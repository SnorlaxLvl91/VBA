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294ED" w14:textId="77777777" w:rsidR="002A687C" w:rsidRPr="00FC6359" w:rsidRDefault="002A687C" w:rsidP="00E37584">
      <w:pPr>
        <w:autoSpaceDE w:val="0"/>
        <w:autoSpaceDN w:val="0"/>
        <w:adjustRightInd w:val="0"/>
        <w:spacing w:before="60" w:after="60"/>
        <w:ind w:left="708"/>
        <w:jc w:val="right"/>
        <w:rPr>
          <w:b/>
          <w:i/>
          <w:sz w:val="36"/>
          <w:szCs w:val="20"/>
        </w:rPr>
      </w:pPr>
    </w:p>
    <w:p w14:paraId="56D294EE" w14:textId="77777777" w:rsidR="002A687C" w:rsidRPr="00FC6359" w:rsidRDefault="002A687C" w:rsidP="002A687C">
      <w:pPr>
        <w:autoSpaceDE w:val="0"/>
        <w:autoSpaceDN w:val="0"/>
        <w:adjustRightInd w:val="0"/>
        <w:spacing w:before="60" w:after="60"/>
        <w:jc w:val="right"/>
        <w:rPr>
          <w:b/>
          <w:i/>
          <w:sz w:val="36"/>
          <w:szCs w:val="20"/>
        </w:rPr>
      </w:pPr>
    </w:p>
    <w:p w14:paraId="56D294EF" w14:textId="77777777" w:rsidR="002A687C" w:rsidRPr="00FC6359" w:rsidRDefault="002A687C" w:rsidP="002A687C">
      <w:pPr>
        <w:autoSpaceDE w:val="0"/>
        <w:autoSpaceDN w:val="0"/>
        <w:adjustRightInd w:val="0"/>
        <w:spacing w:before="60" w:after="60"/>
        <w:jc w:val="right"/>
        <w:rPr>
          <w:b/>
          <w:i/>
          <w:sz w:val="36"/>
          <w:szCs w:val="20"/>
        </w:rPr>
      </w:pPr>
    </w:p>
    <w:p w14:paraId="56D294F0" w14:textId="77777777" w:rsidR="002A687C" w:rsidRPr="00FC6359" w:rsidRDefault="002A687C" w:rsidP="002A687C">
      <w:pPr>
        <w:autoSpaceDE w:val="0"/>
        <w:autoSpaceDN w:val="0"/>
        <w:adjustRightInd w:val="0"/>
        <w:spacing w:before="60" w:after="60"/>
        <w:jc w:val="right"/>
        <w:rPr>
          <w:b/>
          <w:i/>
          <w:sz w:val="36"/>
          <w:szCs w:val="20"/>
        </w:rPr>
      </w:pPr>
    </w:p>
    <w:p w14:paraId="56D294F1" w14:textId="77777777" w:rsidR="002A687C" w:rsidRPr="00FC6359" w:rsidRDefault="002A687C" w:rsidP="002A687C">
      <w:pPr>
        <w:autoSpaceDE w:val="0"/>
        <w:autoSpaceDN w:val="0"/>
        <w:adjustRightInd w:val="0"/>
        <w:spacing w:before="60" w:after="60"/>
        <w:jc w:val="right"/>
        <w:rPr>
          <w:b/>
          <w:i/>
          <w:sz w:val="36"/>
          <w:szCs w:val="20"/>
        </w:rPr>
      </w:pPr>
    </w:p>
    <w:p w14:paraId="56D294F2" w14:textId="77777777" w:rsidR="002A687C" w:rsidRPr="00FC6359" w:rsidRDefault="002A687C" w:rsidP="002A687C">
      <w:pPr>
        <w:autoSpaceDE w:val="0"/>
        <w:autoSpaceDN w:val="0"/>
        <w:adjustRightInd w:val="0"/>
        <w:spacing w:before="60" w:after="60"/>
        <w:jc w:val="right"/>
        <w:rPr>
          <w:b/>
          <w:i/>
          <w:sz w:val="36"/>
          <w:szCs w:val="20"/>
        </w:rPr>
      </w:pPr>
    </w:p>
    <w:p w14:paraId="56D294F3" w14:textId="77777777" w:rsidR="002A687C" w:rsidRPr="00FC6359" w:rsidRDefault="002A687C" w:rsidP="002A687C">
      <w:pPr>
        <w:autoSpaceDE w:val="0"/>
        <w:autoSpaceDN w:val="0"/>
        <w:adjustRightInd w:val="0"/>
        <w:spacing w:before="60" w:after="60"/>
        <w:jc w:val="right"/>
        <w:rPr>
          <w:b/>
          <w:i/>
          <w:sz w:val="36"/>
          <w:szCs w:val="20"/>
        </w:rPr>
      </w:pPr>
    </w:p>
    <w:p w14:paraId="56D294F4" w14:textId="77777777" w:rsidR="002A687C" w:rsidRPr="00FC6359" w:rsidRDefault="002A687C" w:rsidP="002A687C">
      <w:pPr>
        <w:autoSpaceDE w:val="0"/>
        <w:autoSpaceDN w:val="0"/>
        <w:adjustRightInd w:val="0"/>
        <w:spacing w:before="60" w:after="60"/>
        <w:jc w:val="right"/>
        <w:rPr>
          <w:b/>
          <w:i/>
          <w:sz w:val="36"/>
          <w:szCs w:val="20"/>
        </w:rPr>
      </w:pPr>
    </w:p>
    <w:p w14:paraId="56D294F5" w14:textId="77777777" w:rsidR="002A687C" w:rsidRPr="00FC6359" w:rsidRDefault="002A687C" w:rsidP="002A687C">
      <w:pPr>
        <w:autoSpaceDE w:val="0"/>
        <w:autoSpaceDN w:val="0"/>
        <w:adjustRightInd w:val="0"/>
        <w:spacing w:before="60" w:after="60"/>
        <w:jc w:val="right"/>
        <w:rPr>
          <w:b/>
          <w:i/>
          <w:sz w:val="36"/>
          <w:szCs w:val="20"/>
        </w:rPr>
      </w:pPr>
    </w:p>
    <w:p w14:paraId="4DD63FA3" w14:textId="77777777" w:rsidR="00E02C22" w:rsidRDefault="002A687C" w:rsidP="002A687C">
      <w:pPr>
        <w:autoSpaceDE w:val="0"/>
        <w:autoSpaceDN w:val="0"/>
        <w:adjustRightInd w:val="0"/>
        <w:spacing w:before="60" w:after="60"/>
        <w:jc w:val="right"/>
        <w:rPr>
          <w:b/>
          <w:color w:val="0000FF"/>
          <w:sz w:val="40"/>
          <w:szCs w:val="40"/>
        </w:rPr>
      </w:pPr>
      <w:r w:rsidRPr="00FC6359">
        <w:rPr>
          <w:b/>
          <w:sz w:val="40"/>
          <w:szCs w:val="40"/>
        </w:rPr>
        <w:t xml:space="preserve">Detailharmonisierung </w:t>
      </w:r>
      <w:r w:rsidR="00E02C22">
        <w:rPr>
          <w:b/>
          <w:color w:val="0000FF"/>
          <w:sz w:val="40"/>
          <w:szCs w:val="40"/>
        </w:rPr>
        <w:t>aktivplan</w:t>
      </w:r>
    </w:p>
    <w:p w14:paraId="56D294F6" w14:textId="2F543478" w:rsidR="002A687C" w:rsidRPr="00FC6359" w:rsidRDefault="0013793A" w:rsidP="002A687C">
      <w:pPr>
        <w:autoSpaceDE w:val="0"/>
        <w:autoSpaceDN w:val="0"/>
        <w:adjustRightInd w:val="0"/>
        <w:spacing w:before="60" w:after="60"/>
        <w:jc w:val="right"/>
        <w:rPr>
          <w:b/>
          <w:sz w:val="40"/>
          <w:szCs w:val="40"/>
        </w:rPr>
      </w:pPr>
      <w:r w:rsidRPr="00FC6359">
        <w:rPr>
          <w:b/>
          <w:sz w:val="40"/>
          <w:szCs w:val="40"/>
        </w:rPr>
        <w:t xml:space="preserve">der </w:t>
      </w:r>
      <w:proofErr w:type="spellStart"/>
      <w:r w:rsidRPr="00FC6359">
        <w:rPr>
          <w:b/>
          <w:sz w:val="40"/>
          <w:szCs w:val="40"/>
        </w:rPr>
        <w:t>Talanx</w:t>
      </w:r>
      <w:proofErr w:type="spellEnd"/>
      <w:r w:rsidRPr="00FC6359">
        <w:rPr>
          <w:b/>
          <w:sz w:val="40"/>
          <w:szCs w:val="40"/>
        </w:rPr>
        <w:t xml:space="preserve"> Deutschland</w:t>
      </w:r>
    </w:p>
    <w:p w14:paraId="56D294F7" w14:textId="77777777" w:rsidR="002A687C" w:rsidRPr="00FC6359" w:rsidRDefault="002A687C" w:rsidP="002A687C">
      <w:pPr>
        <w:autoSpaceDE w:val="0"/>
        <w:autoSpaceDN w:val="0"/>
        <w:adjustRightInd w:val="0"/>
        <w:spacing w:before="60" w:after="60"/>
        <w:jc w:val="right"/>
        <w:rPr>
          <w:b/>
          <w:i/>
          <w:sz w:val="36"/>
          <w:szCs w:val="20"/>
        </w:rPr>
      </w:pPr>
    </w:p>
    <w:p w14:paraId="56D294F8" w14:textId="77777777" w:rsidR="007B26C4" w:rsidRPr="00FC6359" w:rsidRDefault="002A687C" w:rsidP="002A687C">
      <w:pPr>
        <w:autoSpaceDE w:val="0"/>
        <w:autoSpaceDN w:val="0"/>
        <w:adjustRightInd w:val="0"/>
        <w:spacing w:before="60" w:after="60"/>
        <w:jc w:val="right"/>
        <w:rPr>
          <w:b/>
          <w:i/>
          <w:sz w:val="32"/>
          <w:szCs w:val="32"/>
        </w:rPr>
      </w:pPr>
      <w:r w:rsidRPr="00FC6359">
        <w:rPr>
          <w:b/>
          <w:i/>
          <w:sz w:val="32"/>
          <w:szCs w:val="32"/>
        </w:rPr>
        <w:t>Beschreibung der aktuellen Tarife und</w:t>
      </w:r>
      <w:r w:rsidR="000D3F0E" w:rsidRPr="00FC6359">
        <w:rPr>
          <w:b/>
          <w:i/>
          <w:sz w:val="32"/>
          <w:szCs w:val="32"/>
        </w:rPr>
        <w:t xml:space="preserve"> </w:t>
      </w:r>
      <w:r w:rsidRPr="00FC6359">
        <w:rPr>
          <w:b/>
          <w:i/>
          <w:sz w:val="32"/>
          <w:szCs w:val="32"/>
        </w:rPr>
        <w:t xml:space="preserve">Darlegung </w:t>
      </w:r>
    </w:p>
    <w:p w14:paraId="56D294F9" w14:textId="77777777" w:rsidR="002A687C" w:rsidRPr="00FC6359" w:rsidRDefault="002A687C" w:rsidP="002A687C">
      <w:pPr>
        <w:autoSpaceDE w:val="0"/>
        <w:autoSpaceDN w:val="0"/>
        <w:adjustRightInd w:val="0"/>
        <w:spacing w:before="60" w:after="60"/>
        <w:jc w:val="right"/>
        <w:rPr>
          <w:b/>
          <w:i/>
          <w:sz w:val="32"/>
          <w:szCs w:val="32"/>
        </w:rPr>
      </w:pPr>
      <w:r w:rsidRPr="00FC6359">
        <w:rPr>
          <w:b/>
          <w:i/>
          <w:sz w:val="32"/>
          <w:szCs w:val="32"/>
        </w:rPr>
        <w:t>von Harmonisierungsp</w:t>
      </w:r>
      <w:r w:rsidR="000D3F0E" w:rsidRPr="00FC6359">
        <w:rPr>
          <w:b/>
          <w:i/>
          <w:sz w:val="32"/>
          <w:szCs w:val="32"/>
        </w:rPr>
        <w:t>o</w:t>
      </w:r>
      <w:r w:rsidRPr="00FC6359">
        <w:rPr>
          <w:b/>
          <w:i/>
          <w:sz w:val="32"/>
          <w:szCs w:val="32"/>
        </w:rPr>
        <w:t>tentialen</w:t>
      </w:r>
    </w:p>
    <w:p w14:paraId="56D294FA" w14:textId="77777777" w:rsidR="002A687C" w:rsidRPr="00FC6359" w:rsidRDefault="002A687C" w:rsidP="002A687C">
      <w:pPr>
        <w:autoSpaceDE w:val="0"/>
        <w:autoSpaceDN w:val="0"/>
        <w:adjustRightInd w:val="0"/>
        <w:spacing w:before="60" w:after="60"/>
        <w:jc w:val="right"/>
        <w:rPr>
          <w:b/>
          <w:i/>
          <w:sz w:val="36"/>
          <w:szCs w:val="20"/>
        </w:rPr>
      </w:pPr>
    </w:p>
    <w:p w14:paraId="56D294FB" w14:textId="77777777" w:rsidR="002A687C" w:rsidRPr="00FC6359" w:rsidRDefault="000F7CD7" w:rsidP="002A687C">
      <w:pPr>
        <w:autoSpaceDE w:val="0"/>
        <w:autoSpaceDN w:val="0"/>
        <w:adjustRightInd w:val="0"/>
        <w:spacing w:before="60" w:after="60"/>
        <w:jc w:val="right"/>
        <w:rPr>
          <w:b/>
          <w:i/>
        </w:rPr>
      </w:pPr>
      <w:r w:rsidRPr="00FC6359">
        <w:rPr>
          <w:b/>
          <w:i/>
        </w:rPr>
        <w:t>Version 1.0</w:t>
      </w:r>
    </w:p>
    <w:p w14:paraId="56D294FC" w14:textId="77777777" w:rsidR="007B26C4" w:rsidRPr="00FC6359" w:rsidRDefault="007B26C4" w:rsidP="007B26C4">
      <w:pPr>
        <w:pStyle w:val="Hauptzeile"/>
        <w:rPr>
          <w:color w:val="auto"/>
          <w:szCs w:val="48"/>
        </w:rPr>
      </w:pPr>
      <w:r w:rsidRPr="00FC6359">
        <w:rPr>
          <w:color w:val="auto"/>
          <w:szCs w:val="48"/>
        </w:rPr>
        <w:lastRenderedPageBreak/>
        <w:t>Versionsnachweis</w:t>
      </w:r>
    </w:p>
    <w:tbl>
      <w:tblPr>
        <w:tblW w:w="0" w:type="auto"/>
        <w:tblInd w:w="2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80"/>
        <w:gridCol w:w="621"/>
        <w:gridCol w:w="279"/>
        <w:gridCol w:w="1800"/>
        <w:gridCol w:w="3308"/>
        <w:gridCol w:w="1417"/>
      </w:tblGrid>
      <w:tr w:rsidR="007B26C4" w:rsidRPr="00FC6359" w14:paraId="56D294FE" w14:textId="77777777" w:rsidTr="00BC4F7A">
        <w:tc>
          <w:tcPr>
            <w:tcW w:w="8505" w:type="dxa"/>
            <w:gridSpan w:val="6"/>
            <w:tcBorders>
              <w:top w:val="single" w:sz="18" w:space="0" w:color="auto"/>
              <w:bottom w:val="single" w:sz="18" w:space="0" w:color="auto"/>
            </w:tcBorders>
            <w:shd w:val="pct20" w:color="auto" w:fill="auto"/>
          </w:tcPr>
          <w:p w14:paraId="56D294FD" w14:textId="77777777" w:rsidR="007B26C4" w:rsidRPr="00FC6359" w:rsidRDefault="007B26C4" w:rsidP="00BC4F7A">
            <w:pPr>
              <w:ind w:left="57"/>
              <w:rPr>
                <w:b/>
              </w:rPr>
            </w:pPr>
            <w:bookmarkStart w:id="0" w:name="OLE_LINK1"/>
            <w:bookmarkStart w:id="1" w:name="_Toc61848096"/>
            <w:r w:rsidRPr="00FC6359">
              <w:rPr>
                <w:b/>
              </w:rPr>
              <w:t>Dokumentenbetreuung</w:t>
            </w:r>
          </w:p>
        </w:tc>
      </w:tr>
      <w:tr w:rsidR="007B26C4" w:rsidRPr="00FC6359" w14:paraId="56D29501" w14:textId="77777777" w:rsidTr="00BC4F7A">
        <w:tc>
          <w:tcPr>
            <w:tcW w:w="1701" w:type="dxa"/>
            <w:gridSpan w:val="2"/>
            <w:tcBorders>
              <w:bottom w:val="nil"/>
            </w:tcBorders>
          </w:tcPr>
          <w:p w14:paraId="56D294FF" w14:textId="77777777" w:rsidR="007B26C4" w:rsidRPr="00FC6359" w:rsidRDefault="007B26C4" w:rsidP="00BC4F7A">
            <w:pPr>
              <w:ind w:left="57"/>
              <w:rPr>
                <w:sz w:val="16"/>
              </w:rPr>
            </w:pPr>
            <w:r w:rsidRPr="00FC6359">
              <w:rPr>
                <w:sz w:val="16"/>
              </w:rPr>
              <w:t>Erstellt von</w:t>
            </w:r>
          </w:p>
        </w:tc>
        <w:tc>
          <w:tcPr>
            <w:tcW w:w="6804" w:type="dxa"/>
            <w:gridSpan w:val="4"/>
            <w:tcBorders>
              <w:top w:val="single" w:sz="6" w:space="0" w:color="auto"/>
              <w:bottom w:val="nil"/>
              <w:right w:val="single" w:sz="18" w:space="0" w:color="auto"/>
            </w:tcBorders>
          </w:tcPr>
          <w:p w14:paraId="56D29500" w14:textId="77777777" w:rsidR="007B26C4" w:rsidRPr="00FC6359" w:rsidRDefault="007B26C4" w:rsidP="007B26C4">
            <w:pPr>
              <w:ind w:left="57"/>
              <w:rPr>
                <w:sz w:val="16"/>
              </w:rPr>
            </w:pPr>
          </w:p>
        </w:tc>
      </w:tr>
      <w:tr w:rsidR="007B26C4" w:rsidRPr="00FC6359" w14:paraId="56D29504" w14:textId="77777777" w:rsidTr="00BC4F7A">
        <w:tc>
          <w:tcPr>
            <w:tcW w:w="1701" w:type="dxa"/>
            <w:gridSpan w:val="2"/>
            <w:tcBorders>
              <w:top w:val="single" w:sz="6" w:space="0" w:color="auto"/>
              <w:bottom w:val="single" w:sz="18" w:space="0" w:color="auto"/>
            </w:tcBorders>
          </w:tcPr>
          <w:p w14:paraId="56D29502" w14:textId="77777777" w:rsidR="007B26C4" w:rsidRPr="00FC6359" w:rsidRDefault="007B26C4" w:rsidP="00BC4F7A">
            <w:pPr>
              <w:ind w:left="57"/>
              <w:rPr>
                <w:sz w:val="16"/>
              </w:rPr>
            </w:pPr>
            <w:r w:rsidRPr="00FC6359">
              <w:rPr>
                <w:sz w:val="16"/>
              </w:rPr>
              <w:t>Pflege aktuell durch</w:t>
            </w:r>
          </w:p>
        </w:tc>
        <w:tc>
          <w:tcPr>
            <w:tcW w:w="6804" w:type="dxa"/>
            <w:gridSpan w:val="4"/>
            <w:tcBorders>
              <w:top w:val="single" w:sz="6" w:space="0" w:color="auto"/>
              <w:bottom w:val="single" w:sz="18" w:space="0" w:color="auto"/>
            </w:tcBorders>
          </w:tcPr>
          <w:p w14:paraId="56D29503" w14:textId="77777777" w:rsidR="007B26C4" w:rsidRPr="00FC6359" w:rsidRDefault="007B26C4" w:rsidP="00BC4F7A">
            <w:pPr>
              <w:ind w:left="57"/>
              <w:rPr>
                <w:sz w:val="16"/>
              </w:rPr>
            </w:pPr>
          </w:p>
        </w:tc>
      </w:tr>
      <w:tr w:rsidR="007B26C4" w:rsidRPr="00FC6359" w14:paraId="56D29506" w14:textId="77777777" w:rsidTr="00BC4F7A">
        <w:tc>
          <w:tcPr>
            <w:tcW w:w="8505" w:type="dxa"/>
            <w:gridSpan w:val="6"/>
            <w:tcBorders>
              <w:top w:val="single" w:sz="6" w:space="0" w:color="auto"/>
              <w:left w:val="nil"/>
              <w:bottom w:val="single" w:sz="6" w:space="0" w:color="auto"/>
              <w:right w:val="nil"/>
            </w:tcBorders>
          </w:tcPr>
          <w:p w14:paraId="56D29505" w14:textId="77777777" w:rsidR="007B26C4" w:rsidRPr="00FC6359" w:rsidRDefault="007B26C4" w:rsidP="00BC4F7A">
            <w:pPr>
              <w:ind w:left="57"/>
              <w:rPr>
                <w:sz w:val="16"/>
              </w:rPr>
            </w:pPr>
          </w:p>
        </w:tc>
      </w:tr>
      <w:tr w:rsidR="007B26C4" w:rsidRPr="00FC6359" w14:paraId="56D2950C" w14:textId="77777777" w:rsidTr="007B26C4">
        <w:tc>
          <w:tcPr>
            <w:tcW w:w="1080" w:type="dxa"/>
            <w:tcBorders>
              <w:top w:val="single" w:sz="18" w:space="0" w:color="auto"/>
              <w:bottom w:val="single" w:sz="18" w:space="0" w:color="auto"/>
            </w:tcBorders>
            <w:shd w:val="pct20" w:color="auto" w:fill="auto"/>
          </w:tcPr>
          <w:p w14:paraId="56D29507" w14:textId="77777777" w:rsidR="007B26C4" w:rsidRPr="00FC6359" w:rsidRDefault="007B26C4" w:rsidP="00BC4F7A">
            <w:pPr>
              <w:ind w:left="57"/>
              <w:jc w:val="center"/>
              <w:rPr>
                <w:b/>
              </w:rPr>
            </w:pPr>
            <w:r w:rsidRPr="00FC6359">
              <w:rPr>
                <w:b/>
              </w:rPr>
              <w:t>Version</w:t>
            </w:r>
          </w:p>
        </w:tc>
        <w:tc>
          <w:tcPr>
            <w:tcW w:w="900" w:type="dxa"/>
            <w:gridSpan w:val="2"/>
            <w:tcBorders>
              <w:top w:val="single" w:sz="18" w:space="0" w:color="auto"/>
              <w:bottom w:val="single" w:sz="18" w:space="0" w:color="auto"/>
            </w:tcBorders>
            <w:shd w:val="pct20" w:color="auto" w:fill="auto"/>
          </w:tcPr>
          <w:p w14:paraId="56D29508" w14:textId="77777777" w:rsidR="007B26C4" w:rsidRPr="00FC6359" w:rsidRDefault="007B26C4" w:rsidP="00BC4F7A">
            <w:pPr>
              <w:ind w:left="57"/>
              <w:jc w:val="center"/>
              <w:rPr>
                <w:b/>
              </w:rPr>
            </w:pPr>
            <w:r w:rsidRPr="00FC6359">
              <w:rPr>
                <w:b/>
              </w:rPr>
              <w:t>Datum</w:t>
            </w:r>
          </w:p>
        </w:tc>
        <w:tc>
          <w:tcPr>
            <w:tcW w:w="1800" w:type="dxa"/>
            <w:tcBorders>
              <w:top w:val="single" w:sz="18" w:space="0" w:color="auto"/>
              <w:bottom w:val="single" w:sz="18" w:space="0" w:color="auto"/>
            </w:tcBorders>
            <w:shd w:val="pct20" w:color="auto" w:fill="auto"/>
          </w:tcPr>
          <w:p w14:paraId="56D29509" w14:textId="77777777" w:rsidR="007B26C4" w:rsidRPr="00FC6359" w:rsidRDefault="007B26C4" w:rsidP="00BC4F7A">
            <w:pPr>
              <w:ind w:left="57"/>
              <w:rPr>
                <w:b/>
              </w:rPr>
            </w:pPr>
            <w:r w:rsidRPr="00FC6359">
              <w:rPr>
                <w:b/>
              </w:rPr>
              <w:t>Bearbeiter</w:t>
            </w:r>
          </w:p>
        </w:tc>
        <w:tc>
          <w:tcPr>
            <w:tcW w:w="3308" w:type="dxa"/>
            <w:tcBorders>
              <w:top w:val="single" w:sz="18" w:space="0" w:color="auto"/>
              <w:bottom w:val="single" w:sz="18" w:space="0" w:color="auto"/>
            </w:tcBorders>
            <w:shd w:val="pct20" w:color="auto" w:fill="auto"/>
          </w:tcPr>
          <w:p w14:paraId="56D2950A" w14:textId="77777777" w:rsidR="007B26C4" w:rsidRPr="00FC6359" w:rsidRDefault="007B26C4" w:rsidP="00BC4F7A">
            <w:pPr>
              <w:ind w:left="57"/>
              <w:rPr>
                <w:b/>
              </w:rPr>
            </w:pPr>
            <w:r w:rsidRPr="00FC6359">
              <w:rPr>
                <w:b/>
              </w:rPr>
              <w:t>Grund der Änderung</w:t>
            </w:r>
          </w:p>
        </w:tc>
        <w:tc>
          <w:tcPr>
            <w:tcW w:w="1417" w:type="dxa"/>
            <w:tcBorders>
              <w:top w:val="single" w:sz="18" w:space="0" w:color="auto"/>
              <w:bottom w:val="single" w:sz="18" w:space="0" w:color="auto"/>
            </w:tcBorders>
            <w:shd w:val="pct20" w:color="auto" w:fill="auto"/>
          </w:tcPr>
          <w:p w14:paraId="56D2950B" w14:textId="77777777" w:rsidR="007B26C4" w:rsidRPr="00FC6359" w:rsidRDefault="007B26C4" w:rsidP="00BC4F7A">
            <w:pPr>
              <w:ind w:left="57"/>
              <w:rPr>
                <w:b/>
              </w:rPr>
            </w:pPr>
            <w:r w:rsidRPr="00FC6359">
              <w:rPr>
                <w:b/>
              </w:rPr>
              <w:t>Status</w:t>
            </w:r>
          </w:p>
        </w:tc>
      </w:tr>
      <w:tr w:rsidR="007B26C4" w:rsidRPr="00FC6359" w14:paraId="56D29512" w14:textId="77777777" w:rsidTr="007B26C4">
        <w:tc>
          <w:tcPr>
            <w:tcW w:w="1080" w:type="dxa"/>
          </w:tcPr>
          <w:p w14:paraId="56D2950D" w14:textId="2FE4CF63" w:rsidR="007B26C4" w:rsidRPr="00FC6359" w:rsidRDefault="00CC3D36" w:rsidP="00BC4F7A">
            <w:pPr>
              <w:ind w:left="57"/>
              <w:jc w:val="center"/>
              <w:rPr>
                <w:sz w:val="16"/>
              </w:rPr>
            </w:pPr>
            <w:r>
              <w:rPr>
                <w:sz w:val="16"/>
              </w:rPr>
              <w:t>1.0</w:t>
            </w:r>
          </w:p>
        </w:tc>
        <w:tc>
          <w:tcPr>
            <w:tcW w:w="900" w:type="dxa"/>
            <w:gridSpan w:val="2"/>
          </w:tcPr>
          <w:p w14:paraId="56D2950E" w14:textId="70337FF5" w:rsidR="007B26C4" w:rsidRPr="00FC6359" w:rsidRDefault="00E02C22" w:rsidP="00BC4F7A">
            <w:pPr>
              <w:ind w:left="57"/>
              <w:jc w:val="center"/>
              <w:rPr>
                <w:sz w:val="16"/>
              </w:rPr>
            </w:pPr>
            <w:r>
              <w:rPr>
                <w:sz w:val="16"/>
              </w:rPr>
              <w:t>06.09.17</w:t>
            </w:r>
          </w:p>
        </w:tc>
        <w:tc>
          <w:tcPr>
            <w:tcW w:w="1800" w:type="dxa"/>
          </w:tcPr>
          <w:p w14:paraId="56D2950F" w14:textId="4F9DF4E8" w:rsidR="007B26C4" w:rsidRPr="00FC6359" w:rsidRDefault="00E02C22" w:rsidP="00BC4F7A">
            <w:pPr>
              <w:ind w:left="57"/>
              <w:rPr>
                <w:sz w:val="16"/>
              </w:rPr>
            </w:pPr>
            <w:proofErr w:type="spellStart"/>
            <w:r>
              <w:rPr>
                <w:sz w:val="16"/>
              </w:rPr>
              <w:t>Settelmeier</w:t>
            </w:r>
            <w:proofErr w:type="spellEnd"/>
            <w:r>
              <w:rPr>
                <w:sz w:val="16"/>
              </w:rPr>
              <w:t>, Braun</w:t>
            </w:r>
          </w:p>
        </w:tc>
        <w:tc>
          <w:tcPr>
            <w:tcW w:w="3308" w:type="dxa"/>
          </w:tcPr>
          <w:p w14:paraId="56D29510" w14:textId="3FF1176E" w:rsidR="007B26C4" w:rsidRPr="00FC6359" w:rsidRDefault="00CC3D36" w:rsidP="00BC4F7A">
            <w:pPr>
              <w:ind w:left="57"/>
              <w:rPr>
                <w:sz w:val="16"/>
              </w:rPr>
            </w:pPr>
            <w:r>
              <w:rPr>
                <w:sz w:val="16"/>
              </w:rPr>
              <w:t>Erstversion</w:t>
            </w:r>
          </w:p>
        </w:tc>
        <w:tc>
          <w:tcPr>
            <w:tcW w:w="1417" w:type="dxa"/>
          </w:tcPr>
          <w:p w14:paraId="56D29511" w14:textId="77777777" w:rsidR="007B26C4" w:rsidRPr="00FC6359" w:rsidRDefault="007B26C4" w:rsidP="00BC4F7A">
            <w:pPr>
              <w:ind w:left="57"/>
              <w:jc w:val="center"/>
              <w:rPr>
                <w:sz w:val="16"/>
              </w:rPr>
            </w:pPr>
          </w:p>
        </w:tc>
      </w:tr>
      <w:tr w:rsidR="007B26C4" w:rsidRPr="00FC6359" w14:paraId="56D29518" w14:textId="77777777" w:rsidTr="007B26C4">
        <w:tc>
          <w:tcPr>
            <w:tcW w:w="1080" w:type="dxa"/>
          </w:tcPr>
          <w:p w14:paraId="56D29513" w14:textId="77777777" w:rsidR="007B26C4" w:rsidRPr="00FC6359" w:rsidRDefault="007B26C4" w:rsidP="00BC4F7A">
            <w:pPr>
              <w:ind w:left="57"/>
              <w:jc w:val="center"/>
              <w:rPr>
                <w:sz w:val="16"/>
              </w:rPr>
            </w:pPr>
          </w:p>
        </w:tc>
        <w:tc>
          <w:tcPr>
            <w:tcW w:w="900" w:type="dxa"/>
            <w:gridSpan w:val="2"/>
          </w:tcPr>
          <w:p w14:paraId="56D29514" w14:textId="77777777" w:rsidR="007B26C4" w:rsidRPr="00FC6359" w:rsidRDefault="007B26C4" w:rsidP="00BC4F7A">
            <w:pPr>
              <w:ind w:left="57"/>
              <w:jc w:val="center"/>
              <w:rPr>
                <w:sz w:val="16"/>
              </w:rPr>
            </w:pPr>
          </w:p>
        </w:tc>
        <w:tc>
          <w:tcPr>
            <w:tcW w:w="1800" w:type="dxa"/>
          </w:tcPr>
          <w:p w14:paraId="56D29515" w14:textId="77777777" w:rsidR="007B26C4" w:rsidRPr="00FC6359" w:rsidRDefault="007B26C4" w:rsidP="00BC4F7A">
            <w:pPr>
              <w:ind w:left="57"/>
              <w:rPr>
                <w:sz w:val="16"/>
              </w:rPr>
            </w:pPr>
          </w:p>
        </w:tc>
        <w:tc>
          <w:tcPr>
            <w:tcW w:w="3308" w:type="dxa"/>
          </w:tcPr>
          <w:p w14:paraId="56D29516" w14:textId="77777777" w:rsidR="007B26C4" w:rsidRPr="00FC6359" w:rsidRDefault="007B26C4" w:rsidP="00BC4F7A">
            <w:pPr>
              <w:ind w:left="57"/>
              <w:rPr>
                <w:sz w:val="16"/>
              </w:rPr>
            </w:pPr>
          </w:p>
        </w:tc>
        <w:tc>
          <w:tcPr>
            <w:tcW w:w="1417" w:type="dxa"/>
          </w:tcPr>
          <w:p w14:paraId="56D29517" w14:textId="77777777" w:rsidR="007B26C4" w:rsidRPr="00FC6359" w:rsidRDefault="007B26C4" w:rsidP="00BC4F7A">
            <w:pPr>
              <w:ind w:left="57"/>
              <w:jc w:val="center"/>
              <w:rPr>
                <w:sz w:val="16"/>
              </w:rPr>
            </w:pPr>
          </w:p>
        </w:tc>
      </w:tr>
      <w:tr w:rsidR="007B26C4" w:rsidRPr="00FC6359" w14:paraId="56D2951E" w14:textId="77777777" w:rsidTr="007B26C4">
        <w:tc>
          <w:tcPr>
            <w:tcW w:w="1080" w:type="dxa"/>
          </w:tcPr>
          <w:p w14:paraId="56D29519" w14:textId="77777777" w:rsidR="007B26C4" w:rsidRPr="00FC6359" w:rsidRDefault="007B26C4" w:rsidP="00BC4F7A">
            <w:pPr>
              <w:ind w:left="57"/>
              <w:jc w:val="center"/>
              <w:rPr>
                <w:sz w:val="16"/>
              </w:rPr>
            </w:pPr>
          </w:p>
        </w:tc>
        <w:tc>
          <w:tcPr>
            <w:tcW w:w="900" w:type="dxa"/>
            <w:gridSpan w:val="2"/>
          </w:tcPr>
          <w:p w14:paraId="56D2951A" w14:textId="77777777" w:rsidR="007B26C4" w:rsidRPr="00FC6359" w:rsidRDefault="007B26C4" w:rsidP="00BC4F7A">
            <w:pPr>
              <w:ind w:left="57"/>
              <w:jc w:val="center"/>
              <w:rPr>
                <w:sz w:val="16"/>
              </w:rPr>
            </w:pPr>
          </w:p>
        </w:tc>
        <w:tc>
          <w:tcPr>
            <w:tcW w:w="1800" w:type="dxa"/>
          </w:tcPr>
          <w:p w14:paraId="56D2951B" w14:textId="77777777" w:rsidR="007B26C4" w:rsidRPr="00FC6359" w:rsidRDefault="007B26C4" w:rsidP="00BC4F7A">
            <w:pPr>
              <w:ind w:left="57"/>
              <w:rPr>
                <w:sz w:val="16"/>
              </w:rPr>
            </w:pPr>
          </w:p>
        </w:tc>
        <w:tc>
          <w:tcPr>
            <w:tcW w:w="3308" w:type="dxa"/>
          </w:tcPr>
          <w:p w14:paraId="56D2951C" w14:textId="77777777" w:rsidR="007B26C4" w:rsidRPr="00FC6359" w:rsidRDefault="007B26C4" w:rsidP="00BC4F7A">
            <w:pPr>
              <w:ind w:left="57"/>
              <w:rPr>
                <w:sz w:val="16"/>
              </w:rPr>
            </w:pPr>
          </w:p>
        </w:tc>
        <w:tc>
          <w:tcPr>
            <w:tcW w:w="1417" w:type="dxa"/>
          </w:tcPr>
          <w:p w14:paraId="56D2951D" w14:textId="77777777" w:rsidR="007B26C4" w:rsidRPr="00FC6359" w:rsidRDefault="007B26C4" w:rsidP="00BC4F7A">
            <w:pPr>
              <w:ind w:left="57"/>
              <w:jc w:val="center"/>
              <w:rPr>
                <w:sz w:val="16"/>
              </w:rPr>
            </w:pPr>
          </w:p>
        </w:tc>
      </w:tr>
      <w:tr w:rsidR="007B26C4" w:rsidRPr="00FC6359" w14:paraId="56D29524" w14:textId="77777777" w:rsidTr="007B26C4">
        <w:tc>
          <w:tcPr>
            <w:tcW w:w="1080" w:type="dxa"/>
          </w:tcPr>
          <w:p w14:paraId="56D2951F" w14:textId="77777777" w:rsidR="007B26C4" w:rsidRPr="00FC6359" w:rsidRDefault="007B26C4" w:rsidP="00BC4F7A">
            <w:pPr>
              <w:ind w:left="57"/>
              <w:jc w:val="center"/>
              <w:rPr>
                <w:sz w:val="16"/>
              </w:rPr>
            </w:pPr>
          </w:p>
        </w:tc>
        <w:tc>
          <w:tcPr>
            <w:tcW w:w="900" w:type="dxa"/>
            <w:gridSpan w:val="2"/>
          </w:tcPr>
          <w:p w14:paraId="56D29520" w14:textId="77777777" w:rsidR="007B26C4" w:rsidRPr="00FC6359" w:rsidRDefault="007B26C4" w:rsidP="00BC4F7A">
            <w:pPr>
              <w:ind w:left="57"/>
              <w:jc w:val="center"/>
              <w:rPr>
                <w:sz w:val="16"/>
              </w:rPr>
            </w:pPr>
          </w:p>
        </w:tc>
        <w:tc>
          <w:tcPr>
            <w:tcW w:w="1800" w:type="dxa"/>
          </w:tcPr>
          <w:p w14:paraId="56D29521" w14:textId="77777777" w:rsidR="007B26C4" w:rsidRPr="00FC6359" w:rsidRDefault="007B26C4" w:rsidP="00BC4F7A">
            <w:pPr>
              <w:ind w:left="57"/>
              <w:rPr>
                <w:sz w:val="16"/>
              </w:rPr>
            </w:pPr>
          </w:p>
        </w:tc>
        <w:tc>
          <w:tcPr>
            <w:tcW w:w="3308" w:type="dxa"/>
          </w:tcPr>
          <w:p w14:paraId="56D29522" w14:textId="77777777" w:rsidR="007B26C4" w:rsidRPr="00FC6359" w:rsidRDefault="007B26C4" w:rsidP="00BC4F7A">
            <w:pPr>
              <w:ind w:left="57"/>
              <w:rPr>
                <w:sz w:val="16"/>
              </w:rPr>
            </w:pPr>
          </w:p>
        </w:tc>
        <w:tc>
          <w:tcPr>
            <w:tcW w:w="1417" w:type="dxa"/>
          </w:tcPr>
          <w:p w14:paraId="56D29523" w14:textId="77777777" w:rsidR="007B26C4" w:rsidRPr="00FC6359" w:rsidRDefault="007B26C4" w:rsidP="00BC4F7A">
            <w:pPr>
              <w:ind w:left="57"/>
              <w:jc w:val="center"/>
              <w:rPr>
                <w:sz w:val="16"/>
              </w:rPr>
            </w:pPr>
          </w:p>
        </w:tc>
      </w:tr>
      <w:tr w:rsidR="007B26C4" w:rsidRPr="00FC6359" w14:paraId="56D2952A" w14:textId="77777777" w:rsidTr="007B26C4">
        <w:tc>
          <w:tcPr>
            <w:tcW w:w="1080" w:type="dxa"/>
          </w:tcPr>
          <w:p w14:paraId="56D29525" w14:textId="77777777" w:rsidR="007B26C4" w:rsidRPr="00FC6359" w:rsidRDefault="007B26C4" w:rsidP="00BC4F7A">
            <w:pPr>
              <w:ind w:left="57"/>
              <w:jc w:val="center"/>
              <w:rPr>
                <w:sz w:val="16"/>
              </w:rPr>
            </w:pPr>
          </w:p>
        </w:tc>
        <w:tc>
          <w:tcPr>
            <w:tcW w:w="900" w:type="dxa"/>
            <w:gridSpan w:val="2"/>
          </w:tcPr>
          <w:p w14:paraId="56D29526" w14:textId="77777777" w:rsidR="007B26C4" w:rsidRPr="00FC6359" w:rsidRDefault="007B26C4" w:rsidP="00BC4F7A">
            <w:pPr>
              <w:ind w:left="57"/>
              <w:jc w:val="center"/>
              <w:rPr>
                <w:sz w:val="16"/>
              </w:rPr>
            </w:pPr>
          </w:p>
        </w:tc>
        <w:tc>
          <w:tcPr>
            <w:tcW w:w="1800" w:type="dxa"/>
          </w:tcPr>
          <w:p w14:paraId="56D29527" w14:textId="77777777" w:rsidR="007B26C4" w:rsidRPr="00FC6359" w:rsidRDefault="007B26C4" w:rsidP="00BC4F7A">
            <w:pPr>
              <w:ind w:left="57"/>
              <w:rPr>
                <w:sz w:val="16"/>
              </w:rPr>
            </w:pPr>
          </w:p>
        </w:tc>
        <w:tc>
          <w:tcPr>
            <w:tcW w:w="3308" w:type="dxa"/>
          </w:tcPr>
          <w:p w14:paraId="56D29528" w14:textId="77777777" w:rsidR="007B26C4" w:rsidRPr="00FC6359" w:rsidRDefault="007B26C4" w:rsidP="00BC4F7A">
            <w:pPr>
              <w:rPr>
                <w:sz w:val="16"/>
              </w:rPr>
            </w:pPr>
          </w:p>
        </w:tc>
        <w:tc>
          <w:tcPr>
            <w:tcW w:w="1417" w:type="dxa"/>
          </w:tcPr>
          <w:p w14:paraId="56D29529" w14:textId="77777777" w:rsidR="007B26C4" w:rsidRPr="00FC6359" w:rsidRDefault="007B26C4" w:rsidP="00BC4F7A">
            <w:pPr>
              <w:ind w:left="57"/>
              <w:jc w:val="center"/>
              <w:rPr>
                <w:sz w:val="16"/>
              </w:rPr>
            </w:pPr>
          </w:p>
        </w:tc>
      </w:tr>
      <w:tr w:rsidR="007B26C4" w:rsidRPr="00FC6359" w14:paraId="56D29530" w14:textId="77777777" w:rsidTr="007B26C4">
        <w:tc>
          <w:tcPr>
            <w:tcW w:w="1080" w:type="dxa"/>
          </w:tcPr>
          <w:p w14:paraId="56D2952B" w14:textId="77777777" w:rsidR="007B26C4" w:rsidRPr="00FC6359" w:rsidRDefault="007B26C4" w:rsidP="00BC4F7A">
            <w:pPr>
              <w:ind w:left="57"/>
              <w:jc w:val="center"/>
              <w:rPr>
                <w:sz w:val="16"/>
              </w:rPr>
            </w:pPr>
          </w:p>
        </w:tc>
        <w:tc>
          <w:tcPr>
            <w:tcW w:w="900" w:type="dxa"/>
            <w:gridSpan w:val="2"/>
          </w:tcPr>
          <w:p w14:paraId="56D2952C" w14:textId="77777777" w:rsidR="007B26C4" w:rsidRPr="00FC6359" w:rsidRDefault="007B26C4" w:rsidP="00BC4F7A">
            <w:pPr>
              <w:ind w:left="57"/>
              <w:jc w:val="center"/>
              <w:rPr>
                <w:sz w:val="16"/>
              </w:rPr>
            </w:pPr>
          </w:p>
        </w:tc>
        <w:tc>
          <w:tcPr>
            <w:tcW w:w="1800" w:type="dxa"/>
          </w:tcPr>
          <w:p w14:paraId="56D2952D" w14:textId="77777777" w:rsidR="007B26C4" w:rsidRPr="00FC6359" w:rsidRDefault="007B26C4" w:rsidP="00BC4F7A">
            <w:pPr>
              <w:ind w:left="57"/>
              <w:rPr>
                <w:sz w:val="16"/>
              </w:rPr>
            </w:pPr>
          </w:p>
        </w:tc>
        <w:tc>
          <w:tcPr>
            <w:tcW w:w="3308" w:type="dxa"/>
          </w:tcPr>
          <w:p w14:paraId="56D2952E" w14:textId="77777777" w:rsidR="007B26C4" w:rsidRPr="00FC6359" w:rsidRDefault="007B26C4" w:rsidP="00BC4F7A">
            <w:pPr>
              <w:ind w:left="57"/>
              <w:rPr>
                <w:sz w:val="16"/>
              </w:rPr>
            </w:pPr>
          </w:p>
        </w:tc>
        <w:tc>
          <w:tcPr>
            <w:tcW w:w="1417" w:type="dxa"/>
          </w:tcPr>
          <w:p w14:paraId="56D2952F" w14:textId="77777777" w:rsidR="007B26C4" w:rsidRPr="00FC6359" w:rsidRDefault="007B26C4" w:rsidP="00BC4F7A">
            <w:pPr>
              <w:ind w:left="57"/>
              <w:jc w:val="center"/>
              <w:rPr>
                <w:sz w:val="16"/>
              </w:rPr>
            </w:pPr>
          </w:p>
        </w:tc>
      </w:tr>
      <w:tr w:rsidR="007B26C4" w:rsidRPr="00FC6359" w14:paraId="56D29536" w14:textId="77777777" w:rsidTr="007B26C4">
        <w:tc>
          <w:tcPr>
            <w:tcW w:w="1080" w:type="dxa"/>
          </w:tcPr>
          <w:p w14:paraId="56D29531" w14:textId="77777777" w:rsidR="007B26C4" w:rsidRPr="00FC6359" w:rsidRDefault="007B26C4" w:rsidP="00BC4F7A">
            <w:pPr>
              <w:ind w:left="57"/>
              <w:jc w:val="center"/>
              <w:rPr>
                <w:sz w:val="16"/>
              </w:rPr>
            </w:pPr>
          </w:p>
        </w:tc>
        <w:tc>
          <w:tcPr>
            <w:tcW w:w="900" w:type="dxa"/>
            <w:gridSpan w:val="2"/>
          </w:tcPr>
          <w:p w14:paraId="56D29532" w14:textId="77777777" w:rsidR="007B26C4" w:rsidRPr="00FC6359" w:rsidRDefault="007B26C4" w:rsidP="00BC4F7A">
            <w:pPr>
              <w:ind w:left="57"/>
              <w:jc w:val="center"/>
              <w:rPr>
                <w:sz w:val="16"/>
              </w:rPr>
            </w:pPr>
          </w:p>
        </w:tc>
        <w:tc>
          <w:tcPr>
            <w:tcW w:w="1800" w:type="dxa"/>
          </w:tcPr>
          <w:p w14:paraId="56D29533" w14:textId="77777777" w:rsidR="007B26C4" w:rsidRPr="00FC6359" w:rsidRDefault="007B26C4" w:rsidP="00BC4F7A">
            <w:pPr>
              <w:ind w:left="57"/>
              <w:rPr>
                <w:sz w:val="16"/>
              </w:rPr>
            </w:pPr>
          </w:p>
        </w:tc>
        <w:tc>
          <w:tcPr>
            <w:tcW w:w="3308" w:type="dxa"/>
          </w:tcPr>
          <w:p w14:paraId="56D29534" w14:textId="77777777" w:rsidR="007B26C4" w:rsidRPr="00FC6359" w:rsidRDefault="007B26C4" w:rsidP="00BC4F7A">
            <w:pPr>
              <w:ind w:left="57"/>
              <w:rPr>
                <w:sz w:val="16"/>
              </w:rPr>
            </w:pPr>
          </w:p>
        </w:tc>
        <w:tc>
          <w:tcPr>
            <w:tcW w:w="1417" w:type="dxa"/>
          </w:tcPr>
          <w:p w14:paraId="56D29535" w14:textId="77777777" w:rsidR="007B26C4" w:rsidRPr="00FC6359" w:rsidRDefault="007B26C4" w:rsidP="00BC4F7A">
            <w:pPr>
              <w:ind w:left="57"/>
              <w:jc w:val="center"/>
              <w:rPr>
                <w:sz w:val="16"/>
              </w:rPr>
            </w:pPr>
          </w:p>
        </w:tc>
      </w:tr>
      <w:tr w:rsidR="007B26C4" w:rsidRPr="00FC6359" w14:paraId="56D2953C" w14:textId="77777777" w:rsidTr="007B26C4">
        <w:tc>
          <w:tcPr>
            <w:tcW w:w="1080" w:type="dxa"/>
            <w:tcBorders>
              <w:bottom w:val="nil"/>
            </w:tcBorders>
          </w:tcPr>
          <w:p w14:paraId="56D29537" w14:textId="77777777" w:rsidR="007B26C4" w:rsidRPr="00FC6359" w:rsidRDefault="007B26C4" w:rsidP="00BC4F7A">
            <w:pPr>
              <w:ind w:left="57"/>
              <w:jc w:val="center"/>
              <w:rPr>
                <w:sz w:val="16"/>
              </w:rPr>
            </w:pPr>
          </w:p>
        </w:tc>
        <w:tc>
          <w:tcPr>
            <w:tcW w:w="900" w:type="dxa"/>
            <w:gridSpan w:val="2"/>
            <w:tcBorders>
              <w:bottom w:val="nil"/>
            </w:tcBorders>
          </w:tcPr>
          <w:p w14:paraId="56D29538" w14:textId="77777777" w:rsidR="007B26C4" w:rsidRPr="00FC6359" w:rsidRDefault="007B26C4" w:rsidP="00BC4F7A">
            <w:pPr>
              <w:ind w:left="57"/>
              <w:jc w:val="center"/>
              <w:rPr>
                <w:sz w:val="16"/>
              </w:rPr>
            </w:pPr>
          </w:p>
        </w:tc>
        <w:tc>
          <w:tcPr>
            <w:tcW w:w="1800" w:type="dxa"/>
            <w:tcBorders>
              <w:bottom w:val="nil"/>
            </w:tcBorders>
          </w:tcPr>
          <w:p w14:paraId="56D29539" w14:textId="77777777" w:rsidR="007B26C4" w:rsidRPr="00FC6359" w:rsidRDefault="007B26C4" w:rsidP="00BC4F7A">
            <w:pPr>
              <w:ind w:left="57"/>
              <w:rPr>
                <w:sz w:val="16"/>
              </w:rPr>
            </w:pPr>
          </w:p>
        </w:tc>
        <w:tc>
          <w:tcPr>
            <w:tcW w:w="3308" w:type="dxa"/>
            <w:tcBorders>
              <w:bottom w:val="nil"/>
            </w:tcBorders>
          </w:tcPr>
          <w:p w14:paraId="56D2953A" w14:textId="77777777" w:rsidR="007B26C4" w:rsidRPr="00FC6359" w:rsidRDefault="007B26C4" w:rsidP="00BC4F7A">
            <w:pPr>
              <w:ind w:left="57"/>
              <w:rPr>
                <w:sz w:val="16"/>
              </w:rPr>
            </w:pPr>
          </w:p>
        </w:tc>
        <w:tc>
          <w:tcPr>
            <w:tcW w:w="1417" w:type="dxa"/>
            <w:tcBorders>
              <w:bottom w:val="nil"/>
            </w:tcBorders>
          </w:tcPr>
          <w:p w14:paraId="56D2953B" w14:textId="77777777" w:rsidR="007B26C4" w:rsidRPr="00FC6359" w:rsidRDefault="007B26C4" w:rsidP="00BC4F7A">
            <w:pPr>
              <w:ind w:left="57"/>
              <w:jc w:val="center"/>
              <w:rPr>
                <w:sz w:val="16"/>
              </w:rPr>
            </w:pPr>
          </w:p>
        </w:tc>
      </w:tr>
      <w:tr w:rsidR="007B26C4" w:rsidRPr="00FC6359" w14:paraId="56D29542" w14:textId="77777777" w:rsidTr="007B26C4">
        <w:tc>
          <w:tcPr>
            <w:tcW w:w="1080" w:type="dxa"/>
            <w:tcBorders>
              <w:top w:val="single" w:sz="6" w:space="0" w:color="auto"/>
              <w:bottom w:val="single" w:sz="18" w:space="0" w:color="auto"/>
            </w:tcBorders>
          </w:tcPr>
          <w:p w14:paraId="56D2953D" w14:textId="77777777" w:rsidR="007B26C4" w:rsidRPr="00FC6359" w:rsidRDefault="007B26C4" w:rsidP="00BC4F7A">
            <w:pPr>
              <w:ind w:left="57"/>
              <w:jc w:val="center"/>
              <w:rPr>
                <w:sz w:val="16"/>
              </w:rPr>
            </w:pPr>
          </w:p>
        </w:tc>
        <w:tc>
          <w:tcPr>
            <w:tcW w:w="900" w:type="dxa"/>
            <w:gridSpan w:val="2"/>
            <w:tcBorders>
              <w:top w:val="single" w:sz="6" w:space="0" w:color="auto"/>
              <w:bottom w:val="single" w:sz="18" w:space="0" w:color="auto"/>
            </w:tcBorders>
          </w:tcPr>
          <w:p w14:paraId="56D2953E" w14:textId="77777777" w:rsidR="007B26C4" w:rsidRPr="00FC6359" w:rsidRDefault="007B26C4" w:rsidP="00BC4F7A">
            <w:pPr>
              <w:ind w:left="57"/>
              <w:jc w:val="center"/>
              <w:rPr>
                <w:sz w:val="16"/>
              </w:rPr>
            </w:pPr>
          </w:p>
        </w:tc>
        <w:tc>
          <w:tcPr>
            <w:tcW w:w="1800" w:type="dxa"/>
            <w:tcBorders>
              <w:top w:val="single" w:sz="6" w:space="0" w:color="auto"/>
              <w:bottom w:val="single" w:sz="18" w:space="0" w:color="auto"/>
            </w:tcBorders>
          </w:tcPr>
          <w:p w14:paraId="56D2953F" w14:textId="77777777" w:rsidR="007B26C4" w:rsidRPr="00FC6359" w:rsidRDefault="007B26C4" w:rsidP="00BC4F7A">
            <w:pPr>
              <w:ind w:left="57"/>
              <w:rPr>
                <w:sz w:val="16"/>
              </w:rPr>
            </w:pPr>
          </w:p>
        </w:tc>
        <w:tc>
          <w:tcPr>
            <w:tcW w:w="3308" w:type="dxa"/>
            <w:tcBorders>
              <w:top w:val="single" w:sz="6" w:space="0" w:color="auto"/>
              <w:bottom w:val="single" w:sz="18" w:space="0" w:color="auto"/>
            </w:tcBorders>
          </w:tcPr>
          <w:p w14:paraId="56D29540" w14:textId="77777777" w:rsidR="007B26C4" w:rsidRPr="00FC6359" w:rsidRDefault="007B26C4" w:rsidP="00BC4F7A">
            <w:pPr>
              <w:ind w:left="57"/>
              <w:rPr>
                <w:sz w:val="16"/>
              </w:rPr>
            </w:pPr>
          </w:p>
        </w:tc>
        <w:tc>
          <w:tcPr>
            <w:tcW w:w="1417" w:type="dxa"/>
            <w:tcBorders>
              <w:top w:val="single" w:sz="6" w:space="0" w:color="auto"/>
              <w:bottom w:val="single" w:sz="18" w:space="0" w:color="auto"/>
            </w:tcBorders>
          </w:tcPr>
          <w:p w14:paraId="56D29541" w14:textId="77777777" w:rsidR="007B26C4" w:rsidRPr="00FC6359" w:rsidRDefault="007B26C4" w:rsidP="00BC4F7A">
            <w:pPr>
              <w:ind w:left="57"/>
              <w:rPr>
                <w:sz w:val="16"/>
              </w:rPr>
            </w:pPr>
          </w:p>
        </w:tc>
      </w:tr>
      <w:tr w:rsidR="007B26C4" w:rsidRPr="00FC6359" w14:paraId="56D29544" w14:textId="77777777" w:rsidTr="00BC4F7A">
        <w:tc>
          <w:tcPr>
            <w:tcW w:w="8505" w:type="dxa"/>
            <w:gridSpan w:val="6"/>
            <w:tcBorders>
              <w:top w:val="single" w:sz="6" w:space="0" w:color="auto"/>
              <w:left w:val="nil"/>
              <w:bottom w:val="single" w:sz="6" w:space="0" w:color="auto"/>
              <w:right w:val="nil"/>
            </w:tcBorders>
          </w:tcPr>
          <w:p w14:paraId="56D29543" w14:textId="77777777" w:rsidR="007B26C4" w:rsidRPr="00FC6359" w:rsidRDefault="007B26C4" w:rsidP="00BC4F7A">
            <w:pPr>
              <w:ind w:left="57"/>
              <w:rPr>
                <w:sz w:val="16"/>
              </w:rPr>
            </w:pPr>
          </w:p>
        </w:tc>
      </w:tr>
      <w:tr w:rsidR="007B26C4" w:rsidRPr="00FC6359" w14:paraId="56D29546" w14:textId="77777777" w:rsidTr="00BC4F7A">
        <w:tc>
          <w:tcPr>
            <w:tcW w:w="8505" w:type="dxa"/>
            <w:gridSpan w:val="6"/>
            <w:tcBorders>
              <w:top w:val="single" w:sz="18" w:space="0" w:color="auto"/>
              <w:bottom w:val="single" w:sz="18" w:space="0" w:color="auto"/>
            </w:tcBorders>
            <w:shd w:val="pct20" w:color="auto" w:fill="auto"/>
          </w:tcPr>
          <w:p w14:paraId="56D29545" w14:textId="77777777" w:rsidR="007B26C4" w:rsidRPr="00FC6359" w:rsidRDefault="007B26C4" w:rsidP="00BC4F7A">
            <w:pPr>
              <w:ind w:left="57"/>
              <w:rPr>
                <w:b/>
              </w:rPr>
            </w:pPr>
            <w:r w:rsidRPr="00FC6359">
              <w:rPr>
                <w:b/>
              </w:rPr>
              <w:t>Statistische Informationen</w:t>
            </w:r>
          </w:p>
        </w:tc>
      </w:tr>
      <w:tr w:rsidR="007B26C4" w:rsidRPr="00FC6359" w14:paraId="56D29549" w14:textId="77777777" w:rsidTr="00BC4F7A">
        <w:tc>
          <w:tcPr>
            <w:tcW w:w="1701" w:type="dxa"/>
            <w:gridSpan w:val="2"/>
          </w:tcPr>
          <w:p w14:paraId="56D29547" w14:textId="77777777" w:rsidR="007B26C4" w:rsidRPr="00FC6359" w:rsidRDefault="007B26C4" w:rsidP="00BC4F7A">
            <w:pPr>
              <w:ind w:left="57"/>
              <w:rPr>
                <w:sz w:val="16"/>
              </w:rPr>
            </w:pPr>
            <w:r w:rsidRPr="00FC6359">
              <w:rPr>
                <w:sz w:val="16"/>
              </w:rPr>
              <w:t>Datum des Ausdrucks</w:t>
            </w:r>
          </w:p>
        </w:tc>
        <w:tc>
          <w:tcPr>
            <w:tcW w:w="6804" w:type="dxa"/>
            <w:gridSpan w:val="4"/>
            <w:tcBorders>
              <w:top w:val="single" w:sz="6" w:space="0" w:color="auto"/>
              <w:bottom w:val="single" w:sz="6" w:space="0" w:color="auto"/>
              <w:right w:val="single" w:sz="18" w:space="0" w:color="auto"/>
            </w:tcBorders>
          </w:tcPr>
          <w:p w14:paraId="56D29548" w14:textId="77777777" w:rsidR="007B26C4" w:rsidRPr="00FC6359" w:rsidRDefault="007B26C4" w:rsidP="00BC4F7A">
            <w:pPr>
              <w:ind w:left="57"/>
              <w:rPr>
                <w:sz w:val="16"/>
              </w:rPr>
            </w:pPr>
            <w:r w:rsidRPr="00FC6359">
              <w:rPr>
                <w:sz w:val="16"/>
              </w:rPr>
              <w:fldChar w:fldCharType="begin"/>
            </w:r>
            <w:r w:rsidRPr="00FC6359">
              <w:rPr>
                <w:sz w:val="16"/>
              </w:rPr>
              <w:instrText xml:space="preserve"> DATE  \* MERGEFORMAT </w:instrText>
            </w:r>
            <w:r w:rsidRPr="00FC6359">
              <w:rPr>
                <w:sz w:val="16"/>
              </w:rPr>
              <w:fldChar w:fldCharType="separate"/>
            </w:r>
            <w:r w:rsidR="007603C3">
              <w:rPr>
                <w:noProof/>
                <w:sz w:val="16"/>
              </w:rPr>
              <w:t>27.09.2017</w:t>
            </w:r>
            <w:r w:rsidRPr="00FC6359">
              <w:rPr>
                <w:sz w:val="16"/>
              </w:rPr>
              <w:fldChar w:fldCharType="end"/>
            </w:r>
            <w:r w:rsidRPr="00FC6359">
              <w:rPr>
                <w:vanish/>
                <w:sz w:val="16"/>
              </w:rPr>
              <w:t xml:space="preserve"> (wird automatisch ermittelt)</w:t>
            </w:r>
            <w:r w:rsidRPr="00FC6359">
              <w:rPr>
                <w:sz w:val="16"/>
              </w:rPr>
              <w:t xml:space="preserve"> </w:t>
            </w:r>
          </w:p>
        </w:tc>
      </w:tr>
      <w:tr w:rsidR="007B26C4" w:rsidRPr="00FC6359" w14:paraId="56D2954C" w14:textId="77777777" w:rsidTr="00BC4F7A">
        <w:tc>
          <w:tcPr>
            <w:tcW w:w="1701" w:type="dxa"/>
            <w:gridSpan w:val="2"/>
          </w:tcPr>
          <w:p w14:paraId="56D2954A" w14:textId="77777777" w:rsidR="007B26C4" w:rsidRPr="00FC6359" w:rsidRDefault="007B26C4" w:rsidP="00BC4F7A">
            <w:pPr>
              <w:ind w:left="57"/>
              <w:rPr>
                <w:sz w:val="16"/>
              </w:rPr>
            </w:pPr>
            <w:r w:rsidRPr="00FC6359">
              <w:rPr>
                <w:sz w:val="16"/>
              </w:rPr>
              <w:t>Anzahl der Seiten</w:t>
            </w:r>
          </w:p>
        </w:tc>
        <w:tc>
          <w:tcPr>
            <w:tcW w:w="6804" w:type="dxa"/>
            <w:gridSpan w:val="4"/>
          </w:tcPr>
          <w:p w14:paraId="56D2954B" w14:textId="77777777" w:rsidR="007B26C4" w:rsidRPr="00FC6359" w:rsidRDefault="007B26C4" w:rsidP="00BC4F7A">
            <w:pPr>
              <w:ind w:left="57"/>
              <w:rPr>
                <w:sz w:val="16"/>
              </w:rPr>
            </w:pPr>
            <w:r w:rsidRPr="00FC6359">
              <w:rPr>
                <w:sz w:val="16"/>
              </w:rPr>
              <w:fldChar w:fldCharType="begin"/>
            </w:r>
            <w:r w:rsidRPr="00FC6359">
              <w:rPr>
                <w:sz w:val="16"/>
              </w:rPr>
              <w:instrText xml:space="preserve"> NUMPAGES  \* MERGEFORMAT </w:instrText>
            </w:r>
            <w:r w:rsidRPr="00FC6359">
              <w:rPr>
                <w:sz w:val="16"/>
              </w:rPr>
              <w:fldChar w:fldCharType="separate"/>
            </w:r>
            <w:r w:rsidR="00817E18">
              <w:rPr>
                <w:noProof/>
                <w:sz w:val="16"/>
              </w:rPr>
              <w:t>76</w:t>
            </w:r>
            <w:r w:rsidRPr="00FC6359">
              <w:rPr>
                <w:sz w:val="16"/>
              </w:rPr>
              <w:fldChar w:fldCharType="end"/>
            </w:r>
            <w:r w:rsidRPr="00FC6359">
              <w:rPr>
                <w:vanish/>
                <w:sz w:val="16"/>
              </w:rPr>
              <w:t xml:space="preserve"> (wird automatisch ermittelt)</w:t>
            </w:r>
          </w:p>
        </w:tc>
      </w:tr>
      <w:tr w:rsidR="007B26C4" w:rsidRPr="00FC6359" w14:paraId="56D2954F" w14:textId="77777777" w:rsidTr="00BC4F7A">
        <w:tc>
          <w:tcPr>
            <w:tcW w:w="1701" w:type="dxa"/>
            <w:gridSpan w:val="2"/>
          </w:tcPr>
          <w:p w14:paraId="56D2954D" w14:textId="77777777" w:rsidR="007B26C4" w:rsidRPr="00FC6359" w:rsidRDefault="007B26C4" w:rsidP="00BC4F7A">
            <w:pPr>
              <w:ind w:left="57"/>
              <w:rPr>
                <w:sz w:val="16"/>
              </w:rPr>
            </w:pPr>
            <w:r w:rsidRPr="00FC6359">
              <w:rPr>
                <w:sz w:val="16"/>
              </w:rPr>
              <w:t>Dokumentname</w:t>
            </w:r>
          </w:p>
        </w:tc>
        <w:tc>
          <w:tcPr>
            <w:tcW w:w="6804" w:type="dxa"/>
            <w:gridSpan w:val="4"/>
            <w:tcBorders>
              <w:bottom w:val="nil"/>
            </w:tcBorders>
          </w:tcPr>
          <w:p w14:paraId="56D2954E" w14:textId="77777777" w:rsidR="007B26C4" w:rsidRPr="00FC6359" w:rsidRDefault="007B26C4" w:rsidP="00BC4F7A">
            <w:pPr>
              <w:ind w:left="57"/>
              <w:rPr>
                <w:sz w:val="16"/>
              </w:rPr>
            </w:pPr>
            <w:r w:rsidRPr="00FC6359">
              <w:rPr>
                <w:sz w:val="16"/>
              </w:rPr>
              <w:fldChar w:fldCharType="begin"/>
            </w:r>
            <w:r w:rsidRPr="00FC6359">
              <w:rPr>
                <w:sz w:val="16"/>
              </w:rPr>
              <w:instrText xml:space="preserve"> FILENAME   \* MERGEFORMAT </w:instrText>
            </w:r>
            <w:r w:rsidRPr="00FC6359">
              <w:rPr>
                <w:sz w:val="16"/>
              </w:rPr>
              <w:fldChar w:fldCharType="separate"/>
            </w:r>
            <w:r w:rsidR="00CE28D2">
              <w:rPr>
                <w:noProof/>
                <w:sz w:val="16"/>
              </w:rPr>
              <w:t>Harmonisierungsdokument_ModerneKlassik.docx</w:t>
            </w:r>
            <w:r w:rsidRPr="00FC6359">
              <w:rPr>
                <w:sz w:val="16"/>
              </w:rPr>
              <w:fldChar w:fldCharType="end"/>
            </w:r>
            <w:r w:rsidRPr="00FC6359">
              <w:rPr>
                <w:vanish/>
                <w:sz w:val="16"/>
              </w:rPr>
              <w:t xml:space="preserve"> (wird automatisch ermittelt)</w:t>
            </w:r>
          </w:p>
        </w:tc>
      </w:tr>
      <w:tr w:rsidR="007B26C4" w:rsidRPr="00FC6359" w14:paraId="56D29552" w14:textId="77777777" w:rsidTr="00BC4F7A">
        <w:tc>
          <w:tcPr>
            <w:tcW w:w="1701" w:type="dxa"/>
            <w:gridSpan w:val="2"/>
            <w:tcBorders>
              <w:top w:val="single" w:sz="6" w:space="0" w:color="auto"/>
              <w:bottom w:val="single" w:sz="18" w:space="0" w:color="auto"/>
            </w:tcBorders>
          </w:tcPr>
          <w:p w14:paraId="56D29550" w14:textId="77777777" w:rsidR="007B26C4" w:rsidRPr="00FC6359" w:rsidRDefault="007B26C4" w:rsidP="00BC4F7A">
            <w:pPr>
              <w:ind w:left="57"/>
              <w:rPr>
                <w:sz w:val="16"/>
              </w:rPr>
            </w:pPr>
            <w:r w:rsidRPr="00FC6359">
              <w:rPr>
                <w:sz w:val="16"/>
              </w:rPr>
              <w:t>Version</w:t>
            </w:r>
          </w:p>
        </w:tc>
        <w:tc>
          <w:tcPr>
            <w:tcW w:w="6804" w:type="dxa"/>
            <w:gridSpan w:val="4"/>
            <w:tcBorders>
              <w:top w:val="single" w:sz="6" w:space="0" w:color="auto"/>
              <w:bottom w:val="single" w:sz="18" w:space="0" w:color="auto"/>
            </w:tcBorders>
          </w:tcPr>
          <w:p w14:paraId="56D29551" w14:textId="77777777" w:rsidR="007B26C4" w:rsidRPr="00FC6359" w:rsidRDefault="007B26C4" w:rsidP="00BC4F7A">
            <w:pPr>
              <w:ind w:left="57"/>
              <w:rPr>
                <w:sz w:val="16"/>
              </w:rPr>
            </w:pPr>
            <w:r w:rsidRPr="00FC6359">
              <w:rPr>
                <w:sz w:val="16"/>
              </w:rPr>
              <w:fldChar w:fldCharType="begin"/>
            </w:r>
            <w:r w:rsidRPr="00FC6359">
              <w:rPr>
                <w:sz w:val="16"/>
              </w:rPr>
              <w:instrText xml:space="preserve"> KEYWORDS  \* MERGEFORMAT </w:instrText>
            </w:r>
            <w:r w:rsidRPr="00FC6359">
              <w:rPr>
                <w:sz w:val="16"/>
              </w:rPr>
              <w:fldChar w:fldCharType="end"/>
            </w:r>
          </w:p>
        </w:tc>
      </w:tr>
      <w:bookmarkEnd w:id="0"/>
      <w:bookmarkEnd w:id="1"/>
    </w:tbl>
    <w:p w14:paraId="56D29553" w14:textId="77777777" w:rsidR="004F461B" w:rsidRDefault="004F461B" w:rsidP="004F461B">
      <w:pPr>
        <w:autoSpaceDE w:val="0"/>
        <w:autoSpaceDN w:val="0"/>
        <w:adjustRightInd w:val="0"/>
        <w:spacing w:before="60" w:after="60"/>
      </w:pPr>
    </w:p>
    <w:p w14:paraId="56D29554" w14:textId="77777777" w:rsidR="00FC6359" w:rsidRPr="00FC6359" w:rsidRDefault="00FC6359" w:rsidP="004F461B">
      <w:pPr>
        <w:autoSpaceDE w:val="0"/>
        <w:autoSpaceDN w:val="0"/>
        <w:adjustRightInd w:val="0"/>
        <w:spacing w:before="60" w:after="60"/>
      </w:pPr>
    </w:p>
    <w:p w14:paraId="56D29555" w14:textId="0C86E4BD" w:rsidR="0093109A" w:rsidRDefault="0093109A" w:rsidP="004F461B">
      <w:pPr>
        <w:autoSpaceDE w:val="0"/>
        <w:autoSpaceDN w:val="0"/>
        <w:adjustRightInd w:val="0"/>
        <w:spacing w:before="60" w:after="60"/>
      </w:pPr>
    </w:p>
    <w:p w14:paraId="60DCC2D1" w14:textId="77777777" w:rsidR="0093109A" w:rsidRPr="0093109A" w:rsidRDefault="0093109A" w:rsidP="0093109A"/>
    <w:p w14:paraId="51B58463" w14:textId="77777777" w:rsidR="0093109A" w:rsidRPr="0093109A" w:rsidRDefault="0093109A" w:rsidP="0093109A"/>
    <w:p w14:paraId="390706A9" w14:textId="77777777" w:rsidR="0093109A" w:rsidRPr="0093109A" w:rsidRDefault="0093109A" w:rsidP="0093109A"/>
    <w:p w14:paraId="10DEF221" w14:textId="77777777" w:rsidR="0093109A" w:rsidRPr="0093109A" w:rsidRDefault="0093109A" w:rsidP="0093109A"/>
    <w:p w14:paraId="768D44F3" w14:textId="77777777" w:rsidR="0093109A" w:rsidRPr="0093109A" w:rsidRDefault="0093109A" w:rsidP="0093109A"/>
    <w:p w14:paraId="6B8BC1D8" w14:textId="77777777" w:rsidR="0093109A" w:rsidRPr="0093109A" w:rsidRDefault="0093109A" w:rsidP="0093109A"/>
    <w:p w14:paraId="5379EAE8" w14:textId="77777777" w:rsidR="0093109A" w:rsidRPr="0093109A" w:rsidRDefault="0093109A" w:rsidP="0093109A"/>
    <w:p w14:paraId="2FE7CFF4" w14:textId="77777777" w:rsidR="0093109A" w:rsidRPr="0093109A" w:rsidRDefault="0093109A" w:rsidP="0093109A"/>
    <w:p w14:paraId="7EF77F27" w14:textId="77777777" w:rsidR="0093109A" w:rsidRPr="0093109A" w:rsidRDefault="0093109A" w:rsidP="0093109A"/>
    <w:p w14:paraId="653C12BA" w14:textId="77777777" w:rsidR="0093109A" w:rsidRPr="0093109A" w:rsidRDefault="0093109A" w:rsidP="0093109A"/>
    <w:p w14:paraId="47D7A48F" w14:textId="77777777" w:rsidR="0093109A" w:rsidRPr="0093109A" w:rsidRDefault="0093109A" w:rsidP="0093109A"/>
    <w:p w14:paraId="043F350F" w14:textId="77777777" w:rsidR="0093109A" w:rsidRPr="0093109A" w:rsidRDefault="0093109A" w:rsidP="0093109A"/>
    <w:p w14:paraId="34E0FF07" w14:textId="77777777" w:rsidR="0093109A" w:rsidRPr="0093109A" w:rsidRDefault="0093109A" w:rsidP="0093109A"/>
    <w:p w14:paraId="2E01D2F2" w14:textId="36A46DCF" w:rsidR="0093109A" w:rsidRDefault="0093109A" w:rsidP="0093109A"/>
    <w:p w14:paraId="5D1575DD" w14:textId="3B99D9FA" w:rsidR="0093109A" w:rsidRDefault="0093109A" w:rsidP="0093109A">
      <w:pPr>
        <w:tabs>
          <w:tab w:val="left" w:pos="937"/>
        </w:tabs>
      </w:pPr>
      <w:r>
        <w:tab/>
      </w:r>
    </w:p>
    <w:p w14:paraId="08CB2FE6" w14:textId="75F94DEA" w:rsidR="0093109A" w:rsidRDefault="0093109A" w:rsidP="0093109A"/>
    <w:p w14:paraId="782EEF28" w14:textId="77777777" w:rsidR="004F461B" w:rsidRPr="0093109A" w:rsidRDefault="004F461B" w:rsidP="0093109A">
      <w:pPr>
        <w:sectPr w:rsidR="004F461B" w:rsidRPr="0093109A" w:rsidSect="00BC4F7A">
          <w:headerReference w:type="default" r:id="rId13"/>
          <w:footerReference w:type="default" r:id="rId14"/>
          <w:pgSz w:w="11906" w:h="16838" w:code="9"/>
          <w:pgMar w:top="1418" w:right="1418" w:bottom="1134" w:left="1418" w:header="709" w:footer="709" w:gutter="0"/>
          <w:cols w:space="708"/>
          <w:titlePg/>
          <w:docGrid w:linePitch="360"/>
        </w:sectPr>
      </w:pPr>
    </w:p>
    <w:p w14:paraId="6664C536" w14:textId="77777777" w:rsidR="00022C99" w:rsidRDefault="00BB2072">
      <w:pPr>
        <w:pStyle w:val="Verzeichnis1"/>
        <w:tabs>
          <w:tab w:val="left" w:pos="440"/>
          <w:tab w:val="right" w:leader="dot" w:pos="9062"/>
        </w:tabs>
        <w:rPr>
          <w:rFonts w:asciiTheme="minorHAnsi" w:eastAsiaTheme="minorEastAsia" w:hAnsiTheme="minorHAnsi" w:cstheme="minorBidi"/>
          <w:noProof/>
          <w:szCs w:val="22"/>
          <w:lang w:eastAsia="zh-CN"/>
        </w:rPr>
      </w:pPr>
      <w:r w:rsidRPr="00FC6359">
        <w:rPr>
          <w:b/>
          <w:bCs/>
        </w:rPr>
        <w:lastRenderedPageBreak/>
        <w:fldChar w:fldCharType="begin"/>
      </w:r>
      <w:r w:rsidRPr="00FC6359">
        <w:rPr>
          <w:b/>
          <w:bCs/>
        </w:rPr>
        <w:instrText xml:space="preserve"> TOC \o "1-3" \h \z \u </w:instrText>
      </w:r>
      <w:r w:rsidRPr="00FC6359">
        <w:rPr>
          <w:b/>
          <w:bCs/>
        </w:rPr>
        <w:fldChar w:fldCharType="separate"/>
      </w:r>
      <w:hyperlink w:anchor="_Toc449708243" w:history="1">
        <w:r w:rsidR="00022C99" w:rsidRPr="00585994">
          <w:rPr>
            <w:rStyle w:val="Hyperlink"/>
            <w:noProof/>
          </w:rPr>
          <w:t>0</w:t>
        </w:r>
        <w:r w:rsidR="00022C99">
          <w:rPr>
            <w:rFonts w:asciiTheme="minorHAnsi" w:eastAsiaTheme="minorEastAsia" w:hAnsiTheme="minorHAnsi" w:cstheme="minorBidi"/>
            <w:noProof/>
            <w:szCs w:val="22"/>
            <w:lang w:eastAsia="zh-CN"/>
          </w:rPr>
          <w:tab/>
        </w:r>
        <w:r w:rsidR="00022C99" w:rsidRPr="00585994">
          <w:rPr>
            <w:rStyle w:val="Hyperlink"/>
            <w:noProof/>
          </w:rPr>
          <w:t>Entscheidungen und offene Punkte</w:t>
        </w:r>
        <w:r w:rsidR="00022C99">
          <w:rPr>
            <w:noProof/>
            <w:webHidden/>
          </w:rPr>
          <w:tab/>
        </w:r>
        <w:r w:rsidR="00022C99">
          <w:rPr>
            <w:noProof/>
            <w:webHidden/>
          </w:rPr>
          <w:fldChar w:fldCharType="begin"/>
        </w:r>
        <w:r w:rsidR="00022C99">
          <w:rPr>
            <w:noProof/>
            <w:webHidden/>
          </w:rPr>
          <w:instrText xml:space="preserve"> PAGEREF _Toc449708243 \h </w:instrText>
        </w:r>
        <w:r w:rsidR="00022C99">
          <w:rPr>
            <w:noProof/>
            <w:webHidden/>
          </w:rPr>
        </w:r>
        <w:r w:rsidR="00022C99">
          <w:rPr>
            <w:noProof/>
            <w:webHidden/>
          </w:rPr>
          <w:fldChar w:fldCharType="separate"/>
        </w:r>
        <w:r w:rsidR="00022C99">
          <w:rPr>
            <w:noProof/>
            <w:webHidden/>
          </w:rPr>
          <w:t>6</w:t>
        </w:r>
        <w:r w:rsidR="00022C99">
          <w:rPr>
            <w:noProof/>
            <w:webHidden/>
          </w:rPr>
          <w:fldChar w:fldCharType="end"/>
        </w:r>
      </w:hyperlink>
    </w:p>
    <w:p w14:paraId="42EE9650" w14:textId="77777777" w:rsidR="00022C99" w:rsidRDefault="007603C3">
      <w:pPr>
        <w:pStyle w:val="Verzeichnis1"/>
        <w:tabs>
          <w:tab w:val="right" w:leader="dot" w:pos="9062"/>
        </w:tabs>
        <w:rPr>
          <w:rFonts w:asciiTheme="minorHAnsi" w:eastAsiaTheme="minorEastAsia" w:hAnsiTheme="minorHAnsi" w:cstheme="minorBidi"/>
          <w:noProof/>
          <w:szCs w:val="22"/>
          <w:lang w:eastAsia="zh-CN"/>
        </w:rPr>
      </w:pPr>
      <w:hyperlink w:anchor="_Toc449708244" w:history="1">
        <w:r w:rsidR="00022C99" w:rsidRPr="00585994">
          <w:rPr>
            <w:rStyle w:val="Hyperlink"/>
            <w:noProof/>
          </w:rPr>
          <w:t>Allgemeine Hinweise</w:t>
        </w:r>
        <w:r w:rsidR="00022C99">
          <w:rPr>
            <w:noProof/>
            <w:webHidden/>
          </w:rPr>
          <w:tab/>
        </w:r>
        <w:r w:rsidR="00022C99">
          <w:rPr>
            <w:noProof/>
            <w:webHidden/>
          </w:rPr>
          <w:fldChar w:fldCharType="begin"/>
        </w:r>
        <w:r w:rsidR="00022C99">
          <w:rPr>
            <w:noProof/>
            <w:webHidden/>
          </w:rPr>
          <w:instrText xml:space="preserve"> PAGEREF _Toc449708244 \h </w:instrText>
        </w:r>
        <w:r w:rsidR="00022C99">
          <w:rPr>
            <w:noProof/>
            <w:webHidden/>
          </w:rPr>
        </w:r>
        <w:r w:rsidR="00022C99">
          <w:rPr>
            <w:noProof/>
            <w:webHidden/>
          </w:rPr>
          <w:fldChar w:fldCharType="separate"/>
        </w:r>
        <w:r w:rsidR="00022C99">
          <w:rPr>
            <w:noProof/>
            <w:webHidden/>
          </w:rPr>
          <w:t>9</w:t>
        </w:r>
        <w:r w:rsidR="00022C99">
          <w:rPr>
            <w:noProof/>
            <w:webHidden/>
          </w:rPr>
          <w:fldChar w:fldCharType="end"/>
        </w:r>
      </w:hyperlink>
    </w:p>
    <w:p w14:paraId="560951E7" w14:textId="77777777" w:rsidR="00022C99" w:rsidRDefault="007603C3">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245" w:history="1">
        <w:r w:rsidR="00022C99" w:rsidRPr="00585994">
          <w:rPr>
            <w:rStyle w:val="Hyperlink"/>
            <w:noProof/>
          </w:rPr>
          <w:t>1</w:t>
        </w:r>
        <w:r w:rsidR="00022C99">
          <w:rPr>
            <w:rFonts w:asciiTheme="minorHAnsi" w:eastAsiaTheme="minorEastAsia" w:hAnsiTheme="minorHAnsi" w:cstheme="minorBidi"/>
            <w:noProof/>
            <w:szCs w:val="22"/>
            <w:lang w:eastAsia="zh-CN"/>
          </w:rPr>
          <w:tab/>
        </w:r>
        <w:r w:rsidR="00022C99" w:rsidRPr="00585994">
          <w:rPr>
            <w:rStyle w:val="Hyperlink"/>
            <w:noProof/>
          </w:rPr>
          <w:t>Allgemeines und Beschreibung der Grundtarife</w:t>
        </w:r>
        <w:r w:rsidR="00022C99">
          <w:rPr>
            <w:noProof/>
            <w:webHidden/>
          </w:rPr>
          <w:tab/>
        </w:r>
        <w:r w:rsidR="00022C99">
          <w:rPr>
            <w:noProof/>
            <w:webHidden/>
          </w:rPr>
          <w:fldChar w:fldCharType="begin"/>
        </w:r>
        <w:r w:rsidR="00022C99">
          <w:rPr>
            <w:noProof/>
            <w:webHidden/>
          </w:rPr>
          <w:instrText xml:space="preserve"> PAGEREF _Toc449708245 \h </w:instrText>
        </w:r>
        <w:r w:rsidR="00022C99">
          <w:rPr>
            <w:noProof/>
            <w:webHidden/>
          </w:rPr>
        </w:r>
        <w:r w:rsidR="00022C99">
          <w:rPr>
            <w:noProof/>
            <w:webHidden/>
          </w:rPr>
          <w:fldChar w:fldCharType="separate"/>
        </w:r>
        <w:r w:rsidR="00022C99">
          <w:rPr>
            <w:noProof/>
            <w:webHidden/>
          </w:rPr>
          <w:t>10</w:t>
        </w:r>
        <w:r w:rsidR="00022C99">
          <w:rPr>
            <w:noProof/>
            <w:webHidden/>
          </w:rPr>
          <w:fldChar w:fldCharType="end"/>
        </w:r>
      </w:hyperlink>
    </w:p>
    <w:p w14:paraId="3E97F8C3" w14:textId="77777777" w:rsidR="00022C99" w:rsidRDefault="007603C3">
      <w:pPr>
        <w:pStyle w:val="Verzeichnis2"/>
        <w:rPr>
          <w:rFonts w:asciiTheme="minorHAnsi" w:eastAsiaTheme="minorEastAsia" w:hAnsiTheme="minorHAnsi" w:cstheme="minorBidi"/>
          <w:noProof/>
          <w:szCs w:val="22"/>
          <w:lang w:eastAsia="zh-CN"/>
        </w:rPr>
      </w:pPr>
      <w:hyperlink w:anchor="_Toc449708246" w:history="1">
        <w:r w:rsidR="00022C99" w:rsidRPr="00585994">
          <w:rPr>
            <w:rStyle w:val="Hyperlink"/>
            <w:noProof/>
          </w:rPr>
          <w:t>1.1</w:t>
        </w:r>
        <w:r w:rsidR="00022C99">
          <w:rPr>
            <w:rFonts w:asciiTheme="minorHAnsi" w:eastAsiaTheme="minorEastAsia" w:hAnsiTheme="minorHAnsi" w:cstheme="minorBidi"/>
            <w:noProof/>
            <w:szCs w:val="22"/>
            <w:lang w:eastAsia="zh-CN"/>
          </w:rPr>
          <w:tab/>
        </w:r>
        <w:r w:rsidR="00022C99" w:rsidRPr="00585994">
          <w:rPr>
            <w:rStyle w:val="Hyperlink"/>
            <w:noProof/>
          </w:rPr>
          <w:t>Grundtarife und versicherte Leistung</w:t>
        </w:r>
        <w:r w:rsidR="00022C99">
          <w:rPr>
            <w:noProof/>
            <w:webHidden/>
          </w:rPr>
          <w:tab/>
        </w:r>
        <w:r w:rsidR="00022C99">
          <w:rPr>
            <w:noProof/>
            <w:webHidden/>
          </w:rPr>
          <w:fldChar w:fldCharType="begin"/>
        </w:r>
        <w:r w:rsidR="00022C99">
          <w:rPr>
            <w:noProof/>
            <w:webHidden/>
          </w:rPr>
          <w:instrText xml:space="preserve"> PAGEREF _Toc449708246 \h </w:instrText>
        </w:r>
        <w:r w:rsidR="00022C99">
          <w:rPr>
            <w:noProof/>
            <w:webHidden/>
          </w:rPr>
        </w:r>
        <w:r w:rsidR="00022C99">
          <w:rPr>
            <w:noProof/>
            <w:webHidden/>
          </w:rPr>
          <w:fldChar w:fldCharType="separate"/>
        </w:r>
        <w:r w:rsidR="00022C99">
          <w:rPr>
            <w:noProof/>
            <w:webHidden/>
          </w:rPr>
          <w:t>10</w:t>
        </w:r>
        <w:r w:rsidR="00022C99">
          <w:rPr>
            <w:noProof/>
            <w:webHidden/>
          </w:rPr>
          <w:fldChar w:fldCharType="end"/>
        </w:r>
      </w:hyperlink>
    </w:p>
    <w:p w14:paraId="672F359E" w14:textId="77777777" w:rsidR="00022C99" w:rsidRDefault="007603C3">
      <w:pPr>
        <w:pStyle w:val="Verzeichnis3"/>
        <w:rPr>
          <w:rFonts w:asciiTheme="minorHAnsi" w:eastAsiaTheme="minorEastAsia" w:hAnsiTheme="minorHAnsi" w:cstheme="minorBidi"/>
          <w:noProof/>
          <w:szCs w:val="22"/>
          <w:lang w:eastAsia="zh-CN"/>
        </w:rPr>
      </w:pPr>
      <w:hyperlink w:anchor="_Toc449708247" w:history="1">
        <w:r w:rsidR="00022C99" w:rsidRPr="00585994">
          <w:rPr>
            <w:rStyle w:val="Hyperlink"/>
            <w:noProof/>
          </w:rPr>
          <w:t>1.1.1</w:t>
        </w:r>
        <w:r w:rsidR="00022C99">
          <w:rPr>
            <w:rFonts w:asciiTheme="minorHAnsi" w:eastAsiaTheme="minorEastAsia" w:hAnsiTheme="minorHAnsi" w:cstheme="minorBidi"/>
            <w:noProof/>
            <w:szCs w:val="22"/>
            <w:lang w:eastAsia="zh-CN"/>
          </w:rPr>
          <w:tab/>
        </w:r>
        <w:r w:rsidR="00022C99" w:rsidRPr="00585994">
          <w:rPr>
            <w:rStyle w:val="Hyperlink"/>
            <w:noProof/>
          </w:rPr>
          <w:t>Garantierte Leistungen</w:t>
        </w:r>
        <w:r w:rsidR="00022C99">
          <w:rPr>
            <w:noProof/>
            <w:webHidden/>
          </w:rPr>
          <w:tab/>
        </w:r>
        <w:r w:rsidR="00022C99">
          <w:rPr>
            <w:noProof/>
            <w:webHidden/>
          </w:rPr>
          <w:fldChar w:fldCharType="begin"/>
        </w:r>
        <w:r w:rsidR="00022C99">
          <w:rPr>
            <w:noProof/>
            <w:webHidden/>
          </w:rPr>
          <w:instrText xml:space="preserve"> PAGEREF _Toc449708247 \h </w:instrText>
        </w:r>
        <w:r w:rsidR="00022C99">
          <w:rPr>
            <w:noProof/>
            <w:webHidden/>
          </w:rPr>
        </w:r>
        <w:r w:rsidR="00022C99">
          <w:rPr>
            <w:noProof/>
            <w:webHidden/>
          </w:rPr>
          <w:fldChar w:fldCharType="separate"/>
        </w:r>
        <w:r w:rsidR="00022C99">
          <w:rPr>
            <w:noProof/>
            <w:webHidden/>
          </w:rPr>
          <w:t>10</w:t>
        </w:r>
        <w:r w:rsidR="00022C99">
          <w:rPr>
            <w:noProof/>
            <w:webHidden/>
          </w:rPr>
          <w:fldChar w:fldCharType="end"/>
        </w:r>
      </w:hyperlink>
    </w:p>
    <w:p w14:paraId="1928D401" w14:textId="77777777" w:rsidR="00022C99" w:rsidRDefault="007603C3">
      <w:pPr>
        <w:pStyle w:val="Verzeichnis3"/>
        <w:rPr>
          <w:rFonts w:asciiTheme="minorHAnsi" w:eastAsiaTheme="minorEastAsia" w:hAnsiTheme="minorHAnsi" w:cstheme="minorBidi"/>
          <w:noProof/>
          <w:szCs w:val="22"/>
          <w:lang w:eastAsia="zh-CN"/>
        </w:rPr>
      </w:pPr>
      <w:hyperlink w:anchor="_Toc449708248" w:history="1">
        <w:r w:rsidR="00022C99" w:rsidRPr="00585994">
          <w:rPr>
            <w:rStyle w:val="Hyperlink"/>
            <w:noProof/>
          </w:rPr>
          <w:t>1.1.2</w:t>
        </w:r>
        <w:r w:rsidR="00022C99">
          <w:rPr>
            <w:rFonts w:asciiTheme="minorHAnsi" w:eastAsiaTheme="minorEastAsia" w:hAnsiTheme="minorHAnsi" w:cstheme="minorBidi"/>
            <w:noProof/>
            <w:szCs w:val="22"/>
            <w:lang w:eastAsia="zh-CN"/>
          </w:rPr>
          <w:tab/>
        </w:r>
        <w:r w:rsidR="00022C99" w:rsidRPr="00585994">
          <w:rPr>
            <w:rStyle w:val="Hyperlink"/>
            <w:noProof/>
          </w:rPr>
          <w:t>Leistungen aus der laufenden Gewinnbeteiligung</w:t>
        </w:r>
        <w:r w:rsidR="00022C99">
          <w:rPr>
            <w:noProof/>
            <w:webHidden/>
          </w:rPr>
          <w:tab/>
        </w:r>
        <w:r w:rsidR="00022C99">
          <w:rPr>
            <w:noProof/>
            <w:webHidden/>
          </w:rPr>
          <w:fldChar w:fldCharType="begin"/>
        </w:r>
        <w:r w:rsidR="00022C99">
          <w:rPr>
            <w:noProof/>
            <w:webHidden/>
          </w:rPr>
          <w:instrText xml:space="preserve"> PAGEREF _Toc449708248 \h </w:instrText>
        </w:r>
        <w:r w:rsidR="00022C99">
          <w:rPr>
            <w:noProof/>
            <w:webHidden/>
          </w:rPr>
        </w:r>
        <w:r w:rsidR="00022C99">
          <w:rPr>
            <w:noProof/>
            <w:webHidden/>
          </w:rPr>
          <w:fldChar w:fldCharType="separate"/>
        </w:r>
        <w:r w:rsidR="00022C99">
          <w:rPr>
            <w:noProof/>
            <w:webHidden/>
          </w:rPr>
          <w:t>12</w:t>
        </w:r>
        <w:r w:rsidR="00022C99">
          <w:rPr>
            <w:noProof/>
            <w:webHidden/>
          </w:rPr>
          <w:fldChar w:fldCharType="end"/>
        </w:r>
      </w:hyperlink>
    </w:p>
    <w:p w14:paraId="4E59E987" w14:textId="77777777" w:rsidR="00022C99" w:rsidRDefault="007603C3">
      <w:pPr>
        <w:pStyle w:val="Verzeichnis3"/>
        <w:rPr>
          <w:rFonts w:asciiTheme="minorHAnsi" w:eastAsiaTheme="minorEastAsia" w:hAnsiTheme="minorHAnsi" w:cstheme="minorBidi"/>
          <w:noProof/>
          <w:szCs w:val="22"/>
          <w:lang w:eastAsia="zh-CN"/>
        </w:rPr>
      </w:pPr>
      <w:hyperlink w:anchor="_Toc449708249" w:history="1">
        <w:r w:rsidR="00022C99" w:rsidRPr="00585994">
          <w:rPr>
            <w:rStyle w:val="Hyperlink"/>
            <w:noProof/>
          </w:rPr>
          <w:t>1.1.3</w:t>
        </w:r>
        <w:r w:rsidR="00022C99">
          <w:rPr>
            <w:rFonts w:asciiTheme="minorHAnsi" w:eastAsiaTheme="minorEastAsia" w:hAnsiTheme="minorHAnsi" w:cstheme="minorBidi"/>
            <w:noProof/>
            <w:szCs w:val="22"/>
            <w:lang w:eastAsia="zh-CN"/>
          </w:rPr>
          <w:tab/>
        </w:r>
        <w:r w:rsidR="00022C99" w:rsidRPr="00585994">
          <w:rPr>
            <w:rStyle w:val="Hyperlink"/>
            <w:noProof/>
          </w:rPr>
          <w:t>Leistungen aus der Schlussgewinnbeteiligung</w:t>
        </w:r>
        <w:r w:rsidR="00022C99">
          <w:rPr>
            <w:noProof/>
            <w:webHidden/>
          </w:rPr>
          <w:tab/>
        </w:r>
        <w:r w:rsidR="00022C99">
          <w:rPr>
            <w:noProof/>
            <w:webHidden/>
          </w:rPr>
          <w:fldChar w:fldCharType="begin"/>
        </w:r>
        <w:r w:rsidR="00022C99">
          <w:rPr>
            <w:noProof/>
            <w:webHidden/>
          </w:rPr>
          <w:instrText xml:space="preserve"> PAGEREF _Toc449708249 \h </w:instrText>
        </w:r>
        <w:r w:rsidR="00022C99">
          <w:rPr>
            <w:noProof/>
            <w:webHidden/>
          </w:rPr>
        </w:r>
        <w:r w:rsidR="00022C99">
          <w:rPr>
            <w:noProof/>
            <w:webHidden/>
          </w:rPr>
          <w:fldChar w:fldCharType="separate"/>
        </w:r>
        <w:r w:rsidR="00022C99">
          <w:rPr>
            <w:noProof/>
            <w:webHidden/>
          </w:rPr>
          <w:t>12</w:t>
        </w:r>
        <w:r w:rsidR="00022C99">
          <w:rPr>
            <w:noProof/>
            <w:webHidden/>
          </w:rPr>
          <w:fldChar w:fldCharType="end"/>
        </w:r>
      </w:hyperlink>
    </w:p>
    <w:p w14:paraId="6A60BE9A" w14:textId="77777777" w:rsidR="00022C99" w:rsidRDefault="007603C3">
      <w:pPr>
        <w:pStyle w:val="Verzeichnis3"/>
        <w:rPr>
          <w:rFonts w:asciiTheme="minorHAnsi" w:eastAsiaTheme="minorEastAsia" w:hAnsiTheme="minorHAnsi" w:cstheme="minorBidi"/>
          <w:noProof/>
          <w:szCs w:val="22"/>
          <w:lang w:eastAsia="zh-CN"/>
        </w:rPr>
      </w:pPr>
      <w:hyperlink w:anchor="_Toc449708250" w:history="1">
        <w:r w:rsidR="00022C99" w:rsidRPr="00585994">
          <w:rPr>
            <w:rStyle w:val="Hyperlink"/>
            <w:noProof/>
          </w:rPr>
          <w:t>1.1.4</w:t>
        </w:r>
        <w:r w:rsidR="00022C99">
          <w:rPr>
            <w:rFonts w:asciiTheme="minorHAnsi" w:eastAsiaTheme="minorEastAsia" w:hAnsiTheme="minorHAnsi" w:cstheme="minorBidi"/>
            <w:noProof/>
            <w:szCs w:val="22"/>
            <w:lang w:eastAsia="zh-CN"/>
          </w:rPr>
          <w:tab/>
        </w:r>
        <w:r w:rsidR="00022C99" w:rsidRPr="00585994">
          <w:rPr>
            <w:rStyle w:val="Hyperlink"/>
            <w:noProof/>
          </w:rPr>
          <w:t>Beteiligung an den Bewertungsreserven</w:t>
        </w:r>
        <w:r w:rsidR="00022C99">
          <w:rPr>
            <w:noProof/>
            <w:webHidden/>
          </w:rPr>
          <w:tab/>
        </w:r>
        <w:r w:rsidR="00022C99">
          <w:rPr>
            <w:noProof/>
            <w:webHidden/>
          </w:rPr>
          <w:fldChar w:fldCharType="begin"/>
        </w:r>
        <w:r w:rsidR="00022C99">
          <w:rPr>
            <w:noProof/>
            <w:webHidden/>
          </w:rPr>
          <w:instrText xml:space="preserve"> PAGEREF _Toc449708250 \h </w:instrText>
        </w:r>
        <w:r w:rsidR="00022C99">
          <w:rPr>
            <w:noProof/>
            <w:webHidden/>
          </w:rPr>
        </w:r>
        <w:r w:rsidR="00022C99">
          <w:rPr>
            <w:noProof/>
            <w:webHidden/>
          </w:rPr>
          <w:fldChar w:fldCharType="separate"/>
        </w:r>
        <w:r w:rsidR="00022C99">
          <w:rPr>
            <w:noProof/>
            <w:webHidden/>
          </w:rPr>
          <w:t>13</w:t>
        </w:r>
        <w:r w:rsidR="00022C99">
          <w:rPr>
            <w:noProof/>
            <w:webHidden/>
          </w:rPr>
          <w:fldChar w:fldCharType="end"/>
        </w:r>
      </w:hyperlink>
    </w:p>
    <w:p w14:paraId="1C7CFCA1" w14:textId="77777777" w:rsidR="00022C99" w:rsidRDefault="007603C3">
      <w:pPr>
        <w:pStyle w:val="Verzeichnis3"/>
        <w:rPr>
          <w:rFonts w:asciiTheme="minorHAnsi" w:eastAsiaTheme="minorEastAsia" w:hAnsiTheme="minorHAnsi" w:cstheme="minorBidi"/>
          <w:noProof/>
          <w:szCs w:val="22"/>
          <w:lang w:eastAsia="zh-CN"/>
        </w:rPr>
      </w:pPr>
      <w:hyperlink w:anchor="_Toc449708251" w:history="1">
        <w:r w:rsidR="00022C99" w:rsidRPr="00585994">
          <w:rPr>
            <w:rStyle w:val="Hyperlink"/>
            <w:noProof/>
          </w:rPr>
          <w:t>1.1.5</w:t>
        </w:r>
        <w:r w:rsidR="00022C99">
          <w:rPr>
            <w:rFonts w:asciiTheme="minorHAnsi" w:eastAsiaTheme="minorEastAsia" w:hAnsiTheme="minorHAnsi" w:cstheme="minorBidi"/>
            <w:noProof/>
            <w:szCs w:val="22"/>
            <w:lang w:eastAsia="zh-CN"/>
          </w:rPr>
          <w:tab/>
        </w:r>
        <w:r w:rsidR="00022C99" w:rsidRPr="00585994">
          <w:rPr>
            <w:rStyle w:val="Hyperlink"/>
            <w:noProof/>
          </w:rPr>
          <w:t>Gesamtleistungen</w:t>
        </w:r>
        <w:r w:rsidR="00022C99">
          <w:rPr>
            <w:noProof/>
            <w:webHidden/>
          </w:rPr>
          <w:tab/>
        </w:r>
        <w:r w:rsidR="00022C99">
          <w:rPr>
            <w:noProof/>
            <w:webHidden/>
          </w:rPr>
          <w:fldChar w:fldCharType="begin"/>
        </w:r>
        <w:r w:rsidR="00022C99">
          <w:rPr>
            <w:noProof/>
            <w:webHidden/>
          </w:rPr>
          <w:instrText xml:space="preserve"> PAGEREF _Toc449708251 \h </w:instrText>
        </w:r>
        <w:r w:rsidR="00022C99">
          <w:rPr>
            <w:noProof/>
            <w:webHidden/>
          </w:rPr>
        </w:r>
        <w:r w:rsidR="00022C99">
          <w:rPr>
            <w:noProof/>
            <w:webHidden/>
          </w:rPr>
          <w:fldChar w:fldCharType="separate"/>
        </w:r>
        <w:r w:rsidR="00022C99">
          <w:rPr>
            <w:noProof/>
            <w:webHidden/>
          </w:rPr>
          <w:t>14</w:t>
        </w:r>
        <w:r w:rsidR="00022C99">
          <w:rPr>
            <w:noProof/>
            <w:webHidden/>
          </w:rPr>
          <w:fldChar w:fldCharType="end"/>
        </w:r>
      </w:hyperlink>
    </w:p>
    <w:p w14:paraId="01F4686F" w14:textId="77777777" w:rsidR="00022C99" w:rsidRDefault="007603C3">
      <w:pPr>
        <w:pStyle w:val="Verzeichnis3"/>
        <w:rPr>
          <w:rFonts w:asciiTheme="minorHAnsi" w:eastAsiaTheme="minorEastAsia" w:hAnsiTheme="minorHAnsi" w:cstheme="minorBidi"/>
          <w:noProof/>
          <w:szCs w:val="22"/>
          <w:lang w:eastAsia="zh-CN"/>
        </w:rPr>
      </w:pPr>
      <w:hyperlink w:anchor="_Toc449708252" w:history="1">
        <w:r w:rsidR="00022C99" w:rsidRPr="00585994">
          <w:rPr>
            <w:rStyle w:val="Hyperlink"/>
            <w:noProof/>
            <w:highlight w:val="yellow"/>
          </w:rPr>
          <w:t>1.1.6</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Rentenübergang</w:t>
        </w:r>
        <w:r w:rsidR="00022C99">
          <w:rPr>
            <w:noProof/>
            <w:webHidden/>
          </w:rPr>
          <w:tab/>
        </w:r>
        <w:r w:rsidR="00022C99">
          <w:rPr>
            <w:noProof/>
            <w:webHidden/>
          </w:rPr>
          <w:fldChar w:fldCharType="begin"/>
        </w:r>
        <w:r w:rsidR="00022C99">
          <w:rPr>
            <w:noProof/>
            <w:webHidden/>
          </w:rPr>
          <w:instrText xml:space="preserve"> PAGEREF _Toc449708252 \h </w:instrText>
        </w:r>
        <w:r w:rsidR="00022C99">
          <w:rPr>
            <w:noProof/>
            <w:webHidden/>
          </w:rPr>
        </w:r>
        <w:r w:rsidR="00022C99">
          <w:rPr>
            <w:noProof/>
            <w:webHidden/>
          </w:rPr>
          <w:fldChar w:fldCharType="separate"/>
        </w:r>
        <w:r w:rsidR="00022C99">
          <w:rPr>
            <w:noProof/>
            <w:webHidden/>
          </w:rPr>
          <w:t>15</w:t>
        </w:r>
        <w:r w:rsidR="00022C99">
          <w:rPr>
            <w:noProof/>
            <w:webHidden/>
          </w:rPr>
          <w:fldChar w:fldCharType="end"/>
        </w:r>
      </w:hyperlink>
    </w:p>
    <w:p w14:paraId="185729CB" w14:textId="77777777" w:rsidR="00022C99" w:rsidRDefault="007603C3">
      <w:pPr>
        <w:pStyle w:val="Verzeichnis3"/>
        <w:rPr>
          <w:rFonts w:asciiTheme="minorHAnsi" w:eastAsiaTheme="minorEastAsia" w:hAnsiTheme="minorHAnsi" w:cstheme="minorBidi"/>
          <w:noProof/>
          <w:szCs w:val="22"/>
          <w:lang w:eastAsia="zh-CN"/>
        </w:rPr>
      </w:pPr>
      <w:hyperlink w:anchor="_Toc449708253" w:history="1">
        <w:r w:rsidR="00022C99" w:rsidRPr="00585994">
          <w:rPr>
            <w:rStyle w:val="Hyperlink"/>
            <w:noProof/>
            <w:highlight w:val="yellow"/>
          </w:rPr>
          <w:t>1.1.7</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Zusatzversicherungen</w:t>
        </w:r>
        <w:r w:rsidR="00022C99">
          <w:rPr>
            <w:noProof/>
            <w:webHidden/>
          </w:rPr>
          <w:tab/>
        </w:r>
        <w:r w:rsidR="00022C99">
          <w:rPr>
            <w:noProof/>
            <w:webHidden/>
          </w:rPr>
          <w:fldChar w:fldCharType="begin"/>
        </w:r>
        <w:r w:rsidR="00022C99">
          <w:rPr>
            <w:noProof/>
            <w:webHidden/>
          </w:rPr>
          <w:instrText xml:space="preserve"> PAGEREF _Toc449708253 \h </w:instrText>
        </w:r>
        <w:r w:rsidR="00022C99">
          <w:rPr>
            <w:noProof/>
            <w:webHidden/>
          </w:rPr>
        </w:r>
        <w:r w:rsidR="00022C99">
          <w:rPr>
            <w:noProof/>
            <w:webHidden/>
          </w:rPr>
          <w:fldChar w:fldCharType="separate"/>
        </w:r>
        <w:r w:rsidR="00022C99">
          <w:rPr>
            <w:noProof/>
            <w:webHidden/>
          </w:rPr>
          <w:t>15</w:t>
        </w:r>
        <w:r w:rsidR="00022C99">
          <w:rPr>
            <w:noProof/>
            <w:webHidden/>
          </w:rPr>
          <w:fldChar w:fldCharType="end"/>
        </w:r>
      </w:hyperlink>
    </w:p>
    <w:p w14:paraId="62EAFE74" w14:textId="77777777" w:rsidR="00022C99" w:rsidRDefault="007603C3">
      <w:pPr>
        <w:pStyle w:val="Verzeichnis2"/>
        <w:rPr>
          <w:rFonts w:asciiTheme="minorHAnsi" w:eastAsiaTheme="minorEastAsia" w:hAnsiTheme="minorHAnsi" w:cstheme="minorBidi"/>
          <w:noProof/>
          <w:szCs w:val="22"/>
          <w:lang w:eastAsia="zh-CN"/>
        </w:rPr>
      </w:pPr>
      <w:hyperlink w:anchor="_Toc449708254" w:history="1">
        <w:r w:rsidR="00022C99" w:rsidRPr="00585994">
          <w:rPr>
            <w:rStyle w:val="Hyperlink"/>
            <w:noProof/>
          </w:rPr>
          <w:t>1.2</w:t>
        </w:r>
        <w:r w:rsidR="00022C99">
          <w:rPr>
            <w:rFonts w:asciiTheme="minorHAnsi" w:eastAsiaTheme="minorEastAsia" w:hAnsiTheme="minorHAnsi" w:cstheme="minorBidi"/>
            <w:noProof/>
            <w:szCs w:val="22"/>
            <w:lang w:eastAsia="zh-CN"/>
          </w:rPr>
          <w:tab/>
        </w:r>
        <w:r w:rsidR="00022C99" w:rsidRPr="00585994">
          <w:rPr>
            <w:rStyle w:val="Hyperlink"/>
            <w:noProof/>
          </w:rPr>
          <w:t>Beitragszahlung</w:t>
        </w:r>
        <w:r w:rsidR="00022C99">
          <w:rPr>
            <w:noProof/>
            <w:webHidden/>
          </w:rPr>
          <w:tab/>
        </w:r>
        <w:r w:rsidR="00022C99">
          <w:rPr>
            <w:noProof/>
            <w:webHidden/>
          </w:rPr>
          <w:fldChar w:fldCharType="begin"/>
        </w:r>
        <w:r w:rsidR="00022C99">
          <w:rPr>
            <w:noProof/>
            <w:webHidden/>
          </w:rPr>
          <w:instrText xml:space="preserve"> PAGEREF _Toc449708254 \h </w:instrText>
        </w:r>
        <w:r w:rsidR="00022C99">
          <w:rPr>
            <w:noProof/>
            <w:webHidden/>
          </w:rPr>
        </w:r>
        <w:r w:rsidR="00022C99">
          <w:rPr>
            <w:noProof/>
            <w:webHidden/>
          </w:rPr>
          <w:fldChar w:fldCharType="separate"/>
        </w:r>
        <w:r w:rsidR="00022C99">
          <w:rPr>
            <w:noProof/>
            <w:webHidden/>
          </w:rPr>
          <w:t>16</w:t>
        </w:r>
        <w:r w:rsidR="00022C99">
          <w:rPr>
            <w:noProof/>
            <w:webHidden/>
          </w:rPr>
          <w:fldChar w:fldCharType="end"/>
        </w:r>
      </w:hyperlink>
    </w:p>
    <w:p w14:paraId="6C309156" w14:textId="77777777" w:rsidR="00022C99" w:rsidRDefault="007603C3">
      <w:pPr>
        <w:pStyle w:val="Verzeichnis3"/>
        <w:rPr>
          <w:rFonts w:asciiTheme="minorHAnsi" w:eastAsiaTheme="minorEastAsia" w:hAnsiTheme="minorHAnsi" w:cstheme="minorBidi"/>
          <w:noProof/>
          <w:szCs w:val="22"/>
          <w:lang w:eastAsia="zh-CN"/>
        </w:rPr>
      </w:pPr>
      <w:hyperlink w:anchor="_Toc449708255" w:history="1">
        <w:r w:rsidR="00022C99" w:rsidRPr="00585994">
          <w:rPr>
            <w:rStyle w:val="Hyperlink"/>
            <w:noProof/>
          </w:rPr>
          <w:t>1.2.1</w:t>
        </w:r>
        <w:r w:rsidR="00022C99">
          <w:rPr>
            <w:rFonts w:asciiTheme="minorHAnsi" w:eastAsiaTheme="minorEastAsia" w:hAnsiTheme="minorHAnsi" w:cstheme="minorBidi"/>
            <w:noProof/>
            <w:szCs w:val="22"/>
            <w:lang w:eastAsia="zh-CN"/>
          </w:rPr>
          <w:tab/>
        </w:r>
        <w:r w:rsidR="00022C99" w:rsidRPr="00585994">
          <w:rPr>
            <w:rStyle w:val="Hyperlink"/>
            <w:noProof/>
          </w:rPr>
          <w:t>Laufende Beiträge</w:t>
        </w:r>
        <w:r w:rsidR="00022C99">
          <w:rPr>
            <w:noProof/>
            <w:webHidden/>
          </w:rPr>
          <w:tab/>
        </w:r>
        <w:r w:rsidR="00022C99">
          <w:rPr>
            <w:noProof/>
            <w:webHidden/>
          </w:rPr>
          <w:fldChar w:fldCharType="begin"/>
        </w:r>
        <w:r w:rsidR="00022C99">
          <w:rPr>
            <w:noProof/>
            <w:webHidden/>
          </w:rPr>
          <w:instrText xml:space="preserve"> PAGEREF _Toc449708255 \h </w:instrText>
        </w:r>
        <w:r w:rsidR="00022C99">
          <w:rPr>
            <w:noProof/>
            <w:webHidden/>
          </w:rPr>
        </w:r>
        <w:r w:rsidR="00022C99">
          <w:rPr>
            <w:noProof/>
            <w:webHidden/>
          </w:rPr>
          <w:fldChar w:fldCharType="separate"/>
        </w:r>
        <w:r w:rsidR="00022C99">
          <w:rPr>
            <w:noProof/>
            <w:webHidden/>
          </w:rPr>
          <w:t>16</w:t>
        </w:r>
        <w:r w:rsidR="00022C99">
          <w:rPr>
            <w:noProof/>
            <w:webHidden/>
          </w:rPr>
          <w:fldChar w:fldCharType="end"/>
        </w:r>
      </w:hyperlink>
    </w:p>
    <w:p w14:paraId="1E449159" w14:textId="77777777" w:rsidR="00022C99" w:rsidRDefault="007603C3">
      <w:pPr>
        <w:pStyle w:val="Verzeichnis3"/>
        <w:rPr>
          <w:rFonts w:asciiTheme="minorHAnsi" w:eastAsiaTheme="minorEastAsia" w:hAnsiTheme="minorHAnsi" w:cstheme="minorBidi"/>
          <w:noProof/>
          <w:szCs w:val="22"/>
          <w:lang w:eastAsia="zh-CN"/>
        </w:rPr>
      </w:pPr>
      <w:hyperlink w:anchor="_Toc449708256" w:history="1">
        <w:r w:rsidR="00022C99" w:rsidRPr="00585994">
          <w:rPr>
            <w:rStyle w:val="Hyperlink"/>
            <w:noProof/>
          </w:rPr>
          <w:t>1.2.2</w:t>
        </w:r>
        <w:r w:rsidR="00022C99">
          <w:rPr>
            <w:rFonts w:asciiTheme="minorHAnsi" w:eastAsiaTheme="minorEastAsia" w:hAnsiTheme="minorHAnsi" w:cstheme="minorBidi"/>
            <w:noProof/>
            <w:szCs w:val="22"/>
            <w:lang w:eastAsia="zh-CN"/>
          </w:rPr>
          <w:tab/>
        </w:r>
        <w:r w:rsidR="00022C99" w:rsidRPr="00585994">
          <w:rPr>
            <w:rStyle w:val="Hyperlink"/>
            <w:noProof/>
          </w:rPr>
          <w:t>Einmalbeiträge</w:t>
        </w:r>
        <w:r w:rsidR="00022C99">
          <w:rPr>
            <w:noProof/>
            <w:webHidden/>
          </w:rPr>
          <w:tab/>
        </w:r>
        <w:r w:rsidR="00022C99">
          <w:rPr>
            <w:noProof/>
            <w:webHidden/>
          </w:rPr>
          <w:fldChar w:fldCharType="begin"/>
        </w:r>
        <w:r w:rsidR="00022C99">
          <w:rPr>
            <w:noProof/>
            <w:webHidden/>
          </w:rPr>
          <w:instrText xml:space="preserve"> PAGEREF _Toc449708256 \h </w:instrText>
        </w:r>
        <w:r w:rsidR="00022C99">
          <w:rPr>
            <w:noProof/>
            <w:webHidden/>
          </w:rPr>
        </w:r>
        <w:r w:rsidR="00022C99">
          <w:rPr>
            <w:noProof/>
            <w:webHidden/>
          </w:rPr>
          <w:fldChar w:fldCharType="separate"/>
        </w:r>
        <w:r w:rsidR="00022C99">
          <w:rPr>
            <w:noProof/>
            <w:webHidden/>
          </w:rPr>
          <w:t>16</w:t>
        </w:r>
        <w:r w:rsidR="00022C99">
          <w:rPr>
            <w:noProof/>
            <w:webHidden/>
          </w:rPr>
          <w:fldChar w:fldCharType="end"/>
        </w:r>
      </w:hyperlink>
    </w:p>
    <w:p w14:paraId="4788B59C" w14:textId="77777777" w:rsidR="00022C99" w:rsidRDefault="007603C3">
      <w:pPr>
        <w:pStyle w:val="Verzeichnis3"/>
        <w:rPr>
          <w:rFonts w:asciiTheme="minorHAnsi" w:eastAsiaTheme="minorEastAsia" w:hAnsiTheme="minorHAnsi" w:cstheme="minorBidi"/>
          <w:noProof/>
          <w:szCs w:val="22"/>
          <w:lang w:eastAsia="zh-CN"/>
        </w:rPr>
      </w:pPr>
      <w:hyperlink w:anchor="_Toc449708257" w:history="1">
        <w:r w:rsidR="00022C99" w:rsidRPr="00585994">
          <w:rPr>
            <w:rStyle w:val="Hyperlink"/>
            <w:noProof/>
          </w:rPr>
          <w:t>1.2.3</w:t>
        </w:r>
        <w:r w:rsidR="00022C99">
          <w:rPr>
            <w:rFonts w:asciiTheme="minorHAnsi" w:eastAsiaTheme="minorEastAsia" w:hAnsiTheme="minorHAnsi" w:cstheme="minorBidi"/>
            <w:noProof/>
            <w:szCs w:val="22"/>
            <w:lang w:eastAsia="zh-CN"/>
          </w:rPr>
          <w:tab/>
        </w:r>
        <w:r w:rsidR="00022C99" w:rsidRPr="00585994">
          <w:rPr>
            <w:rStyle w:val="Hyperlink"/>
            <w:noProof/>
          </w:rPr>
          <w:t>Sonderzahlungen</w:t>
        </w:r>
        <w:r w:rsidR="00022C99">
          <w:rPr>
            <w:noProof/>
            <w:webHidden/>
          </w:rPr>
          <w:tab/>
        </w:r>
        <w:r w:rsidR="00022C99">
          <w:rPr>
            <w:noProof/>
            <w:webHidden/>
          </w:rPr>
          <w:fldChar w:fldCharType="begin"/>
        </w:r>
        <w:r w:rsidR="00022C99">
          <w:rPr>
            <w:noProof/>
            <w:webHidden/>
          </w:rPr>
          <w:instrText xml:space="preserve"> PAGEREF _Toc449708257 \h </w:instrText>
        </w:r>
        <w:r w:rsidR="00022C99">
          <w:rPr>
            <w:noProof/>
            <w:webHidden/>
          </w:rPr>
        </w:r>
        <w:r w:rsidR="00022C99">
          <w:rPr>
            <w:noProof/>
            <w:webHidden/>
          </w:rPr>
          <w:fldChar w:fldCharType="separate"/>
        </w:r>
        <w:r w:rsidR="00022C99">
          <w:rPr>
            <w:noProof/>
            <w:webHidden/>
          </w:rPr>
          <w:t>16</w:t>
        </w:r>
        <w:r w:rsidR="00022C99">
          <w:rPr>
            <w:noProof/>
            <w:webHidden/>
          </w:rPr>
          <w:fldChar w:fldCharType="end"/>
        </w:r>
      </w:hyperlink>
    </w:p>
    <w:p w14:paraId="62ABF6F0" w14:textId="77777777" w:rsidR="00022C99" w:rsidRDefault="007603C3">
      <w:pPr>
        <w:pStyle w:val="Verzeichnis3"/>
        <w:rPr>
          <w:rFonts w:asciiTheme="minorHAnsi" w:eastAsiaTheme="minorEastAsia" w:hAnsiTheme="minorHAnsi" w:cstheme="minorBidi"/>
          <w:noProof/>
          <w:szCs w:val="22"/>
          <w:lang w:eastAsia="zh-CN"/>
        </w:rPr>
      </w:pPr>
      <w:hyperlink w:anchor="_Toc449708258" w:history="1">
        <w:r w:rsidR="00022C99" w:rsidRPr="00585994">
          <w:rPr>
            <w:rStyle w:val="Hyperlink"/>
            <w:noProof/>
          </w:rPr>
          <w:t>1.2.4</w:t>
        </w:r>
        <w:r w:rsidR="00022C99">
          <w:rPr>
            <w:rFonts w:asciiTheme="minorHAnsi" w:eastAsiaTheme="minorEastAsia" w:hAnsiTheme="minorHAnsi" w:cstheme="minorBidi"/>
            <w:noProof/>
            <w:szCs w:val="22"/>
            <w:lang w:eastAsia="zh-CN"/>
          </w:rPr>
          <w:tab/>
        </w:r>
        <w:r w:rsidR="00022C99" w:rsidRPr="00585994">
          <w:rPr>
            <w:rStyle w:val="Hyperlink"/>
            <w:noProof/>
          </w:rPr>
          <w:t>Staatliche Zulagen</w:t>
        </w:r>
        <w:r w:rsidR="00022C99">
          <w:rPr>
            <w:noProof/>
            <w:webHidden/>
          </w:rPr>
          <w:tab/>
        </w:r>
        <w:r w:rsidR="00022C99">
          <w:rPr>
            <w:noProof/>
            <w:webHidden/>
          </w:rPr>
          <w:fldChar w:fldCharType="begin"/>
        </w:r>
        <w:r w:rsidR="00022C99">
          <w:rPr>
            <w:noProof/>
            <w:webHidden/>
          </w:rPr>
          <w:instrText xml:space="preserve"> PAGEREF _Toc449708258 \h </w:instrText>
        </w:r>
        <w:r w:rsidR="00022C99">
          <w:rPr>
            <w:noProof/>
            <w:webHidden/>
          </w:rPr>
        </w:r>
        <w:r w:rsidR="00022C99">
          <w:rPr>
            <w:noProof/>
            <w:webHidden/>
          </w:rPr>
          <w:fldChar w:fldCharType="separate"/>
        </w:r>
        <w:r w:rsidR="00022C99">
          <w:rPr>
            <w:noProof/>
            <w:webHidden/>
          </w:rPr>
          <w:t>18</w:t>
        </w:r>
        <w:r w:rsidR="00022C99">
          <w:rPr>
            <w:noProof/>
            <w:webHidden/>
          </w:rPr>
          <w:fldChar w:fldCharType="end"/>
        </w:r>
      </w:hyperlink>
    </w:p>
    <w:p w14:paraId="7A2D4A26" w14:textId="77777777" w:rsidR="00022C99" w:rsidRDefault="007603C3">
      <w:pPr>
        <w:pStyle w:val="Verzeichnis2"/>
        <w:rPr>
          <w:rFonts w:asciiTheme="minorHAnsi" w:eastAsiaTheme="minorEastAsia" w:hAnsiTheme="minorHAnsi" w:cstheme="minorBidi"/>
          <w:noProof/>
          <w:szCs w:val="22"/>
          <w:lang w:eastAsia="zh-CN"/>
        </w:rPr>
      </w:pPr>
      <w:hyperlink w:anchor="_Toc449708259" w:history="1">
        <w:r w:rsidR="00022C99" w:rsidRPr="00585994">
          <w:rPr>
            <w:rStyle w:val="Hyperlink"/>
            <w:noProof/>
          </w:rPr>
          <w:t>1.3</w:t>
        </w:r>
        <w:r w:rsidR="00022C99">
          <w:rPr>
            <w:rFonts w:asciiTheme="minorHAnsi" w:eastAsiaTheme="minorEastAsia" w:hAnsiTheme="minorHAnsi" w:cstheme="minorBidi"/>
            <w:noProof/>
            <w:szCs w:val="22"/>
            <w:lang w:eastAsia="zh-CN"/>
          </w:rPr>
          <w:tab/>
        </w:r>
        <w:r w:rsidR="00022C99" w:rsidRPr="00585994">
          <w:rPr>
            <w:rStyle w:val="Hyperlink"/>
            <w:noProof/>
          </w:rPr>
          <w:t>Optionen</w:t>
        </w:r>
        <w:r w:rsidR="00022C99">
          <w:rPr>
            <w:noProof/>
            <w:webHidden/>
          </w:rPr>
          <w:tab/>
        </w:r>
        <w:r w:rsidR="00022C99">
          <w:rPr>
            <w:noProof/>
            <w:webHidden/>
          </w:rPr>
          <w:fldChar w:fldCharType="begin"/>
        </w:r>
        <w:r w:rsidR="00022C99">
          <w:rPr>
            <w:noProof/>
            <w:webHidden/>
          </w:rPr>
          <w:instrText xml:space="preserve"> PAGEREF _Toc449708259 \h </w:instrText>
        </w:r>
        <w:r w:rsidR="00022C99">
          <w:rPr>
            <w:noProof/>
            <w:webHidden/>
          </w:rPr>
        </w:r>
        <w:r w:rsidR="00022C99">
          <w:rPr>
            <w:noProof/>
            <w:webHidden/>
          </w:rPr>
          <w:fldChar w:fldCharType="separate"/>
        </w:r>
        <w:r w:rsidR="00022C99">
          <w:rPr>
            <w:noProof/>
            <w:webHidden/>
          </w:rPr>
          <w:t>18</w:t>
        </w:r>
        <w:r w:rsidR="00022C99">
          <w:rPr>
            <w:noProof/>
            <w:webHidden/>
          </w:rPr>
          <w:fldChar w:fldCharType="end"/>
        </w:r>
      </w:hyperlink>
    </w:p>
    <w:p w14:paraId="36828266" w14:textId="77777777" w:rsidR="00022C99" w:rsidRDefault="007603C3">
      <w:pPr>
        <w:pStyle w:val="Verzeichnis3"/>
        <w:rPr>
          <w:rFonts w:asciiTheme="minorHAnsi" w:eastAsiaTheme="minorEastAsia" w:hAnsiTheme="minorHAnsi" w:cstheme="minorBidi"/>
          <w:noProof/>
          <w:szCs w:val="22"/>
          <w:lang w:eastAsia="zh-CN"/>
        </w:rPr>
      </w:pPr>
      <w:hyperlink w:anchor="_Toc449708260" w:history="1">
        <w:r w:rsidR="00022C99" w:rsidRPr="00585994">
          <w:rPr>
            <w:rStyle w:val="Hyperlink"/>
            <w:noProof/>
          </w:rPr>
          <w:t>1.3.1</w:t>
        </w:r>
        <w:r w:rsidR="00022C99">
          <w:rPr>
            <w:rFonts w:asciiTheme="minorHAnsi" w:eastAsiaTheme="minorEastAsia" w:hAnsiTheme="minorHAnsi" w:cstheme="minorBidi"/>
            <w:noProof/>
            <w:szCs w:val="22"/>
            <w:lang w:eastAsia="zh-CN"/>
          </w:rPr>
          <w:tab/>
        </w:r>
        <w:r w:rsidR="00022C99" w:rsidRPr="00585994">
          <w:rPr>
            <w:rStyle w:val="Hyperlink"/>
            <w:noProof/>
          </w:rPr>
          <w:t>Dynamische Anpassung</w:t>
        </w:r>
        <w:r w:rsidR="00022C99">
          <w:rPr>
            <w:noProof/>
            <w:webHidden/>
          </w:rPr>
          <w:tab/>
        </w:r>
        <w:r w:rsidR="00022C99">
          <w:rPr>
            <w:noProof/>
            <w:webHidden/>
          </w:rPr>
          <w:fldChar w:fldCharType="begin"/>
        </w:r>
        <w:r w:rsidR="00022C99">
          <w:rPr>
            <w:noProof/>
            <w:webHidden/>
          </w:rPr>
          <w:instrText xml:space="preserve"> PAGEREF _Toc449708260 \h </w:instrText>
        </w:r>
        <w:r w:rsidR="00022C99">
          <w:rPr>
            <w:noProof/>
            <w:webHidden/>
          </w:rPr>
        </w:r>
        <w:r w:rsidR="00022C99">
          <w:rPr>
            <w:noProof/>
            <w:webHidden/>
          </w:rPr>
          <w:fldChar w:fldCharType="separate"/>
        </w:r>
        <w:r w:rsidR="00022C99">
          <w:rPr>
            <w:noProof/>
            <w:webHidden/>
          </w:rPr>
          <w:t>18</w:t>
        </w:r>
        <w:r w:rsidR="00022C99">
          <w:rPr>
            <w:noProof/>
            <w:webHidden/>
          </w:rPr>
          <w:fldChar w:fldCharType="end"/>
        </w:r>
      </w:hyperlink>
    </w:p>
    <w:p w14:paraId="47D160CA" w14:textId="77777777" w:rsidR="00022C99" w:rsidRDefault="007603C3">
      <w:pPr>
        <w:pStyle w:val="Verzeichnis3"/>
        <w:rPr>
          <w:rFonts w:asciiTheme="minorHAnsi" w:eastAsiaTheme="minorEastAsia" w:hAnsiTheme="minorHAnsi" w:cstheme="minorBidi"/>
          <w:noProof/>
          <w:szCs w:val="22"/>
          <w:lang w:eastAsia="zh-CN"/>
        </w:rPr>
      </w:pPr>
      <w:hyperlink w:anchor="_Toc449708261" w:history="1">
        <w:r w:rsidR="00022C99" w:rsidRPr="00585994">
          <w:rPr>
            <w:rStyle w:val="Hyperlink"/>
            <w:noProof/>
          </w:rPr>
          <w:t>1.3.2</w:t>
        </w:r>
        <w:r w:rsidR="00022C99">
          <w:rPr>
            <w:rFonts w:asciiTheme="minorHAnsi" w:eastAsiaTheme="minorEastAsia" w:hAnsiTheme="minorHAnsi" w:cstheme="minorBidi"/>
            <w:noProof/>
            <w:szCs w:val="22"/>
            <w:lang w:eastAsia="zh-CN"/>
          </w:rPr>
          <w:tab/>
        </w:r>
        <w:r w:rsidR="00022C99" w:rsidRPr="00585994">
          <w:rPr>
            <w:rStyle w:val="Hyperlink"/>
            <w:noProof/>
          </w:rPr>
          <w:t>Umtauschrecht</w:t>
        </w:r>
        <w:r w:rsidR="00022C99">
          <w:rPr>
            <w:noProof/>
            <w:webHidden/>
          </w:rPr>
          <w:tab/>
        </w:r>
        <w:r w:rsidR="00022C99">
          <w:rPr>
            <w:noProof/>
            <w:webHidden/>
          </w:rPr>
          <w:fldChar w:fldCharType="begin"/>
        </w:r>
        <w:r w:rsidR="00022C99">
          <w:rPr>
            <w:noProof/>
            <w:webHidden/>
          </w:rPr>
          <w:instrText xml:space="preserve"> PAGEREF _Toc449708261 \h </w:instrText>
        </w:r>
        <w:r w:rsidR="00022C99">
          <w:rPr>
            <w:noProof/>
            <w:webHidden/>
          </w:rPr>
        </w:r>
        <w:r w:rsidR="00022C99">
          <w:rPr>
            <w:noProof/>
            <w:webHidden/>
          </w:rPr>
          <w:fldChar w:fldCharType="separate"/>
        </w:r>
        <w:r w:rsidR="00022C99">
          <w:rPr>
            <w:noProof/>
            <w:webHidden/>
          </w:rPr>
          <w:t>20</w:t>
        </w:r>
        <w:r w:rsidR="00022C99">
          <w:rPr>
            <w:noProof/>
            <w:webHidden/>
          </w:rPr>
          <w:fldChar w:fldCharType="end"/>
        </w:r>
      </w:hyperlink>
    </w:p>
    <w:p w14:paraId="467B0823" w14:textId="77777777" w:rsidR="00022C99" w:rsidRDefault="007603C3">
      <w:pPr>
        <w:pStyle w:val="Verzeichnis3"/>
        <w:rPr>
          <w:rFonts w:asciiTheme="minorHAnsi" w:eastAsiaTheme="minorEastAsia" w:hAnsiTheme="minorHAnsi" w:cstheme="minorBidi"/>
          <w:noProof/>
          <w:szCs w:val="22"/>
          <w:lang w:eastAsia="zh-CN"/>
        </w:rPr>
      </w:pPr>
      <w:hyperlink w:anchor="_Toc449708262" w:history="1">
        <w:r w:rsidR="00022C99" w:rsidRPr="00585994">
          <w:rPr>
            <w:rStyle w:val="Hyperlink"/>
            <w:noProof/>
          </w:rPr>
          <w:t>1.3.3</w:t>
        </w:r>
        <w:r w:rsidR="00022C99">
          <w:rPr>
            <w:rFonts w:asciiTheme="minorHAnsi" w:eastAsiaTheme="minorEastAsia" w:hAnsiTheme="minorHAnsi" w:cstheme="minorBidi"/>
            <w:noProof/>
            <w:szCs w:val="22"/>
            <w:lang w:eastAsia="zh-CN"/>
          </w:rPr>
          <w:tab/>
        </w:r>
        <w:r w:rsidR="00022C99" w:rsidRPr="00585994">
          <w:rPr>
            <w:rStyle w:val="Hyperlink"/>
            <w:noProof/>
          </w:rPr>
          <w:t>Nachversicherungs-Option</w:t>
        </w:r>
        <w:r w:rsidR="00022C99">
          <w:rPr>
            <w:noProof/>
            <w:webHidden/>
          </w:rPr>
          <w:tab/>
        </w:r>
        <w:r w:rsidR="00022C99">
          <w:rPr>
            <w:noProof/>
            <w:webHidden/>
          </w:rPr>
          <w:fldChar w:fldCharType="begin"/>
        </w:r>
        <w:r w:rsidR="00022C99">
          <w:rPr>
            <w:noProof/>
            <w:webHidden/>
          </w:rPr>
          <w:instrText xml:space="preserve"> PAGEREF _Toc449708262 \h </w:instrText>
        </w:r>
        <w:r w:rsidR="00022C99">
          <w:rPr>
            <w:noProof/>
            <w:webHidden/>
          </w:rPr>
        </w:r>
        <w:r w:rsidR="00022C99">
          <w:rPr>
            <w:noProof/>
            <w:webHidden/>
          </w:rPr>
          <w:fldChar w:fldCharType="separate"/>
        </w:r>
        <w:r w:rsidR="00022C99">
          <w:rPr>
            <w:noProof/>
            <w:webHidden/>
          </w:rPr>
          <w:t>20</w:t>
        </w:r>
        <w:r w:rsidR="00022C99">
          <w:rPr>
            <w:noProof/>
            <w:webHidden/>
          </w:rPr>
          <w:fldChar w:fldCharType="end"/>
        </w:r>
      </w:hyperlink>
    </w:p>
    <w:p w14:paraId="78F40FFC" w14:textId="77777777" w:rsidR="00022C99" w:rsidRDefault="007603C3">
      <w:pPr>
        <w:pStyle w:val="Verzeichnis3"/>
        <w:rPr>
          <w:rFonts w:asciiTheme="minorHAnsi" w:eastAsiaTheme="minorEastAsia" w:hAnsiTheme="minorHAnsi" w:cstheme="minorBidi"/>
          <w:noProof/>
          <w:szCs w:val="22"/>
          <w:lang w:eastAsia="zh-CN"/>
        </w:rPr>
      </w:pPr>
      <w:hyperlink w:anchor="_Toc449708263" w:history="1">
        <w:r w:rsidR="00022C99" w:rsidRPr="00585994">
          <w:rPr>
            <w:rStyle w:val="Hyperlink"/>
            <w:noProof/>
          </w:rPr>
          <w:t>1.3.4</w:t>
        </w:r>
        <w:r w:rsidR="00022C99">
          <w:rPr>
            <w:rFonts w:asciiTheme="minorHAnsi" w:eastAsiaTheme="minorEastAsia" w:hAnsiTheme="minorHAnsi" w:cstheme="minorBidi"/>
            <w:noProof/>
            <w:szCs w:val="22"/>
            <w:lang w:eastAsia="zh-CN"/>
          </w:rPr>
          <w:tab/>
        </w:r>
        <w:r w:rsidR="00022C99" w:rsidRPr="00585994">
          <w:rPr>
            <w:rStyle w:val="Hyperlink"/>
            <w:noProof/>
          </w:rPr>
          <w:t>Beitragsfreistellung</w:t>
        </w:r>
        <w:r w:rsidR="00022C99">
          <w:rPr>
            <w:noProof/>
            <w:webHidden/>
          </w:rPr>
          <w:tab/>
        </w:r>
        <w:r w:rsidR="00022C99">
          <w:rPr>
            <w:noProof/>
            <w:webHidden/>
          </w:rPr>
          <w:fldChar w:fldCharType="begin"/>
        </w:r>
        <w:r w:rsidR="00022C99">
          <w:rPr>
            <w:noProof/>
            <w:webHidden/>
          </w:rPr>
          <w:instrText xml:space="preserve"> PAGEREF _Toc449708263 \h </w:instrText>
        </w:r>
        <w:r w:rsidR="00022C99">
          <w:rPr>
            <w:noProof/>
            <w:webHidden/>
          </w:rPr>
        </w:r>
        <w:r w:rsidR="00022C99">
          <w:rPr>
            <w:noProof/>
            <w:webHidden/>
          </w:rPr>
          <w:fldChar w:fldCharType="separate"/>
        </w:r>
        <w:r w:rsidR="00022C99">
          <w:rPr>
            <w:noProof/>
            <w:webHidden/>
          </w:rPr>
          <w:t>20</w:t>
        </w:r>
        <w:r w:rsidR="00022C99">
          <w:rPr>
            <w:noProof/>
            <w:webHidden/>
          </w:rPr>
          <w:fldChar w:fldCharType="end"/>
        </w:r>
      </w:hyperlink>
    </w:p>
    <w:p w14:paraId="46163E9E" w14:textId="77777777" w:rsidR="00022C99" w:rsidRDefault="007603C3">
      <w:pPr>
        <w:pStyle w:val="Verzeichnis3"/>
        <w:rPr>
          <w:rFonts w:asciiTheme="minorHAnsi" w:eastAsiaTheme="minorEastAsia" w:hAnsiTheme="minorHAnsi" w:cstheme="minorBidi"/>
          <w:noProof/>
          <w:szCs w:val="22"/>
          <w:lang w:eastAsia="zh-CN"/>
        </w:rPr>
      </w:pPr>
      <w:hyperlink w:anchor="_Toc449708264" w:history="1">
        <w:r w:rsidR="00022C99" w:rsidRPr="00585994">
          <w:rPr>
            <w:rStyle w:val="Hyperlink"/>
            <w:noProof/>
          </w:rPr>
          <w:t>1.3.5</w:t>
        </w:r>
        <w:r w:rsidR="00022C99">
          <w:rPr>
            <w:rFonts w:asciiTheme="minorHAnsi" w:eastAsiaTheme="minorEastAsia" w:hAnsiTheme="minorHAnsi" w:cstheme="minorBidi"/>
            <w:noProof/>
            <w:szCs w:val="22"/>
            <w:lang w:eastAsia="zh-CN"/>
          </w:rPr>
          <w:tab/>
        </w:r>
        <w:r w:rsidR="00022C99" w:rsidRPr="00585994">
          <w:rPr>
            <w:rStyle w:val="Hyperlink"/>
            <w:noProof/>
          </w:rPr>
          <w:t>Wiederinkraftsetzung</w:t>
        </w:r>
        <w:r w:rsidR="00022C99">
          <w:rPr>
            <w:noProof/>
            <w:webHidden/>
          </w:rPr>
          <w:tab/>
        </w:r>
        <w:r w:rsidR="00022C99">
          <w:rPr>
            <w:noProof/>
            <w:webHidden/>
          </w:rPr>
          <w:fldChar w:fldCharType="begin"/>
        </w:r>
        <w:r w:rsidR="00022C99">
          <w:rPr>
            <w:noProof/>
            <w:webHidden/>
          </w:rPr>
          <w:instrText xml:space="preserve"> PAGEREF _Toc449708264 \h </w:instrText>
        </w:r>
        <w:r w:rsidR="00022C99">
          <w:rPr>
            <w:noProof/>
            <w:webHidden/>
          </w:rPr>
        </w:r>
        <w:r w:rsidR="00022C99">
          <w:rPr>
            <w:noProof/>
            <w:webHidden/>
          </w:rPr>
          <w:fldChar w:fldCharType="separate"/>
        </w:r>
        <w:r w:rsidR="00022C99">
          <w:rPr>
            <w:noProof/>
            <w:webHidden/>
          </w:rPr>
          <w:t>22</w:t>
        </w:r>
        <w:r w:rsidR="00022C99">
          <w:rPr>
            <w:noProof/>
            <w:webHidden/>
          </w:rPr>
          <w:fldChar w:fldCharType="end"/>
        </w:r>
      </w:hyperlink>
    </w:p>
    <w:p w14:paraId="5E6D07D7" w14:textId="77777777" w:rsidR="00022C99" w:rsidRDefault="007603C3">
      <w:pPr>
        <w:pStyle w:val="Verzeichnis3"/>
        <w:rPr>
          <w:rFonts w:asciiTheme="minorHAnsi" w:eastAsiaTheme="minorEastAsia" w:hAnsiTheme="minorHAnsi" w:cstheme="minorBidi"/>
          <w:noProof/>
          <w:szCs w:val="22"/>
          <w:lang w:eastAsia="zh-CN"/>
        </w:rPr>
      </w:pPr>
      <w:hyperlink w:anchor="_Toc449708265" w:history="1">
        <w:r w:rsidR="00022C99" w:rsidRPr="00585994">
          <w:rPr>
            <w:rStyle w:val="Hyperlink"/>
            <w:noProof/>
          </w:rPr>
          <w:t>1.3.6</w:t>
        </w:r>
        <w:r w:rsidR="00022C99">
          <w:rPr>
            <w:rFonts w:asciiTheme="minorHAnsi" w:eastAsiaTheme="minorEastAsia" w:hAnsiTheme="minorHAnsi" w:cstheme="minorBidi"/>
            <w:noProof/>
            <w:szCs w:val="22"/>
            <w:lang w:eastAsia="zh-CN"/>
          </w:rPr>
          <w:tab/>
        </w:r>
        <w:r w:rsidR="00022C99" w:rsidRPr="00585994">
          <w:rPr>
            <w:rStyle w:val="Hyperlink"/>
            <w:noProof/>
          </w:rPr>
          <w:t>Umwandlung in eine abgekürzte Altersrente</w:t>
        </w:r>
        <w:r w:rsidR="00022C99">
          <w:rPr>
            <w:noProof/>
            <w:webHidden/>
          </w:rPr>
          <w:tab/>
        </w:r>
        <w:r w:rsidR="00022C99">
          <w:rPr>
            <w:noProof/>
            <w:webHidden/>
          </w:rPr>
          <w:fldChar w:fldCharType="begin"/>
        </w:r>
        <w:r w:rsidR="00022C99">
          <w:rPr>
            <w:noProof/>
            <w:webHidden/>
          </w:rPr>
          <w:instrText xml:space="preserve"> PAGEREF _Toc449708265 \h </w:instrText>
        </w:r>
        <w:r w:rsidR="00022C99">
          <w:rPr>
            <w:noProof/>
            <w:webHidden/>
          </w:rPr>
        </w:r>
        <w:r w:rsidR="00022C99">
          <w:rPr>
            <w:noProof/>
            <w:webHidden/>
          </w:rPr>
          <w:fldChar w:fldCharType="separate"/>
        </w:r>
        <w:r w:rsidR="00022C99">
          <w:rPr>
            <w:noProof/>
            <w:webHidden/>
          </w:rPr>
          <w:t>24</w:t>
        </w:r>
        <w:r w:rsidR="00022C99">
          <w:rPr>
            <w:noProof/>
            <w:webHidden/>
          </w:rPr>
          <w:fldChar w:fldCharType="end"/>
        </w:r>
      </w:hyperlink>
    </w:p>
    <w:p w14:paraId="17D2B825" w14:textId="77777777" w:rsidR="00022C99" w:rsidRDefault="007603C3">
      <w:pPr>
        <w:pStyle w:val="Verzeichnis3"/>
        <w:rPr>
          <w:rFonts w:asciiTheme="minorHAnsi" w:eastAsiaTheme="minorEastAsia" w:hAnsiTheme="minorHAnsi" w:cstheme="minorBidi"/>
          <w:noProof/>
          <w:szCs w:val="22"/>
          <w:lang w:eastAsia="zh-CN"/>
        </w:rPr>
      </w:pPr>
      <w:hyperlink w:anchor="_Toc449708266" w:history="1">
        <w:r w:rsidR="00022C99" w:rsidRPr="00585994">
          <w:rPr>
            <w:rStyle w:val="Hyperlink"/>
            <w:noProof/>
          </w:rPr>
          <w:t>1.3.7</w:t>
        </w:r>
        <w:r w:rsidR="00022C99">
          <w:rPr>
            <w:rFonts w:asciiTheme="minorHAnsi" w:eastAsiaTheme="minorEastAsia" w:hAnsiTheme="minorHAnsi" w:cstheme="minorBidi"/>
            <w:noProof/>
            <w:szCs w:val="22"/>
            <w:lang w:eastAsia="zh-CN"/>
          </w:rPr>
          <w:tab/>
        </w:r>
        <w:r w:rsidR="00022C99" w:rsidRPr="00585994">
          <w:rPr>
            <w:rStyle w:val="Hyperlink"/>
            <w:noProof/>
          </w:rPr>
          <w:t>Vorruhestandsregelung</w:t>
        </w:r>
        <w:r w:rsidR="00022C99">
          <w:rPr>
            <w:noProof/>
            <w:webHidden/>
          </w:rPr>
          <w:tab/>
        </w:r>
        <w:r w:rsidR="00022C99">
          <w:rPr>
            <w:noProof/>
            <w:webHidden/>
          </w:rPr>
          <w:fldChar w:fldCharType="begin"/>
        </w:r>
        <w:r w:rsidR="00022C99">
          <w:rPr>
            <w:noProof/>
            <w:webHidden/>
          </w:rPr>
          <w:instrText xml:space="preserve"> PAGEREF _Toc449708266 \h </w:instrText>
        </w:r>
        <w:r w:rsidR="00022C99">
          <w:rPr>
            <w:noProof/>
            <w:webHidden/>
          </w:rPr>
        </w:r>
        <w:r w:rsidR="00022C99">
          <w:rPr>
            <w:noProof/>
            <w:webHidden/>
          </w:rPr>
          <w:fldChar w:fldCharType="separate"/>
        </w:r>
        <w:r w:rsidR="00022C99">
          <w:rPr>
            <w:noProof/>
            <w:webHidden/>
          </w:rPr>
          <w:t>24</w:t>
        </w:r>
        <w:r w:rsidR="00022C99">
          <w:rPr>
            <w:noProof/>
            <w:webHidden/>
          </w:rPr>
          <w:fldChar w:fldCharType="end"/>
        </w:r>
      </w:hyperlink>
    </w:p>
    <w:p w14:paraId="09EF32A5" w14:textId="77777777" w:rsidR="00022C99" w:rsidRDefault="007603C3">
      <w:pPr>
        <w:pStyle w:val="Verzeichnis3"/>
        <w:rPr>
          <w:rFonts w:asciiTheme="minorHAnsi" w:eastAsiaTheme="minorEastAsia" w:hAnsiTheme="minorHAnsi" w:cstheme="minorBidi"/>
          <w:noProof/>
          <w:szCs w:val="22"/>
          <w:lang w:eastAsia="zh-CN"/>
        </w:rPr>
      </w:pPr>
      <w:hyperlink w:anchor="_Toc449708267" w:history="1">
        <w:r w:rsidR="00022C99" w:rsidRPr="00585994">
          <w:rPr>
            <w:rStyle w:val="Hyperlink"/>
            <w:noProof/>
          </w:rPr>
          <w:t>1.3.8</w:t>
        </w:r>
        <w:r w:rsidR="00022C99">
          <w:rPr>
            <w:rFonts w:asciiTheme="minorHAnsi" w:eastAsiaTheme="minorEastAsia" w:hAnsiTheme="minorHAnsi" w:cstheme="minorBidi"/>
            <w:noProof/>
            <w:szCs w:val="22"/>
            <w:lang w:eastAsia="zh-CN"/>
          </w:rPr>
          <w:tab/>
        </w:r>
        <w:r w:rsidR="00022C99" w:rsidRPr="00585994">
          <w:rPr>
            <w:rStyle w:val="Hyperlink"/>
            <w:noProof/>
          </w:rPr>
          <w:t>Beitragspause</w:t>
        </w:r>
        <w:r w:rsidR="00022C99">
          <w:rPr>
            <w:noProof/>
            <w:webHidden/>
          </w:rPr>
          <w:tab/>
        </w:r>
        <w:r w:rsidR="00022C99">
          <w:rPr>
            <w:noProof/>
            <w:webHidden/>
          </w:rPr>
          <w:fldChar w:fldCharType="begin"/>
        </w:r>
        <w:r w:rsidR="00022C99">
          <w:rPr>
            <w:noProof/>
            <w:webHidden/>
          </w:rPr>
          <w:instrText xml:space="preserve"> PAGEREF _Toc449708267 \h </w:instrText>
        </w:r>
        <w:r w:rsidR="00022C99">
          <w:rPr>
            <w:noProof/>
            <w:webHidden/>
          </w:rPr>
        </w:r>
        <w:r w:rsidR="00022C99">
          <w:rPr>
            <w:noProof/>
            <w:webHidden/>
          </w:rPr>
          <w:fldChar w:fldCharType="separate"/>
        </w:r>
        <w:r w:rsidR="00022C99">
          <w:rPr>
            <w:noProof/>
            <w:webHidden/>
          </w:rPr>
          <w:t>24</w:t>
        </w:r>
        <w:r w:rsidR="00022C99">
          <w:rPr>
            <w:noProof/>
            <w:webHidden/>
          </w:rPr>
          <w:fldChar w:fldCharType="end"/>
        </w:r>
      </w:hyperlink>
    </w:p>
    <w:p w14:paraId="38769731" w14:textId="77777777" w:rsidR="00022C99" w:rsidRDefault="007603C3">
      <w:pPr>
        <w:pStyle w:val="Verzeichnis3"/>
        <w:rPr>
          <w:rFonts w:asciiTheme="minorHAnsi" w:eastAsiaTheme="minorEastAsia" w:hAnsiTheme="minorHAnsi" w:cstheme="minorBidi"/>
          <w:noProof/>
          <w:szCs w:val="22"/>
          <w:lang w:eastAsia="zh-CN"/>
        </w:rPr>
      </w:pPr>
      <w:hyperlink w:anchor="_Toc449708268" w:history="1">
        <w:r w:rsidR="00022C99" w:rsidRPr="00585994">
          <w:rPr>
            <w:rStyle w:val="Hyperlink"/>
            <w:noProof/>
          </w:rPr>
          <w:t>1.3.9</w:t>
        </w:r>
        <w:r w:rsidR="00022C99">
          <w:rPr>
            <w:rFonts w:asciiTheme="minorHAnsi" w:eastAsiaTheme="minorEastAsia" w:hAnsiTheme="minorHAnsi" w:cstheme="minorBidi"/>
            <w:noProof/>
            <w:szCs w:val="22"/>
            <w:lang w:eastAsia="zh-CN"/>
          </w:rPr>
          <w:tab/>
        </w:r>
        <w:r w:rsidR="00022C99" w:rsidRPr="00585994">
          <w:rPr>
            <w:rStyle w:val="Hyperlink"/>
            <w:noProof/>
          </w:rPr>
          <w:t>Teilauszahlung</w:t>
        </w:r>
        <w:r w:rsidR="00022C99">
          <w:rPr>
            <w:noProof/>
            <w:webHidden/>
          </w:rPr>
          <w:tab/>
        </w:r>
        <w:r w:rsidR="00022C99">
          <w:rPr>
            <w:noProof/>
            <w:webHidden/>
          </w:rPr>
          <w:fldChar w:fldCharType="begin"/>
        </w:r>
        <w:r w:rsidR="00022C99">
          <w:rPr>
            <w:noProof/>
            <w:webHidden/>
          </w:rPr>
          <w:instrText xml:space="preserve"> PAGEREF _Toc449708268 \h </w:instrText>
        </w:r>
        <w:r w:rsidR="00022C99">
          <w:rPr>
            <w:noProof/>
            <w:webHidden/>
          </w:rPr>
        </w:r>
        <w:r w:rsidR="00022C99">
          <w:rPr>
            <w:noProof/>
            <w:webHidden/>
          </w:rPr>
          <w:fldChar w:fldCharType="separate"/>
        </w:r>
        <w:r w:rsidR="00022C99">
          <w:rPr>
            <w:noProof/>
            <w:webHidden/>
          </w:rPr>
          <w:t>25</w:t>
        </w:r>
        <w:r w:rsidR="00022C99">
          <w:rPr>
            <w:noProof/>
            <w:webHidden/>
          </w:rPr>
          <w:fldChar w:fldCharType="end"/>
        </w:r>
      </w:hyperlink>
    </w:p>
    <w:p w14:paraId="389315EF" w14:textId="77777777" w:rsidR="00022C99" w:rsidRDefault="007603C3">
      <w:pPr>
        <w:pStyle w:val="Verzeichnis3"/>
        <w:rPr>
          <w:rFonts w:asciiTheme="minorHAnsi" w:eastAsiaTheme="minorEastAsia" w:hAnsiTheme="minorHAnsi" w:cstheme="minorBidi"/>
          <w:noProof/>
          <w:szCs w:val="22"/>
          <w:lang w:eastAsia="zh-CN"/>
        </w:rPr>
      </w:pPr>
      <w:hyperlink w:anchor="_Toc449708269" w:history="1">
        <w:r w:rsidR="00022C99" w:rsidRPr="00585994">
          <w:rPr>
            <w:rStyle w:val="Hyperlink"/>
            <w:noProof/>
          </w:rPr>
          <w:t>1.3.10</w:t>
        </w:r>
        <w:r w:rsidR="00022C99">
          <w:rPr>
            <w:rFonts w:asciiTheme="minorHAnsi" w:eastAsiaTheme="minorEastAsia" w:hAnsiTheme="minorHAnsi" w:cstheme="minorBidi"/>
            <w:noProof/>
            <w:szCs w:val="22"/>
            <w:lang w:eastAsia="zh-CN"/>
          </w:rPr>
          <w:tab/>
        </w:r>
        <w:r w:rsidR="00022C99" w:rsidRPr="00585994">
          <w:rPr>
            <w:rStyle w:val="Hyperlink"/>
            <w:noProof/>
          </w:rPr>
          <w:t>Teilkündigung</w:t>
        </w:r>
        <w:r w:rsidR="00022C99">
          <w:rPr>
            <w:noProof/>
            <w:webHidden/>
          </w:rPr>
          <w:tab/>
        </w:r>
        <w:r w:rsidR="00022C99">
          <w:rPr>
            <w:noProof/>
            <w:webHidden/>
          </w:rPr>
          <w:fldChar w:fldCharType="begin"/>
        </w:r>
        <w:r w:rsidR="00022C99">
          <w:rPr>
            <w:noProof/>
            <w:webHidden/>
          </w:rPr>
          <w:instrText xml:space="preserve"> PAGEREF _Toc449708269 \h </w:instrText>
        </w:r>
        <w:r w:rsidR="00022C99">
          <w:rPr>
            <w:noProof/>
            <w:webHidden/>
          </w:rPr>
        </w:r>
        <w:r w:rsidR="00022C99">
          <w:rPr>
            <w:noProof/>
            <w:webHidden/>
          </w:rPr>
          <w:fldChar w:fldCharType="separate"/>
        </w:r>
        <w:r w:rsidR="00022C99">
          <w:rPr>
            <w:noProof/>
            <w:webHidden/>
          </w:rPr>
          <w:t>26</w:t>
        </w:r>
        <w:r w:rsidR="00022C99">
          <w:rPr>
            <w:noProof/>
            <w:webHidden/>
          </w:rPr>
          <w:fldChar w:fldCharType="end"/>
        </w:r>
      </w:hyperlink>
    </w:p>
    <w:p w14:paraId="7DBD3136" w14:textId="77777777" w:rsidR="00022C99" w:rsidRDefault="007603C3">
      <w:pPr>
        <w:pStyle w:val="Verzeichnis3"/>
        <w:rPr>
          <w:rFonts w:asciiTheme="minorHAnsi" w:eastAsiaTheme="minorEastAsia" w:hAnsiTheme="minorHAnsi" w:cstheme="minorBidi"/>
          <w:noProof/>
          <w:szCs w:val="22"/>
          <w:lang w:eastAsia="zh-CN"/>
        </w:rPr>
      </w:pPr>
      <w:hyperlink w:anchor="_Toc449708270" w:history="1">
        <w:r w:rsidR="00022C99" w:rsidRPr="00585994">
          <w:rPr>
            <w:rStyle w:val="Hyperlink"/>
            <w:noProof/>
          </w:rPr>
          <w:t>1.3.11</w:t>
        </w:r>
        <w:r w:rsidR="00022C99">
          <w:rPr>
            <w:rFonts w:asciiTheme="minorHAnsi" w:eastAsiaTheme="minorEastAsia" w:hAnsiTheme="minorHAnsi" w:cstheme="minorBidi"/>
            <w:noProof/>
            <w:szCs w:val="22"/>
            <w:lang w:eastAsia="zh-CN"/>
          </w:rPr>
          <w:tab/>
        </w:r>
        <w:r w:rsidR="00022C99" w:rsidRPr="00585994">
          <w:rPr>
            <w:rStyle w:val="Hyperlink"/>
            <w:noProof/>
          </w:rPr>
          <w:t>Teilabruf</w:t>
        </w:r>
        <w:r w:rsidR="00022C99">
          <w:rPr>
            <w:noProof/>
            <w:webHidden/>
          </w:rPr>
          <w:tab/>
        </w:r>
        <w:r w:rsidR="00022C99">
          <w:rPr>
            <w:noProof/>
            <w:webHidden/>
          </w:rPr>
          <w:fldChar w:fldCharType="begin"/>
        </w:r>
        <w:r w:rsidR="00022C99">
          <w:rPr>
            <w:noProof/>
            <w:webHidden/>
          </w:rPr>
          <w:instrText xml:space="preserve"> PAGEREF _Toc449708270 \h </w:instrText>
        </w:r>
        <w:r w:rsidR="00022C99">
          <w:rPr>
            <w:noProof/>
            <w:webHidden/>
          </w:rPr>
        </w:r>
        <w:r w:rsidR="00022C99">
          <w:rPr>
            <w:noProof/>
            <w:webHidden/>
          </w:rPr>
          <w:fldChar w:fldCharType="separate"/>
        </w:r>
        <w:r w:rsidR="00022C99">
          <w:rPr>
            <w:noProof/>
            <w:webHidden/>
          </w:rPr>
          <w:t>27</w:t>
        </w:r>
        <w:r w:rsidR="00022C99">
          <w:rPr>
            <w:noProof/>
            <w:webHidden/>
          </w:rPr>
          <w:fldChar w:fldCharType="end"/>
        </w:r>
      </w:hyperlink>
    </w:p>
    <w:p w14:paraId="5E15D815" w14:textId="77777777" w:rsidR="00022C99" w:rsidRDefault="007603C3">
      <w:pPr>
        <w:pStyle w:val="Verzeichnis3"/>
        <w:rPr>
          <w:rFonts w:asciiTheme="minorHAnsi" w:eastAsiaTheme="minorEastAsia" w:hAnsiTheme="minorHAnsi" w:cstheme="minorBidi"/>
          <w:noProof/>
          <w:szCs w:val="22"/>
          <w:lang w:eastAsia="zh-CN"/>
        </w:rPr>
      </w:pPr>
      <w:hyperlink w:anchor="_Toc449708271" w:history="1">
        <w:r w:rsidR="00022C99" w:rsidRPr="00585994">
          <w:rPr>
            <w:rStyle w:val="Hyperlink"/>
            <w:noProof/>
          </w:rPr>
          <w:t>1.3.12</w:t>
        </w:r>
        <w:r w:rsidR="00022C99">
          <w:rPr>
            <w:rFonts w:asciiTheme="minorHAnsi" w:eastAsiaTheme="minorEastAsia" w:hAnsiTheme="minorHAnsi" w:cstheme="minorBidi"/>
            <w:noProof/>
            <w:szCs w:val="22"/>
            <w:lang w:eastAsia="zh-CN"/>
          </w:rPr>
          <w:tab/>
        </w:r>
        <w:r w:rsidR="00022C99" w:rsidRPr="00585994">
          <w:rPr>
            <w:rStyle w:val="Hyperlink"/>
            <w:noProof/>
          </w:rPr>
          <w:t>Kapitalwahlrecht/Kapitalabfindung</w:t>
        </w:r>
        <w:r w:rsidR="00022C99">
          <w:rPr>
            <w:noProof/>
            <w:webHidden/>
          </w:rPr>
          <w:tab/>
        </w:r>
        <w:r w:rsidR="00022C99">
          <w:rPr>
            <w:noProof/>
            <w:webHidden/>
          </w:rPr>
          <w:fldChar w:fldCharType="begin"/>
        </w:r>
        <w:r w:rsidR="00022C99">
          <w:rPr>
            <w:noProof/>
            <w:webHidden/>
          </w:rPr>
          <w:instrText xml:space="preserve"> PAGEREF _Toc449708271 \h </w:instrText>
        </w:r>
        <w:r w:rsidR="00022C99">
          <w:rPr>
            <w:noProof/>
            <w:webHidden/>
          </w:rPr>
        </w:r>
        <w:r w:rsidR="00022C99">
          <w:rPr>
            <w:noProof/>
            <w:webHidden/>
          </w:rPr>
          <w:fldChar w:fldCharType="separate"/>
        </w:r>
        <w:r w:rsidR="00022C99">
          <w:rPr>
            <w:noProof/>
            <w:webHidden/>
          </w:rPr>
          <w:t>27</w:t>
        </w:r>
        <w:r w:rsidR="00022C99">
          <w:rPr>
            <w:noProof/>
            <w:webHidden/>
          </w:rPr>
          <w:fldChar w:fldCharType="end"/>
        </w:r>
      </w:hyperlink>
    </w:p>
    <w:p w14:paraId="070F7406" w14:textId="77777777" w:rsidR="00022C99" w:rsidRDefault="007603C3">
      <w:pPr>
        <w:pStyle w:val="Verzeichnis3"/>
        <w:rPr>
          <w:rFonts w:asciiTheme="minorHAnsi" w:eastAsiaTheme="minorEastAsia" w:hAnsiTheme="minorHAnsi" w:cstheme="minorBidi"/>
          <w:noProof/>
          <w:szCs w:val="22"/>
          <w:lang w:eastAsia="zh-CN"/>
        </w:rPr>
      </w:pPr>
      <w:hyperlink w:anchor="_Toc449708272" w:history="1">
        <w:r w:rsidR="00022C99" w:rsidRPr="00585994">
          <w:rPr>
            <w:rStyle w:val="Hyperlink"/>
            <w:noProof/>
          </w:rPr>
          <w:t>1.3.13</w:t>
        </w:r>
        <w:r w:rsidR="00022C99">
          <w:rPr>
            <w:rFonts w:asciiTheme="minorHAnsi" w:eastAsiaTheme="minorEastAsia" w:hAnsiTheme="minorHAnsi" w:cstheme="minorBidi"/>
            <w:noProof/>
            <w:szCs w:val="22"/>
            <w:lang w:eastAsia="zh-CN"/>
          </w:rPr>
          <w:tab/>
        </w:r>
        <w:r w:rsidR="00022C99" w:rsidRPr="00585994">
          <w:rPr>
            <w:rStyle w:val="Hyperlink"/>
            <w:noProof/>
          </w:rPr>
          <w:t>Vorgezogener Rentenbeginn (=Abrufphase)</w:t>
        </w:r>
        <w:r w:rsidR="00022C99">
          <w:rPr>
            <w:noProof/>
            <w:webHidden/>
          </w:rPr>
          <w:tab/>
        </w:r>
        <w:r w:rsidR="00022C99">
          <w:rPr>
            <w:noProof/>
            <w:webHidden/>
          </w:rPr>
          <w:fldChar w:fldCharType="begin"/>
        </w:r>
        <w:r w:rsidR="00022C99">
          <w:rPr>
            <w:noProof/>
            <w:webHidden/>
          </w:rPr>
          <w:instrText xml:space="preserve"> PAGEREF _Toc449708272 \h </w:instrText>
        </w:r>
        <w:r w:rsidR="00022C99">
          <w:rPr>
            <w:noProof/>
            <w:webHidden/>
          </w:rPr>
        </w:r>
        <w:r w:rsidR="00022C99">
          <w:rPr>
            <w:noProof/>
            <w:webHidden/>
          </w:rPr>
          <w:fldChar w:fldCharType="separate"/>
        </w:r>
        <w:r w:rsidR="00022C99">
          <w:rPr>
            <w:noProof/>
            <w:webHidden/>
          </w:rPr>
          <w:t>28</w:t>
        </w:r>
        <w:r w:rsidR="00022C99">
          <w:rPr>
            <w:noProof/>
            <w:webHidden/>
          </w:rPr>
          <w:fldChar w:fldCharType="end"/>
        </w:r>
      </w:hyperlink>
    </w:p>
    <w:p w14:paraId="76E2CE36" w14:textId="77777777" w:rsidR="00022C99" w:rsidRDefault="007603C3">
      <w:pPr>
        <w:pStyle w:val="Verzeichnis3"/>
        <w:rPr>
          <w:rFonts w:asciiTheme="minorHAnsi" w:eastAsiaTheme="minorEastAsia" w:hAnsiTheme="minorHAnsi" w:cstheme="minorBidi"/>
          <w:noProof/>
          <w:szCs w:val="22"/>
          <w:lang w:eastAsia="zh-CN"/>
        </w:rPr>
      </w:pPr>
      <w:hyperlink w:anchor="_Toc449708273" w:history="1">
        <w:r w:rsidR="00022C99" w:rsidRPr="00585994">
          <w:rPr>
            <w:rStyle w:val="Hyperlink"/>
            <w:noProof/>
          </w:rPr>
          <w:t>1.3.14</w:t>
        </w:r>
        <w:r w:rsidR="00022C99">
          <w:rPr>
            <w:rFonts w:asciiTheme="minorHAnsi" w:eastAsiaTheme="minorEastAsia" w:hAnsiTheme="minorHAnsi" w:cstheme="minorBidi"/>
            <w:noProof/>
            <w:szCs w:val="22"/>
            <w:lang w:eastAsia="zh-CN"/>
          </w:rPr>
          <w:tab/>
        </w:r>
        <w:r w:rsidR="00022C99" w:rsidRPr="00585994">
          <w:rPr>
            <w:rStyle w:val="Hyperlink"/>
            <w:noProof/>
          </w:rPr>
          <w:t>Hinausschieben des Rentenbeginns</w:t>
        </w:r>
        <w:r w:rsidR="00022C99">
          <w:rPr>
            <w:noProof/>
            <w:webHidden/>
          </w:rPr>
          <w:tab/>
        </w:r>
        <w:r w:rsidR="00022C99">
          <w:rPr>
            <w:noProof/>
            <w:webHidden/>
          </w:rPr>
          <w:fldChar w:fldCharType="begin"/>
        </w:r>
        <w:r w:rsidR="00022C99">
          <w:rPr>
            <w:noProof/>
            <w:webHidden/>
          </w:rPr>
          <w:instrText xml:space="preserve"> PAGEREF _Toc449708273 \h </w:instrText>
        </w:r>
        <w:r w:rsidR="00022C99">
          <w:rPr>
            <w:noProof/>
            <w:webHidden/>
          </w:rPr>
        </w:r>
        <w:r w:rsidR="00022C99">
          <w:rPr>
            <w:noProof/>
            <w:webHidden/>
          </w:rPr>
          <w:fldChar w:fldCharType="separate"/>
        </w:r>
        <w:r w:rsidR="00022C99">
          <w:rPr>
            <w:noProof/>
            <w:webHidden/>
          </w:rPr>
          <w:t>29</w:t>
        </w:r>
        <w:r w:rsidR="00022C99">
          <w:rPr>
            <w:noProof/>
            <w:webHidden/>
          </w:rPr>
          <w:fldChar w:fldCharType="end"/>
        </w:r>
      </w:hyperlink>
    </w:p>
    <w:p w14:paraId="760DEB1E" w14:textId="77777777" w:rsidR="00022C99" w:rsidRDefault="007603C3">
      <w:pPr>
        <w:pStyle w:val="Verzeichnis3"/>
        <w:rPr>
          <w:rFonts w:asciiTheme="minorHAnsi" w:eastAsiaTheme="minorEastAsia" w:hAnsiTheme="minorHAnsi" w:cstheme="minorBidi"/>
          <w:noProof/>
          <w:szCs w:val="22"/>
          <w:lang w:eastAsia="zh-CN"/>
        </w:rPr>
      </w:pPr>
      <w:hyperlink w:anchor="_Toc449708274" w:history="1">
        <w:r w:rsidR="00022C99" w:rsidRPr="00585994">
          <w:rPr>
            <w:rStyle w:val="Hyperlink"/>
            <w:noProof/>
            <w:highlight w:val="yellow"/>
          </w:rPr>
          <w:t>1.3.15</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Verrentungsformen</w:t>
        </w:r>
        <w:r w:rsidR="00022C99">
          <w:rPr>
            <w:noProof/>
            <w:webHidden/>
          </w:rPr>
          <w:tab/>
        </w:r>
        <w:r w:rsidR="00022C99">
          <w:rPr>
            <w:noProof/>
            <w:webHidden/>
          </w:rPr>
          <w:fldChar w:fldCharType="begin"/>
        </w:r>
        <w:r w:rsidR="00022C99">
          <w:rPr>
            <w:noProof/>
            <w:webHidden/>
          </w:rPr>
          <w:instrText xml:space="preserve"> PAGEREF _Toc449708274 \h </w:instrText>
        </w:r>
        <w:r w:rsidR="00022C99">
          <w:rPr>
            <w:noProof/>
            <w:webHidden/>
          </w:rPr>
        </w:r>
        <w:r w:rsidR="00022C99">
          <w:rPr>
            <w:noProof/>
            <w:webHidden/>
          </w:rPr>
          <w:fldChar w:fldCharType="separate"/>
        </w:r>
        <w:r w:rsidR="00022C99">
          <w:rPr>
            <w:noProof/>
            <w:webHidden/>
          </w:rPr>
          <w:t>30</w:t>
        </w:r>
        <w:r w:rsidR="00022C99">
          <w:rPr>
            <w:noProof/>
            <w:webHidden/>
          </w:rPr>
          <w:fldChar w:fldCharType="end"/>
        </w:r>
      </w:hyperlink>
    </w:p>
    <w:p w14:paraId="0F01E7B2" w14:textId="77777777" w:rsidR="00022C99" w:rsidRDefault="007603C3">
      <w:pPr>
        <w:pStyle w:val="Verzeichnis3"/>
        <w:rPr>
          <w:rFonts w:asciiTheme="minorHAnsi" w:eastAsiaTheme="minorEastAsia" w:hAnsiTheme="minorHAnsi" w:cstheme="minorBidi"/>
          <w:noProof/>
          <w:szCs w:val="22"/>
          <w:lang w:eastAsia="zh-CN"/>
        </w:rPr>
      </w:pPr>
      <w:hyperlink w:anchor="_Toc449708275" w:history="1">
        <w:r w:rsidR="00022C99" w:rsidRPr="00585994">
          <w:rPr>
            <w:rStyle w:val="Hyperlink"/>
            <w:noProof/>
            <w:highlight w:val="yellow"/>
          </w:rPr>
          <w:t>1.3.16</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Garantierte Rentensteigerung im Rentenbezug</w:t>
        </w:r>
        <w:r w:rsidR="00022C99">
          <w:rPr>
            <w:noProof/>
            <w:webHidden/>
          </w:rPr>
          <w:tab/>
        </w:r>
        <w:r w:rsidR="00022C99">
          <w:rPr>
            <w:noProof/>
            <w:webHidden/>
          </w:rPr>
          <w:fldChar w:fldCharType="begin"/>
        </w:r>
        <w:r w:rsidR="00022C99">
          <w:rPr>
            <w:noProof/>
            <w:webHidden/>
          </w:rPr>
          <w:instrText xml:space="preserve"> PAGEREF _Toc449708275 \h </w:instrText>
        </w:r>
        <w:r w:rsidR="00022C99">
          <w:rPr>
            <w:noProof/>
            <w:webHidden/>
          </w:rPr>
        </w:r>
        <w:r w:rsidR="00022C99">
          <w:rPr>
            <w:noProof/>
            <w:webHidden/>
          </w:rPr>
          <w:fldChar w:fldCharType="separate"/>
        </w:r>
        <w:r w:rsidR="00022C99">
          <w:rPr>
            <w:noProof/>
            <w:webHidden/>
          </w:rPr>
          <w:t>30</w:t>
        </w:r>
        <w:r w:rsidR="00022C99">
          <w:rPr>
            <w:noProof/>
            <w:webHidden/>
          </w:rPr>
          <w:fldChar w:fldCharType="end"/>
        </w:r>
      </w:hyperlink>
    </w:p>
    <w:p w14:paraId="57224CA3" w14:textId="77777777" w:rsidR="00022C99" w:rsidRDefault="007603C3">
      <w:pPr>
        <w:pStyle w:val="Verzeichnis3"/>
        <w:rPr>
          <w:rFonts w:asciiTheme="minorHAnsi" w:eastAsiaTheme="minorEastAsia" w:hAnsiTheme="minorHAnsi" w:cstheme="minorBidi"/>
          <w:noProof/>
          <w:szCs w:val="22"/>
          <w:lang w:eastAsia="zh-CN"/>
        </w:rPr>
      </w:pPr>
      <w:hyperlink w:anchor="_Toc449708276" w:history="1">
        <w:r w:rsidR="00022C99" w:rsidRPr="00585994">
          <w:rPr>
            <w:rStyle w:val="Hyperlink"/>
            <w:noProof/>
            <w:highlight w:val="yellow"/>
          </w:rPr>
          <w:t>1.3.17</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Kapitalleistungen nach Rentenbeginn</w:t>
        </w:r>
        <w:r w:rsidR="00022C99">
          <w:rPr>
            <w:noProof/>
            <w:webHidden/>
          </w:rPr>
          <w:tab/>
        </w:r>
        <w:r w:rsidR="00022C99">
          <w:rPr>
            <w:noProof/>
            <w:webHidden/>
          </w:rPr>
          <w:fldChar w:fldCharType="begin"/>
        </w:r>
        <w:r w:rsidR="00022C99">
          <w:rPr>
            <w:noProof/>
            <w:webHidden/>
          </w:rPr>
          <w:instrText xml:space="preserve"> PAGEREF _Toc449708276 \h </w:instrText>
        </w:r>
        <w:r w:rsidR="00022C99">
          <w:rPr>
            <w:noProof/>
            <w:webHidden/>
          </w:rPr>
        </w:r>
        <w:r w:rsidR="00022C99">
          <w:rPr>
            <w:noProof/>
            <w:webHidden/>
          </w:rPr>
          <w:fldChar w:fldCharType="separate"/>
        </w:r>
        <w:r w:rsidR="00022C99">
          <w:rPr>
            <w:noProof/>
            <w:webHidden/>
          </w:rPr>
          <w:t>31</w:t>
        </w:r>
        <w:r w:rsidR="00022C99">
          <w:rPr>
            <w:noProof/>
            <w:webHidden/>
          </w:rPr>
          <w:fldChar w:fldCharType="end"/>
        </w:r>
      </w:hyperlink>
    </w:p>
    <w:p w14:paraId="59E2F32A" w14:textId="77777777" w:rsidR="00022C99" w:rsidRDefault="007603C3">
      <w:pPr>
        <w:pStyle w:val="Verzeichnis3"/>
        <w:rPr>
          <w:rFonts w:asciiTheme="minorHAnsi" w:eastAsiaTheme="minorEastAsia" w:hAnsiTheme="minorHAnsi" w:cstheme="minorBidi"/>
          <w:noProof/>
          <w:szCs w:val="22"/>
          <w:lang w:eastAsia="zh-CN"/>
        </w:rPr>
      </w:pPr>
      <w:hyperlink w:anchor="_Toc449708277" w:history="1">
        <w:r w:rsidR="00022C99" w:rsidRPr="00585994">
          <w:rPr>
            <w:rStyle w:val="Hyperlink"/>
            <w:noProof/>
          </w:rPr>
          <w:t>1.3.18</w:t>
        </w:r>
        <w:r w:rsidR="00022C99">
          <w:rPr>
            <w:rFonts w:asciiTheme="minorHAnsi" w:eastAsiaTheme="minorEastAsia" w:hAnsiTheme="minorHAnsi" w:cstheme="minorBidi"/>
            <w:noProof/>
            <w:szCs w:val="22"/>
            <w:lang w:eastAsia="zh-CN"/>
          </w:rPr>
          <w:tab/>
        </w:r>
        <w:r w:rsidR="00022C99" w:rsidRPr="00585994">
          <w:rPr>
            <w:rStyle w:val="Hyperlink"/>
            <w:noProof/>
          </w:rPr>
          <w:t>Neufestlegung der Rentengarantiezeit</w:t>
        </w:r>
        <w:r w:rsidR="00022C99">
          <w:rPr>
            <w:noProof/>
            <w:webHidden/>
          </w:rPr>
          <w:tab/>
        </w:r>
        <w:r w:rsidR="00022C99">
          <w:rPr>
            <w:noProof/>
            <w:webHidden/>
          </w:rPr>
          <w:fldChar w:fldCharType="begin"/>
        </w:r>
        <w:r w:rsidR="00022C99">
          <w:rPr>
            <w:noProof/>
            <w:webHidden/>
          </w:rPr>
          <w:instrText xml:space="preserve"> PAGEREF _Toc449708277 \h </w:instrText>
        </w:r>
        <w:r w:rsidR="00022C99">
          <w:rPr>
            <w:noProof/>
            <w:webHidden/>
          </w:rPr>
        </w:r>
        <w:r w:rsidR="00022C99">
          <w:rPr>
            <w:noProof/>
            <w:webHidden/>
          </w:rPr>
          <w:fldChar w:fldCharType="separate"/>
        </w:r>
        <w:r w:rsidR="00022C99">
          <w:rPr>
            <w:noProof/>
            <w:webHidden/>
          </w:rPr>
          <w:t>31</w:t>
        </w:r>
        <w:r w:rsidR="00022C99">
          <w:rPr>
            <w:noProof/>
            <w:webHidden/>
          </w:rPr>
          <w:fldChar w:fldCharType="end"/>
        </w:r>
      </w:hyperlink>
    </w:p>
    <w:p w14:paraId="729765F3" w14:textId="77777777" w:rsidR="00022C99" w:rsidRDefault="007603C3">
      <w:pPr>
        <w:pStyle w:val="Verzeichnis3"/>
        <w:rPr>
          <w:rFonts w:asciiTheme="minorHAnsi" w:eastAsiaTheme="minorEastAsia" w:hAnsiTheme="minorHAnsi" w:cstheme="minorBidi"/>
          <w:noProof/>
          <w:szCs w:val="22"/>
          <w:lang w:eastAsia="zh-CN"/>
        </w:rPr>
      </w:pPr>
      <w:hyperlink w:anchor="_Toc449708278" w:history="1">
        <w:r w:rsidR="00022C99" w:rsidRPr="00585994">
          <w:rPr>
            <w:rStyle w:val="Hyperlink"/>
            <w:noProof/>
            <w:highlight w:val="yellow"/>
          </w:rPr>
          <w:t>1.3.19</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Wechseloptionen</w:t>
        </w:r>
        <w:r w:rsidR="00022C99">
          <w:rPr>
            <w:noProof/>
            <w:webHidden/>
          </w:rPr>
          <w:tab/>
        </w:r>
        <w:r w:rsidR="00022C99">
          <w:rPr>
            <w:noProof/>
            <w:webHidden/>
          </w:rPr>
          <w:fldChar w:fldCharType="begin"/>
        </w:r>
        <w:r w:rsidR="00022C99">
          <w:rPr>
            <w:noProof/>
            <w:webHidden/>
          </w:rPr>
          <w:instrText xml:space="preserve"> PAGEREF _Toc449708278 \h </w:instrText>
        </w:r>
        <w:r w:rsidR="00022C99">
          <w:rPr>
            <w:noProof/>
            <w:webHidden/>
          </w:rPr>
        </w:r>
        <w:r w:rsidR="00022C99">
          <w:rPr>
            <w:noProof/>
            <w:webHidden/>
          </w:rPr>
          <w:fldChar w:fldCharType="separate"/>
        </w:r>
        <w:r w:rsidR="00022C99">
          <w:rPr>
            <w:noProof/>
            <w:webHidden/>
          </w:rPr>
          <w:t>32</w:t>
        </w:r>
        <w:r w:rsidR="00022C99">
          <w:rPr>
            <w:noProof/>
            <w:webHidden/>
          </w:rPr>
          <w:fldChar w:fldCharType="end"/>
        </w:r>
      </w:hyperlink>
    </w:p>
    <w:p w14:paraId="352F175C" w14:textId="77777777" w:rsidR="00022C99" w:rsidRDefault="007603C3">
      <w:pPr>
        <w:pStyle w:val="Verzeichnis3"/>
        <w:rPr>
          <w:rFonts w:asciiTheme="minorHAnsi" w:eastAsiaTheme="minorEastAsia" w:hAnsiTheme="minorHAnsi" w:cstheme="minorBidi"/>
          <w:noProof/>
          <w:szCs w:val="22"/>
          <w:lang w:eastAsia="zh-CN"/>
        </w:rPr>
      </w:pPr>
      <w:hyperlink w:anchor="_Toc449708279" w:history="1">
        <w:r w:rsidR="00022C99" w:rsidRPr="00585994">
          <w:rPr>
            <w:rStyle w:val="Hyperlink"/>
            <w:noProof/>
            <w:highlight w:val="yellow"/>
          </w:rPr>
          <w:t>1.3.20</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Erhöhte Rente bei Pflegebedürftigkeit</w:t>
        </w:r>
        <w:r w:rsidR="00022C99">
          <w:rPr>
            <w:noProof/>
            <w:webHidden/>
          </w:rPr>
          <w:tab/>
        </w:r>
        <w:r w:rsidR="00022C99">
          <w:rPr>
            <w:noProof/>
            <w:webHidden/>
          </w:rPr>
          <w:fldChar w:fldCharType="begin"/>
        </w:r>
        <w:r w:rsidR="00022C99">
          <w:rPr>
            <w:noProof/>
            <w:webHidden/>
          </w:rPr>
          <w:instrText xml:space="preserve"> PAGEREF _Toc449708279 \h </w:instrText>
        </w:r>
        <w:r w:rsidR="00022C99">
          <w:rPr>
            <w:noProof/>
            <w:webHidden/>
          </w:rPr>
        </w:r>
        <w:r w:rsidR="00022C99">
          <w:rPr>
            <w:noProof/>
            <w:webHidden/>
          </w:rPr>
          <w:fldChar w:fldCharType="separate"/>
        </w:r>
        <w:r w:rsidR="00022C99">
          <w:rPr>
            <w:noProof/>
            <w:webHidden/>
          </w:rPr>
          <w:t>32</w:t>
        </w:r>
        <w:r w:rsidR="00022C99">
          <w:rPr>
            <w:noProof/>
            <w:webHidden/>
          </w:rPr>
          <w:fldChar w:fldCharType="end"/>
        </w:r>
      </w:hyperlink>
    </w:p>
    <w:p w14:paraId="6A9FF677" w14:textId="77777777" w:rsidR="00022C99" w:rsidRDefault="007603C3">
      <w:pPr>
        <w:pStyle w:val="Verzeichnis3"/>
        <w:rPr>
          <w:rFonts w:asciiTheme="minorHAnsi" w:eastAsiaTheme="minorEastAsia" w:hAnsiTheme="minorHAnsi" w:cstheme="minorBidi"/>
          <w:noProof/>
          <w:szCs w:val="22"/>
          <w:lang w:eastAsia="zh-CN"/>
        </w:rPr>
      </w:pPr>
      <w:hyperlink w:anchor="_Toc449708280" w:history="1">
        <w:r w:rsidR="00022C99" w:rsidRPr="00585994">
          <w:rPr>
            <w:rStyle w:val="Hyperlink"/>
            <w:noProof/>
          </w:rPr>
          <w:t>1.3.21</w:t>
        </w:r>
        <w:r w:rsidR="00022C99">
          <w:rPr>
            <w:rFonts w:asciiTheme="minorHAnsi" w:eastAsiaTheme="minorEastAsia" w:hAnsiTheme="minorHAnsi" w:cstheme="minorBidi"/>
            <w:noProof/>
            <w:szCs w:val="22"/>
            <w:lang w:eastAsia="zh-CN"/>
          </w:rPr>
          <w:tab/>
        </w:r>
        <w:r w:rsidR="00022C99" w:rsidRPr="00585994">
          <w:rPr>
            <w:rStyle w:val="Hyperlink"/>
            <w:noProof/>
          </w:rPr>
          <w:t>Einschluss einer Überlebensrente zum Rentenbeginn</w:t>
        </w:r>
        <w:r w:rsidR="00022C99">
          <w:rPr>
            <w:noProof/>
            <w:webHidden/>
          </w:rPr>
          <w:tab/>
        </w:r>
        <w:r w:rsidR="00022C99">
          <w:rPr>
            <w:noProof/>
            <w:webHidden/>
          </w:rPr>
          <w:fldChar w:fldCharType="begin"/>
        </w:r>
        <w:r w:rsidR="00022C99">
          <w:rPr>
            <w:noProof/>
            <w:webHidden/>
          </w:rPr>
          <w:instrText xml:space="preserve"> PAGEREF _Toc449708280 \h </w:instrText>
        </w:r>
        <w:r w:rsidR="00022C99">
          <w:rPr>
            <w:noProof/>
            <w:webHidden/>
          </w:rPr>
        </w:r>
        <w:r w:rsidR="00022C99">
          <w:rPr>
            <w:noProof/>
            <w:webHidden/>
          </w:rPr>
          <w:fldChar w:fldCharType="separate"/>
        </w:r>
        <w:r w:rsidR="00022C99">
          <w:rPr>
            <w:noProof/>
            <w:webHidden/>
          </w:rPr>
          <w:t>32</w:t>
        </w:r>
        <w:r w:rsidR="00022C99">
          <w:rPr>
            <w:noProof/>
            <w:webHidden/>
          </w:rPr>
          <w:fldChar w:fldCharType="end"/>
        </w:r>
      </w:hyperlink>
    </w:p>
    <w:p w14:paraId="15BF2F77" w14:textId="77777777" w:rsidR="00022C99" w:rsidRDefault="007603C3">
      <w:pPr>
        <w:pStyle w:val="Verzeichnis2"/>
        <w:rPr>
          <w:rFonts w:asciiTheme="minorHAnsi" w:eastAsiaTheme="minorEastAsia" w:hAnsiTheme="minorHAnsi" w:cstheme="minorBidi"/>
          <w:noProof/>
          <w:szCs w:val="22"/>
          <w:lang w:eastAsia="zh-CN"/>
        </w:rPr>
      </w:pPr>
      <w:hyperlink w:anchor="_Toc449708281" w:history="1">
        <w:r w:rsidR="00022C99" w:rsidRPr="00585994">
          <w:rPr>
            <w:rStyle w:val="Hyperlink"/>
            <w:noProof/>
          </w:rPr>
          <w:t>1.4</w:t>
        </w:r>
        <w:r w:rsidR="00022C99">
          <w:rPr>
            <w:rFonts w:asciiTheme="minorHAnsi" w:eastAsiaTheme="minorEastAsia" w:hAnsiTheme="minorHAnsi" w:cstheme="minorBidi"/>
            <w:noProof/>
            <w:szCs w:val="22"/>
            <w:lang w:eastAsia="zh-CN"/>
          </w:rPr>
          <w:tab/>
        </w:r>
        <w:r w:rsidR="00022C99" w:rsidRPr="00585994">
          <w:rPr>
            <w:rStyle w:val="Hyperlink"/>
            <w:noProof/>
          </w:rPr>
          <w:t>Garantieanpassungen bei GeVos (übrige)</w:t>
        </w:r>
        <w:r w:rsidR="00022C99">
          <w:rPr>
            <w:noProof/>
            <w:webHidden/>
          </w:rPr>
          <w:tab/>
        </w:r>
        <w:r w:rsidR="00022C99">
          <w:rPr>
            <w:noProof/>
            <w:webHidden/>
          </w:rPr>
          <w:fldChar w:fldCharType="begin"/>
        </w:r>
        <w:r w:rsidR="00022C99">
          <w:rPr>
            <w:noProof/>
            <w:webHidden/>
          </w:rPr>
          <w:instrText xml:space="preserve"> PAGEREF _Toc449708281 \h </w:instrText>
        </w:r>
        <w:r w:rsidR="00022C99">
          <w:rPr>
            <w:noProof/>
            <w:webHidden/>
          </w:rPr>
        </w:r>
        <w:r w:rsidR="00022C99">
          <w:rPr>
            <w:noProof/>
            <w:webHidden/>
          </w:rPr>
          <w:fldChar w:fldCharType="separate"/>
        </w:r>
        <w:r w:rsidR="00022C99">
          <w:rPr>
            <w:noProof/>
            <w:webHidden/>
          </w:rPr>
          <w:t>32</w:t>
        </w:r>
        <w:r w:rsidR="00022C99">
          <w:rPr>
            <w:noProof/>
            <w:webHidden/>
          </w:rPr>
          <w:fldChar w:fldCharType="end"/>
        </w:r>
      </w:hyperlink>
    </w:p>
    <w:p w14:paraId="628CA1D9" w14:textId="77777777" w:rsidR="00022C99" w:rsidRDefault="007603C3">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282" w:history="1">
        <w:r w:rsidR="00022C99" w:rsidRPr="00585994">
          <w:rPr>
            <w:rStyle w:val="Hyperlink"/>
            <w:noProof/>
          </w:rPr>
          <w:t>2</w:t>
        </w:r>
        <w:r w:rsidR="00022C99">
          <w:rPr>
            <w:rFonts w:asciiTheme="minorHAnsi" w:eastAsiaTheme="minorEastAsia" w:hAnsiTheme="minorHAnsi" w:cstheme="minorBidi"/>
            <w:noProof/>
            <w:szCs w:val="22"/>
            <w:lang w:eastAsia="zh-CN"/>
          </w:rPr>
          <w:tab/>
        </w:r>
        <w:r w:rsidR="00022C99" w:rsidRPr="00585994">
          <w:rPr>
            <w:rStyle w:val="Hyperlink"/>
            <w:noProof/>
          </w:rPr>
          <w:t>Rechnungsgrundlagen</w:t>
        </w:r>
        <w:r w:rsidR="00022C99">
          <w:rPr>
            <w:noProof/>
            <w:webHidden/>
          </w:rPr>
          <w:tab/>
        </w:r>
        <w:r w:rsidR="00022C99">
          <w:rPr>
            <w:noProof/>
            <w:webHidden/>
          </w:rPr>
          <w:fldChar w:fldCharType="begin"/>
        </w:r>
        <w:r w:rsidR="00022C99">
          <w:rPr>
            <w:noProof/>
            <w:webHidden/>
          </w:rPr>
          <w:instrText xml:space="preserve"> PAGEREF _Toc449708282 \h </w:instrText>
        </w:r>
        <w:r w:rsidR="00022C99">
          <w:rPr>
            <w:noProof/>
            <w:webHidden/>
          </w:rPr>
        </w:r>
        <w:r w:rsidR="00022C99">
          <w:rPr>
            <w:noProof/>
            <w:webHidden/>
          </w:rPr>
          <w:fldChar w:fldCharType="separate"/>
        </w:r>
        <w:r w:rsidR="00022C99">
          <w:rPr>
            <w:noProof/>
            <w:webHidden/>
          </w:rPr>
          <w:t>35</w:t>
        </w:r>
        <w:r w:rsidR="00022C99">
          <w:rPr>
            <w:noProof/>
            <w:webHidden/>
          </w:rPr>
          <w:fldChar w:fldCharType="end"/>
        </w:r>
      </w:hyperlink>
    </w:p>
    <w:p w14:paraId="4829F5D2" w14:textId="77777777" w:rsidR="00022C99" w:rsidRDefault="007603C3">
      <w:pPr>
        <w:pStyle w:val="Verzeichnis2"/>
        <w:rPr>
          <w:rFonts w:asciiTheme="minorHAnsi" w:eastAsiaTheme="minorEastAsia" w:hAnsiTheme="minorHAnsi" w:cstheme="minorBidi"/>
          <w:noProof/>
          <w:szCs w:val="22"/>
          <w:lang w:eastAsia="zh-CN"/>
        </w:rPr>
      </w:pPr>
      <w:hyperlink w:anchor="_Toc449708283" w:history="1">
        <w:r w:rsidR="00022C99" w:rsidRPr="00585994">
          <w:rPr>
            <w:rStyle w:val="Hyperlink"/>
            <w:noProof/>
          </w:rPr>
          <w:t>2.1</w:t>
        </w:r>
        <w:r w:rsidR="00022C99">
          <w:rPr>
            <w:rFonts w:asciiTheme="minorHAnsi" w:eastAsiaTheme="minorEastAsia" w:hAnsiTheme="minorHAnsi" w:cstheme="minorBidi"/>
            <w:noProof/>
            <w:szCs w:val="22"/>
            <w:lang w:eastAsia="zh-CN"/>
          </w:rPr>
          <w:tab/>
        </w:r>
        <w:r w:rsidR="00022C99" w:rsidRPr="00585994">
          <w:rPr>
            <w:rStyle w:val="Hyperlink"/>
            <w:noProof/>
          </w:rPr>
          <w:t>Biometrische Rechnungsgrundlagen</w:t>
        </w:r>
        <w:r w:rsidR="00022C99">
          <w:rPr>
            <w:noProof/>
            <w:webHidden/>
          </w:rPr>
          <w:tab/>
        </w:r>
        <w:r w:rsidR="00022C99">
          <w:rPr>
            <w:noProof/>
            <w:webHidden/>
          </w:rPr>
          <w:fldChar w:fldCharType="begin"/>
        </w:r>
        <w:r w:rsidR="00022C99">
          <w:rPr>
            <w:noProof/>
            <w:webHidden/>
          </w:rPr>
          <w:instrText xml:space="preserve"> PAGEREF _Toc449708283 \h </w:instrText>
        </w:r>
        <w:r w:rsidR="00022C99">
          <w:rPr>
            <w:noProof/>
            <w:webHidden/>
          </w:rPr>
        </w:r>
        <w:r w:rsidR="00022C99">
          <w:rPr>
            <w:noProof/>
            <w:webHidden/>
          </w:rPr>
          <w:fldChar w:fldCharType="separate"/>
        </w:r>
        <w:r w:rsidR="00022C99">
          <w:rPr>
            <w:noProof/>
            <w:webHidden/>
          </w:rPr>
          <w:t>35</w:t>
        </w:r>
        <w:r w:rsidR="00022C99">
          <w:rPr>
            <w:noProof/>
            <w:webHidden/>
          </w:rPr>
          <w:fldChar w:fldCharType="end"/>
        </w:r>
      </w:hyperlink>
    </w:p>
    <w:p w14:paraId="0CC85A06" w14:textId="77777777" w:rsidR="00022C99" w:rsidRDefault="007603C3">
      <w:pPr>
        <w:pStyle w:val="Verzeichnis2"/>
        <w:rPr>
          <w:rFonts w:asciiTheme="minorHAnsi" w:eastAsiaTheme="minorEastAsia" w:hAnsiTheme="minorHAnsi" w:cstheme="minorBidi"/>
          <w:noProof/>
          <w:szCs w:val="22"/>
          <w:lang w:eastAsia="zh-CN"/>
        </w:rPr>
      </w:pPr>
      <w:hyperlink w:anchor="_Toc449708284" w:history="1">
        <w:r w:rsidR="00022C99" w:rsidRPr="00585994">
          <w:rPr>
            <w:rStyle w:val="Hyperlink"/>
            <w:noProof/>
          </w:rPr>
          <w:t>2.2</w:t>
        </w:r>
        <w:r w:rsidR="00022C99">
          <w:rPr>
            <w:rFonts w:asciiTheme="minorHAnsi" w:eastAsiaTheme="minorEastAsia" w:hAnsiTheme="minorHAnsi" w:cstheme="minorBidi"/>
            <w:noProof/>
            <w:szCs w:val="22"/>
            <w:lang w:eastAsia="zh-CN"/>
          </w:rPr>
          <w:tab/>
        </w:r>
        <w:r w:rsidR="00022C99" w:rsidRPr="00585994">
          <w:rPr>
            <w:rStyle w:val="Hyperlink"/>
            <w:noProof/>
          </w:rPr>
          <w:t>Rechnungszins</w:t>
        </w:r>
        <w:r w:rsidR="00022C99">
          <w:rPr>
            <w:noProof/>
            <w:webHidden/>
          </w:rPr>
          <w:tab/>
        </w:r>
        <w:r w:rsidR="00022C99">
          <w:rPr>
            <w:noProof/>
            <w:webHidden/>
          </w:rPr>
          <w:fldChar w:fldCharType="begin"/>
        </w:r>
        <w:r w:rsidR="00022C99">
          <w:rPr>
            <w:noProof/>
            <w:webHidden/>
          </w:rPr>
          <w:instrText xml:space="preserve"> PAGEREF _Toc449708284 \h </w:instrText>
        </w:r>
        <w:r w:rsidR="00022C99">
          <w:rPr>
            <w:noProof/>
            <w:webHidden/>
          </w:rPr>
        </w:r>
        <w:r w:rsidR="00022C99">
          <w:rPr>
            <w:noProof/>
            <w:webHidden/>
          </w:rPr>
          <w:fldChar w:fldCharType="separate"/>
        </w:r>
        <w:r w:rsidR="00022C99">
          <w:rPr>
            <w:noProof/>
            <w:webHidden/>
          </w:rPr>
          <w:t>35</w:t>
        </w:r>
        <w:r w:rsidR="00022C99">
          <w:rPr>
            <w:noProof/>
            <w:webHidden/>
          </w:rPr>
          <w:fldChar w:fldCharType="end"/>
        </w:r>
      </w:hyperlink>
    </w:p>
    <w:p w14:paraId="7D325EC2" w14:textId="77777777" w:rsidR="00022C99" w:rsidRDefault="007603C3">
      <w:pPr>
        <w:pStyle w:val="Verzeichnis2"/>
        <w:rPr>
          <w:rFonts w:asciiTheme="minorHAnsi" w:eastAsiaTheme="minorEastAsia" w:hAnsiTheme="minorHAnsi" w:cstheme="minorBidi"/>
          <w:noProof/>
          <w:szCs w:val="22"/>
          <w:lang w:eastAsia="zh-CN"/>
        </w:rPr>
      </w:pPr>
      <w:hyperlink w:anchor="_Toc449708285" w:history="1">
        <w:r w:rsidR="00022C99" w:rsidRPr="00585994">
          <w:rPr>
            <w:rStyle w:val="Hyperlink"/>
            <w:noProof/>
          </w:rPr>
          <w:t>2.3</w:t>
        </w:r>
        <w:r w:rsidR="00022C99">
          <w:rPr>
            <w:rFonts w:asciiTheme="minorHAnsi" w:eastAsiaTheme="minorEastAsia" w:hAnsiTheme="minorHAnsi" w:cstheme="minorBidi"/>
            <w:noProof/>
            <w:szCs w:val="22"/>
            <w:lang w:eastAsia="zh-CN"/>
          </w:rPr>
          <w:tab/>
        </w:r>
        <w:r w:rsidR="00022C99" w:rsidRPr="00585994">
          <w:rPr>
            <w:rStyle w:val="Hyperlink"/>
            <w:noProof/>
          </w:rPr>
          <w:t>Kostensätze</w:t>
        </w:r>
        <w:r w:rsidR="00022C99">
          <w:rPr>
            <w:noProof/>
            <w:webHidden/>
          </w:rPr>
          <w:tab/>
        </w:r>
        <w:r w:rsidR="00022C99">
          <w:rPr>
            <w:noProof/>
            <w:webHidden/>
          </w:rPr>
          <w:fldChar w:fldCharType="begin"/>
        </w:r>
        <w:r w:rsidR="00022C99">
          <w:rPr>
            <w:noProof/>
            <w:webHidden/>
          </w:rPr>
          <w:instrText xml:space="preserve"> PAGEREF _Toc449708285 \h </w:instrText>
        </w:r>
        <w:r w:rsidR="00022C99">
          <w:rPr>
            <w:noProof/>
            <w:webHidden/>
          </w:rPr>
        </w:r>
        <w:r w:rsidR="00022C99">
          <w:rPr>
            <w:noProof/>
            <w:webHidden/>
          </w:rPr>
          <w:fldChar w:fldCharType="separate"/>
        </w:r>
        <w:r w:rsidR="00022C99">
          <w:rPr>
            <w:noProof/>
            <w:webHidden/>
          </w:rPr>
          <w:t>36</w:t>
        </w:r>
        <w:r w:rsidR="00022C99">
          <w:rPr>
            <w:noProof/>
            <w:webHidden/>
          </w:rPr>
          <w:fldChar w:fldCharType="end"/>
        </w:r>
      </w:hyperlink>
    </w:p>
    <w:p w14:paraId="106A3CBA" w14:textId="77777777" w:rsidR="00022C99" w:rsidRDefault="007603C3">
      <w:pPr>
        <w:pStyle w:val="Verzeichnis3"/>
        <w:rPr>
          <w:rFonts w:asciiTheme="minorHAnsi" w:eastAsiaTheme="minorEastAsia" w:hAnsiTheme="minorHAnsi" w:cstheme="minorBidi"/>
          <w:noProof/>
          <w:szCs w:val="22"/>
          <w:lang w:eastAsia="zh-CN"/>
        </w:rPr>
      </w:pPr>
      <w:hyperlink w:anchor="_Toc449708286" w:history="1">
        <w:r w:rsidR="00022C99" w:rsidRPr="00585994">
          <w:rPr>
            <w:rStyle w:val="Hyperlink"/>
            <w:noProof/>
          </w:rPr>
          <w:t>2.3.1</w:t>
        </w:r>
        <w:r w:rsidR="00022C99">
          <w:rPr>
            <w:rFonts w:asciiTheme="minorHAnsi" w:eastAsiaTheme="minorEastAsia" w:hAnsiTheme="minorHAnsi" w:cstheme="minorBidi"/>
            <w:noProof/>
            <w:szCs w:val="22"/>
            <w:lang w:eastAsia="zh-CN"/>
          </w:rPr>
          <w:tab/>
        </w:r>
        <w:r w:rsidR="00022C99" w:rsidRPr="00585994">
          <w:rPr>
            <w:rStyle w:val="Hyperlink"/>
            <w:noProof/>
            <w:highlight w:val="cyan"/>
          </w:rPr>
          <w:t>Abschlusskosten</w:t>
        </w:r>
        <w:r w:rsidR="00022C99">
          <w:rPr>
            <w:noProof/>
            <w:webHidden/>
          </w:rPr>
          <w:tab/>
        </w:r>
        <w:r w:rsidR="00022C99">
          <w:rPr>
            <w:noProof/>
            <w:webHidden/>
          </w:rPr>
          <w:fldChar w:fldCharType="begin"/>
        </w:r>
        <w:r w:rsidR="00022C99">
          <w:rPr>
            <w:noProof/>
            <w:webHidden/>
          </w:rPr>
          <w:instrText xml:space="preserve"> PAGEREF _Toc449708286 \h </w:instrText>
        </w:r>
        <w:r w:rsidR="00022C99">
          <w:rPr>
            <w:noProof/>
            <w:webHidden/>
          </w:rPr>
        </w:r>
        <w:r w:rsidR="00022C99">
          <w:rPr>
            <w:noProof/>
            <w:webHidden/>
          </w:rPr>
          <w:fldChar w:fldCharType="separate"/>
        </w:r>
        <w:r w:rsidR="00022C99">
          <w:rPr>
            <w:noProof/>
            <w:webHidden/>
          </w:rPr>
          <w:t>36</w:t>
        </w:r>
        <w:r w:rsidR="00022C99">
          <w:rPr>
            <w:noProof/>
            <w:webHidden/>
          </w:rPr>
          <w:fldChar w:fldCharType="end"/>
        </w:r>
      </w:hyperlink>
    </w:p>
    <w:p w14:paraId="56A875F9" w14:textId="77777777" w:rsidR="00022C99" w:rsidRDefault="007603C3">
      <w:pPr>
        <w:pStyle w:val="Verzeichnis3"/>
        <w:rPr>
          <w:rFonts w:asciiTheme="minorHAnsi" w:eastAsiaTheme="minorEastAsia" w:hAnsiTheme="minorHAnsi" w:cstheme="minorBidi"/>
          <w:noProof/>
          <w:szCs w:val="22"/>
          <w:lang w:eastAsia="zh-CN"/>
        </w:rPr>
      </w:pPr>
      <w:hyperlink w:anchor="_Toc449708287" w:history="1">
        <w:r w:rsidR="00022C99" w:rsidRPr="00585994">
          <w:rPr>
            <w:rStyle w:val="Hyperlink"/>
            <w:noProof/>
          </w:rPr>
          <w:t>2.3.2</w:t>
        </w:r>
        <w:r w:rsidR="00022C99">
          <w:rPr>
            <w:rFonts w:asciiTheme="minorHAnsi" w:eastAsiaTheme="minorEastAsia" w:hAnsiTheme="minorHAnsi" w:cstheme="minorBidi"/>
            <w:noProof/>
            <w:szCs w:val="22"/>
            <w:lang w:eastAsia="zh-CN"/>
          </w:rPr>
          <w:tab/>
        </w:r>
        <w:r w:rsidR="00022C99" w:rsidRPr="00585994">
          <w:rPr>
            <w:rStyle w:val="Hyperlink"/>
            <w:noProof/>
          </w:rPr>
          <w:t>Amortisationskosten</w:t>
        </w:r>
        <w:r w:rsidR="00022C99">
          <w:rPr>
            <w:noProof/>
            <w:webHidden/>
          </w:rPr>
          <w:tab/>
        </w:r>
        <w:r w:rsidR="00022C99">
          <w:rPr>
            <w:noProof/>
            <w:webHidden/>
          </w:rPr>
          <w:fldChar w:fldCharType="begin"/>
        </w:r>
        <w:r w:rsidR="00022C99">
          <w:rPr>
            <w:noProof/>
            <w:webHidden/>
          </w:rPr>
          <w:instrText xml:space="preserve"> PAGEREF _Toc449708287 \h </w:instrText>
        </w:r>
        <w:r w:rsidR="00022C99">
          <w:rPr>
            <w:noProof/>
            <w:webHidden/>
          </w:rPr>
        </w:r>
        <w:r w:rsidR="00022C99">
          <w:rPr>
            <w:noProof/>
            <w:webHidden/>
          </w:rPr>
          <w:fldChar w:fldCharType="separate"/>
        </w:r>
        <w:r w:rsidR="00022C99">
          <w:rPr>
            <w:noProof/>
            <w:webHidden/>
          </w:rPr>
          <w:t>38</w:t>
        </w:r>
        <w:r w:rsidR="00022C99">
          <w:rPr>
            <w:noProof/>
            <w:webHidden/>
          </w:rPr>
          <w:fldChar w:fldCharType="end"/>
        </w:r>
      </w:hyperlink>
    </w:p>
    <w:p w14:paraId="17C2B976" w14:textId="77777777" w:rsidR="00022C99" w:rsidRDefault="007603C3">
      <w:pPr>
        <w:pStyle w:val="Verzeichnis3"/>
        <w:rPr>
          <w:rFonts w:asciiTheme="minorHAnsi" w:eastAsiaTheme="minorEastAsia" w:hAnsiTheme="minorHAnsi" w:cstheme="minorBidi"/>
          <w:noProof/>
          <w:szCs w:val="22"/>
          <w:lang w:eastAsia="zh-CN"/>
        </w:rPr>
      </w:pPr>
      <w:hyperlink w:anchor="_Toc449708288" w:history="1">
        <w:r w:rsidR="00022C99" w:rsidRPr="00585994">
          <w:rPr>
            <w:rStyle w:val="Hyperlink"/>
            <w:noProof/>
          </w:rPr>
          <w:t>2.3.3</w:t>
        </w:r>
        <w:r w:rsidR="00022C99">
          <w:rPr>
            <w:rFonts w:asciiTheme="minorHAnsi" w:eastAsiaTheme="minorEastAsia" w:hAnsiTheme="minorHAnsi" w:cstheme="minorBidi"/>
            <w:noProof/>
            <w:szCs w:val="22"/>
            <w:lang w:eastAsia="zh-CN"/>
          </w:rPr>
          <w:tab/>
        </w:r>
        <w:r w:rsidR="00022C99" w:rsidRPr="00585994">
          <w:rPr>
            <w:rStyle w:val="Hyperlink"/>
            <w:noProof/>
          </w:rPr>
          <w:t>Laufende Beitragsabhängige Abschluss- und Verwaltungskosten</w:t>
        </w:r>
        <w:r w:rsidR="00022C99">
          <w:rPr>
            <w:noProof/>
            <w:webHidden/>
          </w:rPr>
          <w:tab/>
        </w:r>
        <w:r w:rsidR="00022C99">
          <w:rPr>
            <w:noProof/>
            <w:webHidden/>
          </w:rPr>
          <w:fldChar w:fldCharType="begin"/>
        </w:r>
        <w:r w:rsidR="00022C99">
          <w:rPr>
            <w:noProof/>
            <w:webHidden/>
          </w:rPr>
          <w:instrText xml:space="preserve"> PAGEREF _Toc449708288 \h </w:instrText>
        </w:r>
        <w:r w:rsidR="00022C99">
          <w:rPr>
            <w:noProof/>
            <w:webHidden/>
          </w:rPr>
        </w:r>
        <w:r w:rsidR="00022C99">
          <w:rPr>
            <w:noProof/>
            <w:webHidden/>
          </w:rPr>
          <w:fldChar w:fldCharType="separate"/>
        </w:r>
        <w:r w:rsidR="00022C99">
          <w:rPr>
            <w:noProof/>
            <w:webHidden/>
          </w:rPr>
          <w:t>40</w:t>
        </w:r>
        <w:r w:rsidR="00022C99">
          <w:rPr>
            <w:noProof/>
            <w:webHidden/>
          </w:rPr>
          <w:fldChar w:fldCharType="end"/>
        </w:r>
      </w:hyperlink>
    </w:p>
    <w:p w14:paraId="24519BD7" w14:textId="77777777" w:rsidR="00022C99" w:rsidRDefault="007603C3">
      <w:pPr>
        <w:pStyle w:val="Verzeichnis3"/>
        <w:rPr>
          <w:rFonts w:asciiTheme="minorHAnsi" w:eastAsiaTheme="minorEastAsia" w:hAnsiTheme="minorHAnsi" w:cstheme="minorBidi"/>
          <w:noProof/>
          <w:szCs w:val="22"/>
          <w:lang w:eastAsia="zh-CN"/>
        </w:rPr>
      </w:pPr>
      <w:hyperlink w:anchor="_Toc449708289" w:history="1">
        <w:r w:rsidR="00022C99" w:rsidRPr="00585994">
          <w:rPr>
            <w:rStyle w:val="Hyperlink"/>
            <w:noProof/>
          </w:rPr>
          <w:t>2.3.4</w:t>
        </w:r>
        <w:r w:rsidR="00022C99">
          <w:rPr>
            <w:rFonts w:asciiTheme="minorHAnsi" w:eastAsiaTheme="minorEastAsia" w:hAnsiTheme="minorHAnsi" w:cstheme="minorBidi"/>
            <w:noProof/>
            <w:szCs w:val="22"/>
            <w:lang w:eastAsia="zh-CN"/>
          </w:rPr>
          <w:tab/>
        </w:r>
        <w:r w:rsidR="00022C99" w:rsidRPr="00585994">
          <w:rPr>
            <w:rStyle w:val="Hyperlink"/>
            <w:noProof/>
          </w:rPr>
          <w:t>Zuschläge für unterjährige Beitragszahlung</w:t>
        </w:r>
        <w:r w:rsidR="00022C99">
          <w:rPr>
            <w:noProof/>
            <w:webHidden/>
          </w:rPr>
          <w:tab/>
        </w:r>
        <w:r w:rsidR="00022C99">
          <w:rPr>
            <w:noProof/>
            <w:webHidden/>
          </w:rPr>
          <w:fldChar w:fldCharType="begin"/>
        </w:r>
        <w:r w:rsidR="00022C99">
          <w:rPr>
            <w:noProof/>
            <w:webHidden/>
          </w:rPr>
          <w:instrText xml:space="preserve"> PAGEREF _Toc449708289 \h </w:instrText>
        </w:r>
        <w:r w:rsidR="00022C99">
          <w:rPr>
            <w:noProof/>
            <w:webHidden/>
          </w:rPr>
        </w:r>
        <w:r w:rsidR="00022C99">
          <w:rPr>
            <w:noProof/>
            <w:webHidden/>
          </w:rPr>
          <w:fldChar w:fldCharType="separate"/>
        </w:r>
        <w:r w:rsidR="00022C99">
          <w:rPr>
            <w:noProof/>
            <w:webHidden/>
          </w:rPr>
          <w:t>42</w:t>
        </w:r>
        <w:r w:rsidR="00022C99">
          <w:rPr>
            <w:noProof/>
            <w:webHidden/>
          </w:rPr>
          <w:fldChar w:fldCharType="end"/>
        </w:r>
      </w:hyperlink>
    </w:p>
    <w:p w14:paraId="69D454E1" w14:textId="77777777" w:rsidR="00022C99" w:rsidRDefault="007603C3">
      <w:pPr>
        <w:pStyle w:val="Verzeichnis3"/>
        <w:rPr>
          <w:rFonts w:asciiTheme="minorHAnsi" w:eastAsiaTheme="minorEastAsia" w:hAnsiTheme="minorHAnsi" w:cstheme="minorBidi"/>
          <w:noProof/>
          <w:szCs w:val="22"/>
          <w:lang w:eastAsia="zh-CN"/>
        </w:rPr>
      </w:pPr>
      <w:hyperlink w:anchor="_Toc449708290" w:history="1">
        <w:r w:rsidR="00022C99" w:rsidRPr="00585994">
          <w:rPr>
            <w:rStyle w:val="Hyperlink"/>
            <w:noProof/>
          </w:rPr>
          <w:t>2.3.5</w:t>
        </w:r>
        <w:r w:rsidR="00022C99">
          <w:rPr>
            <w:rFonts w:asciiTheme="minorHAnsi" w:eastAsiaTheme="minorEastAsia" w:hAnsiTheme="minorHAnsi" w:cstheme="minorBidi"/>
            <w:noProof/>
            <w:szCs w:val="22"/>
            <w:lang w:eastAsia="zh-CN"/>
          </w:rPr>
          <w:tab/>
        </w:r>
        <w:r w:rsidR="00022C99" w:rsidRPr="00585994">
          <w:rPr>
            <w:rStyle w:val="Hyperlink"/>
            <w:noProof/>
          </w:rPr>
          <w:t>Stückkosten</w:t>
        </w:r>
        <w:r w:rsidR="00022C99">
          <w:rPr>
            <w:noProof/>
            <w:webHidden/>
          </w:rPr>
          <w:tab/>
        </w:r>
        <w:r w:rsidR="00022C99">
          <w:rPr>
            <w:noProof/>
            <w:webHidden/>
          </w:rPr>
          <w:fldChar w:fldCharType="begin"/>
        </w:r>
        <w:r w:rsidR="00022C99">
          <w:rPr>
            <w:noProof/>
            <w:webHidden/>
          </w:rPr>
          <w:instrText xml:space="preserve"> PAGEREF _Toc449708290 \h </w:instrText>
        </w:r>
        <w:r w:rsidR="00022C99">
          <w:rPr>
            <w:noProof/>
            <w:webHidden/>
          </w:rPr>
        </w:r>
        <w:r w:rsidR="00022C99">
          <w:rPr>
            <w:noProof/>
            <w:webHidden/>
          </w:rPr>
          <w:fldChar w:fldCharType="separate"/>
        </w:r>
        <w:r w:rsidR="00022C99">
          <w:rPr>
            <w:noProof/>
            <w:webHidden/>
          </w:rPr>
          <w:t>43</w:t>
        </w:r>
        <w:r w:rsidR="00022C99">
          <w:rPr>
            <w:noProof/>
            <w:webHidden/>
          </w:rPr>
          <w:fldChar w:fldCharType="end"/>
        </w:r>
      </w:hyperlink>
    </w:p>
    <w:p w14:paraId="11C92A69" w14:textId="77777777" w:rsidR="00022C99" w:rsidRDefault="007603C3">
      <w:pPr>
        <w:pStyle w:val="Verzeichnis3"/>
        <w:rPr>
          <w:rFonts w:asciiTheme="minorHAnsi" w:eastAsiaTheme="minorEastAsia" w:hAnsiTheme="minorHAnsi" w:cstheme="minorBidi"/>
          <w:noProof/>
          <w:szCs w:val="22"/>
          <w:lang w:eastAsia="zh-CN"/>
        </w:rPr>
      </w:pPr>
      <w:hyperlink w:anchor="_Toc449708291" w:history="1">
        <w:r w:rsidR="00022C99" w:rsidRPr="00585994">
          <w:rPr>
            <w:rStyle w:val="Hyperlink"/>
            <w:noProof/>
          </w:rPr>
          <w:t>2.3.6</w:t>
        </w:r>
        <w:r w:rsidR="00022C99">
          <w:rPr>
            <w:rFonts w:asciiTheme="minorHAnsi" w:eastAsiaTheme="minorEastAsia" w:hAnsiTheme="minorHAnsi" w:cstheme="minorBidi"/>
            <w:noProof/>
            <w:szCs w:val="22"/>
            <w:lang w:eastAsia="zh-CN"/>
          </w:rPr>
          <w:tab/>
        </w:r>
        <w:r w:rsidR="00022C99" w:rsidRPr="00585994">
          <w:rPr>
            <w:rStyle w:val="Hyperlink"/>
            <w:noProof/>
          </w:rPr>
          <w:t>Guthabenabhängige Verwaltungskosten</w:t>
        </w:r>
        <w:r w:rsidR="00022C99">
          <w:rPr>
            <w:noProof/>
            <w:webHidden/>
          </w:rPr>
          <w:tab/>
        </w:r>
        <w:r w:rsidR="00022C99">
          <w:rPr>
            <w:noProof/>
            <w:webHidden/>
          </w:rPr>
          <w:fldChar w:fldCharType="begin"/>
        </w:r>
        <w:r w:rsidR="00022C99">
          <w:rPr>
            <w:noProof/>
            <w:webHidden/>
          </w:rPr>
          <w:instrText xml:space="preserve"> PAGEREF _Toc449708291 \h </w:instrText>
        </w:r>
        <w:r w:rsidR="00022C99">
          <w:rPr>
            <w:noProof/>
            <w:webHidden/>
          </w:rPr>
        </w:r>
        <w:r w:rsidR="00022C99">
          <w:rPr>
            <w:noProof/>
            <w:webHidden/>
          </w:rPr>
          <w:fldChar w:fldCharType="separate"/>
        </w:r>
        <w:r w:rsidR="00022C99">
          <w:rPr>
            <w:noProof/>
            <w:webHidden/>
          </w:rPr>
          <w:t>44</w:t>
        </w:r>
        <w:r w:rsidR="00022C99">
          <w:rPr>
            <w:noProof/>
            <w:webHidden/>
          </w:rPr>
          <w:fldChar w:fldCharType="end"/>
        </w:r>
      </w:hyperlink>
    </w:p>
    <w:p w14:paraId="6D6CBC7C" w14:textId="77777777" w:rsidR="00022C99" w:rsidRDefault="007603C3">
      <w:pPr>
        <w:pStyle w:val="Verzeichnis3"/>
        <w:rPr>
          <w:rFonts w:asciiTheme="minorHAnsi" w:eastAsiaTheme="minorEastAsia" w:hAnsiTheme="minorHAnsi" w:cstheme="minorBidi"/>
          <w:noProof/>
          <w:szCs w:val="22"/>
          <w:lang w:eastAsia="zh-CN"/>
        </w:rPr>
      </w:pPr>
      <w:hyperlink w:anchor="_Toc449708292" w:history="1">
        <w:r w:rsidR="00022C99" w:rsidRPr="00585994">
          <w:rPr>
            <w:rStyle w:val="Hyperlink"/>
            <w:noProof/>
          </w:rPr>
          <w:t>2.3.7</w:t>
        </w:r>
        <w:r w:rsidR="00022C99">
          <w:rPr>
            <w:rFonts w:asciiTheme="minorHAnsi" w:eastAsiaTheme="minorEastAsia" w:hAnsiTheme="minorHAnsi" w:cstheme="minorBidi"/>
            <w:noProof/>
            <w:szCs w:val="22"/>
            <w:lang w:eastAsia="zh-CN"/>
          </w:rPr>
          <w:tab/>
        </w:r>
        <w:r w:rsidR="00022C99" w:rsidRPr="00585994">
          <w:rPr>
            <w:rStyle w:val="Hyperlink"/>
            <w:noProof/>
          </w:rPr>
          <w:t>Kosten im Rentenbezug</w:t>
        </w:r>
        <w:r w:rsidR="00022C99">
          <w:rPr>
            <w:noProof/>
            <w:webHidden/>
          </w:rPr>
          <w:tab/>
        </w:r>
        <w:r w:rsidR="00022C99">
          <w:rPr>
            <w:noProof/>
            <w:webHidden/>
          </w:rPr>
          <w:fldChar w:fldCharType="begin"/>
        </w:r>
        <w:r w:rsidR="00022C99">
          <w:rPr>
            <w:noProof/>
            <w:webHidden/>
          </w:rPr>
          <w:instrText xml:space="preserve"> PAGEREF _Toc449708292 \h </w:instrText>
        </w:r>
        <w:r w:rsidR="00022C99">
          <w:rPr>
            <w:noProof/>
            <w:webHidden/>
          </w:rPr>
        </w:r>
        <w:r w:rsidR="00022C99">
          <w:rPr>
            <w:noProof/>
            <w:webHidden/>
          </w:rPr>
          <w:fldChar w:fldCharType="separate"/>
        </w:r>
        <w:r w:rsidR="00022C99">
          <w:rPr>
            <w:noProof/>
            <w:webHidden/>
          </w:rPr>
          <w:t>45</w:t>
        </w:r>
        <w:r w:rsidR="00022C99">
          <w:rPr>
            <w:noProof/>
            <w:webHidden/>
          </w:rPr>
          <w:fldChar w:fldCharType="end"/>
        </w:r>
      </w:hyperlink>
    </w:p>
    <w:p w14:paraId="7F87BFAE" w14:textId="77777777" w:rsidR="00022C99" w:rsidRDefault="007603C3">
      <w:pPr>
        <w:pStyle w:val="Verzeichnis3"/>
        <w:rPr>
          <w:rFonts w:asciiTheme="minorHAnsi" w:eastAsiaTheme="minorEastAsia" w:hAnsiTheme="minorHAnsi" w:cstheme="minorBidi"/>
          <w:noProof/>
          <w:szCs w:val="22"/>
          <w:lang w:eastAsia="zh-CN"/>
        </w:rPr>
      </w:pPr>
      <w:hyperlink w:anchor="_Toc449708293" w:history="1">
        <w:r w:rsidR="00022C99" w:rsidRPr="00585994">
          <w:rPr>
            <w:rStyle w:val="Hyperlink"/>
            <w:noProof/>
          </w:rPr>
          <w:t>2.3.8</w:t>
        </w:r>
        <w:r w:rsidR="00022C99">
          <w:rPr>
            <w:rFonts w:asciiTheme="minorHAnsi" w:eastAsiaTheme="minorEastAsia" w:hAnsiTheme="minorHAnsi" w:cstheme="minorBidi"/>
            <w:noProof/>
            <w:szCs w:val="22"/>
            <w:lang w:eastAsia="zh-CN"/>
          </w:rPr>
          <w:tab/>
        </w:r>
        <w:r w:rsidR="00022C99" w:rsidRPr="00585994">
          <w:rPr>
            <w:rStyle w:val="Hyperlink"/>
            <w:noProof/>
          </w:rPr>
          <w:t>Mindestkosten</w:t>
        </w:r>
        <w:r w:rsidR="00022C99">
          <w:rPr>
            <w:noProof/>
            <w:webHidden/>
          </w:rPr>
          <w:tab/>
        </w:r>
        <w:r w:rsidR="00022C99">
          <w:rPr>
            <w:noProof/>
            <w:webHidden/>
          </w:rPr>
          <w:fldChar w:fldCharType="begin"/>
        </w:r>
        <w:r w:rsidR="00022C99">
          <w:rPr>
            <w:noProof/>
            <w:webHidden/>
          </w:rPr>
          <w:instrText xml:space="preserve"> PAGEREF _Toc449708293 \h </w:instrText>
        </w:r>
        <w:r w:rsidR="00022C99">
          <w:rPr>
            <w:noProof/>
            <w:webHidden/>
          </w:rPr>
        </w:r>
        <w:r w:rsidR="00022C99">
          <w:rPr>
            <w:noProof/>
            <w:webHidden/>
          </w:rPr>
          <w:fldChar w:fldCharType="separate"/>
        </w:r>
        <w:r w:rsidR="00022C99">
          <w:rPr>
            <w:noProof/>
            <w:webHidden/>
          </w:rPr>
          <w:t>46</w:t>
        </w:r>
        <w:r w:rsidR="00022C99">
          <w:rPr>
            <w:noProof/>
            <w:webHidden/>
          </w:rPr>
          <w:fldChar w:fldCharType="end"/>
        </w:r>
      </w:hyperlink>
    </w:p>
    <w:p w14:paraId="15D15FF0" w14:textId="77777777" w:rsidR="00022C99" w:rsidRDefault="007603C3">
      <w:pPr>
        <w:pStyle w:val="Verzeichnis3"/>
        <w:rPr>
          <w:rFonts w:asciiTheme="minorHAnsi" w:eastAsiaTheme="minorEastAsia" w:hAnsiTheme="minorHAnsi" w:cstheme="minorBidi"/>
          <w:noProof/>
          <w:szCs w:val="22"/>
          <w:lang w:eastAsia="zh-CN"/>
        </w:rPr>
      </w:pPr>
      <w:hyperlink w:anchor="_Toc449708294" w:history="1">
        <w:r w:rsidR="00022C99" w:rsidRPr="00585994">
          <w:rPr>
            <w:rStyle w:val="Hyperlink"/>
            <w:noProof/>
          </w:rPr>
          <w:t>2.3.9</w:t>
        </w:r>
        <w:r w:rsidR="00022C99">
          <w:rPr>
            <w:rFonts w:asciiTheme="minorHAnsi" w:eastAsiaTheme="minorEastAsia" w:hAnsiTheme="minorHAnsi" w:cstheme="minorBidi"/>
            <w:noProof/>
            <w:szCs w:val="22"/>
            <w:lang w:eastAsia="zh-CN"/>
          </w:rPr>
          <w:tab/>
        </w:r>
        <w:r w:rsidR="00022C99" w:rsidRPr="00585994">
          <w:rPr>
            <w:rStyle w:val="Hyperlink"/>
            <w:noProof/>
          </w:rPr>
          <w:t>Kostenüberschüsse</w:t>
        </w:r>
        <w:r w:rsidR="00022C99">
          <w:rPr>
            <w:noProof/>
            <w:webHidden/>
          </w:rPr>
          <w:tab/>
        </w:r>
        <w:r w:rsidR="00022C99">
          <w:rPr>
            <w:noProof/>
            <w:webHidden/>
          </w:rPr>
          <w:fldChar w:fldCharType="begin"/>
        </w:r>
        <w:r w:rsidR="00022C99">
          <w:rPr>
            <w:noProof/>
            <w:webHidden/>
          </w:rPr>
          <w:instrText xml:space="preserve"> PAGEREF _Toc449708294 \h </w:instrText>
        </w:r>
        <w:r w:rsidR="00022C99">
          <w:rPr>
            <w:noProof/>
            <w:webHidden/>
          </w:rPr>
        </w:r>
        <w:r w:rsidR="00022C99">
          <w:rPr>
            <w:noProof/>
            <w:webHidden/>
          </w:rPr>
          <w:fldChar w:fldCharType="separate"/>
        </w:r>
        <w:r w:rsidR="00022C99">
          <w:rPr>
            <w:noProof/>
            <w:webHidden/>
          </w:rPr>
          <w:t>47</w:t>
        </w:r>
        <w:r w:rsidR="00022C99">
          <w:rPr>
            <w:noProof/>
            <w:webHidden/>
          </w:rPr>
          <w:fldChar w:fldCharType="end"/>
        </w:r>
      </w:hyperlink>
    </w:p>
    <w:p w14:paraId="1C5A390E" w14:textId="77777777" w:rsidR="00022C99" w:rsidRDefault="007603C3">
      <w:pPr>
        <w:pStyle w:val="Verzeichnis2"/>
        <w:rPr>
          <w:rFonts w:asciiTheme="minorHAnsi" w:eastAsiaTheme="minorEastAsia" w:hAnsiTheme="minorHAnsi" w:cstheme="minorBidi"/>
          <w:noProof/>
          <w:szCs w:val="22"/>
          <w:lang w:eastAsia="zh-CN"/>
        </w:rPr>
      </w:pPr>
      <w:hyperlink w:anchor="_Toc449708295" w:history="1">
        <w:r w:rsidR="00022C99" w:rsidRPr="00585994">
          <w:rPr>
            <w:rStyle w:val="Hyperlink"/>
            <w:noProof/>
          </w:rPr>
          <w:t>2.4</w:t>
        </w:r>
        <w:r w:rsidR="00022C99">
          <w:rPr>
            <w:rFonts w:asciiTheme="minorHAnsi" w:eastAsiaTheme="minorEastAsia" w:hAnsiTheme="minorHAnsi" w:cstheme="minorBidi"/>
            <w:noProof/>
            <w:szCs w:val="22"/>
            <w:lang w:eastAsia="zh-CN"/>
          </w:rPr>
          <w:tab/>
        </w:r>
        <w:r w:rsidR="00022C99" w:rsidRPr="00585994">
          <w:rPr>
            <w:rStyle w:val="Hyperlink"/>
            <w:noProof/>
          </w:rPr>
          <w:t>Weitere Rechnungsgrundlagen</w:t>
        </w:r>
        <w:r w:rsidR="00022C99">
          <w:rPr>
            <w:noProof/>
            <w:webHidden/>
          </w:rPr>
          <w:tab/>
        </w:r>
        <w:r w:rsidR="00022C99">
          <w:rPr>
            <w:noProof/>
            <w:webHidden/>
          </w:rPr>
          <w:fldChar w:fldCharType="begin"/>
        </w:r>
        <w:r w:rsidR="00022C99">
          <w:rPr>
            <w:noProof/>
            <w:webHidden/>
          </w:rPr>
          <w:instrText xml:space="preserve"> PAGEREF _Toc449708295 \h </w:instrText>
        </w:r>
        <w:r w:rsidR="00022C99">
          <w:rPr>
            <w:noProof/>
            <w:webHidden/>
          </w:rPr>
        </w:r>
        <w:r w:rsidR="00022C99">
          <w:rPr>
            <w:noProof/>
            <w:webHidden/>
          </w:rPr>
          <w:fldChar w:fldCharType="separate"/>
        </w:r>
        <w:r w:rsidR="00022C99">
          <w:rPr>
            <w:noProof/>
            <w:webHidden/>
          </w:rPr>
          <w:t>48</w:t>
        </w:r>
        <w:r w:rsidR="00022C99">
          <w:rPr>
            <w:noProof/>
            <w:webHidden/>
          </w:rPr>
          <w:fldChar w:fldCharType="end"/>
        </w:r>
      </w:hyperlink>
    </w:p>
    <w:p w14:paraId="4C4B90C6" w14:textId="77777777" w:rsidR="00022C99" w:rsidRDefault="007603C3">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296" w:history="1">
        <w:r w:rsidR="00022C99" w:rsidRPr="00585994">
          <w:rPr>
            <w:rStyle w:val="Hyperlink"/>
            <w:noProof/>
          </w:rPr>
          <w:t>3</w:t>
        </w:r>
        <w:r w:rsidR="00022C99">
          <w:rPr>
            <w:rFonts w:asciiTheme="minorHAnsi" w:eastAsiaTheme="minorEastAsia" w:hAnsiTheme="minorHAnsi" w:cstheme="minorBidi"/>
            <w:noProof/>
            <w:szCs w:val="22"/>
            <w:lang w:eastAsia="zh-CN"/>
          </w:rPr>
          <w:tab/>
        </w:r>
        <w:r w:rsidR="00022C99" w:rsidRPr="00585994">
          <w:rPr>
            <w:rStyle w:val="Hyperlink"/>
            <w:noProof/>
          </w:rPr>
          <w:t>Beitrags- und Leistungsberechnung</w:t>
        </w:r>
        <w:r w:rsidR="00022C99">
          <w:rPr>
            <w:noProof/>
            <w:webHidden/>
          </w:rPr>
          <w:tab/>
        </w:r>
        <w:r w:rsidR="00022C99">
          <w:rPr>
            <w:noProof/>
            <w:webHidden/>
          </w:rPr>
          <w:fldChar w:fldCharType="begin"/>
        </w:r>
        <w:r w:rsidR="00022C99">
          <w:rPr>
            <w:noProof/>
            <w:webHidden/>
          </w:rPr>
          <w:instrText xml:space="preserve"> PAGEREF _Toc449708296 \h </w:instrText>
        </w:r>
        <w:r w:rsidR="00022C99">
          <w:rPr>
            <w:noProof/>
            <w:webHidden/>
          </w:rPr>
        </w:r>
        <w:r w:rsidR="00022C99">
          <w:rPr>
            <w:noProof/>
            <w:webHidden/>
          </w:rPr>
          <w:fldChar w:fldCharType="separate"/>
        </w:r>
        <w:r w:rsidR="00022C99">
          <w:rPr>
            <w:noProof/>
            <w:webHidden/>
          </w:rPr>
          <w:t>49</w:t>
        </w:r>
        <w:r w:rsidR="00022C99">
          <w:rPr>
            <w:noProof/>
            <w:webHidden/>
          </w:rPr>
          <w:fldChar w:fldCharType="end"/>
        </w:r>
      </w:hyperlink>
    </w:p>
    <w:p w14:paraId="09FDC8BC" w14:textId="77777777" w:rsidR="00022C99" w:rsidRDefault="007603C3">
      <w:pPr>
        <w:pStyle w:val="Verzeichnis2"/>
        <w:rPr>
          <w:rFonts w:asciiTheme="minorHAnsi" w:eastAsiaTheme="minorEastAsia" w:hAnsiTheme="minorHAnsi" w:cstheme="minorBidi"/>
          <w:noProof/>
          <w:szCs w:val="22"/>
          <w:lang w:eastAsia="zh-CN"/>
        </w:rPr>
      </w:pPr>
      <w:hyperlink w:anchor="_Toc449708297" w:history="1">
        <w:r w:rsidR="00022C99" w:rsidRPr="00585994">
          <w:rPr>
            <w:rStyle w:val="Hyperlink"/>
            <w:noProof/>
          </w:rPr>
          <w:t>3.1</w:t>
        </w:r>
        <w:r w:rsidR="00022C99">
          <w:rPr>
            <w:rFonts w:asciiTheme="minorHAnsi" w:eastAsiaTheme="minorEastAsia" w:hAnsiTheme="minorHAnsi" w:cstheme="minorBidi"/>
            <w:noProof/>
            <w:szCs w:val="22"/>
            <w:lang w:eastAsia="zh-CN"/>
          </w:rPr>
          <w:tab/>
        </w:r>
        <w:r w:rsidR="00022C99" w:rsidRPr="00585994">
          <w:rPr>
            <w:rStyle w:val="Hyperlink"/>
            <w:noProof/>
          </w:rPr>
          <w:t>Sparbeitrag</w:t>
        </w:r>
        <w:r w:rsidR="00022C99">
          <w:rPr>
            <w:noProof/>
            <w:webHidden/>
          </w:rPr>
          <w:tab/>
        </w:r>
        <w:r w:rsidR="00022C99">
          <w:rPr>
            <w:noProof/>
            <w:webHidden/>
          </w:rPr>
          <w:fldChar w:fldCharType="begin"/>
        </w:r>
        <w:r w:rsidR="00022C99">
          <w:rPr>
            <w:noProof/>
            <w:webHidden/>
          </w:rPr>
          <w:instrText xml:space="preserve"> PAGEREF _Toc449708297 \h </w:instrText>
        </w:r>
        <w:r w:rsidR="00022C99">
          <w:rPr>
            <w:noProof/>
            <w:webHidden/>
          </w:rPr>
        </w:r>
        <w:r w:rsidR="00022C99">
          <w:rPr>
            <w:noProof/>
            <w:webHidden/>
          </w:rPr>
          <w:fldChar w:fldCharType="separate"/>
        </w:r>
        <w:r w:rsidR="00022C99">
          <w:rPr>
            <w:noProof/>
            <w:webHidden/>
          </w:rPr>
          <w:t>49</w:t>
        </w:r>
        <w:r w:rsidR="00022C99">
          <w:rPr>
            <w:noProof/>
            <w:webHidden/>
          </w:rPr>
          <w:fldChar w:fldCharType="end"/>
        </w:r>
      </w:hyperlink>
    </w:p>
    <w:p w14:paraId="680A8EBD" w14:textId="77777777" w:rsidR="00022C99" w:rsidRDefault="007603C3">
      <w:pPr>
        <w:pStyle w:val="Verzeichnis2"/>
        <w:rPr>
          <w:rFonts w:asciiTheme="minorHAnsi" w:eastAsiaTheme="minorEastAsia" w:hAnsiTheme="minorHAnsi" w:cstheme="minorBidi"/>
          <w:noProof/>
          <w:szCs w:val="22"/>
          <w:lang w:eastAsia="zh-CN"/>
        </w:rPr>
      </w:pPr>
      <w:hyperlink w:anchor="_Toc449708298" w:history="1">
        <w:r w:rsidR="00022C99" w:rsidRPr="00585994">
          <w:rPr>
            <w:rStyle w:val="Hyperlink"/>
            <w:noProof/>
          </w:rPr>
          <w:t>3.2</w:t>
        </w:r>
        <w:r w:rsidR="00022C99">
          <w:rPr>
            <w:rFonts w:asciiTheme="minorHAnsi" w:eastAsiaTheme="minorEastAsia" w:hAnsiTheme="minorHAnsi" w:cstheme="minorBidi"/>
            <w:noProof/>
            <w:szCs w:val="22"/>
            <w:lang w:eastAsia="zh-CN"/>
          </w:rPr>
          <w:tab/>
        </w:r>
        <w:r w:rsidR="00022C99" w:rsidRPr="00585994">
          <w:rPr>
            <w:rStyle w:val="Hyperlink"/>
            <w:noProof/>
          </w:rPr>
          <w:t>Fortschreibung</w:t>
        </w:r>
        <w:r w:rsidR="00022C99">
          <w:rPr>
            <w:noProof/>
            <w:webHidden/>
          </w:rPr>
          <w:tab/>
        </w:r>
        <w:r w:rsidR="00022C99">
          <w:rPr>
            <w:noProof/>
            <w:webHidden/>
          </w:rPr>
          <w:fldChar w:fldCharType="begin"/>
        </w:r>
        <w:r w:rsidR="00022C99">
          <w:rPr>
            <w:noProof/>
            <w:webHidden/>
          </w:rPr>
          <w:instrText xml:space="preserve"> PAGEREF _Toc449708298 \h </w:instrText>
        </w:r>
        <w:r w:rsidR="00022C99">
          <w:rPr>
            <w:noProof/>
            <w:webHidden/>
          </w:rPr>
        </w:r>
        <w:r w:rsidR="00022C99">
          <w:rPr>
            <w:noProof/>
            <w:webHidden/>
          </w:rPr>
          <w:fldChar w:fldCharType="separate"/>
        </w:r>
        <w:r w:rsidR="00022C99">
          <w:rPr>
            <w:noProof/>
            <w:webHidden/>
          </w:rPr>
          <w:t>50</w:t>
        </w:r>
        <w:r w:rsidR="00022C99">
          <w:rPr>
            <w:noProof/>
            <w:webHidden/>
          </w:rPr>
          <w:fldChar w:fldCharType="end"/>
        </w:r>
      </w:hyperlink>
    </w:p>
    <w:p w14:paraId="7812DC92" w14:textId="77777777" w:rsidR="00022C99" w:rsidRDefault="007603C3">
      <w:pPr>
        <w:pStyle w:val="Verzeichnis2"/>
        <w:rPr>
          <w:rFonts w:asciiTheme="minorHAnsi" w:eastAsiaTheme="minorEastAsia" w:hAnsiTheme="minorHAnsi" w:cstheme="minorBidi"/>
          <w:noProof/>
          <w:szCs w:val="22"/>
          <w:lang w:eastAsia="zh-CN"/>
        </w:rPr>
      </w:pPr>
      <w:hyperlink w:anchor="_Toc449708299" w:history="1">
        <w:r w:rsidR="00022C99" w:rsidRPr="00585994">
          <w:rPr>
            <w:rStyle w:val="Hyperlink"/>
            <w:noProof/>
          </w:rPr>
          <w:t>3.3</w:t>
        </w:r>
        <w:r w:rsidR="00022C99">
          <w:rPr>
            <w:rFonts w:asciiTheme="minorHAnsi" w:eastAsiaTheme="minorEastAsia" w:hAnsiTheme="minorHAnsi" w:cstheme="minorBidi"/>
            <w:noProof/>
            <w:szCs w:val="22"/>
            <w:lang w:eastAsia="zh-CN"/>
          </w:rPr>
          <w:tab/>
        </w:r>
        <w:r w:rsidR="00022C99" w:rsidRPr="00585994">
          <w:rPr>
            <w:rStyle w:val="Hyperlink"/>
            <w:noProof/>
          </w:rPr>
          <w:t>Rentenfaktoren</w:t>
        </w:r>
        <w:r w:rsidR="00022C99">
          <w:rPr>
            <w:noProof/>
            <w:webHidden/>
          </w:rPr>
          <w:tab/>
        </w:r>
        <w:r w:rsidR="00022C99">
          <w:rPr>
            <w:noProof/>
            <w:webHidden/>
          </w:rPr>
          <w:fldChar w:fldCharType="begin"/>
        </w:r>
        <w:r w:rsidR="00022C99">
          <w:rPr>
            <w:noProof/>
            <w:webHidden/>
          </w:rPr>
          <w:instrText xml:space="preserve"> PAGEREF _Toc449708299 \h </w:instrText>
        </w:r>
        <w:r w:rsidR="00022C99">
          <w:rPr>
            <w:noProof/>
            <w:webHidden/>
          </w:rPr>
        </w:r>
        <w:r w:rsidR="00022C99">
          <w:rPr>
            <w:noProof/>
            <w:webHidden/>
          </w:rPr>
          <w:fldChar w:fldCharType="separate"/>
        </w:r>
        <w:r w:rsidR="00022C99">
          <w:rPr>
            <w:noProof/>
            <w:webHidden/>
          </w:rPr>
          <w:t>51</w:t>
        </w:r>
        <w:r w:rsidR="00022C99">
          <w:rPr>
            <w:noProof/>
            <w:webHidden/>
          </w:rPr>
          <w:fldChar w:fldCharType="end"/>
        </w:r>
      </w:hyperlink>
    </w:p>
    <w:p w14:paraId="06A4CD2C" w14:textId="77777777" w:rsidR="00022C99" w:rsidRDefault="007603C3">
      <w:pPr>
        <w:pStyle w:val="Verzeichnis2"/>
        <w:rPr>
          <w:rFonts w:asciiTheme="minorHAnsi" w:eastAsiaTheme="minorEastAsia" w:hAnsiTheme="minorHAnsi" w:cstheme="minorBidi"/>
          <w:noProof/>
          <w:szCs w:val="22"/>
          <w:lang w:eastAsia="zh-CN"/>
        </w:rPr>
      </w:pPr>
      <w:hyperlink w:anchor="_Toc449708300" w:history="1">
        <w:r w:rsidR="00022C99" w:rsidRPr="00585994">
          <w:rPr>
            <w:rStyle w:val="Hyperlink"/>
            <w:noProof/>
            <w:highlight w:val="yellow"/>
          </w:rPr>
          <w:t>3.4</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Rentenübergang</w:t>
        </w:r>
        <w:r w:rsidR="00022C99">
          <w:rPr>
            <w:noProof/>
            <w:webHidden/>
          </w:rPr>
          <w:tab/>
        </w:r>
        <w:r w:rsidR="00022C99">
          <w:rPr>
            <w:noProof/>
            <w:webHidden/>
          </w:rPr>
          <w:fldChar w:fldCharType="begin"/>
        </w:r>
        <w:r w:rsidR="00022C99">
          <w:rPr>
            <w:noProof/>
            <w:webHidden/>
          </w:rPr>
          <w:instrText xml:space="preserve"> PAGEREF _Toc449708300 \h </w:instrText>
        </w:r>
        <w:r w:rsidR="00022C99">
          <w:rPr>
            <w:noProof/>
            <w:webHidden/>
          </w:rPr>
        </w:r>
        <w:r w:rsidR="00022C99">
          <w:rPr>
            <w:noProof/>
            <w:webHidden/>
          </w:rPr>
          <w:fldChar w:fldCharType="separate"/>
        </w:r>
        <w:r w:rsidR="00022C99">
          <w:rPr>
            <w:noProof/>
            <w:webHidden/>
          </w:rPr>
          <w:t>52</w:t>
        </w:r>
        <w:r w:rsidR="00022C99">
          <w:rPr>
            <w:noProof/>
            <w:webHidden/>
          </w:rPr>
          <w:fldChar w:fldCharType="end"/>
        </w:r>
      </w:hyperlink>
    </w:p>
    <w:p w14:paraId="7B5FB552" w14:textId="77777777" w:rsidR="00022C99" w:rsidRDefault="007603C3">
      <w:pPr>
        <w:pStyle w:val="Verzeichnis2"/>
        <w:rPr>
          <w:rFonts w:asciiTheme="minorHAnsi" w:eastAsiaTheme="minorEastAsia" w:hAnsiTheme="minorHAnsi" w:cstheme="minorBidi"/>
          <w:noProof/>
          <w:szCs w:val="22"/>
          <w:lang w:eastAsia="zh-CN"/>
        </w:rPr>
      </w:pPr>
      <w:hyperlink w:anchor="_Toc449708301" w:history="1">
        <w:r w:rsidR="00022C99" w:rsidRPr="00585994">
          <w:rPr>
            <w:rStyle w:val="Hyperlink"/>
            <w:noProof/>
            <w:highlight w:val="yellow"/>
          </w:rPr>
          <w:t>3.5</w:t>
        </w:r>
        <w:r w:rsidR="00022C99">
          <w:rPr>
            <w:rFonts w:asciiTheme="minorHAnsi" w:eastAsiaTheme="minorEastAsia" w:hAnsiTheme="minorHAnsi" w:cstheme="minorBidi"/>
            <w:noProof/>
            <w:szCs w:val="22"/>
            <w:lang w:eastAsia="zh-CN"/>
          </w:rPr>
          <w:tab/>
        </w:r>
        <w:r w:rsidR="00022C99" w:rsidRPr="00585994">
          <w:rPr>
            <w:rStyle w:val="Hyperlink"/>
            <w:noProof/>
            <w:highlight w:val="yellow"/>
          </w:rPr>
          <w:t>Rentenbezug</w:t>
        </w:r>
        <w:r w:rsidR="00022C99">
          <w:rPr>
            <w:noProof/>
            <w:webHidden/>
          </w:rPr>
          <w:tab/>
        </w:r>
        <w:r w:rsidR="00022C99">
          <w:rPr>
            <w:noProof/>
            <w:webHidden/>
          </w:rPr>
          <w:fldChar w:fldCharType="begin"/>
        </w:r>
        <w:r w:rsidR="00022C99">
          <w:rPr>
            <w:noProof/>
            <w:webHidden/>
          </w:rPr>
          <w:instrText xml:space="preserve"> PAGEREF _Toc449708301 \h </w:instrText>
        </w:r>
        <w:r w:rsidR="00022C99">
          <w:rPr>
            <w:noProof/>
            <w:webHidden/>
          </w:rPr>
        </w:r>
        <w:r w:rsidR="00022C99">
          <w:rPr>
            <w:noProof/>
            <w:webHidden/>
          </w:rPr>
          <w:fldChar w:fldCharType="separate"/>
        </w:r>
        <w:r w:rsidR="00022C99">
          <w:rPr>
            <w:noProof/>
            <w:webHidden/>
          </w:rPr>
          <w:t>52</w:t>
        </w:r>
        <w:r w:rsidR="00022C99">
          <w:rPr>
            <w:noProof/>
            <w:webHidden/>
          </w:rPr>
          <w:fldChar w:fldCharType="end"/>
        </w:r>
      </w:hyperlink>
    </w:p>
    <w:p w14:paraId="21BC0EAA" w14:textId="77777777" w:rsidR="00022C99" w:rsidRDefault="007603C3">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302" w:history="1">
        <w:r w:rsidR="00022C99" w:rsidRPr="00585994">
          <w:rPr>
            <w:rStyle w:val="Hyperlink"/>
            <w:noProof/>
          </w:rPr>
          <w:t>4</w:t>
        </w:r>
        <w:r w:rsidR="00022C99">
          <w:rPr>
            <w:rFonts w:asciiTheme="minorHAnsi" w:eastAsiaTheme="minorEastAsia" w:hAnsiTheme="minorHAnsi" w:cstheme="minorBidi"/>
            <w:noProof/>
            <w:szCs w:val="22"/>
            <w:lang w:eastAsia="zh-CN"/>
          </w:rPr>
          <w:tab/>
        </w:r>
        <w:r w:rsidR="00022C99" w:rsidRPr="00585994">
          <w:rPr>
            <w:rStyle w:val="Hyperlink"/>
            <w:noProof/>
          </w:rPr>
          <w:t>Deckungskapitalberechnung</w:t>
        </w:r>
        <w:r w:rsidR="00022C99">
          <w:rPr>
            <w:noProof/>
            <w:webHidden/>
          </w:rPr>
          <w:tab/>
        </w:r>
        <w:r w:rsidR="00022C99">
          <w:rPr>
            <w:noProof/>
            <w:webHidden/>
          </w:rPr>
          <w:fldChar w:fldCharType="begin"/>
        </w:r>
        <w:r w:rsidR="00022C99">
          <w:rPr>
            <w:noProof/>
            <w:webHidden/>
          </w:rPr>
          <w:instrText xml:space="preserve"> PAGEREF _Toc449708302 \h </w:instrText>
        </w:r>
        <w:r w:rsidR="00022C99">
          <w:rPr>
            <w:noProof/>
            <w:webHidden/>
          </w:rPr>
        </w:r>
        <w:r w:rsidR="00022C99">
          <w:rPr>
            <w:noProof/>
            <w:webHidden/>
          </w:rPr>
          <w:fldChar w:fldCharType="separate"/>
        </w:r>
        <w:r w:rsidR="00022C99">
          <w:rPr>
            <w:noProof/>
            <w:webHidden/>
          </w:rPr>
          <w:t>53</w:t>
        </w:r>
        <w:r w:rsidR="00022C99">
          <w:rPr>
            <w:noProof/>
            <w:webHidden/>
          </w:rPr>
          <w:fldChar w:fldCharType="end"/>
        </w:r>
      </w:hyperlink>
    </w:p>
    <w:p w14:paraId="468B5D9C" w14:textId="77777777" w:rsidR="00022C99" w:rsidRDefault="007603C3">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303" w:history="1">
        <w:r w:rsidR="00022C99" w:rsidRPr="00585994">
          <w:rPr>
            <w:rStyle w:val="Hyperlink"/>
            <w:noProof/>
          </w:rPr>
          <w:t>5</w:t>
        </w:r>
        <w:r w:rsidR="00022C99">
          <w:rPr>
            <w:rFonts w:asciiTheme="minorHAnsi" w:eastAsiaTheme="minorEastAsia" w:hAnsiTheme="minorHAnsi" w:cstheme="minorBidi"/>
            <w:noProof/>
            <w:szCs w:val="22"/>
            <w:lang w:eastAsia="zh-CN"/>
          </w:rPr>
          <w:tab/>
        </w:r>
        <w:r w:rsidR="00022C99" w:rsidRPr="00585994">
          <w:rPr>
            <w:rStyle w:val="Hyperlink"/>
            <w:noProof/>
          </w:rPr>
          <w:t>Gewinnbeteiligung</w:t>
        </w:r>
        <w:r w:rsidR="00022C99">
          <w:rPr>
            <w:noProof/>
            <w:webHidden/>
          </w:rPr>
          <w:tab/>
        </w:r>
        <w:r w:rsidR="00022C99">
          <w:rPr>
            <w:noProof/>
            <w:webHidden/>
          </w:rPr>
          <w:fldChar w:fldCharType="begin"/>
        </w:r>
        <w:r w:rsidR="00022C99">
          <w:rPr>
            <w:noProof/>
            <w:webHidden/>
          </w:rPr>
          <w:instrText xml:space="preserve"> PAGEREF _Toc449708303 \h </w:instrText>
        </w:r>
        <w:r w:rsidR="00022C99">
          <w:rPr>
            <w:noProof/>
            <w:webHidden/>
          </w:rPr>
        </w:r>
        <w:r w:rsidR="00022C99">
          <w:rPr>
            <w:noProof/>
            <w:webHidden/>
          </w:rPr>
          <w:fldChar w:fldCharType="separate"/>
        </w:r>
        <w:r w:rsidR="00022C99">
          <w:rPr>
            <w:noProof/>
            <w:webHidden/>
          </w:rPr>
          <w:t>54</w:t>
        </w:r>
        <w:r w:rsidR="00022C99">
          <w:rPr>
            <w:noProof/>
            <w:webHidden/>
          </w:rPr>
          <w:fldChar w:fldCharType="end"/>
        </w:r>
      </w:hyperlink>
    </w:p>
    <w:p w14:paraId="6B92F8F2" w14:textId="77777777" w:rsidR="00022C99" w:rsidRDefault="007603C3">
      <w:pPr>
        <w:pStyle w:val="Verzeichnis2"/>
        <w:rPr>
          <w:rFonts w:asciiTheme="minorHAnsi" w:eastAsiaTheme="minorEastAsia" w:hAnsiTheme="minorHAnsi" w:cstheme="minorBidi"/>
          <w:noProof/>
          <w:szCs w:val="22"/>
          <w:lang w:eastAsia="zh-CN"/>
        </w:rPr>
      </w:pPr>
      <w:hyperlink w:anchor="_Toc449708304" w:history="1">
        <w:r w:rsidR="00022C99" w:rsidRPr="00585994">
          <w:rPr>
            <w:rStyle w:val="Hyperlink"/>
            <w:noProof/>
          </w:rPr>
          <w:t>5.1</w:t>
        </w:r>
        <w:r w:rsidR="00022C99">
          <w:rPr>
            <w:rFonts w:asciiTheme="minorHAnsi" w:eastAsiaTheme="minorEastAsia" w:hAnsiTheme="minorHAnsi" w:cstheme="minorBidi"/>
            <w:noProof/>
            <w:szCs w:val="22"/>
            <w:lang w:eastAsia="zh-CN"/>
          </w:rPr>
          <w:tab/>
        </w:r>
        <w:r w:rsidR="00022C99" w:rsidRPr="00585994">
          <w:rPr>
            <w:rStyle w:val="Hyperlink"/>
            <w:noProof/>
          </w:rPr>
          <w:t>Gewinnentstehung</w:t>
        </w:r>
        <w:r w:rsidR="00022C99">
          <w:rPr>
            <w:noProof/>
            <w:webHidden/>
          </w:rPr>
          <w:tab/>
        </w:r>
        <w:r w:rsidR="00022C99">
          <w:rPr>
            <w:noProof/>
            <w:webHidden/>
          </w:rPr>
          <w:fldChar w:fldCharType="begin"/>
        </w:r>
        <w:r w:rsidR="00022C99">
          <w:rPr>
            <w:noProof/>
            <w:webHidden/>
          </w:rPr>
          <w:instrText xml:space="preserve"> PAGEREF _Toc449708304 \h </w:instrText>
        </w:r>
        <w:r w:rsidR="00022C99">
          <w:rPr>
            <w:noProof/>
            <w:webHidden/>
          </w:rPr>
        </w:r>
        <w:r w:rsidR="00022C99">
          <w:rPr>
            <w:noProof/>
            <w:webHidden/>
          </w:rPr>
          <w:fldChar w:fldCharType="separate"/>
        </w:r>
        <w:r w:rsidR="00022C99">
          <w:rPr>
            <w:noProof/>
            <w:webHidden/>
          </w:rPr>
          <w:t>54</w:t>
        </w:r>
        <w:r w:rsidR="00022C99">
          <w:rPr>
            <w:noProof/>
            <w:webHidden/>
          </w:rPr>
          <w:fldChar w:fldCharType="end"/>
        </w:r>
      </w:hyperlink>
    </w:p>
    <w:p w14:paraId="00653C80" w14:textId="77777777" w:rsidR="00022C99" w:rsidRDefault="007603C3">
      <w:pPr>
        <w:pStyle w:val="Verzeichnis3"/>
        <w:rPr>
          <w:rFonts w:asciiTheme="minorHAnsi" w:eastAsiaTheme="minorEastAsia" w:hAnsiTheme="minorHAnsi" w:cstheme="minorBidi"/>
          <w:noProof/>
          <w:szCs w:val="22"/>
          <w:lang w:eastAsia="zh-CN"/>
        </w:rPr>
      </w:pPr>
      <w:hyperlink w:anchor="_Toc449708305" w:history="1">
        <w:r w:rsidR="00022C99" w:rsidRPr="00585994">
          <w:rPr>
            <w:rStyle w:val="Hyperlink"/>
            <w:noProof/>
          </w:rPr>
          <w:t>5.1.1</w:t>
        </w:r>
        <w:r w:rsidR="00022C99">
          <w:rPr>
            <w:rFonts w:asciiTheme="minorHAnsi" w:eastAsiaTheme="minorEastAsia" w:hAnsiTheme="minorHAnsi" w:cstheme="minorBidi"/>
            <w:noProof/>
            <w:szCs w:val="22"/>
            <w:lang w:eastAsia="zh-CN"/>
          </w:rPr>
          <w:tab/>
        </w:r>
        <w:r w:rsidR="00022C99" w:rsidRPr="00585994">
          <w:rPr>
            <w:rStyle w:val="Hyperlink"/>
            <w:noProof/>
          </w:rPr>
          <w:t>Zinsgewinnanteil und Direktgutschrift</w:t>
        </w:r>
        <w:r w:rsidR="00022C99">
          <w:rPr>
            <w:noProof/>
            <w:webHidden/>
          </w:rPr>
          <w:tab/>
        </w:r>
        <w:r w:rsidR="00022C99">
          <w:rPr>
            <w:noProof/>
            <w:webHidden/>
          </w:rPr>
          <w:fldChar w:fldCharType="begin"/>
        </w:r>
        <w:r w:rsidR="00022C99">
          <w:rPr>
            <w:noProof/>
            <w:webHidden/>
          </w:rPr>
          <w:instrText xml:space="preserve"> PAGEREF _Toc449708305 \h </w:instrText>
        </w:r>
        <w:r w:rsidR="00022C99">
          <w:rPr>
            <w:noProof/>
            <w:webHidden/>
          </w:rPr>
        </w:r>
        <w:r w:rsidR="00022C99">
          <w:rPr>
            <w:noProof/>
            <w:webHidden/>
          </w:rPr>
          <w:fldChar w:fldCharType="separate"/>
        </w:r>
        <w:r w:rsidR="00022C99">
          <w:rPr>
            <w:noProof/>
            <w:webHidden/>
          </w:rPr>
          <w:t>54</w:t>
        </w:r>
        <w:r w:rsidR="00022C99">
          <w:rPr>
            <w:noProof/>
            <w:webHidden/>
          </w:rPr>
          <w:fldChar w:fldCharType="end"/>
        </w:r>
      </w:hyperlink>
    </w:p>
    <w:p w14:paraId="46CEB338" w14:textId="77777777" w:rsidR="00022C99" w:rsidRDefault="007603C3">
      <w:pPr>
        <w:pStyle w:val="Verzeichnis3"/>
        <w:rPr>
          <w:rFonts w:asciiTheme="minorHAnsi" w:eastAsiaTheme="minorEastAsia" w:hAnsiTheme="minorHAnsi" w:cstheme="minorBidi"/>
          <w:noProof/>
          <w:szCs w:val="22"/>
          <w:lang w:eastAsia="zh-CN"/>
        </w:rPr>
      </w:pPr>
      <w:hyperlink w:anchor="_Toc449708306" w:history="1">
        <w:r w:rsidR="00022C99" w:rsidRPr="00585994">
          <w:rPr>
            <w:rStyle w:val="Hyperlink"/>
            <w:noProof/>
          </w:rPr>
          <w:t>5.1.2</w:t>
        </w:r>
        <w:r w:rsidR="00022C99">
          <w:rPr>
            <w:rFonts w:asciiTheme="minorHAnsi" w:eastAsiaTheme="minorEastAsia" w:hAnsiTheme="minorHAnsi" w:cstheme="minorBidi"/>
            <w:noProof/>
            <w:szCs w:val="22"/>
            <w:lang w:eastAsia="zh-CN"/>
          </w:rPr>
          <w:tab/>
        </w:r>
        <w:r w:rsidR="00022C99" w:rsidRPr="00585994">
          <w:rPr>
            <w:rStyle w:val="Hyperlink"/>
            <w:noProof/>
          </w:rPr>
          <w:t>Risikogewinnanteil und Direktgutschrift</w:t>
        </w:r>
        <w:r w:rsidR="00022C99">
          <w:rPr>
            <w:noProof/>
            <w:webHidden/>
          </w:rPr>
          <w:tab/>
        </w:r>
        <w:r w:rsidR="00022C99">
          <w:rPr>
            <w:noProof/>
            <w:webHidden/>
          </w:rPr>
          <w:fldChar w:fldCharType="begin"/>
        </w:r>
        <w:r w:rsidR="00022C99">
          <w:rPr>
            <w:noProof/>
            <w:webHidden/>
          </w:rPr>
          <w:instrText xml:space="preserve"> PAGEREF _Toc449708306 \h </w:instrText>
        </w:r>
        <w:r w:rsidR="00022C99">
          <w:rPr>
            <w:noProof/>
            <w:webHidden/>
          </w:rPr>
        </w:r>
        <w:r w:rsidR="00022C99">
          <w:rPr>
            <w:noProof/>
            <w:webHidden/>
          </w:rPr>
          <w:fldChar w:fldCharType="separate"/>
        </w:r>
        <w:r w:rsidR="00022C99">
          <w:rPr>
            <w:noProof/>
            <w:webHidden/>
          </w:rPr>
          <w:t>54</w:t>
        </w:r>
        <w:r w:rsidR="00022C99">
          <w:rPr>
            <w:noProof/>
            <w:webHidden/>
          </w:rPr>
          <w:fldChar w:fldCharType="end"/>
        </w:r>
      </w:hyperlink>
    </w:p>
    <w:p w14:paraId="02BE5872" w14:textId="77777777" w:rsidR="00022C99" w:rsidRDefault="007603C3">
      <w:pPr>
        <w:pStyle w:val="Verzeichnis3"/>
        <w:rPr>
          <w:rFonts w:asciiTheme="minorHAnsi" w:eastAsiaTheme="minorEastAsia" w:hAnsiTheme="minorHAnsi" w:cstheme="minorBidi"/>
          <w:noProof/>
          <w:szCs w:val="22"/>
          <w:lang w:eastAsia="zh-CN"/>
        </w:rPr>
      </w:pPr>
      <w:hyperlink w:anchor="_Toc449708307" w:history="1">
        <w:r w:rsidR="00022C99" w:rsidRPr="00585994">
          <w:rPr>
            <w:rStyle w:val="Hyperlink"/>
            <w:noProof/>
          </w:rPr>
          <w:t>5.1.3</w:t>
        </w:r>
        <w:r w:rsidR="00022C99">
          <w:rPr>
            <w:rFonts w:asciiTheme="minorHAnsi" w:eastAsiaTheme="minorEastAsia" w:hAnsiTheme="minorHAnsi" w:cstheme="minorBidi"/>
            <w:noProof/>
            <w:szCs w:val="22"/>
            <w:lang w:eastAsia="zh-CN"/>
          </w:rPr>
          <w:tab/>
        </w:r>
        <w:r w:rsidR="00022C99" w:rsidRPr="00585994">
          <w:rPr>
            <w:rStyle w:val="Hyperlink"/>
            <w:noProof/>
          </w:rPr>
          <w:t>Kostengewinnanteil (Gewinnausgleich) und Direktgutschrift</w:t>
        </w:r>
        <w:r w:rsidR="00022C99">
          <w:rPr>
            <w:noProof/>
            <w:webHidden/>
          </w:rPr>
          <w:tab/>
        </w:r>
        <w:r w:rsidR="00022C99">
          <w:rPr>
            <w:noProof/>
            <w:webHidden/>
          </w:rPr>
          <w:fldChar w:fldCharType="begin"/>
        </w:r>
        <w:r w:rsidR="00022C99">
          <w:rPr>
            <w:noProof/>
            <w:webHidden/>
          </w:rPr>
          <w:instrText xml:space="preserve"> PAGEREF _Toc449708307 \h </w:instrText>
        </w:r>
        <w:r w:rsidR="00022C99">
          <w:rPr>
            <w:noProof/>
            <w:webHidden/>
          </w:rPr>
        </w:r>
        <w:r w:rsidR="00022C99">
          <w:rPr>
            <w:noProof/>
            <w:webHidden/>
          </w:rPr>
          <w:fldChar w:fldCharType="separate"/>
        </w:r>
        <w:r w:rsidR="00022C99">
          <w:rPr>
            <w:noProof/>
            <w:webHidden/>
          </w:rPr>
          <w:t>54</w:t>
        </w:r>
        <w:r w:rsidR="00022C99">
          <w:rPr>
            <w:noProof/>
            <w:webHidden/>
          </w:rPr>
          <w:fldChar w:fldCharType="end"/>
        </w:r>
      </w:hyperlink>
    </w:p>
    <w:p w14:paraId="5B53BAE5" w14:textId="77777777" w:rsidR="00022C99" w:rsidRDefault="007603C3">
      <w:pPr>
        <w:pStyle w:val="Verzeichnis3"/>
        <w:rPr>
          <w:rFonts w:asciiTheme="minorHAnsi" w:eastAsiaTheme="minorEastAsia" w:hAnsiTheme="minorHAnsi" w:cstheme="minorBidi"/>
          <w:noProof/>
          <w:szCs w:val="22"/>
          <w:lang w:eastAsia="zh-CN"/>
        </w:rPr>
      </w:pPr>
      <w:hyperlink w:anchor="_Toc449708308" w:history="1">
        <w:r w:rsidR="00022C99" w:rsidRPr="00585994">
          <w:rPr>
            <w:rStyle w:val="Hyperlink"/>
            <w:noProof/>
          </w:rPr>
          <w:t>5.1.4</w:t>
        </w:r>
        <w:r w:rsidR="00022C99">
          <w:rPr>
            <w:rFonts w:asciiTheme="minorHAnsi" w:eastAsiaTheme="minorEastAsia" w:hAnsiTheme="minorHAnsi" w:cstheme="minorBidi"/>
            <w:noProof/>
            <w:szCs w:val="22"/>
            <w:lang w:eastAsia="zh-CN"/>
          </w:rPr>
          <w:tab/>
        </w:r>
        <w:r w:rsidR="00022C99" w:rsidRPr="00585994">
          <w:rPr>
            <w:rStyle w:val="Hyperlink"/>
            <w:noProof/>
          </w:rPr>
          <w:t>Gewinnanteile aus Zusatzversicherungen</w:t>
        </w:r>
        <w:r w:rsidR="00022C99">
          <w:rPr>
            <w:noProof/>
            <w:webHidden/>
          </w:rPr>
          <w:tab/>
        </w:r>
        <w:r w:rsidR="00022C99">
          <w:rPr>
            <w:noProof/>
            <w:webHidden/>
          </w:rPr>
          <w:fldChar w:fldCharType="begin"/>
        </w:r>
        <w:r w:rsidR="00022C99">
          <w:rPr>
            <w:noProof/>
            <w:webHidden/>
          </w:rPr>
          <w:instrText xml:space="preserve"> PAGEREF _Toc449708308 \h </w:instrText>
        </w:r>
        <w:r w:rsidR="00022C99">
          <w:rPr>
            <w:noProof/>
            <w:webHidden/>
          </w:rPr>
        </w:r>
        <w:r w:rsidR="00022C99">
          <w:rPr>
            <w:noProof/>
            <w:webHidden/>
          </w:rPr>
          <w:fldChar w:fldCharType="separate"/>
        </w:r>
        <w:r w:rsidR="00022C99">
          <w:rPr>
            <w:noProof/>
            <w:webHidden/>
          </w:rPr>
          <w:t>55</w:t>
        </w:r>
        <w:r w:rsidR="00022C99">
          <w:rPr>
            <w:noProof/>
            <w:webHidden/>
          </w:rPr>
          <w:fldChar w:fldCharType="end"/>
        </w:r>
      </w:hyperlink>
    </w:p>
    <w:p w14:paraId="3635C6D9" w14:textId="77777777" w:rsidR="00022C99" w:rsidRDefault="007603C3">
      <w:pPr>
        <w:pStyle w:val="Verzeichnis3"/>
        <w:rPr>
          <w:rFonts w:asciiTheme="minorHAnsi" w:eastAsiaTheme="minorEastAsia" w:hAnsiTheme="minorHAnsi" w:cstheme="minorBidi"/>
          <w:noProof/>
          <w:szCs w:val="22"/>
          <w:lang w:eastAsia="zh-CN"/>
        </w:rPr>
      </w:pPr>
      <w:hyperlink w:anchor="_Toc449708309" w:history="1">
        <w:r w:rsidR="00022C99" w:rsidRPr="00585994">
          <w:rPr>
            <w:rStyle w:val="Hyperlink"/>
            <w:noProof/>
          </w:rPr>
          <w:t>5.1.5</w:t>
        </w:r>
        <w:r w:rsidR="00022C99">
          <w:rPr>
            <w:rFonts w:asciiTheme="minorHAnsi" w:eastAsiaTheme="minorEastAsia" w:hAnsiTheme="minorHAnsi" w:cstheme="minorBidi"/>
            <w:noProof/>
            <w:szCs w:val="22"/>
            <w:lang w:eastAsia="zh-CN"/>
          </w:rPr>
          <w:tab/>
        </w:r>
        <w:r w:rsidR="00022C99" w:rsidRPr="00585994">
          <w:rPr>
            <w:rStyle w:val="Hyperlink"/>
            <w:noProof/>
          </w:rPr>
          <w:t>Laufender Gewinnanteil und Direktgutschrift</w:t>
        </w:r>
        <w:r w:rsidR="00022C99">
          <w:rPr>
            <w:noProof/>
            <w:webHidden/>
          </w:rPr>
          <w:tab/>
        </w:r>
        <w:r w:rsidR="00022C99">
          <w:rPr>
            <w:noProof/>
            <w:webHidden/>
          </w:rPr>
          <w:fldChar w:fldCharType="begin"/>
        </w:r>
        <w:r w:rsidR="00022C99">
          <w:rPr>
            <w:noProof/>
            <w:webHidden/>
          </w:rPr>
          <w:instrText xml:space="preserve"> PAGEREF _Toc449708309 \h </w:instrText>
        </w:r>
        <w:r w:rsidR="00022C99">
          <w:rPr>
            <w:noProof/>
            <w:webHidden/>
          </w:rPr>
        </w:r>
        <w:r w:rsidR="00022C99">
          <w:rPr>
            <w:noProof/>
            <w:webHidden/>
          </w:rPr>
          <w:fldChar w:fldCharType="separate"/>
        </w:r>
        <w:r w:rsidR="00022C99">
          <w:rPr>
            <w:noProof/>
            <w:webHidden/>
          </w:rPr>
          <w:t>55</w:t>
        </w:r>
        <w:r w:rsidR="00022C99">
          <w:rPr>
            <w:noProof/>
            <w:webHidden/>
          </w:rPr>
          <w:fldChar w:fldCharType="end"/>
        </w:r>
      </w:hyperlink>
    </w:p>
    <w:p w14:paraId="481A53A4" w14:textId="77777777" w:rsidR="00022C99" w:rsidRDefault="007603C3">
      <w:pPr>
        <w:pStyle w:val="Verzeichnis3"/>
        <w:rPr>
          <w:rFonts w:asciiTheme="minorHAnsi" w:eastAsiaTheme="minorEastAsia" w:hAnsiTheme="minorHAnsi" w:cstheme="minorBidi"/>
          <w:noProof/>
          <w:szCs w:val="22"/>
          <w:lang w:eastAsia="zh-CN"/>
        </w:rPr>
      </w:pPr>
      <w:hyperlink w:anchor="_Toc449708310" w:history="1">
        <w:r w:rsidR="00022C99" w:rsidRPr="00585994">
          <w:rPr>
            <w:rStyle w:val="Hyperlink"/>
            <w:noProof/>
          </w:rPr>
          <w:t>5.1.6</w:t>
        </w:r>
        <w:r w:rsidR="00022C99">
          <w:rPr>
            <w:rFonts w:asciiTheme="minorHAnsi" w:eastAsiaTheme="minorEastAsia" w:hAnsiTheme="minorHAnsi" w:cstheme="minorBidi"/>
            <w:noProof/>
            <w:szCs w:val="22"/>
            <w:lang w:eastAsia="zh-CN"/>
          </w:rPr>
          <w:tab/>
        </w:r>
        <w:r w:rsidR="00022C99" w:rsidRPr="00585994">
          <w:rPr>
            <w:rStyle w:val="Hyperlink"/>
            <w:noProof/>
          </w:rPr>
          <w:t>Schlussgewinnkonto</w:t>
        </w:r>
        <w:r w:rsidR="00022C99">
          <w:rPr>
            <w:noProof/>
            <w:webHidden/>
          </w:rPr>
          <w:tab/>
        </w:r>
        <w:r w:rsidR="00022C99">
          <w:rPr>
            <w:noProof/>
            <w:webHidden/>
          </w:rPr>
          <w:fldChar w:fldCharType="begin"/>
        </w:r>
        <w:r w:rsidR="00022C99">
          <w:rPr>
            <w:noProof/>
            <w:webHidden/>
          </w:rPr>
          <w:instrText xml:space="preserve"> PAGEREF _Toc449708310 \h </w:instrText>
        </w:r>
        <w:r w:rsidR="00022C99">
          <w:rPr>
            <w:noProof/>
            <w:webHidden/>
          </w:rPr>
        </w:r>
        <w:r w:rsidR="00022C99">
          <w:rPr>
            <w:noProof/>
            <w:webHidden/>
          </w:rPr>
          <w:fldChar w:fldCharType="separate"/>
        </w:r>
        <w:r w:rsidR="00022C99">
          <w:rPr>
            <w:noProof/>
            <w:webHidden/>
          </w:rPr>
          <w:t>56</w:t>
        </w:r>
        <w:r w:rsidR="00022C99">
          <w:rPr>
            <w:noProof/>
            <w:webHidden/>
          </w:rPr>
          <w:fldChar w:fldCharType="end"/>
        </w:r>
      </w:hyperlink>
    </w:p>
    <w:p w14:paraId="35078821" w14:textId="77777777" w:rsidR="00022C99" w:rsidRDefault="007603C3">
      <w:pPr>
        <w:pStyle w:val="Verzeichnis3"/>
        <w:rPr>
          <w:rFonts w:asciiTheme="minorHAnsi" w:eastAsiaTheme="minorEastAsia" w:hAnsiTheme="minorHAnsi" w:cstheme="minorBidi"/>
          <w:noProof/>
          <w:szCs w:val="22"/>
          <w:lang w:eastAsia="zh-CN"/>
        </w:rPr>
      </w:pPr>
      <w:hyperlink w:anchor="_Toc449708311" w:history="1">
        <w:r w:rsidR="00022C99" w:rsidRPr="00585994">
          <w:rPr>
            <w:rStyle w:val="Hyperlink"/>
            <w:noProof/>
          </w:rPr>
          <w:t>5.1.7</w:t>
        </w:r>
        <w:r w:rsidR="00022C99">
          <w:rPr>
            <w:rFonts w:asciiTheme="minorHAnsi" w:eastAsiaTheme="minorEastAsia" w:hAnsiTheme="minorHAnsi" w:cstheme="minorBidi"/>
            <w:noProof/>
            <w:szCs w:val="22"/>
            <w:lang w:eastAsia="zh-CN"/>
          </w:rPr>
          <w:tab/>
        </w:r>
        <w:r w:rsidR="00022C99" w:rsidRPr="00585994">
          <w:rPr>
            <w:rStyle w:val="Hyperlink"/>
            <w:noProof/>
          </w:rPr>
          <w:t>Beteiligung an den Bewertungsreserven</w:t>
        </w:r>
        <w:r w:rsidR="00022C99">
          <w:rPr>
            <w:noProof/>
            <w:webHidden/>
          </w:rPr>
          <w:tab/>
        </w:r>
        <w:r w:rsidR="00022C99">
          <w:rPr>
            <w:noProof/>
            <w:webHidden/>
          </w:rPr>
          <w:fldChar w:fldCharType="begin"/>
        </w:r>
        <w:r w:rsidR="00022C99">
          <w:rPr>
            <w:noProof/>
            <w:webHidden/>
          </w:rPr>
          <w:instrText xml:space="preserve"> PAGEREF _Toc449708311 \h </w:instrText>
        </w:r>
        <w:r w:rsidR="00022C99">
          <w:rPr>
            <w:noProof/>
            <w:webHidden/>
          </w:rPr>
        </w:r>
        <w:r w:rsidR="00022C99">
          <w:rPr>
            <w:noProof/>
            <w:webHidden/>
          </w:rPr>
          <w:fldChar w:fldCharType="separate"/>
        </w:r>
        <w:r w:rsidR="00022C99">
          <w:rPr>
            <w:noProof/>
            <w:webHidden/>
          </w:rPr>
          <w:t>56</w:t>
        </w:r>
        <w:r w:rsidR="00022C99">
          <w:rPr>
            <w:noProof/>
            <w:webHidden/>
          </w:rPr>
          <w:fldChar w:fldCharType="end"/>
        </w:r>
      </w:hyperlink>
    </w:p>
    <w:p w14:paraId="7CFE33C0" w14:textId="77777777" w:rsidR="00022C99" w:rsidRDefault="007603C3">
      <w:pPr>
        <w:pStyle w:val="Verzeichnis2"/>
        <w:rPr>
          <w:rFonts w:asciiTheme="minorHAnsi" w:eastAsiaTheme="minorEastAsia" w:hAnsiTheme="minorHAnsi" w:cstheme="minorBidi"/>
          <w:noProof/>
          <w:szCs w:val="22"/>
          <w:lang w:eastAsia="zh-CN"/>
        </w:rPr>
      </w:pPr>
      <w:hyperlink w:anchor="_Toc449708312" w:history="1">
        <w:r w:rsidR="00022C99" w:rsidRPr="00585994">
          <w:rPr>
            <w:rStyle w:val="Hyperlink"/>
            <w:noProof/>
          </w:rPr>
          <w:t>5.2</w:t>
        </w:r>
        <w:r w:rsidR="00022C99">
          <w:rPr>
            <w:rFonts w:asciiTheme="minorHAnsi" w:eastAsiaTheme="minorEastAsia" w:hAnsiTheme="minorHAnsi" w:cstheme="minorBidi"/>
            <w:noProof/>
            <w:szCs w:val="22"/>
            <w:lang w:eastAsia="zh-CN"/>
          </w:rPr>
          <w:tab/>
        </w:r>
        <w:r w:rsidR="00022C99" w:rsidRPr="00585994">
          <w:rPr>
            <w:rStyle w:val="Hyperlink"/>
            <w:noProof/>
          </w:rPr>
          <w:t>Gewinnverwendung</w:t>
        </w:r>
        <w:r w:rsidR="00022C99">
          <w:rPr>
            <w:noProof/>
            <w:webHidden/>
          </w:rPr>
          <w:tab/>
        </w:r>
        <w:r w:rsidR="00022C99">
          <w:rPr>
            <w:noProof/>
            <w:webHidden/>
          </w:rPr>
          <w:fldChar w:fldCharType="begin"/>
        </w:r>
        <w:r w:rsidR="00022C99">
          <w:rPr>
            <w:noProof/>
            <w:webHidden/>
          </w:rPr>
          <w:instrText xml:space="preserve"> PAGEREF _Toc449708312 \h </w:instrText>
        </w:r>
        <w:r w:rsidR="00022C99">
          <w:rPr>
            <w:noProof/>
            <w:webHidden/>
          </w:rPr>
        </w:r>
        <w:r w:rsidR="00022C99">
          <w:rPr>
            <w:noProof/>
            <w:webHidden/>
          </w:rPr>
          <w:fldChar w:fldCharType="separate"/>
        </w:r>
        <w:r w:rsidR="00022C99">
          <w:rPr>
            <w:noProof/>
            <w:webHidden/>
          </w:rPr>
          <w:t>57</w:t>
        </w:r>
        <w:r w:rsidR="00022C99">
          <w:rPr>
            <w:noProof/>
            <w:webHidden/>
          </w:rPr>
          <w:fldChar w:fldCharType="end"/>
        </w:r>
      </w:hyperlink>
    </w:p>
    <w:p w14:paraId="3F143DD1" w14:textId="77777777" w:rsidR="00022C99" w:rsidRDefault="007603C3">
      <w:pPr>
        <w:pStyle w:val="Verzeichnis3"/>
        <w:rPr>
          <w:rFonts w:asciiTheme="minorHAnsi" w:eastAsiaTheme="minorEastAsia" w:hAnsiTheme="minorHAnsi" w:cstheme="minorBidi"/>
          <w:noProof/>
          <w:szCs w:val="22"/>
          <w:lang w:eastAsia="zh-CN"/>
        </w:rPr>
      </w:pPr>
      <w:hyperlink w:anchor="_Toc449708313" w:history="1">
        <w:r w:rsidR="00022C99" w:rsidRPr="00585994">
          <w:rPr>
            <w:rStyle w:val="Hyperlink"/>
            <w:noProof/>
          </w:rPr>
          <w:t>5.2.1</w:t>
        </w:r>
        <w:r w:rsidR="00022C99">
          <w:rPr>
            <w:rFonts w:asciiTheme="minorHAnsi" w:eastAsiaTheme="minorEastAsia" w:hAnsiTheme="minorHAnsi" w:cstheme="minorBidi"/>
            <w:noProof/>
            <w:szCs w:val="22"/>
            <w:lang w:eastAsia="zh-CN"/>
          </w:rPr>
          <w:tab/>
        </w:r>
        <w:r w:rsidR="00022C99" w:rsidRPr="00585994">
          <w:rPr>
            <w:rStyle w:val="Hyperlink"/>
            <w:noProof/>
          </w:rPr>
          <w:t>Laufende Gewinnbeteiligung</w:t>
        </w:r>
        <w:r w:rsidR="00022C99">
          <w:rPr>
            <w:noProof/>
            <w:webHidden/>
          </w:rPr>
          <w:tab/>
        </w:r>
        <w:r w:rsidR="00022C99">
          <w:rPr>
            <w:noProof/>
            <w:webHidden/>
          </w:rPr>
          <w:fldChar w:fldCharType="begin"/>
        </w:r>
        <w:r w:rsidR="00022C99">
          <w:rPr>
            <w:noProof/>
            <w:webHidden/>
          </w:rPr>
          <w:instrText xml:space="preserve"> PAGEREF _Toc449708313 \h </w:instrText>
        </w:r>
        <w:r w:rsidR="00022C99">
          <w:rPr>
            <w:noProof/>
            <w:webHidden/>
          </w:rPr>
        </w:r>
        <w:r w:rsidR="00022C99">
          <w:rPr>
            <w:noProof/>
            <w:webHidden/>
          </w:rPr>
          <w:fldChar w:fldCharType="separate"/>
        </w:r>
        <w:r w:rsidR="00022C99">
          <w:rPr>
            <w:noProof/>
            <w:webHidden/>
          </w:rPr>
          <w:t>57</w:t>
        </w:r>
        <w:r w:rsidR="00022C99">
          <w:rPr>
            <w:noProof/>
            <w:webHidden/>
          </w:rPr>
          <w:fldChar w:fldCharType="end"/>
        </w:r>
      </w:hyperlink>
    </w:p>
    <w:p w14:paraId="06945884" w14:textId="77777777" w:rsidR="00022C99" w:rsidRDefault="007603C3">
      <w:pPr>
        <w:pStyle w:val="Verzeichnis3"/>
        <w:rPr>
          <w:rFonts w:asciiTheme="minorHAnsi" w:eastAsiaTheme="minorEastAsia" w:hAnsiTheme="minorHAnsi" w:cstheme="minorBidi"/>
          <w:noProof/>
          <w:szCs w:val="22"/>
          <w:lang w:eastAsia="zh-CN"/>
        </w:rPr>
      </w:pPr>
      <w:hyperlink w:anchor="_Toc449708314" w:history="1">
        <w:r w:rsidR="00022C99" w:rsidRPr="00585994">
          <w:rPr>
            <w:rStyle w:val="Hyperlink"/>
            <w:noProof/>
          </w:rPr>
          <w:t>5.2.2</w:t>
        </w:r>
        <w:r w:rsidR="00022C99">
          <w:rPr>
            <w:rFonts w:asciiTheme="minorHAnsi" w:eastAsiaTheme="minorEastAsia" w:hAnsiTheme="minorHAnsi" w:cstheme="minorBidi"/>
            <w:noProof/>
            <w:szCs w:val="22"/>
            <w:lang w:eastAsia="zh-CN"/>
          </w:rPr>
          <w:tab/>
        </w:r>
        <w:r w:rsidR="00022C99" w:rsidRPr="00585994">
          <w:rPr>
            <w:rStyle w:val="Hyperlink"/>
            <w:noProof/>
          </w:rPr>
          <w:t>Leistungen aus der Schlussgewinnbeteiligung</w:t>
        </w:r>
        <w:r w:rsidR="00022C99">
          <w:rPr>
            <w:noProof/>
            <w:webHidden/>
          </w:rPr>
          <w:tab/>
        </w:r>
        <w:r w:rsidR="00022C99">
          <w:rPr>
            <w:noProof/>
            <w:webHidden/>
          </w:rPr>
          <w:fldChar w:fldCharType="begin"/>
        </w:r>
        <w:r w:rsidR="00022C99">
          <w:rPr>
            <w:noProof/>
            <w:webHidden/>
          </w:rPr>
          <w:instrText xml:space="preserve"> PAGEREF _Toc449708314 \h </w:instrText>
        </w:r>
        <w:r w:rsidR="00022C99">
          <w:rPr>
            <w:noProof/>
            <w:webHidden/>
          </w:rPr>
        </w:r>
        <w:r w:rsidR="00022C99">
          <w:rPr>
            <w:noProof/>
            <w:webHidden/>
          </w:rPr>
          <w:fldChar w:fldCharType="separate"/>
        </w:r>
        <w:r w:rsidR="00022C99">
          <w:rPr>
            <w:noProof/>
            <w:webHidden/>
          </w:rPr>
          <w:t>57</w:t>
        </w:r>
        <w:r w:rsidR="00022C99">
          <w:rPr>
            <w:noProof/>
            <w:webHidden/>
          </w:rPr>
          <w:fldChar w:fldCharType="end"/>
        </w:r>
      </w:hyperlink>
    </w:p>
    <w:p w14:paraId="04146E6A" w14:textId="77777777" w:rsidR="00022C99" w:rsidRDefault="007603C3">
      <w:pPr>
        <w:pStyle w:val="Verzeichnis3"/>
        <w:rPr>
          <w:rFonts w:asciiTheme="minorHAnsi" w:eastAsiaTheme="minorEastAsia" w:hAnsiTheme="minorHAnsi" w:cstheme="minorBidi"/>
          <w:noProof/>
          <w:szCs w:val="22"/>
          <w:lang w:eastAsia="zh-CN"/>
        </w:rPr>
      </w:pPr>
      <w:hyperlink w:anchor="_Toc449708315" w:history="1">
        <w:r w:rsidR="00022C99" w:rsidRPr="00585994">
          <w:rPr>
            <w:rStyle w:val="Hyperlink"/>
            <w:noProof/>
          </w:rPr>
          <w:t>5.2.3</w:t>
        </w:r>
        <w:r w:rsidR="00022C99">
          <w:rPr>
            <w:rFonts w:asciiTheme="minorHAnsi" w:eastAsiaTheme="minorEastAsia" w:hAnsiTheme="minorHAnsi" w:cstheme="minorBidi"/>
            <w:noProof/>
            <w:szCs w:val="22"/>
            <w:lang w:eastAsia="zh-CN"/>
          </w:rPr>
          <w:tab/>
        </w:r>
        <w:r w:rsidR="00022C99" w:rsidRPr="00585994">
          <w:rPr>
            <w:rStyle w:val="Hyperlink"/>
            <w:noProof/>
          </w:rPr>
          <w:t>Verwendung von Risikogewinnen</w:t>
        </w:r>
        <w:r w:rsidR="00022C99">
          <w:rPr>
            <w:noProof/>
            <w:webHidden/>
          </w:rPr>
          <w:tab/>
        </w:r>
        <w:r w:rsidR="00022C99">
          <w:rPr>
            <w:noProof/>
            <w:webHidden/>
          </w:rPr>
          <w:fldChar w:fldCharType="begin"/>
        </w:r>
        <w:r w:rsidR="00022C99">
          <w:rPr>
            <w:noProof/>
            <w:webHidden/>
          </w:rPr>
          <w:instrText xml:space="preserve"> PAGEREF _Toc449708315 \h </w:instrText>
        </w:r>
        <w:r w:rsidR="00022C99">
          <w:rPr>
            <w:noProof/>
            <w:webHidden/>
          </w:rPr>
        </w:r>
        <w:r w:rsidR="00022C99">
          <w:rPr>
            <w:noProof/>
            <w:webHidden/>
          </w:rPr>
          <w:fldChar w:fldCharType="separate"/>
        </w:r>
        <w:r w:rsidR="00022C99">
          <w:rPr>
            <w:noProof/>
            <w:webHidden/>
          </w:rPr>
          <w:t>58</w:t>
        </w:r>
        <w:r w:rsidR="00022C99">
          <w:rPr>
            <w:noProof/>
            <w:webHidden/>
          </w:rPr>
          <w:fldChar w:fldCharType="end"/>
        </w:r>
      </w:hyperlink>
    </w:p>
    <w:p w14:paraId="1EDC7D4D" w14:textId="77777777" w:rsidR="00022C99" w:rsidRDefault="007603C3">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316" w:history="1">
        <w:r w:rsidR="00022C99" w:rsidRPr="00585994">
          <w:rPr>
            <w:rStyle w:val="Hyperlink"/>
            <w:noProof/>
          </w:rPr>
          <w:t>6</w:t>
        </w:r>
        <w:r w:rsidR="00022C99">
          <w:rPr>
            <w:rFonts w:asciiTheme="minorHAnsi" w:eastAsiaTheme="minorEastAsia" w:hAnsiTheme="minorHAnsi" w:cstheme="minorBidi"/>
            <w:noProof/>
            <w:szCs w:val="22"/>
            <w:lang w:eastAsia="zh-CN"/>
          </w:rPr>
          <w:tab/>
        </w:r>
        <w:r w:rsidR="00022C99" w:rsidRPr="00585994">
          <w:rPr>
            <w:rStyle w:val="Hyperlink"/>
            <w:noProof/>
          </w:rPr>
          <w:t>Auflösungsleistungen und prämienfreie Leistungen</w:t>
        </w:r>
        <w:r w:rsidR="00022C99">
          <w:rPr>
            <w:noProof/>
            <w:webHidden/>
          </w:rPr>
          <w:tab/>
        </w:r>
        <w:r w:rsidR="00022C99">
          <w:rPr>
            <w:noProof/>
            <w:webHidden/>
          </w:rPr>
          <w:fldChar w:fldCharType="begin"/>
        </w:r>
        <w:r w:rsidR="00022C99">
          <w:rPr>
            <w:noProof/>
            <w:webHidden/>
          </w:rPr>
          <w:instrText xml:space="preserve"> PAGEREF _Toc449708316 \h </w:instrText>
        </w:r>
        <w:r w:rsidR="00022C99">
          <w:rPr>
            <w:noProof/>
            <w:webHidden/>
          </w:rPr>
        </w:r>
        <w:r w:rsidR="00022C99">
          <w:rPr>
            <w:noProof/>
            <w:webHidden/>
          </w:rPr>
          <w:fldChar w:fldCharType="separate"/>
        </w:r>
        <w:r w:rsidR="00022C99">
          <w:rPr>
            <w:noProof/>
            <w:webHidden/>
          </w:rPr>
          <w:t>59</w:t>
        </w:r>
        <w:r w:rsidR="00022C99">
          <w:rPr>
            <w:noProof/>
            <w:webHidden/>
          </w:rPr>
          <w:fldChar w:fldCharType="end"/>
        </w:r>
      </w:hyperlink>
    </w:p>
    <w:p w14:paraId="0BBFAD92" w14:textId="77777777" w:rsidR="00022C99" w:rsidRDefault="007603C3">
      <w:pPr>
        <w:pStyle w:val="Verzeichnis2"/>
        <w:rPr>
          <w:rFonts w:asciiTheme="minorHAnsi" w:eastAsiaTheme="minorEastAsia" w:hAnsiTheme="minorHAnsi" w:cstheme="minorBidi"/>
          <w:noProof/>
          <w:szCs w:val="22"/>
          <w:lang w:eastAsia="zh-CN"/>
        </w:rPr>
      </w:pPr>
      <w:hyperlink w:anchor="_Toc449708317" w:history="1">
        <w:r w:rsidR="00022C99" w:rsidRPr="00585994">
          <w:rPr>
            <w:rStyle w:val="Hyperlink"/>
            <w:noProof/>
          </w:rPr>
          <w:t>6.1</w:t>
        </w:r>
        <w:r w:rsidR="00022C99">
          <w:rPr>
            <w:rFonts w:asciiTheme="minorHAnsi" w:eastAsiaTheme="minorEastAsia" w:hAnsiTheme="minorHAnsi" w:cstheme="minorBidi"/>
            <w:noProof/>
            <w:szCs w:val="22"/>
            <w:lang w:eastAsia="zh-CN"/>
          </w:rPr>
          <w:tab/>
        </w:r>
        <w:r w:rsidR="00022C99" w:rsidRPr="00585994">
          <w:rPr>
            <w:rStyle w:val="Hyperlink"/>
            <w:noProof/>
          </w:rPr>
          <w:t>Stornoabschlagssystematik</w:t>
        </w:r>
        <w:r w:rsidR="00022C99">
          <w:rPr>
            <w:noProof/>
            <w:webHidden/>
          </w:rPr>
          <w:tab/>
        </w:r>
        <w:r w:rsidR="00022C99">
          <w:rPr>
            <w:noProof/>
            <w:webHidden/>
          </w:rPr>
          <w:fldChar w:fldCharType="begin"/>
        </w:r>
        <w:r w:rsidR="00022C99">
          <w:rPr>
            <w:noProof/>
            <w:webHidden/>
          </w:rPr>
          <w:instrText xml:space="preserve"> PAGEREF _Toc449708317 \h </w:instrText>
        </w:r>
        <w:r w:rsidR="00022C99">
          <w:rPr>
            <w:noProof/>
            <w:webHidden/>
          </w:rPr>
        </w:r>
        <w:r w:rsidR="00022C99">
          <w:rPr>
            <w:noProof/>
            <w:webHidden/>
          </w:rPr>
          <w:fldChar w:fldCharType="separate"/>
        </w:r>
        <w:r w:rsidR="00022C99">
          <w:rPr>
            <w:noProof/>
            <w:webHidden/>
          </w:rPr>
          <w:t>59</w:t>
        </w:r>
        <w:r w:rsidR="00022C99">
          <w:rPr>
            <w:noProof/>
            <w:webHidden/>
          </w:rPr>
          <w:fldChar w:fldCharType="end"/>
        </w:r>
      </w:hyperlink>
    </w:p>
    <w:p w14:paraId="53726F2A" w14:textId="77777777" w:rsidR="00022C99" w:rsidRDefault="007603C3">
      <w:pPr>
        <w:pStyle w:val="Verzeichnis2"/>
        <w:rPr>
          <w:rFonts w:asciiTheme="minorHAnsi" w:eastAsiaTheme="minorEastAsia" w:hAnsiTheme="minorHAnsi" w:cstheme="minorBidi"/>
          <w:noProof/>
          <w:szCs w:val="22"/>
          <w:lang w:eastAsia="zh-CN"/>
        </w:rPr>
      </w:pPr>
      <w:hyperlink w:anchor="_Toc449708318" w:history="1">
        <w:r w:rsidR="00022C99" w:rsidRPr="00585994">
          <w:rPr>
            <w:rStyle w:val="Hyperlink"/>
            <w:noProof/>
          </w:rPr>
          <w:t>6.2</w:t>
        </w:r>
        <w:r w:rsidR="00022C99">
          <w:rPr>
            <w:rFonts w:asciiTheme="minorHAnsi" w:eastAsiaTheme="minorEastAsia" w:hAnsiTheme="minorHAnsi" w:cstheme="minorBidi"/>
            <w:noProof/>
            <w:szCs w:val="22"/>
            <w:lang w:eastAsia="zh-CN"/>
          </w:rPr>
          <w:tab/>
        </w:r>
        <w:r w:rsidR="00022C99" w:rsidRPr="00585994">
          <w:rPr>
            <w:rStyle w:val="Hyperlink"/>
            <w:noProof/>
          </w:rPr>
          <w:t>Rückkaufswerte</w:t>
        </w:r>
        <w:r w:rsidR="00022C99">
          <w:rPr>
            <w:noProof/>
            <w:webHidden/>
          </w:rPr>
          <w:tab/>
        </w:r>
        <w:r w:rsidR="00022C99">
          <w:rPr>
            <w:noProof/>
            <w:webHidden/>
          </w:rPr>
          <w:fldChar w:fldCharType="begin"/>
        </w:r>
        <w:r w:rsidR="00022C99">
          <w:rPr>
            <w:noProof/>
            <w:webHidden/>
          </w:rPr>
          <w:instrText xml:space="preserve"> PAGEREF _Toc449708318 \h </w:instrText>
        </w:r>
        <w:r w:rsidR="00022C99">
          <w:rPr>
            <w:noProof/>
            <w:webHidden/>
          </w:rPr>
        </w:r>
        <w:r w:rsidR="00022C99">
          <w:rPr>
            <w:noProof/>
            <w:webHidden/>
          </w:rPr>
          <w:fldChar w:fldCharType="separate"/>
        </w:r>
        <w:r w:rsidR="00022C99">
          <w:rPr>
            <w:noProof/>
            <w:webHidden/>
          </w:rPr>
          <w:t>61</w:t>
        </w:r>
        <w:r w:rsidR="00022C99">
          <w:rPr>
            <w:noProof/>
            <w:webHidden/>
          </w:rPr>
          <w:fldChar w:fldCharType="end"/>
        </w:r>
      </w:hyperlink>
    </w:p>
    <w:p w14:paraId="681F6FC7" w14:textId="77777777" w:rsidR="00022C99" w:rsidRDefault="007603C3">
      <w:pPr>
        <w:pStyle w:val="Verzeichnis3"/>
        <w:rPr>
          <w:rFonts w:asciiTheme="minorHAnsi" w:eastAsiaTheme="minorEastAsia" w:hAnsiTheme="minorHAnsi" w:cstheme="minorBidi"/>
          <w:noProof/>
          <w:szCs w:val="22"/>
          <w:lang w:eastAsia="zh-CN"/>
        </w:rPr>
      </w:pPr>
      <w:hyperlink w:anchor="_Toc449708319" w:history="1">
        <w:r w:rsidR="00022C99" w:rsidRPr="00585994">
          <w:rPr>
            <w:rStyle w:val="Hyperlink"/>
            <w:noProof/>
          </w:rPr>
          <w:t>6.2.1</w:t>
        </w:r>
        <w:r w:rsidR="00022C99">
          <w:rPr>
            <w:rFonts w:asciiTheme="minorHAnsi" w:eastAsiaTheme="minorEastAsia" w:hAnsiTheme="minorHAnsi" w:cstheme="minorBidi"/>
            <w:noProof/>
            <w:szCs w:val="22"/>
            <w:lang w:eastAsia="zh-CN"/>
          </w:rPr>
          <w:tab/>
        </w:r>
        <w:r w:rsidR="00022C99" w:rsidRPr="00585994">
          <w:rPr>
            <w:rStyle w:val="Hyperlink"/>
            <w:noProof/>
          </w:rPr>
          <w:t>Rückkaufswert aus der Stammversicherung</w:t>
        </w:r>
        <w:r w:rsidR="00022C99">
          <w:rPr>
            <w:noProof/>
            <w:webHidden/>
          </w:rPr>
          <w:tab/>
        </w:r>
        <w:r w:rsidR="00022C99">
          <w:rPr>
            <w:noProof/>
            <w:webHidden/>
          </w:rPr>
          <w:fldChar w:fldCharType="begin"/>
        </w:r>
        <w:r w:rsidR="00022C99">
          <w:rPr>
            <w:noProof/>
            <w:webHidden/>
          </w:rPr>
          <w:instrText xml:space="preserve"> PAGEREF _Toc449708319 \h </w:instrText>
        </w:r>
        <w:r w:rsidR="00022C99">
          <w:rPr>
            <w:noProof/>
            <w:webHidden/>
          </w:rPr>
        </w:r>
        <w:r w:rsidR="00022C99">
          <w:rPr>
            <w:noProof/>
            <w:webHidden/>
          </w:rPr>
          <w:fldChar w:fldCharType="separate"/>
        </w:r>
        <w:r w:rsidR="00022C99">
          <w:rPr>
            <w:noProof/>
            <w:webHidden/>
          </w:rPr>
          <w:t>61</w:t>
        </w:r>
        <w:r w:rsidR="00022C99">
          <w:rPr>
            <w:noProof/>
            <w:webHidden/>
          </w:rPr>
          <w:fldChar w:fldCharType="end"/>
        </w:r>
      </w:hyperlink>
    </w:p>
    <w:p w14:paraId="1910171D" w14:textId="77777777" w:rsidR="00022C99" w:rsidRDefault="007603C3">
      <w:pPr>
        <w:pStyle w:val="Verzeichnis3"/>
        <w:rPr>
          <w:rFonts w:asciiTheme="minorHAnsi" w:eastAsiaTheme="minorEastAsia" w:hAnsiTheme="minorHAnsi" w:cstheme="minorBidi"/>
          <w:noProof/>
          <w:szCs w:val="22"/>
          <w:lang w:eastAsia="zh-CN"/>
        </w:rPr>
      </w:pPr>
      <w:hyperlink w:anchor="_Toc449708320" w:history="1">
        <w:r w:rsidR="00022C99" w:rsidRPr="00585994">
          <w:rPr>
            <w:rStyle w:val="Hyperlink"/>
            <w:noProof/>
          </w:rPr>
          <w:t>6.2.2</w:t>
        </w:r>
        <w:r w:rsidR="00022C99">
          <w:rPr>
            <w:rFonts w:asciiTheme="minorHAnsi" w:eastAsiaTheme="minorEastAsia" w:hAnsiTheme="minorHAnsi" w:cstheme="minorBidi"/>
            <w:noProof/>
            <w:szCs w:val="22"/>
            <w:lang w:eastAsia="zh-CN"/>
          </w:rPr>
          <w:tab/>
        </w:r>
        <w:r w:rsidR="00022C99" w:rsidRPr="00585994">
          <w:rPr>
            <w:rStyle w:val="Hyperlink"/>
            <w:noProof/>
          </w:rPr>
          <w:t>Rückkaufswert aus der laufenden Gewinnbeteiligung</w:t>
        </w:r>
        <w:r w:rsidR="00022C99">
          <w:rPr>
            <w:noProof/>
            <w:webHidden/>
          </w:rPr>
          <w:tab/>
        </w:r>
        <w:r w:rsidR="00022C99">
          <w:rPr>
            <w:noProof/>
            <w:webHidden/>
          </w:rPr>
          <w:fldChar w:fldCharType="begin"/>
        </w:r>
        <w:r w:rsidR="00022C99">
          <w:rPr>
            <w:noProof/>
            <w:webHidden/>
          </w:rPr>
          <w:instrText xml:space="preserve"> PAGEREF _Toc449708320 \h </w:instrText>
        </w:r>
        <w:r w:rsidR="00022C99">
          <w:rPr>
            <w:noProof/>
            <w:webHidden/>
          </w:rPr>
        </w:r>
        <w:r w:rsidR="00022C99">
          <w:rPr>
            <w:noProof/>
            <w:webHidden/>
          </w:rPr>
          <w:fldChar w:fldCharType="separate"/>
        </w:r>
        <w:r w:rsidR="00022C99">
          <w:rPr>
            <w:noProof/>
            <w:webHidden/>
          </w:rPr>
          <w:t>62</w:t>
        </w:r>
        <w:r w:rsidR="00022C99">
          <w:rPr>
            <w:noProof/>
            <w:webHidden/>
          </w:rPr>
          <w:fldChar w:fldCharType="end"/>
        </w:r>
      </w:hyperlink>
    </w:p>
    <w:p w14:paraId="195363A4" w14:textId="77777777" w:rsidR="00022C99" w:rsidRDefault="007603C3">
      <w:pPr>
        <w:pStyle w:val="Verzeichnis3"/>
        <w:rPr>
          <w:rFonts w:asciiTheme="minorHAnsi" w:eastAsiaTheme="minorEastAsia" w:hAnsiTheme="minorHAnsi" w:cstheme="minorBidi"/>
          <w:noProof/>
          <w:szCs w:val="22"/>
          <w:lang w:eastAsia="zh-CN"/>
        </w:rPr>
      </w:pPr>
      <w:hyperlink w:anchor="_Toc449708321" w:history="1">
        <w:r w:rsidR="00022C99" w:rsidRPr="00585994">
          <w:rPr>
            <w:rStyle w:val="Hyperlink"/>
            <w:noProof/>
          </w:rPr>
          <w:t>6.2.3</w:t>
        </w:r>
        <w:r w:rsidR="00022C99">
          <w:rPr>
            <w:rFonts w:asciiTheme="minorHAnsi" w:eastAsiaTheme="minorEastAsia" w:hAnsiTheme="minorHAnsi" w:cstheme="minorBidi"/>
            <w:noProof/>
            <w:szCs w:val="22"/>
            <w:lang w:eastAsia="zh-CN"/>
          </w:rPr>
          <w:tab/>
        </w:r>
        <w:r w:rsidR="00022C99" w:rsidRPr="00585994">
          <w:rPr>
            <w:rStyle w:val="Hyperlink"/>
            <w:noProof/>
          </w:rPr>
          <w:t>Zeitwert und Rückkaufswert aus der Schlussgewinnbeteiligung</w:t>
        </w:r>
        <w:r w:rsidR="00022C99">
          <w:rPr>
            <w:noProof/>
            <w:webHidden/>
          </w:rPr>
          <w:tab/>
        </w:r>
        <w:r w:rsidR="00022C99">
          <w:rPr>
            <w:noProof/>
            <w:webHidden/>
          </w:rPr>
          <w:fldChar w:fldCharType="begin"/>
        </w:r>
        <w:r w:rsidR="00022C99">
          <w:rPr>
            <w:noProof/>
            <w:webHidden/>
          </w:rPr>
          <w:instrText xml:space="preserve"> PAGEREF _Toc449708321 \h </w:instrText>
        </w:r>
        <w:r w:rsidR="00022C99">
          <w:rPr>
            <w:noProof/>
            <w:webHidden/>
          </w:rPr>
        </w:r>
        <w:r w:rsidR="00022C99">
          <w:rPr>
            <w:noProof/>
            <w:webHidden/>
          </w:rPr>
          <w:fldChar w:fldCharType="separate"/>
        </w:r>
        <w:r w:rsidR="00022C99">
          <w:rPr>
            <w:noProof/>
            <w:webHidden/>
          </w:rPr>
          <w:t>63</w:t>
        </w:r>
        <w:r w:rsidR="00022C99">
          <w:rPr>
            <w:noProof/>
            <w:webHidden/>
          </w:rPr>
          <w:fldChar w:fldCharType="end"/>
        </w:r>
      </w:hyperlink>
    </w:p>
    <w:p w14:paraId="2F225595" w14:textId="77777777" w:rsidR="00022C99" w:rsidRDefault="007603C3">
      <w:pPr>
        <w:pStyle w:val="Verzeichnis3"/>
        <w:rPr>
          <w:rFonts w:asciiTheme="minorHAnsi" w:eastAsiaTheme="minorEastAsia" w:hAnsiTheme="minorHAnsi" w:cstheme="minorBidi"/>
          <w:noProof/>
          <w:szCs w:val="22"/>
          <w:lang w:eastAsia="zh-CN"/>
        </w:rPr>
      </w:pPr>
      <w:hyperlink w:anchor="_Toc449708322" w:history="1">
        <w:r w:rsidR="00022C99" w:rsidRPr="00585994">
          <w:rPr>
            <w:rStyle w:val="Hyperlink"/>
            <w:noProof/>
          </w:rPr>
          <w:t>6.2.4</w:t>
        </w:r>
        <w:r w:rsidR="00022C99">
          <w:rPr>
            <w:rFonts w:asciiTheme="minorHAnsi" w:eastAsiaTheme="minorEastAsia" w:hAnsiTheme="minorHAnsi" w:cstheme="minorBidi"/>
            <w:noProof/>
            <w:szCs w:val="22"/>
            <w:lang w:eastAsia="zh-CN"/>
          </w:rPr>
          <w:tab/>
        </w:r>
        <w:r w:rsidR="00022C99" w:rsidRPr="00585994">
          <w:rPr>
            <w:rStyle w:val="Hyperlink"/>
            <w:noProof/>
          </w:rPr>
          <w:t>Gesamtrückkaufswert</w:t>
        </w:r>
        <w:r w:rsidR="00022C99">
          <w:rPr>
            <w:noProof/>
            <w:webHidden/>
          </w:rPr>
          <w:tab/>
        </w:r>
        <w:r w:rsidR="00022C99">
          <w:rPr>
            <w:noProof/>
            <w:webHidden/>
          </w:rPr>
          <w:fldChar w:fldCharType="begin"/>
        </w:r>
        <w:r w:rsidR="00022C99">
          <w:rPr>
            <w:noProof/>
            <w:webHidden/>
          </w:rPr>
          <w:instrText xml:space="preserve"> PAGEREF _Toc449708322 \h </w:instrText>
        </w:r>
        <w:r w:rsidR="00022C99">
          <w:rPr>
            <w:noProof/>
            <w:webHidden/>
          </w:rPr>
        </w:r>
        <w:r w:rsidR="00022C99">
          <w:rPr>
            <w:noProof/>
            <w:webHidden/>
          </w:rPr>
          <w:fldChar w:fldCharType="separate"/>
        </w:r>
        <w:r w:rsidR="00022C99">
          <w:rPr>
            <w:noProof/>
            <w:webHidden/>
          </w:rPr>
          <w:t>65</w:t>
        </w:r>
        <w:r w:rsidR="00022C99">
          <w:rPr>
            <w:noProof/>
            <w:webHidden/>
          </w:rPr>
          <w:fldChar w:fldCharType="end"/>
        </w:r>
      </w:hyperlink>
    </w:p>
    <w:p w14:paraId="533A0826" w14:textId="77777777" w:rsidR="00022C99" w:rsidRDefault="007603C3">
      <w:pPr>
        <w:pStyle w:val="Verzeichnis3"/>
        <w:rPr>
          <w:rFonts w:asciiTheme="minorHAnsi" w:eastAsiaTheme="minorEastAsia" w:hAnsiTheme="minorHAnsi" w:cstheme="minorBidi"/>
          <w:noProof/>
          <w:szCs w:val="22"/>
          <w:lang w:eastAsia="zh-CN"/>
        </w:rPr>
      </w:pPr>
      <w:hyperlink w:anchor="_Toc449708323" w:history="1">
        <w:r w:rsidR="00022C99" w:rsidRPr="00585994">
          <w:rPr>
            <w:rStyle w:val="Hyperlink"/>
            <w:noProof/>
          </w:rPr>
          <w:t>6.2.5</w:t>
        </w:r>
        <w:r w:rsidR="00022C99">
          <w:rPr>
            <w:rFonts w:asciiTheme="minorHAnsi" w:eastAsiaTheme="minorEastAsia" w:hAnsiTheme="minorHAnsi" w:cstheme="minorBidi"/>
            <w:noProof/>
            <w:szCs w:val="22"/>
            <w:lang w:eastAsia="zh-CN"/>
          </w:rPr>
          <w:tab/>
        </w:r>
        <w:r w:rsidR="00022C99" w:rsidRPr="00585994">
          <w:rPr>
            <w:rStyle w:val="Hyperlink"/>
            <w:noProof/>
          </w:rPr>
          <w:t>Unterjähriger Rückkauf</w:t>
        </w:r>
        <w:r w:rsidR="00022C99">
          <w:rPr>
            <w:noProof/>
            <w:webHidden/>
          </w:rPr>
          <w:tab/>
        </w:r>
        <w:r w:rsidR="00022C99">
          <w:rPr>
            <w:noProof/>
            <w:webHidden/>
          </w:rPr>
          <w:fldChar w:fldCharType="begin"/>
        </w:r>
        <w:r w:rsidR="00022C99">
          <w:rPr>
            <w:noProof/>
            <w:webHidden/>
          </w:rPr>
          <w:instrText xml:space="preserve"> PAGEREF _Toc449708323 \h </w:instrText>
        </w:r>
        <w:r w:rsidR="00022C99">
          <w:rPr>
            <w:noProof/>
            <w:webHidden/>
          </w:rPr>
        </w:r>
        <w:r w:rsidR="00022C99">
          <w:rPr>
            <w:noProof/>
            <w:webHidden/>
          </w:rPr>
          <w:fldChar w:fldCharType="separate"/>
        </w:r>
        <w:r w:rsidR="00022C99">
          <w:rPr>
            <w:noProof/>
            <w:webHidden/>
          </w:rPr>
          <w:t>66</w:t>
        </w:r>
        <w:r w:rsidR="00022C99">
          <w:rPr>
            <w:noProof/>
            <w:webHidden/>
          </w:rPr>
          <w:fldChar w:fldCharType="end"/>
        </w:r>
      </w:hyperlink>
    </w:p>
    <w:p w14:paraId="74577D88" w14:textId="77777777" w:rsidR="00022C99" w:rsidRDefault="007603C3">
      <w:pPr>
        <w:pStyle w:val="Verzeichnis2"/>
        <w:rPr>
          <w:rFonts w:asciiTheme="minorHAnsi" w:eastAsiaTheme="minorEastAsia" w:hAnsiTheme="minorHAnsi" w:cstheme="minorBidi"/>
          <w:noProof/>
          <w:szCs w:val="22"/>
          <w:lang w:eastAsia="zh-CN"/>
        </w:rPr>
      </w:pPr>
      <w:hyperlink w:anchor="_Toc449708324" w:history="1">
        <w:r w:rsidR="00022C99" w:rsidRPr="00585994">
          <w:rPr>
            <w:rStyle w:val="Hyperlink"/>
            <w:noProof/>
          </w:rPr>
          <w:t>6.3</w:t>
        </w:r>
        <w:r w:rsidR="00022C99">
          <w:rPr>
            <w:rFonts w:asciiTheme="minorHAnsi" w:eastAsiaTheme="minorEastAsia" w:hAnsiTheme="minorHAnsi" w:cstheme="minorBidi"/>
            <w:noProof/>
            <w:szCs w:val="22"/>
            <w:lang w:eastAsia="zh-CN"/>
          </w:rPr>
          <w:tab/>
        </w:r>
        <w:r w:rsidR="00022C99" w:rsidRPr="00585994">
          <w:rPr>
            <w:rStyle w:val="Hyperlink"/>
            <w:noProof/>
          </w:rPr>
          <w:t>Beitragsfreie Leistungen</w:t>
        </w:r>
        <w:r w:rsidR="00022C99">
          <w:rPr>
            <w:noProof/>
            <w:webHidden/>
          </w:rPr>
          <w:tab/>
        </w:r>
        <w:r w:rsidR="00022C99">
          <w:rPr>
            <w:noProof/>
            <w:webHidden/>
          </w:rPr>
          <w:fldChar w:fldCharType="begin"/>
        </w:r>
        <w:r w:rsidR="00022C99">
          <w:rPr>
            <w:noProof/>
            <w:webHidden/>
          </w:rPr>
          <w:instrText xml:space="preserve"> PAGEREF _Toc449708324 \h </w:instrText>
        </w:r>
        <w:r w:rsidR="00022C99">
          <w:rPr>
            <w:noProof/>
            <w:webHidden/>
          </w:rPr>
        </w:r>
        <w:r w:rsidR="00022C99">
          <w:rPr>
            <w:noProof/>
            <w:webHidden/>
          </w:rPr>
          <w:fldChar w:fldCharType="separate"/>
        </w:r>
        <w:r w:rsidR="00022C99">
          <w:rPr>
            <w:noProof/>
            <w:webHidden/>
          </w:rPr>
          <w:t>67</w:t>
        </w:r>
        <w:r w:rsidR="00022C99">
          <w:rPr>
            <w:noProof/>
            <w:webHidden/>
          </w:rPr>
          <w:fldChar w:fldCharType="end"/>
        </w:r>
      </w:hyperlink>
    </w:p>
    <w:p w14:paraId="5B77C18A" w14:textId="77777777" w:rsidR="00022C99" w:rsidRDefault="007603C3">
      <w:pPr>
        <w:pStyle w:val="Verzeichnis3"/>
        <w:rPr>
          <w:rFonts w:asciiTheme="minorHAnsi" w:eastAsiaTheme="minorEastAsia" w:hAnsiTheme="minorHAnsi" w:cstheme="minorBidi"/>
          <w:noProof/>
          <w:szCs w:val="22"/>
          <w:lang w:eastAsia="zh-CN"/>
        </w:rPr>
      </w:pPr>
      <w:hyperlink w:anchor="_Toc449708325" w:history="1">
        <w:r w:rsidR="00022C99" w:rsidRPr="00585994">
          <w:rPr>
            <w:rStyle w:val="Hyperlink"/>
            <w:noProof/>
          </w:rPr>
          <w:t>6.3.1</w:t>
        </w:r>
        <w:r w:rsidR="00022C99">
          <w:rPr>
            <w:rFonts w:asciiTheme="minorHAnsi" w:eastAsiaTheme="minorEastAsia" w:hAnsiTheme="minorHAnsi" w:cstheme="minorBidi"/>
            <w:noProof/>
            <w:szCs w:val="22"/>
            <w:lang w:eastAsia="zh-CN"/>
          </w:rPr>
          <w:tab/>
        </w:r>
        <w:r w:rsidR="00022C99" w:rsidRPr="00585994">
          <w:rPr>
            <w:rStyle w:val="Hyperlink"/>
            <w:noProof/>
          </w:rPr>
          <w:t>Beitragsfreie Leistungen aus der Stammversicherung</w:t>
        </w:r>
        <w:r w:rsidR="00022C99">
          <w:rPr>
            <w:noProof/>
            <w:webHidden/>
          </w:rPr>
          <w:tab/>
        </w:r>
        <w:r w:rsidR="00022C99">
          <w:rPr>
            <w:noProof/>
            <w:webHidden/>
          </w:rPr>
          <w:fldChar w:fldCharType="begin"/>
        </w:r>
        <w:r w:rsidR="00022C99">
          <w:rPr>
            <w:noProof/>
            <w:webHidden/>
          </w:rPr>
          <w:instrText xml:space="preserve"> PAGEREF _Toc449708325 \h </w:instrText>
        </w:r>
        <w:r w:rsidR="00022C99">
          <w:rPr>
            <w:noProof/>
            <w:webHidden/>
          </w:rPr>
        </w:r>
        <w:r w:rsidR="00022C99">
          <w:rPr>
            <w:noProof/>
            <w:webHidden/>
          </w:rPr>
          <w:fldChar w:fldCharType="separate"/>
        </w:r>
        <w:r w:rsidR="00022C99">
          <w:rPr>
            <w:noProof/>
            <w:webHidden/>
          </w:rPr>
          <w:t>67</w:t>
        </w:r>
        <w:r w:rsidR="00022C99">
          <w:rPr>
            <w:noProof/>
            <w:webHidden/>
          </w:rPr>
          <w:fldChar w:fldCharType="end"/>
        </w:r>
      </w:hyperlink>
    </w:p>
    <w:p w14:paraId="1C48C3FF" w14:textId="77777777" w:rsidR="00022C99" w:rsidRDefault="007603C3">
      <w:pPr>
        <w:pStyle w:val="Verzeichnis3"/>
        <w:rPr>
          <w:rFonts w:asciiTheme="minorHAnsi" w:eastAsiaTheme="minorEastAsia" w:hAnsiTheme="minorHAnsi" w:cstheme="minorBidi"/>
          <w:noProof/>
          <w:szCs w:val="22"/>
          <w:lang w:eastAsia="zh-CN"/>
        </w:rPr>
      </w:pPr>
      <w:hyperlink w:anchor="_Toc449708326" w:history="1">
        <w:r w:rsidR="00022C99" w:rsidRPr="00585994">
          <w:rPr>
            <w:rStyle w:val="Hyperlink"/>
            <w:noProof/>
          </w:rPr>
          <w:t>6.3.2</w:t>
        </w:r>
        <w:r w:rsidR="00022C99">
          <w:rPr>
            <w:rFonts w:asciiTheme="minorHAnsi" w:eastAsiaTheme="minorEastAsia" w:hAnsiTheme="minorHAnsi" w:cstheme="minorBidi"/>
            <w:noProof/>
            <w:szCs w:val="22"/>
            <w:lang w:eastAsia="zh-CN"/>
          </w:rPr>
          <w:tab/>
        </w:r>
        <w:r w:rsidR="00022C99" w:rsidRPr="00585994">
          <w:rPr>
            <w:rStyle w:val="Hyperlink"/>
            <w:noProof/>
          </w:rPr>
          <w:t>Beitragsfreie Leistungen aus der laufenden Gewinnbeteiligung</w:t>
        </w:r>
        <w:r w:rsidR="00022C99">
          <w:rPr>
            <w:noProof/>
            <w:webHidden/>
          </w:rPr>
          <w:tab/>
        </w:r>
        <w:r w:rsidR="00022C99">
          <w:rPr>
            <w:noProof/>
            <w:webHidden/>
          </w:rPr>
          <w:fldChar w:fldCharType="begin"/>
        </w:r>
        <w:r w:rsidR="00022C99">
          <w:rPr>
            <w:noProof/>
            <w:webHidden/>
          </w:rPr>
          <w:instrText xml:space="preserve"> PAGEREF _Toc449708326 \h </w:instrText>
        </w:r>
        <w:r w:rsidR="00022C99">
          <w:rPr>
            <w:noProof/>
            <w:webHidden/>
          </w:rPr>
        </w:r>
        <w:r w:rsidR="00022C99">
          <w:rPr>
            <w:noProof/>
            <w:webHidden/>
          </w:rPr>
          <w:fldChar w:fldCharType="separate"/>
        </w:r>
        <w:r w:rsidR="00022C99">
          <w:rPr>
            <w:noProof/>
            <w:webHidden/>
          </w:rPr>
          <w:t>68</w:t>
        </w:r>
        <w:r w:rsidR="00022C99">
          <w:rPr>
            <w:noProof/>
            <w:webHidden/>
          </w:rPr>
          <w:fldChar w:fldCharType="end"/>
        </w:r>
      </w:hyperlink>
    </w:p>
    <w:p w14:paraId="2E93C097" w14:textId="77777777" w:rsidR="00022C99" w:rsidRDefault="007603C3">
      <w:pPr>
        <w:pStyle w:val="Verzeichnis3"/>
        <w:rPr>
          <w:rFonts w:asciiTheme="minorHAnsi" w:eastAsiaTheme="minorEastAsia" w:hAnsiTheme="minorHAnsi" w:cstheme="minorBidi"/>
          <w:noProof/>
          <w:szCs w:val="22"/>
          <w:lang w:eastAsia="zh-CN"/>
        </w:rPr>
      </w:pPr>
      <w:hyperlink w:anchor="_Toc449708327" w:history="1">
        <w:r w:rsidR="00022C99" w:rsidRPr="00585994">
          <w:rPr>
            <w:rStyle w:val="Hyperlink"/>
            <w:noProof/>
          </w:rPr>
          <w:t>6.3.3</w:t>
        </w:r>
        <w:r w:rsidR="00022C99">
          <w:rPr>
            <w:rFonts w:asciiTheme="minorHAnsi" w:eastAsiaTheme="minorEastAsia" w:hAnsiTheme="minorHAnsi" w:cstheme="minorBidi"/>
            <w:noProof/>
            <w:szCs w:val="22"/>
            <w:lang w:eastAsia="zh-CN"/>
          </w:rPr>
          <w:tab/>
        </w:r>
        <w:r w:rsidR="00022C99" w:rsidRPr="00585994">
          <w:rPr>
            <w:rStyle w:val="Hyperlink"/>
            <w:noProof/>
          </w:rPr>
          <w:t>Beitragsfreie Leistungen aus der Schlussgewinnbeteiligung</w:t>
        </w:r>
        <w:r w:rsidR="00022C99">
          <w:rPr>
            <w:noProof/>
            <w:webHidden/>
          </w:rPr>
          <w:tab/>
        </w:r>
        <w:r w:rsidR="00022C99">
          <w:rPr>
            <w:noProof/>
            <w:webHidden/>
          </w:rPr>
          <w:fldChar w:fldCharType="begin"/>
        </w:r>
        <w:r w:rsidR="00022C99">
          <w:rPr>
            <w:noProof/>
            <w:webHidden/>
          </w:rPr>
          <w:instrText xml:space="preserve"> PAGEREF _Toc449708327 \h </w:instrText>
        </w:r>
        <w:r w:rsidR="00022C99">
          <w:rPr>
            <w:noProof/>
            <w:webHidden/>
          </w:rPr>
        </w:r>
        <w:r w:rsidR="00022C99">
          <w:rPr>
            <w:noProof/>
            <w:webHidden/>
          </w:rPr>
          <w:fldChar w:fldCharType="separate"/>
        </w:r>
        <w:r w:rsidR="00022C99">
          <w:rPr>
            <w:noProof/>
            <w:webHidden/>
          </w:rPr>
          <w:t>69</w:t>
        </w:r>
        <w:r w:rsidR="00022C99">
          <w:rPr>
            <w:noProof/>
            <w:webHidden/>
          </w:rPr>
          <w:fldChar w:fldCharType="end"/>
        </w:r>
      </w:hyperlink>
    </w:p>
    <w:p w14:paraId="7550281C" w14:textId="77777777" w:rsidR="00022C99" w:rsidRDefault="007603C3">
      <w:pPr>
        <w:pStyle w:val="Verzeichnis2"/>
        <w:rPr>
          <w:rFonts w:asciiTheme="minorHAnsi" w:eastAsiaTheme="minorEastAsia" w:hAnsiTheme="minorHAnsi" w:cstheme="minorBidi"/>
          <w:noProof/>
          <w:szCs w:val="22"/>
          <w:lang w:eastAsia="zh-CN"/>
        </w:rPr>
      </w:pPr>
      <w:hyperlink w:anchor="_Toc449708328" w:history="1">
        <w:r w:rsidR="00022C99" w:rsidRPr="00585994">
          <w:rPr>
            <w:rStyle w:val="Hyperlink"/>
            <w:noProof/>
          </w:rPr>
          <w:t>6.4</w:t>
        </w:r>
        <w:r w:rsidR="00022C99">
          <w:rPr>
            <w:rFonts w:asciiTheme="minorHAnsi" w:eastAsiaTheme="minorEastAsia" w:hAnsiTheme="minorHAnsi" w:cstheme="minorBidi"/>
            <w:noProof/>
            <w:szCs w:val="22"/>
            <w:lang w:eastAsia="zh-CN"/>
          </w:rPr>
          <w:tab/>
        </w:r>
        <w:r w:rsidR="00022C99" w:rsidRPr="00585994">
          <w:rPr>
            <w:rStyle w:val="Hyperlink"/>
            <w:noProof/>
          </w:rPr>
          <w:t>Kapitalabfindung</w:t>
        </w:r>
        <w:r w:rsidR="00022C99">
          <w:rPr>
            <w:noProof/>
            <w:webHidden/>
          </w:rPr>
          <w:tab/>
        </w:r>
        <w:r w:rsidR="00022C99">
          <w:rPr>
            <w:noProof/>
            <w:webHidden/>
          </w:rPr>
          <w:fldChar w:fldCharType="begin"/>
        </w:r>
        <w:r w:rsidR="00022C99">
          <w:rPr>
            <w:noProof/>
            <w:webHidden/>
          </w:rPr>
          <w:instrText xml:space="preserve"> PAGEREF _Toc449708328 \h </w:instrText>
        </w:r>
        <w:r w:rsidR="00022C99">
          <w:rPr>
            <w:noProof/>
            <w:webHidden/>
          </w:rPr>
        </w:r>
        <w:r w:rsidR="00022C99">
          <w:rPr>
            <w:noProof/>
            <w:webHidden/>
          </w:rPr>
          <w:fldChar w:fldCharType="separate"/>
        </w:r>
        <w:r w:rsidR="00022C99">
          <w:rPr>
            <w:noProof/>
            <w:webHidden/>
          </w:rPr>
          <w:t>70</w:t>
        </w:r>
        <w:r w:rsidR="00022C99">
          <w:rPr>
            <w:noProof/>
            <w:webHidden/>
          </w:rPr>
          <w:fldChar w:fldCharType="end"/>
        </w:r>
      </w:hyperlink>
    </w:p>
    <w:p w14:paraId="1F1FB069" w14:textId="77777777" w:rsidR="00022C99" w:rsidRDefault="007603C3">
      <w:pPr>
        <w:pStyle w:val="Verzeichnis3"/>
        <w:rPr>
          <w:rFonts w:asciiTheme="minorHAnsi" w:eastAsiaTheme="minorEastAsia" w:hAnsiTheme="minorHAnsi" w:cstheme="minorBidi"/>
          <w:noProof/>
          <w:szCs w:val="22"/>
          <w:lang w:eastAsia="zh-CN"/>
        </w:rPr>
      </w:pPr>
      <w:hyperlink w:anchor="_Toc449708329" w:history="1">
        <w:r w:rsidR="00022C99" w:rsidRPr="00585994">
          <w:rPr>
            <w:rStyle w:val="Hyperlink"/>
            <w:noProof/>
          </w:rPr>
          <w:t>6.4.1</w:t>
        </w:r>
        <w:r w:rsidR="00022C99">
          <w:rPr>
            <w:rFonts w:asciiTheme="minorHAnsi" w:eastAsiaTheme="minorEastAsia" w:hAnsiTheme="minorHAnsi" w:cstheme="minorBidi"/>
            <w:noProof/>
            <w:szCs w:val="22"/>
            <w:lang w:eastAsia="zh-CN"/>
          </w:rPr>
          <w:tab/>
        </w:r>
        <w:r w:rsidR="00022C99" w:rsidRPr="00585994">
          <w:rPr>
            <w:rStyle w:val="Hyperlink"/>
            <w:noProof/>
          </w:rPr>
          <w:t>Kapitalabfindung aus der Stammversicherung</w:t>
        </w:r>
        <w:r w:rsidR="00022C99">
          <w:rPr>
            <w:noProof/>
            <w:webHidden/>
          </w:rPr>
          <w:tab/>
        </w:r>
        <w:r w:rsidR="00022C99">
          <w:rPr>
            <w:noProof/>
            <w:webHidden/>
          </w:rPr>
          <w:fldChar w:fldCharType="begin"/>
        </w:r>
        <w:r w:rsidR="00022C99">
          <w:rPr>
            <w:noProof/>
            <w:webHidden/>
          </w:rPr>
          <w:instrText xml:space="preserve"> PAGEREF _Toc449708329 \h </w:instrText>
        </w:r>
        <w:r w:rsidR="00022C99">
          <w:rPr>
            <w:noProof/>
            <w:webHidden/>
          </w:rPr>
        </w:r>
        <w:r w:rsidR="00022C99">
          <w:rPr>
            <w:noProof/>
            <w:webHidden/>
          </w:rPr>
          <w:fldChar w:fldCharType="separate"/>
        </w:r>
        <w:r w:rsidR="00022C99">
          <w:rPr>
            <w:noProof/>
            <w:webHidden/>
          </w:rPr>
          <w:t>70</w:t>
        </w:r>
        <w:r w:rsidR="00022C99">
          <w:rPr>
            <w:noProof/>
            <w:webHidden/>
          </w:rPr>
          <w:fldChar w:fldCharType="end"/>
        </w:r>
      </w:hyperlink>
    </w:p>
    <w:p w14:paraId="1DBF77C0" w14:textId="77777777" w:rsidR="00022C99" w:rsidRDefault="007603C3">
      <w:pPr>
        <w:pStyle w:val="Verzeichnis3"/>
        <w:rPr>
          <w:rFonts w:asciiTheme="minorHAnsi" w:eastAsiaTheme="minorEastAsia" w:hAnsiTheme="minorHAnsi" w:cstheme="minorBidi"/>
          <w:noProof/>
          <w:szCs w:val="22"/>
          <w:lang w:eastAsia="zh-CN"/>
        </w:rPr>
      </w:pPr>
      <w:hyperlink w:anchor="_Toc449708330" w:history="1">
        <w:r w:rsidR="00022C99" w:rsidRPr="00585994">
          <w:rPr>
            <w:rStyle w:val="Hyperlink"/>
            <w:noProof/>
          </w:rPr>
          <w:t>6.4.2</w:t>
        </w:r>
        <w:r w:rsidR="00022C99">
          <w:rPr>
            <w:rFonts w:asciiTheme="minorHAnsi" w:eastAsiaTheme="minorEastAsia" w:hAnsiTheme="minorHAnsi" w:cstheme="minorBidi"/>
            <w:noProof/>
            <w:szCs w:val="22"/>
            <w:lang w:eastAsia="zh-CN"/>
          </w:rPr>
          <w:tab/>
        </w:r>
        <w:r w:rsidR="00022C99" w:rsidRPr="00585994">
          <w:rPr>
            <w:rStyle w:val="Hyperlink"/>
            <w:noProof/>
          </w:rPr>
          <w:t>Kapitalabfindung aus der Gewinnbeteiligung</w:t>
        </w:r>
        <w:r w:rsidR="00022C99">
          <w:rPr>
            <w:noProof/>
            <w:webHidden/>
          </w:rPr>
          <w:tab/>
        </w:r>
        <w:r w:rsidR="00022C99">
          <w:rPr>
            <w:noProof/>
            <w:webHidden/>
          </w:rPr>
          <w:fldChar w:fldCharType="begin"/>
        </w:r>
        <w:r w:rsidR="00022C99">
          <w:rPr>
            <w:noProof/>
            <w:webHidden/>
          </w:rPr>
          <w:instrText xml:space="preserve"> PAGEREF _Toc449708330 \h </w:instrText>
        </w:r>
        <w:r w:rsidR="00022C99">
          <w:rPr>
            <w:noProof/>
            <w:webHidden/>
          </w:rPr>
        </w:r>
        <w:r w:rsidR="00022C99">
          <w:rPr>
            <w:noProof/>
            <w:webHidden/>
          </w:rPr>
          <w:fldChar w:fldCharType="separate"/>
        </w:r>
        <w:r w:rsidR="00022C99">
          <w:rPr>
            <w:noProof/>
            <w:webHidden/>
          </w:rPr>
          <w:t>70</w:t>
        </w:r>
        <w:r w:rsidR="00022C99">
          <w:rPr>
            <w:noProof/>
            <w:webHidden/>
          </w:rPr>
          <w:fldChar w:fldCharType="end"/>
        </w:r>
      </w:hyperlink>
    </w:p>
    <w:p w14:paraId="5561BECA" w14:textId="77777777" w:rsidR="00022C99" w:rsidRDefault="007603C3">
      <w:pPr>
        <w:pStyle w:val="Verzeichnis3"/>
        <w:rPr>
          <w:rFonts w:asciiTheme="minorHAnsi" w:eastAsiaTheme="minorEastAsia" w:hAnsiTheme="minorHAnsi" w:cstheme="minorBidi"/>
          <w:noProof/>
          <w:szCs w:val="22"/>
          <w:lang w:eastAsia="zh-CN"/>
        </w:rPr>
      </w:pPr>
      <w:hyperlink w:anchor="_Toc449708331" w:history="1">
        <w:r w:rsidR="00022C99" w:rsidRPr="00585994">
          <w:rPr>
            <w:rStyle w:val="Hyperlink"/>
            <w:noProof/>
          </w:rPr>
          <w:t>6.4.3</w:t>
        </w:r>
        <w:r w:rsidR="00022C99">
          <w:rPr>
            <w:rFonts w:asciiTheme="minorHAnsi" w:eastAsiaTheme="minorEastAsia" w:hAnsiTheme="minorHAnsi" w:cstheme="minorBidi"/>
            <w:noProof/>
            <w:szCs w:val="22"/>
            <w:lang w:eastAsia="zh-CN"/>
          </w:rPr>
          <w:tab/>
        </w:r>
        <w:r w:rsidR="00022C99" w:rsidRPr="00585994">
          <w:rPr>
            <w:rStyle w:val="Hyperlink"/>
            <w:noProof/>
          </w:rPr>
          <w:t>Gesamt-Kapitalabfindung</w:t>
        </w:r>
        <w:r w:rsidR="00022C99">
          <w:rPr>
            <w:noProof/>
            <w:webHidden/>
          </w:rPr>
          <w:tab/>
        </w:r>
        <w:r w:rsidR="00022C99">
          <w:rPr>
            <w:noProof/>
            <w:webHidden/>
          </w:rPr>
          <w:fldChar w:fldCharType="begin"/>
        </w:r>
        <w:r w:rsidR="00022C99">
          <w:rPr>
            <w:noProof/>
            <w:webHidden/>
          </w:rPr>
          <w:instrText xml:space="preserve"> PAGEREF _Toc449708331 \h </w:instrText>
        </w:r>
        <w:r w:rsidR="00022C99">
          <w:rPr>
            <w:noProof/>
            <w:webHidden/>
          </w:rPr>
        </w:r>
        <w:r w:rsidR="00022C99">
          <w:rPr>
            <w:noProof/>
            <w:webHidden/>
          </w:rPr>
          <w:fldChar w:fldCharType="separate"/>
        </w:r>
        <w:r w:rsidR="00022C99">
          <w:rPr>
            <w:noProof/>
            <w:webHidden/>
          </w:rPr>
          <w:t>70</w:t>
        </w:r>
        <w:r w:rsidR="00022C99">
          <w:rPr>
            <w:noProof/>
            <w:webHidden/>
          </w:rPr>
          <w:fldChar w:fldCharType="end"/>
        </w:r>
      </w:hyperlink>
    </w:p>
    <w:p w14:paraId="21E13482" w14:textId="77777777" w:rsidR="00022C99" w:rsidRDefault="007603C3">
      <w:pPr>
        <w:pStyle w:val="Verzeichnis3"/>
        <w:rPr>
          <w:rFonts w:asciiTheme="minorHAnsi" w:eastAsiaTheme="minorEastAsia" w:hAnsiTheme="minorHAnsi" w:cstheme="minorBidi"/>
          <w:noProof/>
          <w:szCs w:val="22"/>
          <w:lang w:eastAsia="zh-CN"/>
        </w:rPr>
      </w:pPr>
      <w:hyperlink w:anchor="_Toc449708332" w:history="1">
        <w:r w:rsidR="00022C99" w:rsidRPr="00585994">
          <w:rPr>
            <w:rStyle w:val="Hyperlink"/>
            <w:noProof/>
          </w:rPr>
          <w:t>6.4.4</w:t>
        </w:r>
        <w:r w:rsidR="00022C99">
          <w:rPr>
            <w:rFonts w:asciiTheme="minorHAnsi" w:eastAsiaTheme="minorEastAsia" w:hAnsiTheme="minorHAnsi" w:cstheme="minorBidi"/>
            <w:noProof/>
            <w:szCs w:val="22"/>
            <w:lang w:eastAsia="zh-CN"/>
          </w:rPr>
          <w:tab/>
        </w:r>
        <w:r w:rsidR="00022C99" w:rsidRPr="00585994">
          <w:rPr>
            <w:rStyle w:val="Hyperlink"/>
            <w:noProof/>
          </w:rPr>
          <w:t>Regelungen bei der teilweisen Kapitalabfindung</w:t>
        </w:r>
        <w:r w:rsidR="00022C99">
          <w:rPr>
            <w:noProof/>
            <w:webHidden/>
          </w:rPr>
          <w:tab/>
        </w:r>
        <w:r w:rsidR="00022C99">
          <w:rPr>
            <w:noProof/>
            <w:webHidden/>
          </w:rPr>
          <w:fldChar w:fldCharType="begin"/>
        </w:r>
        <w:r w:rsidR="00022C99">
          <w:rPr>
            <w:noProof/>
            <w:webHidden/>
          </w:rPr>
          <w:instrText xml:space="preserve"> PAGEREF _Toc449708332 \h </w:instrText>
        </w:r>
        <w:r w:rsidR="00022C99">
          <w:rPr>
            <w:noProof/>
            <w:webHidden/>
          </w:rPr>
        </w:r>
        <w:r w:rsidR="00022C99">
          <w:rPr>
            <w:noProof/>
            <w:webHidden/>
          </w:rPr>
          <w:fldChar w:fldCharType="separate"/>
        </w:r>
        <w:r w:rsidR="00022C99">
          <w:rPr>
            <w:noProof/>
            <w:webHidden/>
          </w:rPr>
          <w:t>70</w:t>
        </w:r>
        <w:r w:rsidR="00022C99">
          <w:rPr>
            <w:noProof/>
            <w:webHidden/>
          </w:rPr>
          <w:fldChar w:fldCharType="end"/>
        </w:r>
      </w:hyperlink>
    </w:p>
    <w:p w14:paraId="57A832FF" w14:textId="77777777" w:rsidR="00022C99" w:rsidRDefault="007603C3">
      <w:pPr>
        <w:pStyle w:val="Verzeichnis2"/>
        <w:rPr>
          <w:rFonts w:asciiTheme="minorHAnsi" w:eastAsiaTheme="minorEastAsia" w:hAnsiTheme="minorHAnsi" w:cstheme="minorBidi"/>
          <w:noProof/>
          <w:szCs w:val="22"/>
          <w:lang w:eastAsia="zh-CN"/>
        </w:rPr>
      </w:pPr>
      <w:hyperlink w:anchor="_Toc449708333" w:history="1">
        <w:r w:rsidR="00022C99" w:rsidRPr="00585994">
          <w:rPr>
            <w:rStyle w:val="Hyperlink"/>
            <w:noProof/>
          </w:rPr>
          <w:t>6.5</w:t>
        </w:r>
        <w:r w:rsidR="00022C99">
          <w:rPr>
            <w:rFonts w:asciiTheme="minorHAnsi" w:eastAsiaTheme="minorEastAsia" w:hAnsiTheme="minorHAnsi" w:cstheme="minorBidi"/>
            <w:noProof/>
            <w:szCs w:val="22"/>
            <w:lang w:eastAsia="zh-CN"/>
          </w:rPr>
          <w:tab/>
        </w:r>
        <w:r w:rsidR="00022C99" w:rsidRPr="00585994">
          <w:rPr>
            <w:rStyle w:val="Hyperlink"/>
            <w:noProof/>
          </w:rPr>
          <w:t>Auflösungsleistungen in der Ablaufphase</w:t>
        </w:r>
        <w:r w:rsidR="00022C99">
          <w:rPr>
            <w:noProof/>
            <w:webHidden/>
          </w:rPr>
          <w:tab/>
        </w:r>
        <w:r w:rsidR="00022C99">
          <w:rPr>
            <w:noProof/>
            <w:webHidden/>
          </w:rPr>
          <w:fldChar w:fldCharType="begin"/>
        </w:r>
        <w:r w:rsidR="00022C99">
          <w:rPr>
            <w:noProof/>
            <w:webHidden/>
          </w:rPr>
          <w:instrText xml:space="preserve"> PAGEREF _Toc449708333 \h </w:instrText>
        </w:r>
        <w:r w:rsidR="00022C99">
          <w:rPr>
            <w:noProof/>
            <w:webHidden/>
          </w:rPr>
        </w:r>
        <w:r w:rsidR="00022C99">
          <w:rPr>
            <w:noProof/>
            <w:webHidden/>
          </w:rPr>
          <w:fldChar w:fldCharType="separate"/>
        </w:r>
        <w:r w:rsidR="00022C99">
          <w:rPr>
            <w:noProof/>
            <w:webHidden/>
          </w:rPr>
          <w:t>71</w:t>
        </w:r>
        <w:r w:rsidR="00022C99">
          <w:rPr>
            <w:noProof/>
            <w:webHidden/>
          </w:rPr>
          <w:fldChar w:fldCharType="end"/>
        </w:r>
      </w:hyperlink>
    </w:p>
    <w:p w14:paraId="6AB93D52" w14:textId="77777777" w:rsidR="00022C99" w:rsidRDefault="007603C3">
      <w:pPr>
        <w:pStyle w:val="Verzeichnis2"/>
        <w:rPr>
          <w:rFonts w:asciiTheme="minorHAnsi" w:eastAsiaTheme="minorEastAsia" w:hAnsiTheme="minorHAnsi" w:cstheme="minorBidi"/>
          <w:noProof/>
          <w:szCs w:val="22"/>
          <w:lang w:eastAsia="zh-CN"/>
        </w:rPr>
      </w:pPr>
      <w:hyperlink w:anchor="_Toc449708334" w:history="1">
        <w:r w:rsidR="00022C99" w:rsidRPr="00585994">
          <w:rPr>
            <w:rStyle w:val="Hyperlink"/>
            <w:noProof/>
          </w:rPr>
          <w:t>6.6</w:t>
        </w:r>
        <w:r w:rsidR="00022C99">
          <w:rPr>
            <w:rFonts w:asciiTheme="minorHAnsi" w:eastAsiaTheme="minorEastAsia" w:hAnsiTheme="minorHAnsi" w:cstheme="minorBidi"/>
            <w:noProof/>
            <w:szCs w:val="22"/>
            <w:lang w:eastAsia="zh-CN"/>
          </w:rPr>
          <w:tab/>
        </w:r>
        <w:r w:rsidR="00022C99" w:rsidRPr="00585994">
          <w:rPr>
            <w:rStyle w:val="Hyperlink"/>
            <w:noProof/>
          </w:rPr>
          <w:t>Kapitalzahlungen in der Rentengarantiezeit</w:t>
        </w:r>
        <w:r w:rsidR="00022C99">
          <w:rPr>
            <w:noProof/>
            <w:webHidden/>
          </w:rPr>
          <w:tab/>
        </w:r>
        <w:r w:rsidR="00022C99">
          <w:rPr>
            <w:noProof/>
            <w:webHidden/>
          </w:rPr>
          <w:fldChar w:fldCharType="begin"/>
        </w:r>
        <w:r w:rsidR="00022C99">
          <w:rPr>
            <w:noProof/>
            <w:webHidden/>
          </w:rPr>
          <w:instrText xml:space="preserve"> PAGEREF _Toc449708334 \h </w:instrText>
        </w:r>
        <w:r w:rsidR="00022C99">
          <w:rPr>
            <w:noProof/>
            <w:webHidden/>
          </w:rPr>
        </w:r>
        <w:r w:rsidR="00022C99">
          <w:rPr>
            <w:noProof/>
            <w:webHidden/>
          </w:rPr>
          <w:fldChar w:fldCharType="separate"/>
        </w:r>
        <w:r w:rsidR="00022C99">
          <w:rPr>
            <w:noProof/>
            <w:webHidden/>
          </w:rPr>
          <w:t>72</w:t>
        </w:r>
        <w:r w:rsidR="00022C99">
          <w:rPr>
            <w:noProof/>
            <w:webHidden/>
          </w:rPr>
          <w:fldChar w:fldCharType="end"/>
        </w:r>
      </w:hyperlink>
    </w:p>
    <w:p w14:paraId="5F726714" w14:textId="77777777" w:rsidR="00022C99" w:rsidRDefault="007603C3">
      <w:pPr>
        <w:pStyle w:val="Verzeichnis2"/>
        <w:rPr>
          <w:rFonts w:asciiTheme="minorHAnsi" w:eastAsiaTheme="minorEastAsia" w:hAnsiTheme="minorHAnsi" w:cstheme="minorBidi"/>
          <w:noProof/>
          <w:szCs w:val="22"/>
          <w:lang w:eastAsia="zh-CN"/>
        </w:rPr>
      </w:pPr>
      <w:hyperlink w:anchor="_Toc449708335" w:history="1">
        <w:r w:rsidR="00022C99" w:rsidRPr="00585994">
          <w:rPr>
            <w:rStyle w:val="Hyperlink"/>
            <w:noProof/>
          </w:rPr>
          <w:t>6.7</w:t>
        </w:r>
        <w:r w:rsidR="00022C99">
          <w:rPr>
            <w:rFonts w:asciiTheme="minorHAnsi" w:eastAsiaTheme="minorEastAsia" w:hAnsiTheme="minorHAnsi" w:cstheme="minorBidi"/>
            <w:noProof/>
            <w:szCs w:val="22"/>
            <w:lang w:eastAsia="zh-CN"/>
          </w:rPr>
          <w:tab/>
        </w:r>
        <w:r w:rsidR="00022C99" w:rsidRPr="00585994">
          <w:rPr>
            <w:rStyle w:val="Hyperlink"/>
            <w:noProof/>
          </w:rPr>
          <w:t>Übertragungswerte und Übertragungskapital</w:t>
        </w:r>
        <w:r w:rsidR="00022C99">
          <w:rPr>
            <w:noProof/>
            <w:webHidden/>
          </w:rPr>
          <w:tab/>
        </w:r>
        <w:r w:rsidR="00022C99">
          <w:rPr>
            <w:noProof/>
            <w:webHidden/>
          </w:rPr>
          <w:fldChar w:fldCharType="begin"/>
        </w:r>
        <w:r w:rsidR="00022C99">
          <w:rPr>
            <w:noProof/>
            <w:webHidden/>
          </w:rPr>
          <w:instrText xml:space="preserve"> PAGEREF _Toc449708335 \h </w:instrText>
        </w:r>
        <w:r w:rsidR="00022C99">
          <w:rPr>
            <w:noProof/>
            <w:webHidden/>
          </w:rPr>
        </w:r>
        <w:r w:rsidR="00022C99">
          <w:rPr>
            <w:noProof/>
            <w:webHidden/>
          </w:rPr>
          <w:fldChar w:fldCharType="separate"/>
        </w:r>
        <w:r w:rsidR="00022C99">
          <w:rPr>
            <w:noProof/>
            <w:webHidden/>
          </w:rPr>
          <w:t>73</w:t>
        </w:r>
        <w:r w:rsidR="00022C99">
          <w:rPr>
            <w:noProof/>
            <w:webHidden/>
          </w:rPr>
          <w:fldChar w:fldCharType="end"/>
        </w:r>
      </w:hyperlink>
    </w:p>
    <w:p w14:paraId="42E94082" w14:textId="77777777" w:rsidR="00022C99" w:rsidRDefault="007603C3">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336" w:history="1">
        <w:r w:rsidR="00022C99" w:rsidRPr="00585994">
          <w:rPr>
            <w:rStyle w:val="Hyperlink"/>
            <w:noProof/>
          </w:rPr>
          <w:t>7</w:t>
        </w:r>
        <w:r w:rsidR="00022C99">
          <w:rPr>
            <w:rFonts w:asciiTheme="minorHAnsi" w:eastAsiaTheme="minorEastAsia" w:hAnsiTheme="minorHAnsi" w:cstheme="minorBidi"/>
            <w:noProof/>
            <w:szCs w:val="22"/>
            <w:lang w:eastAsia="zh-CN"/>
          </w:rPr>
          <w:tab/>
        </w:r>
        <w:r w:rsidR="00022C99" w:rsidRPr="00585994">
          <w:rPr>
            <w:rStyle w:val="Hyperlink"/>
            <w:noProof/>
          </w:rPr>
          <w:t>Reservierung und Rechnungslegung</w:t>
        </w:r>
        <w:r w:rsidR="00022C99">
          <w:rPr>
            <w:noProof/>
            <w:webHidden/>
          </w:rPr>
          <w:tab/>
        </w:r>
        <w:r w:rsidR="00022C99">
          <w:rPr>
            <w:noProof/>
            <w:webHidden/>
          </w:rPr>
          <w:fldChar w:fldCharType="begin"/>
        </w:r>
        <w:r w:rsidR="00022C99">
          <w:rPr>
            <w:noProof/>
            <w:webHidden/>
          </w:rPr>
          <w:instrText xml:space="preserve"> PAGEREF _Toc449708336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095C97B1" w14:textId="77777777" w:rsidR="00022C99" w:rsidRDefault="007603C3">
      <w:pPr>
        <w:pStyle w:val="Verzeichnis2"/>
        <w:rPr>
          <w:rFonts w:asciiTheme="minorHAnsi" w:eastAsiaTheme="minorEastAsia" w:hAnsiTheme="minorHAnsi" w:cstheme="minorBidi"/>
          <w:noProof/>
          <w:szCs w:val="22"/>
          <w:lang w:eastAsia="zh-CN"/>
        </w:rPr>
      </w:pPr>
      <w:hyperlink w:anchor="_Toc449708337" w:history="1">
        <w:r w:rsidR="00022C99" w:rsidRPr="00585994">
          <w:rPr>
            <w:rStyle w:val="Hyperlink"/>
            <w:noProof/>
          </w:rPr>
          <w:t>7.1</w:t>
        </w:r>
        <w:r w:rsidR="00022C99">
          <w:rPr>
            <w:rFonts w:asciiTheme="minorHAnsi" w:eastAsiaTheme="minorEastAsia" w:hAnsiTheme="minorHAnsi" w:cstheme="minorBidi"/>
            <w:noProof/>
            <w:szCs w:val="22"/>
            <w:lang w:eastAsia="zh-CN"/>
          </w:rPr>
          <w:tab/>
        </w:r>
        <w:r w:rsidR="00022C99" w:rsidRPr="00585994">
          <w:rPr>
            <w:rStyle w:val="Hyperlink"/>
            <w:noProof/>
          </w:rPr>
          <w:t>Deckungsrückstellung</w:t>
        </w:r>
        <w:r w:rsidR="00022C99">
          <w:rPr>
            <w:noProof/>
            <w:webHidden/>
          </w:rPr>
          <w:tab/>
        </w:r>
        <w:r w:rsidR="00022C99">
          <w:rPr>
            <w:noProof/>
            <w:webHidden/>
          </w:rPr>
          <w:fldChar w:fldCharType="begin"/>
        </w:r>
        <w:r w:rsidR="00022C99">
          <w:rPr>
            <w:noProof/>
            <w:webHidden/>
          </w:rPr>
          <w:instrText xml:space="preserve"> PAGEREF _Toc449708337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40341A52" w14:textId="77777777" w:rsidR="00022C99" w:rsidRDefault="007603C3">
      <w:pPr>
        <w:pStyle w:val="Verzeichnis2"/>
        <w:rPr>
          <w:rFonts w:asciiTheme="minorHAnsi" w:eastAsiaTheme="minorEastAsia" w:hAnsiTheme="minorHAnsi" w:cstheme="minorBidi"/>
          <w:noProof/>
          <w:szCs w:val="22"/>
          <w:lang w:eastAsia="zh-CN"/>
        </w:rPr>
      </w:pPr>
      <w:hyperlink w:anchor="_Toc449708338" w:history="1">
        <w:r w:rsidR="00022C99" w:rsidRPr="00585994">
          <w:rPr>
            <w:rStyle w:val="Hyperlink"/>
            <w:noProof/>
          </w:rPr>
          <w:t>7.2</w:t>
        </w:r>
        <w:r w:rsidR="00022C99">
          <w:rPr>
            <w:rFonts w:asciiTheme="minorHAnsi" w:eastAsiaTheme="minorEastAsia" w:hAnsiTheme="minorHAnsi" w:cstheme="minorBidi"/>
            <w:noProof/>
            <w:szCs w:val="22"/>
            <w:lang w:eastAsia="zh-CN"/>
          </w:rPr>
          <w:tab/>
        </w:r>
        <w:r w:rsidR="00022C99" w:rsidRPr="00585994">
          <w:rPr>
            <w:rStyle w:val="Hyperlink"/>
            <w:noProof/>
          </w:rPr>
          <w:t>Aktivierung von Abschlusskosten</w:t>
        </w:r>
        <w:r w:rsidR="00022C99">
          <w:rPr>
            <w:noProof/>
            <w:webHidden/>
          </w:rPr>
          <w:tab/>
        </w:r>
        <w:r w:rsidR="00022C99">
          <w:rPr>
            <w:noProof/>
            <w:webHidden/>
          </w:rPr>
          <w:fldChar w:fldCharType="begin"/>
        </w:r>
        <w:r w:rsidR="00022C99">
          <w:rPr>
            <w:noProof/>
            <w:webHidden/>
          </w:rPr>
          <w:instrText xml:space="preserve"> PAGEREF _Toc449708338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29E29E65" w14:textId="77777777" w:rsidR="00022C99" w:rsidRDefault="007603C3">
      <w:pPr>
        <w:pStyle w:val="Verzeichnis2"/>
        <w:rPr>
          <w:rFonts w:asciiTheme="minorHAnsi" w:eastAsiaTheme="minorEastAsia" w:hAnsiTheme="minorHAnsi" w:cstheme="minorBidi"/>
          <w:noProof/>
          <w:szCs w:val="22"/>
          <w:lang w:eastAsia="zh-CN"/>
        </w:rPr>
      </w:pPr>
      <w:hyperlink w:anchor="_Toc449708339" w:history="1">
        <w:r w:rsidR="00022C99" w:rsidRPr="00585994">
          <w:rPr>
            <w:rStyle w:val="Hyperlink"/>
            <w:noProof/>
          </w:rPr>
          <w:t>7.3</w:t>
        </w:r>
        <w:r w:rsidR="00022C99">
          <w:rPr>
            <w:rFonts w:asciiTheme="minorHAnsi" w:eastAsiaTheme="minorEastAsia" w:hAnsiTheme="minorHAnsi" w:cstheme="minorBidi"/>
            <w:noProof/>
            <w:szCs w:val="22"/>
            <w:lang w:eastAsia="zh-CN"/>
          </w:rPr>
          <w:tab/>
        </w:r>
        <w:r w:rsidR="00022C99" w:rsidRPr="00585994">
          <w:rPr>
            <w:rStyle w:val="Hyperlink"/>
            <w:noProof/>
          </w:rPr>
          <w:t>Schlussgewinnanteilfonds</w:t>
        </w:r>
        <w:r w:rsidR="00022C99">
          <w:rPr>
            <w:noProof/>
            <w:webHidden/>
          </w:rPr>
          <w:tab/>
        </w:r>
        <w:r w:rsidR="00022C99">
          <w:rPr>
            <w:noProof/>
            <w:webHidden/>
          </w:rPr>
          <w:fldChar w:fldCharType="begin"/>
        </w:r>
        <w:r w:rsidR="00022C99">
          <w:rPr>
            <w:noProof/>
            <w:webHidden/>
          </w:rPr>
          <w:instrText xml:space="preserve"> PAGEREF _Toc449708339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75E36407" w14:textId="77777777" w:rsidR="00022C99" w:rsidRDefault="007603C3">
      <w:pPr>
        <w:pStyle w:val="Verzeichnis2"/>
        <w:rPr>
          <w:rFonts w:asciiTheme="minorHAnsi" w:eastAsiaTheme="minorEastAsia" w:hAnsiTheme="minorHAnsi" w:cstheme="minorBidi"/>
          <w:noProof/>
          <w:szCs w:val="22"/>
          <w:lang w:eastAsia="zh-CN"/>
        </w:rPr>
      </w:pPr>
      <w:hyperlink w:anchor="_Toc449708340" w:history="1">
        <w:r w:rsidR="00022C99" w:rsidRPr="00585994">
          <w:rPr>
            <w:rStyle w:val="Hyperlink"/>
            <w:noProof/>
          </w:rPr>
          <w:t>7.4</w:t>
        </w:r>
        <w:r w:rsidR="00022C99">
          <w:rPr>
            <w:rFonts w:asciiTheme="minorHAnsi" w:eastAsiaTheme="minorEastAsia" w:hAnsiTheme="minorHAnsi" w:cstheme="minorBidi"/>
            <w:noProof/>
            <w:szCs w:val="22"/>
            <w:lang w:eastAsia="zh-CN"/>
          </w:rPr>
          <w:tab/>
        </w:r>
        <w:r w:rsidR="00022C99" w:rsidRPr="00585994">
          <w:rPr>
            <w:rStyle w:val="Hyperlink"/>
            <w:noProof/>
          </w:rPr>
          <w:t>Fonds für den Rentengewinnanteil</w:t>
        </w:r>
        <w:r w:rsidR="00022C99">
          <w:rPr>
            <w:noProof/>
            <w:webHidden/>
          </w:rPr>
          <w:tab/>
        </w:r>
        <w:r w:rsidR="00022C99">
          <w:rPr>
            <w:noProof/>
            <w:webHidden/>
          </w:rPr>
          <w:fldChar w:fldCharType="begin"/>
        </w:r>
        <w:r w:rsidR="00022C99">
          <w:rPr>
            <w:noProof/>
            <w:webHidden/>
          </w:rPr>
          <w:instrText xml:space="preserve"> PAGEREF _Toc449708340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2F814A7E" w14:textId="77777777" w:rsidR="00022C99" w:rsidRDefault="007603C3">
      <w:pPr>
        <w:pStyle w:val="Verzeichnis2"/>
        <w:rPr>
          <w:rFonts w:asciiTheme="minorHAnsi" w:eastAsiaTheme="minorEastAsia" w:hAnsiTheme="minorHAnsi" w:cstheme="minorBidi"/>
          <w:noProof/>
          <w:szCs w:val="22"/>
          <w:lang w:eastAsia="zh-CN"/>
        </w:rPr>
      </w:pPr>
      <w:hyperlink w:anchor="_Toc449708341" w:history="1">
        <w:r w:rsidR="00022C99" w:rsidRPr="00585994">
          <w:rPr>
            <w:rStyle w:val="Hyperlink"/>
            <w:noProof/>
          </w:rPr>
          <w:t>7.5</w:t>
        </w:r>
        <w:r w:rsidR="00022C99">
          <w:rPr>
            <w:rFonts w:asciiTheme="minorHAnsi" w:eastAsiaTheme="minorEastAsia" w:hAnsiTheme="minorHAnsi" w:cstheme="minorBidi"/>
            <w:noProof/>
            <w:szCs w:val="22"/>
            <w:lang w:eastAsia="zh-CN"/>
          </w:rPr>
          <w:tab/>
        </w:r>
        <w:r w:rsidR="00022C99" w:rsidRPr="00585994">
          <w:rPr>
            <w:rStyle w:val="Hyperlink"/>
            <w:noProof/>
          </w:rPr>
          <w:t>Direktgutschrift und Entnahme aus der RfB</w:t>
        </w:r>
        <w:r w:rsidR="00022C99">
          <w:rPr>
            <w:noProof/>
            <w:webHidden/>
          </w:rPr>
          <w:tab/>
        </w:r>
        <w:r w:rsidR="00022C99">
          <w:rPr>
            <w:noProof/>
            <w:webHidden/>
          </w:rPr>
          <w:fldChar w:fldCharType="begin"/>
        </w:r>
        <w:r w:rsidR="00022C99">
          <w:rPr>
            <w:noProof/>
            <w:webHidden/>
          </w:rPr>
          <w:instrText xml:space="preserve"> PAGEREF _Toc449708341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0E139779" w14:textId="77777777" w:rsidR="00022C99" w:rsidRDefault="007603C3">
      <w:pPr>
        <w:pStyle w:val="Verzeichnis2"/>
        <w:rPr>
          <w:rFonts w:asciiTheme="minorHAnsi" w:eastAsiaTheme="minorEastAsia" w:hAnsiTheme="minorHAnsi" w:cstheme="minorBidi"/>
          <w:noProof/>
          <w:szCs w:val="22"/>
          <w:lang w:eastAsia="zh-CN"/>
        </w:rPr>
      </w:pPr>
      <w:hyperlink w:anchor="_Toc449708342" w:history="1">
        <w:r w:rsidR="00022C99" w:rsidRPr="00585994">
          <w:rPr>
            <w:rStyle w:val="Hyperlink"/>
            <w:noProof/>
          </w:rPr>
          <w:t>7.6</w:t>
        </w:r>
        <w:r w:rsidR="00022C99">
          <w:rPr>
            <w:rFonts w:asciiTheme="minorHAnsi" w:eastAsiaTheme="minorEastAsia" w:hAnsiTheme="minorHAnsi" w:cstheme="minorBidi"/>
            <w:noProof/>
            <w:szCs w:val="22"/>
            <w:lang w:eastAsia="zh-CN"/>
          </w:rPr>
          <w:tab/>
        </w:r>
        <w:r w:rsidR="00022C99" w:rsidRPr="00585994">
          <w:rPr>
            <w:rStyle w:val="Hyperlink"/>
            <w:noProof/>
          </w:rPr>
          <w:t>Normrisikobeitrag</w:t>
        </w:r>
        <w:r w:rsidR="00022C99">
          <w:rPr>
            <w:noProof/>
            <w:webHidden/>
          </w:rPr>
          <w:tab/>
        </w:r>
        <w:r w:rsidR="00022C99">
          <w:rPr>
            <w:noProof/>
            <w:webHidden/>
          </w:rPr>
          <w:fldChar w:fldCharType="begin"/>
        </w:r>
        <w:r w:rsidR="00022C99">
          <w:rPr>
            <w:noProof/>
            <w:webHidden/>
          </w:rPr>
          <w:instrText xml:space="preserve"> PAGEREF _Toc449708342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20A6AC50" w14:textId="77777777" w:rsidR="00022C99" w:rsidRDefault="007603C3">
      <w:pPr>
        <w:pStyle w:val="Verzeichnis2"/>
        <w:rPr>
          <w:rFonts w:asciiTheme="minorHAnsi" w:eastAsiaTheme="minorEastAsia" w:hAnsiTheme="minorHAnsi" w:cstheme="minorBidi"/>
          <w:noProof/>
          <w:szCs w:val="22"/>
          <w:lang w:eastAsia="zh-CN"/>
        </w:rPr>
      </w:pPr>
      <w:hyperlink w:anchor="_Toc449708343" w:history="1">
        <w:r w:rsidR="00022C99" w:rsidRPr="00585994">
          <w:rPr>
            <w:rStyle w:val="Hyperlink"/>
            <w:noProof/>
          </w:rPr>
          <w:t>7.7</w:t>
        </w:r>
        <w:r w:rsidR="00022C99">
          <w:rPr>
            <w:rFonts w:asciiTheme="minorHAnsi" w:eastAsiaTheme="minorEastAsia" w:hAnsiTheme="minorHAnsi" w:cstheme="minorBidi"/>
            <w:noProof/>
            <w:szCs w:val="22"/>
            <w:lang w:eastAsia="zh-CN"/>
          </w:rPr>
          <w:tab/>
        </w:r>
        <w:r w:rsidR="00022C99" w:rsidRPr="00585994">
          <w:rPr>
            <w:rStyle w:val="Hyperlink"/>
            <w:noProof/>
          </w:rPr>
          <w:t>Anlagestock der fondsgebundenen Lebensversicherung</w:t>
        </w:r>
        <w:r w:rsidR="00022C99">
          <w:rPr>
            <w:noProof/>
            <w:webHidden/>
          </w:rPr>
          <w:tab/>
        </w:r>
        <w:r w:rsidR="00022C99">
          <w:rPr>
            <w:noProof/>
            <w:webHidden/>
          </w:rPr>
          <w:fldChar w:fldCharType="begin"/>
        </w:r>
        <w:r w:rsidR="00022C99">
          <w:rPr>
            <w:noProof/>
            <w:webHidden/>
          </w:rPr>
          <w:instrText xml:space="preserve"> PAGEREF _Toc449708343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352D4B1C" w14:textId="77777777" w:rsidR="00022C99" w:rsidRDefault="007603C3">
      <w:pPr>
        <w:pStyle w:val="Verzeichnis2"/>
        <w:rPr>
          <w:rFonts w:asciiTheme="minorHAnsi" w:eastAsiaTheme="minorEastAsia" w:hAnsiTheme="minorHAnsi" w:cstheme="minorBidi"/>
          <w:noProof/>
          <w:szCs w:val="22"/>
          <w:lang w:eastAsia="zh-CN"/>
        </w:rPr>
      </w:pPr>
      <w:hyperlink w:anchor="_Toc449708344" w:history="1">
        <w:r w:rsidR="00022C99" w:rsidRPr="00585994">
          <w:rPr>
            <w:rStyle w:val="Hyperlink"/>
            <w:noProof/>
          </w:rPr>
          <w:t>7.8</w:t>
        </w:r>
        <w:r w:rsidR="00022C99">
          <w:rPr>
            <w:rFonts w:asciiTheme="minorHAnsi" w:eastAsiaTheme="minorEastAsia" w:hAnsiTheme="minorHAnsi" w:cstheme="minorBidi"/>
            <w:noProof/>
            <w:szCs w:val="22"/>
            <w:lang w:eastAsia="zh-CN"/>
          </w:rPr>
          <w:tab/>
        </w:r>
        <w:r w:rsidR="00022C99" w:rsidRPr="00585994">
          <w:rPr>
            <w:rStyle w:val="Hyperlink"/>
            <w:noProof/>
          </w:rPr>
          <w:t>Rechnungslegung gemäß BerVersV</w:t>
        </w:r>
        <w:r w:rsidR="00022C99">
          <w:rPr>
            <w:noProof/>
            <w:webHidden/>
          </w:rPr>
          <w:tab/>
        </w:r>
        <w:r w:rsidR="00022C99">
          <w:rPr>
            <w:noProof/>
            <w:webHidden/>
          </w:rPr>
          <w:fldChar w:fldCharType="begin"/>
        </w:r>
        <w:r w:rsidR="00022C99">
          <w:rPr>
            <w:noProof/>
            <w:webHidden/>
          </w:rPr>
          <w:instrText xml:space="preserve"> PAGEREF _Toc449708344 \h </w:instrText>
        </w:r>
        <w:r w:rsidR="00022C99">
          <w:rPr>
            <w:noProof/>
            <w:webHidden/>
          </w:rPr>
        </w:r>
        <w:r w:rsidR="00022C99">
          <w:rPr>
            <w:noProof/>
            <w:webHidden/>
          </w:rPr>
          <w:fldChar w:fldCharType="separate"/>
        </w:r>
        <w:r w:rsidR="00022C99">
          <w:rPr>
            <w:noProof/>
            <w:webHidden/>
          </w:rPr>
          <w:t>74</w:t>
        </w:r>
        <w:r w:rsidR="00022C99">
          <w:rPr>
            <w:noProof/>
            <w:webHidden/>
          </w:rPr>
          <w:fldChar w:fldCharType="end"/>
        </w:r>
      </w:hyperlink>
    </w:p>
    <w:p w14:paraId="25A7470B" w14:textId="77777777" w:rsidR="00022C99" w:rsidRDefault="007603C3">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345" w:history="1">
        <w:r w:rsidR="00022C99" w:rsidRPr="00585994">
          <w:rPr>
            <w:rStyle w:val="Hyperlink"/>
            <w:noProof/>
          </w:rPr>
          <w:t>8</w:t>
        </w:r>
        <w:r w:rsidR="00022C99">
          <w:rPr>
            <w:rFonts w:asciiTheme="minorHAnsi" w:eastAsiaTheme="minorEastAsia" w:hAnsiTheme="minorHAnsi" w:cstheme="minorBidi"/>
            <w:noProof/>
            <w:szCs w:val="22"/>
            <w:lang w:eastAsia="zh-CN"/>
          </w:rPr>
          <w:tab/>
        </w:r>
        <w:r w:rsidR="00022C99" w:rsidRPr="00585994">
          <w:rPr>
            <w:rStyle w:val="Hyperlink"/>
            <w:noProof/>
          </w:rPr>
          <w:t>Rückversicherung</w:t>
        </w:r>
        <w:r w:rsidR="00022C99">
          <w:rPr>
            <w:noProof/>
            <w:webHidden/>
          </w:rPr>
          <w:tab/>
        </w:r>
        <w:r w:rsidR="00022C99">
          <w:rPr>
            <w:noProof/>
            <w:webHidden/>
          </w:rPr>
          <w:fldChar w:fldCharType="begin"/>
        </w:r>
        <w:r w:rsidR="00022C99">
          <w:rPr>
            <w:noProof/>
            <w:webHidden/>
          </w:rPr>
          <w:instrText xml:space="preserve"> PAGEREF _Toc449708345 \h </w:instrText>
        </w:r>
        <w:r w:rsidR="00022C99">
          <w:rPr>
            <w:noProof/>
            <w:webHidden/>
          </w:rPr>
        </w:r>
        <w:r w:rsidR="00022C99">
          <w:rPr>
            <w:noProof/>
            <w:webHidden/>
          </w:rPr>
          <w:fldChar w:fldCharType="separate"/>
        </w:r>
        <w:r w:rsidR="00022C99">
          <w:rPr>
            <w:noProof/>
            <w:webHidden/>
          </w:rPr>
          <w:t>75</w:t>
        </w:r>
        <w:r w:rsidR="00022C99">
          <w:rPr>
            <w:noProof/>
            <w:webHidden/>
          </w:rPr>
          <w:fldChar w:fldCharType="end"/>
        </w:r>
      </w:hyperlink>
    </w:p>
    <w:p w14:paraId="1D5D2A9E" w14:textId="77777777" w:rsidR="00022C99" w:rsidRDefault="007603C3">
      <w:pPr>
        <w:pStyle w:val="Verzeichnis1"/>
        <w:tabs>
          <w:tab w:val="left" w:pos="440"/>
          <w:tab w:val="right" w:leader="dot" w:pos="9062"/>
        </w:tabs>
        <w:rPr>
          <w:rFonts w:asciiTheme="minorHAnsi" w:eastAsiaTheme="minorEastAsia" w:hAnsiTheme="minorHAnsi" w:cstheme="minorBidi"/>
          <w:noProof/>
          <w:szCs w:val="22"/>
          <w:lang w:eastAsia="zh-CN"/>
        </w:rPr>
      </w:pPr>
      <w:hyperlink w:anchor="_Toc449708346" w:history="1">
        <w:r w:rsidR="00022C99" w:rsidRPr="00585994">
          <w:rPr>
            <w:rStyle w:val="Hyperlink"/>
            <w:noProof/>
          </w:rPr>
          <w:t>9</w:t>
        </w:r>
        <w:r w:rsidR="00022C99">
          <w:rPr>
            <w:rFonts w:asciiTheme="minorHAnsi" w:eastAsiaTheme="minorEastAsia" w:hAnsiTheme="minorHAnsi" w:cstheme="minorBidi"/>
            <w:noProof/>
            <w:szCs w:val="22"/>
            <w:lang w:eastAsia="zh-CN"/>
          </w:rPr>
          <w:tab/>
        </w:r>
        <w:r w:rsidR="00022C99" w:rsidRPr="00585994">
          <w:rPr>
            <w:rStyle w:val="Hyperlink"/>
            <w:noProof/>
          </w:rPr>
          <w:t>Produktspezifische Besonderheiten (z.B. Rentenübergang)</w:t>
        </w:r>
        <w:r w:rsidR="00022C99">
          <w:rPr>
            <w:noProof/>
            <w:webHidden/>
          </w:rPr>
          <w:tab/>
        </w:r>
        <w:r w:rsidR="00022C99">
          <w:rPr>
            <w:noProof/>
            <w:webHidden/>
          </w:rPr>
          <w:fldChar w:fldCharType="begin"/>
        </w:r>
        <w:r w:rsidR="00022C99">
          <w:rPr>
            <w:noProof/>
            <w:webHidden/>
          </w:rPr>
          <w:instrText xml:space="preserve"> PAGEREF _Toc449708346 \h </w:instrText>
        </w:r>
        <w:r w:rsidR="00022C99">
          <w:rPr>
            <w:noProof/>
            <w:webHidden/>
          </w:rPr>
        </w:r>
        <w:r w:rsidR="00022C99">
          <w:rPr>
            <w:noProof/>
            <w:webHidden/>
          </w:rPr>
          <w:fldChar w:fldCharType="separate"/>
        </w:r>
        <w:r w:rsidR="00022C99">
          <w:rPr>
            <w:noProof/>
            <w:webHidden/>
          </w:rPr>
          <w:t>76</w:t>
        </w:r>
        <w:r w:rsidR="00022C99">
          <w:rPr>
            <w:noProof/>
            <w:webHidden/>
          </w:rPr>
          <w:fldChar w:fldCharType="end"/>
        </w:r>
      </w:hyperlink>
    </w:p>
    <w:p w14:paraId="1A38BD07" w14:textId="77777777" w:rsidR="00022C99" w:rsidRDefault="007603C3">
      <w:pPr>
        <w:pStyle w:val="Verzeichnis1"/>
        <w:tabs>
          <w:tab w:val="left" w:pos="660"/>
          <w:tab w:val="right" w:leader="dot" w:pos="9062"/>
        </w:tabs>
        <w:rPr>
          <w:rFonts w:asciiTheme="minorHAnsi" w:eastAsiaTheme="minorEastAsia" w:hAnsiTheme="minorHAnsi" w:cstheme="minorBidi"/>
          <w:noProof/>
          <w:szCs w:val="22"/>
          <w:lang w:eastAsia="zh-CN"/>
        </w:rPr>
      </w:pPr>
      <w:hyperlink w:anchor="_Toc449708347" w:history="1">
        <w:r w:rsidR="00022C99" w:rsidRPr="00585994">
          <w:rPr>
            <w:rStyle w:val="Hyperlink"/>
            <w:noProof/>
          </w:rPr>
          <w:t>10</w:t>
        </w:r>
        <w:r w:rsidR="00022C99">
          <w:rPr>
            <w:rFonts w:asciiTheme="minorHAnsi" w:eastAsiaTheme="minorEastAsia" w:hAnsiTheme="minorHAnsi" w:cstheme="minorBidi"/>
            <w:noProof/>
            <w:szCs w:val="22"/>
            <w:lang w:eastAsia="zh-CN"/>
          </w:rPr>
          <w:tab/>
        </w:r>
        <w:r w:rsidR="00022C99" w:rsidRPr="00585994">
          <w:rPr>
            <w:rStyle w:val="Hyperlink"/>
            <w:noProof/>
          </w:rPr>
          <w:t>Tarifbegrenzungen</w:t>
        </w:r>
        <w:r w:rsidR="00022C99">
          <w:rPr>
            <w:noProof/>
            <w:webHidden/>
          </w:rPr>
          <w:tab/>
        </w:r>
        <w:r w:rsidR="00022C99">
          <w:rPr>
            <w:noProof/>
            <w:webHidden/>
          </w:rPr>
          <w:fldChar w:fldCharType="begin"/>
        </w:r>
        <w:r w:rsidR="00022C99">
          <w:rPr>
            <w:noProof/>
            <w:webHidden/>
          </w:rPr>
          <w:instrText xml:space="preserve"> PAGEREF _Toc449708347 \h </w:instrText>
        </w:r>
        <w:r w:rsidR="00022C99">
          <w:rPr>
            <w:noProof/>
            <w:webHidden/>
          </w:rPr>
        </w:r>
        <w:r w:rsidR="00022C99">
          <w:rPr>
            <w:noProof/>
            <w:webHidden/>
          </w:rPr>
          <w:fldChar w:fldCharType="separate"/>
        </w:r>
        <w:r w:rsidR="00022C99">
          <w:rPr>
            <w:noProof/>
            <w:webHidden/>
          </w:rPr>
          <w:t>77</w:t>
        </w:r>
        <w:r w:rsidR="00022C99">
          <w:rPr>
            <w:noProof/>
            <w:webHidden/>
          </w:rPr>
          <w:fldChar w:fldCharType="end"/>
        </w:r>
      </w:hyperlink>
    </w:p>
    <w:p w14:paraId="0DB86FEA" w14:textId="77777777" w:rsidR="00022C99" w:rsidRDefault="007603C3">
      <w:pPr>
        <w:pStyle w:val="Verzeichnis1"/>
        <w:tabs>
          <w:tab w:val="left" w:pos="660"/>
          <w:tab w:val="right" w:leader="dot" w:pos="9062"/>
        </w:tabs>
        <w:rPr>
          <w:rFonts w:asciiTheme="minorHAnsi" w:eastAsiaTheme="minorEastAsia" w:hAnsiTheme="minorHAnsi" w:cstheme="minorBidi"/>
          <w:noProof/>
          <w:szCs w:val="22"/>
          <w:lang w:eastAsia="zh-CN"/>
        </w:rPr>
      </w:pPr>
      <w:hyperlink w:anchor="_Toc449708348" w:history="1">
        <w:r w:rsidR="00022C99" w:rsidRPr="00585994">
          <w:rPr>
            <w:rStyle w:val="Hyperlink"/>
            <w:noProof/>
          </w:rPr>
          <w:t>11</w:t>
        </w:r>
        <w:r w:rsidR="00022C99">
          <w:rPr>
            <w:rFonts w:asciiTheme="minorHAnsi" w:eastAsiaTheme="minorEastAsia" w:hAnsiTheme="minorHAnsi" w:cstheme="minorBidi"/>
            <w:noProof/>
            <w:szCs w:val="22"/>
            <w:lang w:eastAsia="zh-CN"/>
          </w:rPr>
          <w:tab/>
        </w:r>
        <w:r w:rsidR="00022C99" w:rsidRPr="00585994">
          <w:rPr>
            <w:rStyle w:val="Hyperlink"/>
            <w:noProof/>
          </w:rPr>
          <w:t>Glossar</w:t>
        </w:r>
        <w:r w:rsidR="00022C99">
          <w:rPr>
            <w:noProof/>
            <w:webHidden/>
          </w:rPr>
          <w:tab/>
        </w:r>
        <w:r w:rsidR="00022C99">
          <w:rPr>
            <w:noProof/>
            <w:webHidden/>
          </w:rPr>
          <w:fldChar w:fldCharType="begin"/>
        </w:r>
        <w:r w:rsidR="00022C99">
          <w:rPr>
            <w:noProof/>
            <w:webHidden/>
          </w:rPr>
          <w:instrText xml:space="preserve"> PAGEREF _Toc449708348 \h </w:instrText>
        </w:r>
        <w:r w:rsidR="00022C99">
          <w:rPr>
            <w:noProof/>
            <w:webHidden/>
          </w:rPr>
        </w:r>
        <w:r w:rsidR="00022C99">
          <w:rPr>
            <w:noProof/>
            <w:webHidden/>
          </w:rPr>
          <w:fldChar w:fldCharType="separate"/>
        </w:r>
        <w:r w:rsidR="00022C99">
          <w:rPr>
            <w:noProof/>
            <w:webHidden/>
          </w:rPr>
          <w:t>78</w:t>
        </w:r>
        <w:r w:rsidR="00022C99">
          <w:rPr>
            <w:noProof/>
            <w:webHidden/>
          </w:rPr>
          <w:fldChar w:fldCharType="end"/>
        </w:r>
      </w:hyperlink>
    </w:p>
    <w:p w14:paraId="77AA2A96" w14:textId="77777777" w:rsidR="00022C99" w:rsidRDefault="007603C3">
      <w:pPr>
        <w:pStyle w:val="Verzeichnis1"/>
        <w:tabs>
          <w:tab w:val="left" w:pos="660"/>
          <w:tab w:val="right" w:leader="dot" w:pos="9062"/>
        </w:tabs>
        <w:rPr>
          <w:rFonts w:asciiTheme="minorHAnsi" w:eastAsiaTheme="minorEastAsia" w:hAnsiTheme="minorHAnsi" w:cstheme="minorBidi"/>
          <w:noProof/>
          <w:szCs w:val="22"/>
          <w:lang w:eastAsia="zh-CN"/>
        </w:rPr>
      </w:pPr>
      <w:hyperlink w:anchor="_Toc449708349" w:history="1">
        <w:r w:rsidR="00022C99" w:rsidRPr="00585994">
          <w:rPr>
            <w:rStyle w:val="Hyperlink"/>
            <w:noProof/>
          </w:rPr>
          <w:t>12</w:t>
        </w:r>
        <w:r w:rsidR="00022C99">
          <w:rPr>
            <w:rFonts w:asciiTheme="minorHAnsi" w:eastAsiaTheme="minorEastAsia" w:hAnsiTheme="minorHAnsi" w:cstheme="minorBidi"/>
            <w:noProof/>
            <w:szCs w:val="22"/>
            <w:lang w:eastAsia="zh-CN"/>
          </w:rPr>
          <w:tab/>
        </w:r>
        <w:r w:rsidR="00022C99" w:rsidRPr="00585994">
          <w:rPr>
            <w:rStyle w:val="Hyperlink"/>
            <w:noProof/>
          </w:rPr>
          <w:t>Anlagen</w:t>
        </w:r>
        <w:r w:rsidR="00022C99">
          <w:rPr>
            <w:noProof/>
            <w:webHidden/>
          </w:rPr>
          <w:tab/>
        </w:r>
        <w:r w:rsidR="00022C99">
          <w:rPr>
            <w:noProof/>
            <w:webHidden/>
          </w:rPr>
          <w:fldChar w:fldCharType="begin"/>
        </w:r>
        <w:r w:rsidR="00022C99">
          <w:rPr>
            <w:noProof/>
            <w:webHidden/>
          </w:rPr>
          <w:instrText xml:space="preserve"> PAGEREF _Toc449708349 \h </w:instrText>
        </w:r>
        <w:r w:rsidR="00022C99">
          <w:rPr>
            <w:noProof/>
            <w:webHidden/>
          </w:rPr>
        </w:r>
        <w:r w:rsidR="00022C99">
          <w:rPr>
            <w:noProof/>
            <w:webHidden/>
          </w:rPr>
          <w:fldChar w:fldCharType="separate"/>
        </w:r>
        <w:r w:rsidR="00022C99">
          <w:rPr>
            <w:noProof/>
            <w:webHidden/>
          </w:rPr>
          <w:t>79</w:t>
        </w:r>
        <w:r w:rsidR="00022C99">
          <w:rPr>
            <w:noProof/>
            <w:webHidden/>
          </w:rPr>
          <w:fldChar w:fldCharType="end"/>
        </w:r>
      </w:hyperlink>
    </w:p>
    <w:p w14:paraId="56D29593" w14:textId="77777777" w:rsidR="0013793A" w:rsidRPr="00FC6359" w:rsidRDefault="00BB2072" w:rsidP="00AA3FFE">
      <w:pPr>
        <w:pStyle w:val="berschrift1"/>
        <w:numPr>
          <w:ilvl w:val="0"/>
          <w:numId w:val="0"/>
        </w:numPr>
        <w:rPr>
          <w:b w:val="0"/>
          <w:bCs w:val="0"/>
        </w:rPr>
      </w:pPr>
      <w:r w:rsidRPr="00FC6359">
        <w:rPr>
          <w:kern w:val="0"/>
        </w:rPr>
        <w:fldChar w:fldCharType="end"/>
      </w:r>
      <w:r w:rsidR="0013793A" w:rsidRPr="00FC6359">
        <w:br w:type="page"/>
      </w:r>
    </w:p>
    <w:p w14:paraId="7668F569" w14:textId="5C50CC5A" w:rsidR="006236D9" w:rsidRDefault="006236D9" w:rsidP="00791A88">
      <w:pPr>
        <w:pStyle w:val="berschrift1"/>
      </w:pPr>
      <w:bookmarkStart w:id="2" w:name="_Toc449708243"/>
      <w:r>
        <w:lastRenderedPageBreak/>
        <w:t>Entscheidungen und offene Punkte</w:t>
      </w:r>
      <w:bookmarkEnd w:id="2"/>
    </w:p>
    <w:p w14:paraId="2C0417D7" w14:textId="77777777" w:rsidR="00B576A3" w:rsidRDefault="00B576A3"/>
    <w:p w14:paraId="7240275E" w14:textId="2390CD25" w:rsidR="00B576A3" w:rsidRDefault="00B576A3">
      <w:r>
        <w:t>Dies wird in einer separaten Excel-Datei beschrieben.</w:t>
      </w:r>
    </w:p>
    <w:p w14:paraId="3E884CF3" w14:textId="77777777" w:rsidR="006236D9" w:rsidRDefault="006236D9">
      <w:r>
        <w:br w:type="page"/>
      </w:r>
    </w:p>
    <w:p w14:paraId="3372B302" w14:textId="31A5043E" w:rsidR="00791A88" w:rsidRDefault="00D73537" w:rsidP="006236D9">
      <w:pPr>
        <w:pStyle w:val="berschrift1"/>
        <w:numPr>
          <w:ilvl w:val="0"/>
          <w:numId w:val="0"/>
        </w:numPr>
        <w:ind w:left="432" w:hanging="432"/>
      </w:pPr>
      <w:bookmarkStart w:id="3" w:name="_Toc449708244"/>
      <w:r>
        <w:lastRenderedPageBreak/>
        <w:t xml:space="preserve">Allgemeine </w:t>
      </w:r>
      <w:r w:rsidR="00791A88">
        <w:t>Hinweise</w:t>
      </w:r>
      <w:bookmarkEnd w:id="3"/>
    </w:p>
    <w:p w14:paraId="370A5BE3" w14:textId="77777777" w:rsidR="00D73537" w:rsidRDefault="00D73537" w:rsidP="00D73537"/>
    <w:p w14:paraId="15EB3E12" w14:textId="7B5691B2" w:rsidR="004972CD" w:rsidRDefault="004972CD" w:rsidP="004972CD">
      <w:r>
        <w:t>Aktuelle Produktnamen</w:t>
      </w:r>
      <w:r w:rsidR="006812ED">
        <w:t xml:space="preserve"> (ab 2017)</w:t>
      </w:r>
    </w:p>
    <w:tbl>
      <w:tblPr>
        <w:tblStyle w:val="Tabellenraster"/>
        <w:tblW w:w="4141" w:type="pct"/>
        <w:tblLook w:val="04A0" w:firstRow="1" w:lastRow="0" w:firstColumn="1" w:lastColumn="0" w:noHBand="0" w:noVBand="1"/>
      </w:tblPr>
      <w:tblGrid>
        <w:gridCol w:w="2094"/>
        <w:gridCol w:w="1752"/>
        <w:gridCol w:w="1923"/>
        <w:gridCol w:w="1923"/>
      </w:tblGrid>
      <w:tr w:rsidR="004972CD" w:rsidRPr="00B247B6" w14:paraId="7A7A3045" w14:textId="77777777" w:rsidTr="004651B1">
        <w:tc>
          <w:tcPr>
            <w:tcW w:w="1361" w:type="pct"/>
            <w:shd w:val="clear" w:color="auto" w:fill="00B050"/>
            <w:vAlign w:val="center"/>
          </w:tcPr>
          <w:p w14:paraId="7CB8EB43" w14:textId="77777777" w:rsidR="004972CD" w:rsidRPr="00B247B6" w:rsidRDefault="004972CD" w:rsidP="004651B1">
            <w:pPr>
              <w:jc w:val="center"/>
              <w:rPr>
                <w:b/>
              </w:rPr>
            </w:pPr>
            <w:r w:rsidRPr="00B247B6">
              <w:rPr>
                <w:b/>
              </w:rPr>
              <w:t>HLV</w:t>
            </w:r>
          </w:p>
        </w:tc>
        <w:tc>
          <w:tcPr>
            <w:tcW w:w="1139" w:type="pct"/>
            <w:shd w:val="clear" w:color="auto" w:fill="FF0000"/>
            <w:vAlign w:val="center"/>
          </w:tcPr>
          <w:p w14:paraId="5D26686B" w14:textId="77777777" w:rsidR="004972CD" w:rsidRPr="00B247B6" w:rsidRDefault="004972CD" w:rsidP="004651B1">
            <w:pPr>
              <w:jc w:val="center"/>
              <w:rPr>
                <w:b/>
              </w:rPr>
            </w:pPr>
            <w:r>
              <w:rPr>
                <w:b/>
              </w:rPr>
              <w:t>NL</w:t>
            </w:r>
          </w:p>
        </w:tc>
        <w:tc>
          <w:tcPr>
            <w:tcW w:w="1250" w:type="pct"/>
            <w:shd w:val="clear" w:color="auto" w:fill="FFFF00"/>
            <w:vAlign w:val="center"/>
          </w:tcPr>
          <w:p w14:paraId="2580AD1C" w14:textId="77777777" w:rsidR="004972CD" w:rsidRPr="00B247B6" w:rsidRDefault="004972CD" w:rsidP="004651B1">
            <w:pPr>
              <w:jc w:val="center"/>
              <w:rPr>
                <w:b/>
              </w:rPr>
            </w:pPr>
            <w:r w:rsidRPr="00B247B6">
              <w:rPr>
                <w:b/>
              </w:rPr>
              <w:t>PBL</w:t>
            </w:r>
          </w:p>
        </w:tc>
        <w:tc>
          <w:tcPr>
            <w:tcW w:w="1250" w:type="pct"/>
            <w:shd w:val="clear" w:color="auto" w:fill="0070C0"/>
            <w:vAlign w:val="center"/>
          </w:tcPr>
          <w:p w14:paraId="547DD5A6" w14:textId="77777777" w:rsidR="004972CD" w:rsidRPr="00B247B6" w:rsidRDefault="004972CD" w:rsidP="004651B1">
            <w:pPr>
              <w:jc w:val="center"/>
              <w:rPr>
                <w:b/>
              </w:rPr>
            </w:pPr>
            <w:r w:rsidRPr="00B247B6">
              <w:rPr>
                <w:b/>
              </w:rPr>
              <w:t>TAL</w:t>
            </w:r>
          </w:p>
        </w:tc>
      </w:tr>
      <w:tr w:rsidR="004972CD" w:rsidRPr="00B247B6" w14:paraId="02E26A6B" w14:textId="77777777" w:rsidTr="004651B1">
        <w:tc>
          <w:tcPr>
            <w:tcW w:w="1361" w:type="pct"/>
            <w:shd w:val="clear" w:color="auto" w:fill="EAF1DD" w:themeFill="accent3" w:themeFillTint="33"/>
            <w:vAlign w:val="center"/>
          </w:tcPr>
          <w:p w14:paraId="18E9D318" w14:textId="5CE0CCD7" w:rsidR="004972CD" w:rsidRPr="00B247B6" w:rsidRDefault="00E02C22" w:rsidP="004651B1">
            <w:pPr>
              <w:jc w:val="center"/>
            </w:pPr>
            <w:r>
              <w:t>-</w:t>
            </w:r>
          </w:p>
        </w:tc>
        <w:tc>
          <w:tcPr>
            <w:tcW w:w="1139" w:type="pct"/>
            <w:shd w:val="clear" w:color="auto" w:fill="F2DBDB" w:themeFill="accent2" w:themeFillTint="33"/>
            <w:vAlign w:val="center"/>
          </w:tcPr>
          <w:p w14:paraId="5D540480" w14:textId="77777777" w:rsidR="004972CD" w:rsidRPr="00B247B6" w:rsidRDefault="004972CD" w:rsidP="004651B1">
            <w:pPr>
              <w:jc w:val="center"/>
            </w:pPr>
            <w:r w:rsidRPr="006D1D44">
              <w:rPr>
                <w:b/>
                <w:i/>
              </w:rPr>
              <w:t>aktiv</w:t>
            </w:r>
            <w:r>
              <w:t>plan (HRV2)</w:t>
            </w:r>
          </w:p>
        </w:tc>
        <w:tc>
          <w:tcPr>
            <w:tcW w:w="1250" w:type="pct"/>
            <w:shd w:val="clear" w:color="auto" w:fill="FFFFCC"/>
            <w:vAlign w:val="center"/>
          </w:tcPr>
          <w:p w14:paraId="7B3D98F5" w14:textId="31B4BB28" w:rsidR="004972CD" w:rsidRPr="00B247B6" w:rsidRDefault="00E02C22" w:rsidP="006812ED">
            <w:pPr>
              <w:jc w:val="center"/>
            </w:pPr>
            <w:r>
              <w:t>-</w:t>
            </w:r>
          </w:p>
        </w:tc>
        <w:tc>
          <w:tcPr>
            <w:tcW w:w="1250" w:type="pct"/>
            <w:shd w:val="clear" w:color="auto" w:fill="DBE5F1" w:themeFill="accent1" w:themeFillTint="33"/>
            <w:vAlign w:val="center"/>
          </w:tcPr>
          <w:p w14:paraId="0521F5E1" w14:textId="6E5E73D7" w:rsidR="004972CD" w:rsidRPr="00B247B6" w:rsidRDefault="00E02C22" w:rsidP="004651B1">
            <w:pPr>
              <w:jc w:val="center"/>
            </w:pPr>
            <w:r>
              <w:t>-</w:t>
            </w:r>
          </w:p>
        </w:tc>
      </w:tr>
    </w:tbl>
    <w:p w14:paraId="43194EC2" w14:textId="77777777" w:rsidR="004972CD" w:rsidRDefault="004972CD" w:rsidP="004972CD"/>
    <w:p w14:paraId="3CEF31AF" w14:textId="77777777" w:rsidR="004972CD" w:rsidRDefault="004972CD" w:rsidP="004972CD">
      <w:r>
        <w:t>Aktuell angeboten:</w:t>
      </w:r>
    </w:p>
    <w:p w14:paraId="3F51E2D0" w14:textId="6559A254" w:rsidR="004972CD" w:rsidRDefault="004972CD" w:rsidP="004972CD">
      <w:r>
        <w:t>HLV</w:t>
      </w:r>
      <w:r w:rsidR="00E02C22">
        <w:t>/PBL/TAL</w:t>
      </w:r>
      <w:r>
        <w:t>:</w:t>
      </w:r>
      <w:r w:rsidR="00E02C22">
        <w:t xml:space="preserve"> wird nicht angeboten</w:t>
      </w:r>
    </w:p>
    <w:p w14:paraId="49AF3E9A" w14:textId="06443A99" w:rsidR="004972CD" w:rsidRPr="00BB3396" w:rsidRDefault="00E02C22" w:rsidP="004972CD">
      <w:proofErr w:type="spellStart"/>
      <w:r>
        <w:t>nl</w:t>
      </w:r>
      <w:proofErr w:type="spellEnd"/>
      <w:r w:rsidR="004972CD" w:rsidRPr="00BB3396">
        <w:t>:</w:t>
      </w:r>
    </w:p>
    <w:p w14:paraId="63017428" w14:textId="77777777" w:rsidR="004972CD" w:rsidRDefault="004972CD" w:rsidP="004972CD">
      <w:r w:rsidRPr="00BB3396">
        <w:t>Privatgeschäft</w:t>
      </w:r>
    </w:p>
    <w:p w14:paraId="78D4F2B5" w14:textId="77777777" w:rsidR="004972CD" w:rsidRDefault="004972CD" w:rsidP="00D73537"/>
    <w:p w14:paraId="1C700C22" w14:textId="2AB85BDC" w:rsidR="004972CD" w:rsidRDefault="00C47A45" w:rsidP="00D73537">
      <w:r>
        <w:t>Geplant:</w:t>
      </w:r>
    </w:p>
    <w:p w14:paraId="54341B1F" w14:textId="7D7C1538" w:rsidR="00C47A45" w:rsidRDefault="00C47A45" w:rsidP="00D73537">
      <w:r>
        <w:t xml:space="preserve">NL: Riester, Basis und </w:t>
      </w:r>
      <w:proofErr w:type="spellStart"/>
      <w:r>
        <w:t>bAV</w:t>
      </w:r>
      <w:proofErr w:type="spellEnd"/>
    </w:p>
    <w:p w14:paraId="1F3EB284" w14:textId="5E60974E" w:rsidR="00C47A45" w:rsidRPr="00F930E9" w:rsidRDefault="00C47A45" w:rsidP="00D73537"/>
    <w:p w14:paraId="1BDB072B" w14:textId="7AA546B9" w:rsidR="008D04A4" w:rsidRDefault="008D04A4" w:rsidP="00D73537">
      <w:r>
        <w:t>Der Rentenbezug soll allgemein in einem separaten Harmonisierungsdokument behandelt werden.</w:t>
      </w:r>
    </w:p>
    <w:p w14:paraId="319711FB" w14:textId="77777777" w:rsidR="008D04A4" w:rsidRDefault="008D04A4" w:rsidP="00D73537"/>
    <w:p w14:paraId="0B999DE2" w14:textId="253D0C79" w:rsidR="008D04A4" w:rsidRPr="00C47A45" w:rsidRDefault="008D04A4" w:rsidP="00D73537">
      <w:r>
        <w:t>Bestimmte Namen im Sinne dieses Dokuments (wie z.B. „Mindestrente“) sind im Glossar aufgeführt, sollen aber nur als „Arbeitstitel“ verstanden werden.</w:t>
      </w:r>
    </w:p>
    <w:p w14:paraId="7DB36BEA" w14:textId="77777777" w:rsidR="00C47A45" w:rsidRPr="00C47A45" w:rsidRDefault="00C47A45" w:rsidP="00D73537"/>
    <w:p w14:paraId="118E29EE" w14:textId="57DA8210" w:rsidR="004972CD" w:rsidRPr="008D04A4" w:rsidRDefault="00C47A45" w:rsidP="00D73537">
      <w:pPr>
        <w:rPr>
          <w:b/>
        </w:rPr>
      </w:pPr>
      <w:r w:rsidRPr="008D04A4">
        <w:rPr>
          <w:b/>
        </w:rPr>
        <w:t>Redaktioneller Hinweis:</w:t>
      </w:r>
    </w:p>
    <w:p w14:paraId="0BCD2393" w14:textId="77777777" w:rsidR="00C47A45" w:rsidRDefault="00C47A45" w:rsidP="00D73537"/>
    <w:p w14:paraId="22B3457F" w14:textId="40AC22DC" w:rsidR="00732D72" w:rsidRDefault="00732D72" w:rsidP="00D73537">
      <w:r>
        <w:t>Jeder Punkt wird in die folgenden Abschnitte gegliedert:</w:t>
      </w:r>
    </w:p>
    <w:p w14:paraId="0559730C" w14:textId="15C80F94" w:rsidR="00D73537" w:rsidRPr="00D4268C" w:rsidRDefault="00D73537" w:rsidP="00D73537">
      <w:pPr>
        <w:pStyle w:val="berschrift4"/>
      </w:pPr>
      <w:r>
        <w:t>A</w:t>
      </w:r>
      <w:r w:rsidRPr="00177E07">
        <w:t>ktueller</w:t>
      </w:r>
      <w:r>
        <w:t xml:space="preserve"> Stand</w:t>
      </w:r>
    </w:p>
    <w:p w14:paraId="3E43894C" w14:textId="77777777" w:rsidR="00A83B48" w:rsidRDefault="00A83B48" w:rsidP="00A83B48">
      <w:pPr>
        <w:pStyle w:val="berschrift4"/>
      </w:pPr>
      <w:r>
        <w:t>Empfehlung</w:t>
      </w:r>
    </w:p>
    <w:p w14:paraId="200B95D0" w14:textId="77777777" w:rsidR="00D73537" w:rsidRDefault="00D73537" w:rsidP="00D73537">
      <w:pPr>
        <w:pStyle w:val="berschrift4"/>
      </w:pPr>
      <w:r>
        <w:t>Abstimmung mit Produkttechnik</w:t>
      </w:r>
    </w:p>
    <w:p w14:paraId="61E026E2" w14:textId="77777777" w:rsidR="00D73537" w:rsidRDefault="00D73537" w:rsidP="00D73537">
      <w:pPr>
        <w:pStyle w:val="berschrift4"/>
      </w:pPr>
      <w:r>
        <w:t>Entscheidung</w:t>
      </w:r>
    </w:p>
    <w:p w14:paraId="295B8E9B" w14:textId="0F8611D5" w:rsidR="00E23C86" w:rsidRPr="00E23C86" w:rsidRDefault="00E23C86" w:rsidP="00E23C86">
      <w:r>
        <w:t>Entfällt.</w:t>
      </w:r>
    </w:p>
    <w:p w14:paraId="6F40A2DC" w14:textId="77777777" w:rsidR="00D73537" w:rsidRPr="00D4268C" w:rsidRDefault="00D73537" w:rsidP="00D73537">
      <w:pPr>
        <w:pStyle w:val="berschrift4"/>
      </w:pPr>
      <w:r>
        <w:t>Folgearbeiten</w:t>
      </w:r>
    </w:p>
    <w:p w14:paraId="22A09152" w14:textId="77777777" w:rsidR="00D73537" w:rsidRDefault="00D73537" w:rsidP="00D73537"/>
    <w:p w14:paraId="000F1F82" w14:textId="3FBE3956" w:rsidR="00A83B48" w:rsidRDefault="00A83B48" w:rsidP="00D73537">
      <w:r>
        <w:t>In jedem Tabellenfeld steht etwas (X = ja, - = nein)</w:t>
      </w:r>
    </w:p>
    <w:p w14:paraId="1C200A50" w14:textId="51F0F0B7" w:rsidR="00417EE5" w:rsidRDefault="00417EE5" w:rsidP="00D73537">
      <w:r>
        <w:t>Die graue Spalte „TD“ beschreibt die Entscheidung im Rahmen der Harmonisierung.</w:t>
      </w:r>
    </w:p>
    <w:p w14:paraId="7EB051E1" w14:textId="47433EE1" w:rsidR="00107C28" w:rsidRPr="00D73537" w:rsidRDefault="0007240F" w:rsidP="00D73537">
      <w:r>
        <w:t>(</w:t>
      </w:r>
      <w:r w:rsidR="00417EE5">
        <w:t xml:space="preserve">Einträge in Klammern </w:t>
      </w:r>
      <w:r>
        <w:t>stehen für Empfehlungen, über die noch nicht entschieden wurde)</w:t>
      </w:r>
    </w:p>
    <w:p w14:paraId="03DF788C" w14:textId="77777777" w:rsidR="00791A88" w:rsidRDefault="00791A88">
      <w:pPr>
        <w:rPr>
          <w:rFonts w:cs="Arial"/>
          <w:b/>
          <w:bCs/>
          <w:kern w:val="32"/>
          <w:sz w:val="32"/>
          <w:szCs w:val="32"/>
        </w:rPr>
      </w:pPr>
      <w:r>
        <w:br w:type="page"/>
      </w:r>
    </w:p>
    <w:p w14:paraId="4A4C0E7C" w14:textId="524A34FC" w:rsidR="0093464E" w:rsidRDefault="0093464E" w:rsidP="00E40C56">
      <w:pPr>
        <w:pStyle w:val="berschrift1"/>
      </w:pPr>
      <w:bookmarkStart w:id="4" w:name="_Toc449708245"/>
      <w:r>
        <w:lastRenderedPageBreak/>
        <w:t>Allgemeines und Beschreibung der Grundtarife</w:t>
      </w:r>
      <w:bookmarkEnd w:id="4"/>
    </w:p>
    <w:p w14:paraId="78D6C7B7" w14:textId="31A06CB1" w:rsidR="0050209F" w:rsidRDefault="0093464E" w:rsidP="00E40496">
      <w:pPr>
        <w:pStyle w:val="berschrift2"/>
      </w:pPr>
      <w:bookmarkStart w:id="5" w:name="_Toc449708246"/>
      <w:r>
        <w:t>Grundtarife und versicherte Leistung</w:t>
      </w:r>
      <w:bookmarkEnd w:id="5"/>
    </w:p>
    <w:p w14:paraId="328928E8" w14:textId="77777777" w:rsidR="00E81FC6" w:rsidRDefault="00E81FC6" w:rsidP="00E40496"/>
    <w:p w14:paraId="52F30DC5" w14:textId="77777777" w:rsidR="00E81FC6" w:rsidRPr="00E81FC6" w:rsidRDefault="00E81FC6" w:rsidP="00E40496"/>
    <w:p w14:paraId="72A59140" w14:textId="3FDC51D1" w:rsidR="00E22287" w:rsidRDefault="00E81FC6" w:rsidP="00E40496">
      <w:pPr>
        <w:pStyle w:val="berschrift3"/>
      </w:pPr>
      <w:r w:rsidRPr="00E40496">
        <w:t>Auflösende Bedingung</w:t>
      </w:r>
    </w:p>
    <w:p w14:paraId="716EBF7A" w14:textId="77777777" w:rsidR="00573C89" w:rsidRPr="00E81FC6" w:rsidRDefault="00573C89" w:rsidP="00573C89">
      <w:r>
        <w:t>FRV:</w:t>
      </w:r>
    </w:p>
    <w:p w14:paraId="40B49FE9" w14:textId="77777777" w:rsidR="00573C89" w:rsidRDefault="00573C89" w:rsidP="00573C89">
      <w:r>
        <w:t>Was ist vorgesehen, wenn das Fondsguthaben durch Entnahme von Kosten und/oder Ris</w:t>
      </w:r>
      <w:r>
        <w:t>i</w:t>
      </w:r>
      <w:r>
        <w:t>kobeiträgen auf Null sinkt?</w:t>
      </w:r>
    </w:p>
    <w:p w14:paraId="6C677965" w14:textId="77777777" w:rsidR="00573C89" w:rsidRDefault="00573C89" w:rsidP="00573C89"/>
    <w:p w14:paraId="58A90A08" w14:textId="77777777" w:rsidR="00573C89" w:rsidRPr="0010576E" w:rsidRDefault="00573C89" w:rsidP="00573C89">
      <w:r w:rsidRPr="0010576E">
        <w:t>Die Leistungen unterliegen der sogenannten „</w:t>
      </w:r>
      <w:commentRangeStart w:id="6"/>
      <w:r w:rsidRPr="0010576E">
        <w:t>auflösenden Bedingung</w:t>
      </w:r>
      <w:commentRangeEnd w:id="6"/>
      <w:r>
        <w:rPr>
          <w:rStyle w:val="Kommentarzeichen"/>
        </w:rPr>
        <w:commentReference w:id="6"/>
      </w:r>
      <w:r w:rsidRPr="0010576E">
        <w:t>“. Sie sind nur bedingt garantiert</w:t>
      </w:r>
    </w:p>
    <w:p w14:paraId="67F2B5C9" w14:textId="77777777" w:rsidR="00573C89" w:rsidRPr="0010576E" w:rsidRDefault="00573C89" w:rsidP="009E681E">
      <w:pPr>
        <w:pStyle w:val="Listenabsatz"/>
        <w:numPr>
          <w:ilvl w:val="0"/>
          <w:numId w:val="38"/>
        </w:numPr>
      </w:pPr>
      <w:r w:rsidRPr="0010576E">
        <w:t>für beitragsfreie Verträge (außerplanmäßig oder planmäßig durch abgekürzte Be</w:t>
      </w:r>
      <w:r w:rsidRPr="0010576E">
        <w:t>i</w:t>
      </w:r>
      <w:r w:rsidRPr="0010576E">
        <w:t>tragszahlungsdauer oder Einmalbeitrag),</w:t>
      </w:r>
    </w:p>
    <w:p w14:paraId="6534DAE6" w14:textId="77777777" w:rsidR="00573C89" w:rsidRPr="0010576E" w:rsidRDefault="00573C89" w:rsidP="009E681E">
      <w:pPr>
        <w:pStyle w:val="Listenabsatz"/>
        <w:numPr>
          <w:ilvl w:val="0"/>
          <w:numId w:val="38"/>
        </w:numPr>
      </w:pPr>
      <w:r w:rsidRPr="0010576E">
        <w:t>für Verträge während oder nach einer Beitragspause,</w:t>
      </w:r>
    </w:p>
    <w:p w14:paraId="37BEA590" w14:textId="77777777" w:rsidR="00573C89" w:rsidRPr="0010576E" w:rsidRDefault="00573C89" w:rsidP="009E681E">
      <w:pPr>
        <w:pStyle w:val="Listenabsatz"/>
        <w:numPr>
          <w:ilvl w:val="0"/>
          <w:numId w:val="38"/>
        </w:numPr>
      </w:pPr>
      <w:r w:rsidRPr="0010576E">
        <w:t xml:space="preserve">für Verträge nach einer Teilauszahlung oder Teilkündigung sowie </w:t>
      </w:r>
    </w:p>
    <w:p w14:paraId="27E25064" w14:textId="77777777" w:rsidR="00573C89" w:rsidRDefault="00573C89" w:rsidP="009E681E">
      <w:pPr>
        <w:pStyle w:val="Listenabsatz"/>
        <w:numPr>
          <w:ilvl w:val="0"/>
          <w:numId w:val="38"/>
        </w:numPr>
      </w:pPr>
      <w:r w:rsidRPr="0010576E">
        <w:t>für Verträge für die ein Risikozuschlag festgelegt wurde.</w:t>
      </w:r>
    </w:p>
    <w:p w14:paraId="5E8A0F03" w14:textId="77777777" w:rsidR="00573C89" w:rsidRPr="00573C89" w:rsidRDefault="00573C89" w:rsidP="00573C89"/>
    <w:p w14:paraId="1766BD6B" w14:textId="6378A908" w:rsidR="00573C89" w:rsidRPr="00573C89" w:rsidRDefault="00E40496" w:rsidP="00573C89">
      <w:pPr>
        <w:pStyle w:val="berschrift3"/>
      </w:pPr>
      <w:r>
        <w:t>Konten und Saldo</w:t>
      </w:r>
      <w:r w:rsidR="00573C89">
        <w:t>vortrag</w:t>
      </w:r>
    </w:p>
    <w:p w14:paraId="0F291791" w14:textId="0A952986" w:rsidR="00E40496" w:rsidRDefault="00573C89" w:rsidP="00573C89">
      <w:pPr>
        <w:spacing w:before="240" w:after="60"/>
        <w:rPr>
          <w:b/>
          <w:sz w:val="24"/>
        </w:rPr>
      </w:pPr>
      <w:r w:rsidRPr="00573C89">
        <w:rPr>
          <w:b/>
          <w:sz w:val="24"/>
        </w:rPr>
        <w:t>Aktueller Stand</w:t>
      </w:r>
    </w:p>
    <w:p w14:paraId="26F980E2" w14:textId="77777777" w:rsidR="00573C89" w:rsidRDefault="00573C89" w:rsidP="00E40496">
      <w:pPr>
        <w:rPr>
          <w:b/>
          <w:sz w:val="24"/>
        </w:rPr>
      </w:pPr>
    </w:p>
    <w:tbl>
      <w:tblPr>
        <w:tblStyle w:val="Tabellenraster"/>
        <w:tblW w:w="5000" w:type="pct"/>
        <w:tblLayout w:type="fixed"/>
        <w:tblLook w:val="04A0" w:firstRow="1" w:lastRow="0" w:firstColumn="1" w:lastColumn="0" w:noHBand="0" w:noVBand="1"/>
      </w:tblPr>
      <w:tblGrid>
        <w:gridCol w:w="2093"/>
        <w:gridCol w:w="1438"/>
        <w:gridCol w:w="1679"/>
        <w:gridCol w:w="1986"/>
        <w:gridCol w:w="2092"/>
      </w:tblGrid>
      <w:tr w:rsidR="00573C89" w:rsidRPr="00796A61" w14:paraId="2308B927" w14:textId="77777777" w:rsidTr="00573C89">
        <w:tc>
          <w:tcPr>
            <w:tcW w:w="1127" w:type="pct"/>
            <w:vAlign w:val="center"/>
          </w:tcPr>
          <w:p w14:paraId="296A0043" w14:textId="77777777" w:rsidR="00573C89" w:rsidRPr="003116BA" w:rsidRDefault="00573C89" w:rsidP="007603C3">
            <w:pPr>
              <w:rPr>
                <w:b/>
              </w:rPr>
            </w:pPr>
            <w:r>
              <w:rPr>
                <w:b/>
              </w:rPr>
              <w:t>Konten</w:t>
            </w:r>
          </w:p>
        </w:tc>
        <w:tc>
          <w:tcPr>
            <w:tcW w:w="774" w:type="pct"/>
            <w:shd w:val="clear" w:color="auto" w:fill="808080" w:themeFill="background1" w:themeFillShade="80"/>
            <w:vAlign w:val="center"/>
          </w:tcPr>
          <w:p w14:paraId="6298D6EA" w14:textId="77777777" w:rsidR="00573C89" w:rsidRPr="00654F35" w:rsidRDefault="00573C89" w:rsidP="007603C3">
            <w:pPr>
              <w:jc w:val="center"/>
              <w:rPr>
                <w:b/>
              </w:rPr>
            </w:pPr>
            <w:r w:rsidRPr="00654F35">
              <w:rPr>
                <w:b/>
              </w:rPr>
              <w:t>TD</w:t>
            </w:r>
          </w:p>
        </w:tc>
        <w:tc>
          <w:tcPr>
            <w:tcW w:w="904" w:type="pct"/>
            <w:shd w:val="clear" w:color="auto" w:fill="4BACC6" w:themeFill="accent5"/>
            <w:vAlign w:val="center"/>
          </w:tcPr>
          <w:p w14:paraId="1C79C147" w14:textId="7473E4B2" w:rsidR="00573C89" w:rsidRPr="00796A61" w:rsidRDefault="00573C89" w:rsidP="007603C3">
            <w:pPr>
              <w:jc w:val="center"/>
              <w:rPr>
                <w:b/>
              </w:rPr>
            </w:pPr>
            <w:r>
              <w:rPr>
                <w:b/>
              </w:rPr>
              <w:t>ARK</w:t>
            </w:r>
          </w:p>
        </w:tc>
        <w:tc>
          <w:tcPr>
            <w:tcW w:w="1069" w:type="pct"/>
            <w:shd w:val="clear" w:color="auto" w:fill="F79646" w:themeFill="accent6"/>
            <w:vAlign w:val="center"/>
          </w:tcPr>
          <w:p w14:paraId="05F87459" w14:textId="2D13DEAD" w:rsidR="00573C89" w:rsidRPr="00796A61" w:rsidRDefault="00573C89" w:rsidP="007603C3">
            <w:pPr>
              <w:jc w:val="center"/>
              <w:rPr>
                <w:b/>
              </w:rPr>
            </w:pPr>
            <w:r>
              <w:rPr>
                <w:b/>
              </w:rPr>
              <w:t>ARF</w:t>
            </w:r>
          </w:p>
        </w:tc>
        <w:tc>
          <w:tcPr>
            <w:tcW w:w="1126" w:type="pct"/>
            <w:shd w:val="clear" w:color="auto" w:fill="FF0000"/>
            <w:vAlign w:val="center"/>
          </w:tcPr>
          <w:p w14:paraId="7A8031F0" w14:textId="3B507930" w:rsidR="00573C89" w:rsidRPr="00796A61" w:rsidRDefault="00573C89" w:rsidP="007603C3">
            <w:pPr>
              <w:jc w:val="center"/>
              <w:rPr>
                <w:b/>
              </w:rPr>
            </w:pPr>
            <w:r>
              <w:rPr>
                <w:b/>
              </w:rPr>
              <w:t>aktivplan</w:t>
            </w:r>
          </w:p>
        </w:tc>
      </w:tr>
      <w:tr w:rsidR="00573C89" w:rsidRPr="00796A61" w14:paraId="24289EC4" w14:textId="77777777" w:rsidTr="00573C89">
        <w:tc>
          <w:tcPr>
            <w:tcW w:w="1127" w:type="pct"/>
            <w:vAlign w:val="center"/>
          </w:tcPr>
          <w:p w14:paraId="20B3D57A" w14:textId="77777777" w:rsidR="00573C89" w:rsidRPr="00C46541" w:rsidRDefault="00573C89" w:rsidP="007603C3">
            <w:r>
              <w:t>Fondskonto (in Anteileinheiten)</w:t>
            </w:r>
          </w:p>
        </w:tc>
        <w:tc>
          <w:tcPr>
            <w:tcW w:w="774" w:type="pct"/>
            <w:shd w:val="clear" w:color="auto" w:fill="D9D9D9" w:themeFill="background1" w:themeFillShade="D9"/>
            <w:vAlign w:val="center"/>
          </w:tcPr>
          <w:p w14:paraId="2E1167A9" w14:textId="03FCF99E" w:rsidR="00573C89" w:rsidRPr="00AB3D32" w:rsidRDefault="00573C89" w:rsidP="007603C3">
            <w:pPr>
              <w:jc w:val="center"/>
              <w:rPr>
                <w:b/>
                <w:sz w:val="20"/>
                <w:szCs w:val="20"/>
              </w:rPr>
            </w:pPr>
          </w:p>
        </w:tc>
        <w:tc>
          <w:tcPr>
            <w:tcW w:w="904" w:type="pct"/>
            <w:shd w:val="clear" w:color="auto" w:fill="DAEEF3" w:themeFill="accent5" w:themeFillTint="33"/>
            <w:vAlign w:val="center"/>
          </w:tcPr>
          <w:p w14:paraId="6CC29D07" w14:textId="14A473D9" w:rsidR="00573C89" w:rsidRPr="0093336F" w:rsidRDefault="00573C89" w:rsidP="007603C3">
            <w:pPr>
              <w:jc w:val="center"/>
              <w:rPr>
                <w:sz w:val="20"/>
                <w:szCs w:val="20"/>
                <w:highlight w:val="yellow"/>
              </w:rPr>
            </w:pPr>
          </w:p>
        </w:tc>
        <w:tc>
          <w:tcPr>
            <w:tcW w:w="1069" w:type="pct"/>
            <w:shd w:val="clear" w:color="auto" w:fill="FDE9D9" w:themeFill="accent6" w:themeFillTint="33"/>
            <w:vAlign w:val="center"/>
          </w:tcPr>
          <w:p w14:paraId="010EFF32" w14:textId="1236107D" w:rsidR="00573C89" w:rsidRPr="00C46541" w:rsidRDefault="00573C89" w:rsidP="007603C3">
            <w:pPr>
              <w:jc w:val="center"/>
              <w:rPr>
                <w:sz w:val="20"/>
                <w:szCs w:val="20"/>
              </w:rPr>
            </w:pPr>
            <w:r>
              <w:rPr>
                <w:sz w:val="20"/>
                <w:szCs w:val="20"/>
              </w:rPr>
              <w:t>X</w:t>
            </w:r>
          </w:p>
        </w:tc>
        <w:tc>
          <w:tcPr>
            <w:tcW w:w="1126" w:type="pct"/>
            <w:shd w:val="clear" w:color="auto" w:fill="F2DBDB" w:themeFill="accent2" w:themeFillTint="33"/>
            <w:vAlign w:val="center"/>
          </w:tcPr>
          <w:p w14:paraId="197121C1" w14:textId="1D1972B5" w:rsidR="00573C89" w:rsidRPr="004D0DEC" w:rsidRDefault="00573C89" w:rsidP="007603C3">
            <w:pPr>
              <w:jc w:val="center"/>
              <w:rPr>
                <w:sz w:val="20"/>
                <w:szCs w:val="20"/>
              </w:rPr>
            </w:pPr>
          </w:p>
        </w:tc>
      </w:tr>
      <w:tr w:rsidR="00573C89" w:rsidRPr="00796A61" w14:paraId="582A85C4" w14:textId="77777777" w:rsidTr="00573C89">
        <w:tc>
          <w:tcPr>
            <w:tcW w:w="1127" w:type="pct"/>
            <w:vAlign w:val="center"/>
          </w:tcPr>
          <w:p w14:paraId="455F7AC7" w14:textId="77777777" w:rsidR="00573C89" w:rsidRDefault="00573C89" w:rsidP="007603C3">
            <w:r>
              <w:t>Überschusskonto (in Anteileinheiten)</w:t>
            </w:r>
          </w:p>
        </w:tc>
        <w:tc>
          <w:tcPr>
            <w:tcW w:w="774" w:type="pct"/>
            <w:shd w:val="clear" w:color="auto" w:fill="D9D9D9" w:themeFill="background1" w:themeFillShade="D9"/>
            <w:vAlign w:val="center"/>
          </w:tcPr>
          <w:p w14:paraId="7AF5F942" w14:textId="2E399727" w:rsidR="00573C89" w:rsidRPr="00AB3D32" w:rsidRDefault="00573C89" w:rsidP="007603C3">
            <w:pPr>
              <w:jc w:val="center"/>
              <w:rPr>
                <w:b/>
                <w:sz w:val="20"/>
                <w:szCs w:val="20"/>
              </w:rPr>
            </w:pPr>
          </w:p>
        </w:tc>
        <w:tc>
          <w:tcPr>
            <w:tcW w:w="904" w:type="pct"/>
            <w:shd w:val="clear" w:color="auto" w:fill="DAEEF3" w:themeFill="accent5" w:themeFillTint="33"/>
            <w:vAlign w:val="center"/>
          </w:tcPr>
          <w:p w14:paraId="4968586E" w14:textId="390920BC" w:rsidR="00573C89" w:rsidRPr="0093336F" w:rsidRDefault="00573C89" w:rsidP="007603C3">
            <w:pPr>
              <w:jc w:val="center"/>
              <w:rPr>
                <w:sz w:val="20"/>
                <w:szCs w:val="20"/>
                <w:highlight w:val="yellow"/>
              </w:rPr>
            </w:pPr>
          </w:p>
        </w:tc>
        <w:tc>
          <w:tcPr>
            <w:tcW w:w="1069" w:type="pct"/>
            <w:shd w:val="clear" w:color="auto" w:fill="FDE9D9" w:themeFill="accent6" w:themeFillTint="33"/>
            <w:vAlign w:val="center"/>
          </w:tcPr>
          <w:p w14:paraId="43154CC0" w14:textId="223419A3" w:rsidR="00573C89" w:rsidRDefault="00573C89" w:rsidP="007603C3">
            <w:pPr>
              <w:jc w:val="center"/>
              <w:rPr>
                <w:sz w:val="20"/>
                <w:szCs w:val="20"/>
              </w:rPr>
            </w:pPr>
            <w:r>
              <w:rPr>
                <w:sz w:val="20"/>
                <w:szCs w:val="20"/>
              </w:rPr>
              <w:t>-</w:t>
            </w:r>
          </w:p>
        </w:tc>
        <w:tc>
          <w:tcPr>
            <w:tcW w:w="1126" w:type="pct"/>
            <w:shd w:val="clear" w:color="auto" w:fill="F2DBDB" w:themeFill="accent2" w:themeFillTint="33"/>
            <w:vAlign w:val="center"/>
          </w:tcPr>
          <w:p w14:paraId="4118315D" w14:textId="1B00D534" w:rsidR="00573C89" w:rsidRPr="004D0DEC" w:rsidRDefault="00573C89" w:rsidP="007603C3">
            <w:pPr>
              <w:jc w:val="center"/>
              <w:rPr>
                <w:sz w:val="20"/>
                <w:szCs w:val="20"/>
              </w:rPr>
            </w:pPr>
          </w:p>
        </w:tc>
      </w:tr>
      <w:tr w:rsidR="00573C89" w:rsidRPr="00796A61" w14:paraId="3122ECD5" w14:textId="77777777" w:rsidTr="00573C89">
        <w:tc>
          <w:tcPr>
            <w:tcW w:w="1127" w:type="pct"/>
            <w:vAlign w:val="center"/>
          </w:tcPr>
          <w:p w14:paraId="725A86E4" w14:textId="77777777" w:rsidR="00573C89" w:rsidRDefault="00573C89" w:rsidP="007603C3">
            <w:r>
              <w:t>Saldovortrag (in Geld)</w:t>
            </w:r>
          </w:p>
        </w:tc>
        <w:tc>
          <w:tcPr>
            <w:tcW w:w="774" w:type="pct"/>
            <w:shd w:val="clear" w:color="auto" w:fill="D9D9D9" w:themeFill="background1" w:themeFillShade="D9"/>
            <w:vAlign w:val="center"/>
          </w:tcPr>
          <w:p w14:paraId="15F5DF1A" w14:textId="7F77A457" w:rsidR="00573C89" w:rsidRPr="00AB3D32" w:rsidRDefault="00573C89" w:rsidP="007603C3">
            <w:pPr>
              <w:jc w:val="center"/>
              <w:rPr>
                <w:b/>
                <w:sz w:val="20"/>
                <w:szCs w:val="20"/>
              </w:rPr>
            </w:pPr>
          </w:p>
        </w:tc>
        <w:tc>
          <w:tcPr>
            <w:tcW w:w="904" w:type="pct"/>
            <w:shd w:val="clear" w:color="auto" w:fill="DAEEF3" w:themeFill="accent5" w:themeFillTint="33"/>
            <w:vAlign w:val="center"/>
          </w:tcPr>
          <w:p w14:paraId="147CAF1B" w14:textId="465329CE" w:rsidR="00573C89" w:rsidRPr="0093336F" w:rsidRDefault="00573C89" w:rsidP="007603C3">
            <w:pPr>
              <w:jc w:val="center"/>
              <w:rPr>
                <w:sz w:val="20"/>
                <w:szCs w:val="20"/>
                <w:highlight w:val="yellow"/>
              </w:rPr>
            </w:pPr>
          </w:p>
        </w:tc>
        <w:tc>
          <w:tcPr>
            <w:tcW w:w="1069" w:type="pct"/>
            <w:shd w:val="clear" w:color="auto" w:fill="FDE9D9" w:themeFill="accent6" w:themeFillTint="33"/>
            <w:vAlign w:val="center"/>
          </w:tcPr>
          <w:p w14:paraId="0E565D4D" w14:textId="7427E8CE" w:rsidR="00573C89" w:rsidRDefault="00573C89" w:rsidP="007603C3">
            <w:pPr>
              <w:jc w:val="center"/>
              <w:rPr>
                <w:sz w:val="20"/>
                <w:szCs w:val="20"/>
              </w:rPr>
            </w:pPr>
            <w:r>
              <w:rPr>
                <w:sz w:val="20"/>
                <w:szCs w:val="20"/>
              </w:rPr>
              <w:t>-</w:t>
            </w:r>
          </w:p>
        </w:tc>
        <w:tc>
          <w:tcPr>
            <w:tcW w:w="1126" w:type="pct"/>
            <w:shd w:val="clear" w:color="auto" w:fill="F2DBDB" w:themeFill="accent2" w:themeFillTint="33"/>
            <w:vAlign w:val="center"/>
          </w:tcPr>
          <w:p w14:paraId="7640DB1D" w14:textId="72687840" w:rsidR="00573C89" w:rsidRPr="004D0DEC" w:rsidRDefault="00573C89" w:rsidP="007603C3">
            <w:pPr>
              <w:jc w:val="center"/>
              <w:rPr>
                <w:sz w:val="20"/>
                <w:szCs w:val="20"/>
              </w:rPr>
            </w:pPr>
          </w:p>
        </w:tc>
      </w:tr>
      <w:tr w:rsidR="00573C89" w:rsidRPr="00796A61" w14:paraId="360F31D6" w14:textId="77777777" w:rsidTr="00573C89">
        <w:tc>
          <w:tcPr>
            <w:tcW w:w="1127" w:type="pct"/>
            <w:vAlign w:val="center"/>
          </w:tcPr>
          <w:p w14:paraId="23E4869D" w14:textId="77777777" w:rsidR="00573C89" w:rsidRPr="00C46541" w:rsidRDefault="00573C89" w:rsidP="007603C3">
            <w:r>
              <w:t>Schlussgewin</w:t>
            </w:r>
            <w:r>
              <w:t>n</w:t>
            </w:r>
            <w:r>
              <w:t>konto (in Anteilei</w:t>
            </w:r>
            <w:r>
              <w:t>n</w:t>
            </w:r>
            <w:r>
              <w:t>heiten)</w:t>
            </w:r>
          </w:p>
        </w:tc>
        <w:tc>
          <w:tcPr>
            <w:tcW w:w="774" w:type="pct"/>
            <w:shd w:val="clear" w:color="auto" w:fill="D9D9D9" w:themeFill="background1" w:themeFillShade="D9"/>
            <w:vAlign w:val="center"/>
          </w:tcPr>
          <w:p w14:paraId="110D09B5" w14:textId="51BDEDAB" w:rsidR="00573C89" w:rsidRPr="00AB3D32" w:rsidRDefault="00573C89" w:rsidP="007603C3">
            <w:pPr>
              <w:jc w:val="center"/>
              <w:rPr>
                <w:b/>
                <w:sz w:val="20"/>
                <w:szCs w:val="20"/>
              </w:rPr>
            </w:pPr>
          </w:p>
        </w:tc>
        <w:tc>
          <w:tcPr>
            <w:tcW w:w="904" w:type="pct"/>
            <w:shd w:val="clear" w:color="auto" w:fill="DAEEF3" w:themeFill="accent5" w:themeFillTint="33"/>
            <w:vAlign w:val="center"/>
          </w:tcPr>
          <w:p w14:paraId="3C3A21F9" w14:textId="7DD439E4" w:rsidR="00573C89" w:rsidRPr="0093336F" w:rsidRDefault="00573C89" w:rsidP="007603C3">
            <w:pPr>
              <w:jc w:val="center"/>
              <w:rPr>
                <w:sz w:val="20"/>
                <w:szCs w:val="20"/>
                <w:highlight w:val="yellow"/>
              </w:rPr>
            </w:pPr>
          </w:p>
        </w:tc>
        <w:tc>
          <w:tcPr>
            <w:tcW w:w="1069" w:type="pct"/>
            <w:shd w:val="clear" w:color="auto" w:fill="FDE9D9" w:themeFill="accent6" w:themeFillTint="33"/>
            <w:vAlign w:val="center"/>
          </w:tcPr>
          <w:p w14:paraId="1D36104C" w14:textId="3C2EB967" w:rsidR="00573C89" w:rsidRPr="00C46541" w:rsidRDefault="00573C89" w:rsidP="007603C3">
            <w:pPr>
              <w:jc w:val="center"/>
              <w:rPr>
                <w:sz w:val="20"/>
                <w:szCs w:val="20"/>
              </w:rPr>
            </w:pPr>
            <w:r>
              <w:rPr>
                <w:sz w:val="20"/>
                <w:szCs w:val="20"/>
              </w:rPr>
              <w:t>-</w:t>
            </w:r>
          </w:p>
        </w:tc>
        <w:tc>
          <w:tcPr>
            <w:tcW w:w="1126" w:type="pct"/>
            <w:shd w:val="clear" w:color="auto" w:fill="F2DBDB" w:themeFill="accent2" w:themeFillTint="33"/>
            <w:vAlign w:val="center"/>
          </w:tcPr>
          <w:p w14:paraId="4F9F871D" w14:textId="2BE89C03" w:rsidR="00573C89" w:rsidRPr="004D0DEC" w:rsidRDefault="00573C89" w:rsidP="007603C3">
            <w:pPr>
              <w:jc w:val="center"/>
              <w:rPr>
                <w:sz w:val="20"/>
                <w:szCs w:val="20"/>
              </w:rPr>
            </w:pPr>
          </w:p>
        </w:tc>
      </w:tr>
      <w:tr w:rsidR="00573C89" w:rsidRPr="00796A61" w14:paraId="6C53A77D" w14:textId="77777777" w:rsidTr="00573C89">
        <w:tc>
          <w:tcPr>
            <w:tcW w:w="1127" w:type="pct"/>
            <w:vAlign w:val="center"/>
          </w:tcPr>
          <w:p w14:paraId="7FF7B176" w14:textId="77777777" w:rsidR="00573C89" w:rsidRPr="00C46541" w:rsidRDefault="00573C89" w:rsidP="007603C3">
            <w:r>
              <w:t>Schlussgewin</w:t>
            </w:r>
            <w:r>
              <w:t>n</w:t>
            </w:r>
            <w:r>
              <w:t>konto (in Geld)</w:t>
            </w:r>
          </w:p>
        </w:tc>
        <w:tc>
          <w:tcPr>
            <w:tcW w:w="774" w:type="pct"/>
            <w:shd w:val="clear" w:color="auto" w:fill="D9D9D9" w:themeFill="background1" w:themeFillShade="D9"/>
            <w:vAlign w:val="center"/>
          </w:tcPr>
          <w:p w14:paraId="5C5FEA16" w14:textId="4020DA97" w:rsidR="00573C89" w:rsidRPr="00AB3D32" w:rsidRDefault="00573C89" w:rsidP="007603C3">
            <w:pPr>
              <w:jc w:val="center"/>
              <w:rPr>
                <w:b/>
                <w:sz w:val="20"/>
                <w:szCs w:val="20"/>
              </w:rPr>
            </w:pPr>
          </w:p>
        </w:tc>
        <w:tc>
          <w:tcPr>
            <w:tcW w:w="904" w:type="pct"/>
            <w:shd w:val="clear" w:color="auto" w:fill="DAEEF3" w:themeFill="accent5" w:themeFillTint="33"/>
            <w:vAlign w:val="center"/>
          </w:tcPr>
          <w:p w14:paraId="66A42F52" w14:textId="13084A8E" w:rsidR="00573C89" w:rsidRPr="0093336F" w:rsidRDefault="00573C89" w:rsidP="007603C3">
            <w:pPr>
              <w:jc w:val="center"/>
              <w:rPr>
                <w:sz w:val="20"/>
                <w:szCs w:val="20"/>
                <w:highlight w:val="yellow"/>
              </w:rPr>
            </w:pPr>
          </w:p>
        </w:tc>
        <w:tc>
          <w:tcPr>
            <w:tcW w:w="1069" w:type="pct"/>
            <w:shd w:val="clear" w:color="auto" w:fill="FDE9D9" w:themeFill="accent6" w:themeFillTint="33"/>
            <w:vAlign w:val="center"/>
          </w:tcPr>
          <w:p w14:paraId="43B85B1E" w14:textId="75831903" w:rsidR="00573C89" w:rsidRPr="00573C89" w:rsidRDefault="00573C89" w:rsidP="007603C3">
            <w:pPr>
              <w:jc w:val="center"/>
              <w:rPr>
                <w:sz w:val="20"/>
                <w:szCs w:val="20"/>
              </w:rPr>
            </w:pPr>
            <w:r>
              <w:rPr>
                <w:sz w:val="20"/>
                <w:szCs w:val="20"/>
              </w:rPr>
              <w:t>-</w:t>
            </w:r>
          </w:p>
        </w:tc>
        <w:tc>
          <w:tcPr>
            <w:tcW w:w="1126" w:type="pct"/>
            <w:shd w:val="clear" w:color="auto" w:fill="F2DBDB" w:themeFill="accent2" w:themeFillTint="33"/>
            <w:vAlign w:val="center"/>
          </w:tcPr>
          <w:p w14:paraId="30DEBF0A" w14:textId="7E538D1D" w:rsidR="00573C89" w:rsidRPr="004D0DEC" w:rsidRDefault="00573C89" w:rsidP="007603C3">
            <w:pPr>
              <w:jc w:val="center"/>
              <w:rPr>
                <w:sz w:val="20"/>
                <w:szCs w:val="20"/>
              </w:rPr>
            </w:pPr>
          </w:p>
        </w:tc>
      </w:tr>
      <w:tr w:rsidR="00573C89" w:rsidRPr="00796A61" w14:paraId="1852D7DE" w14:textId="77777777" w:rsidTr="00573C89">
        <w:tc>
          <w:tcPr>
            <w:tcW w:w="1127" w:type="pct"/>
            <w:vAlign w:val="center"/>
          </w:tcPr>
          <w:p w14:paraId="604D63D7" w14:textId="77777777" w:rsidR="00573C89" w:rsidRDefault="00573C89" w:rsidP="007603C3">
            <w:r>
              <w:t>Abschlusskoste</w:t>
            </w:r>
            <w:r>
              <w:t>n</w:t>
            </w:r>
            <w:r>
              <w:t>konto</w:t>
            </w:r>
          </w:p>
        </w:tc>
        <w:tc>
          <w:tcPr>
            <w:tcW w:w="774" w:type="pct"/>
            <w:shd w:val="clear" w:color="auto" w:fill="D9D9D9" w:themeFill="background1" w:themeFillShade="D9"/>
            <w:vAlign w:val="center"/>
          </w:tcPr>
          <w:p w14:paraId="13FC0B7F" w14:textId="035E75AA" w:rsidR="00573C89" w:rsidRPr="00AB3D32" w:rsidRDefault="00573C89" w:rsidP="007603C3">
            <w:pPr>
              <w:jc w:val="center"/>
              <w:rPr>
                <w:b/>
                <w:sz w:val="20"/>
                <w:szCs w:val="20"/>
              </w:rPr>
            </w:pPr>
          </w:p>
        </w:tc>
        <w:tc>
          <w:tcPr>
            <w:tcW w:w="904" w:type="pct"/>
            <w:shd w:val="clear" w:color="auto" w:fill="DAEEF3" w:themeFill="accent5" w:themeFillTint="33"/>
            <w:vAlign w:val="center"/>
          </w:tcPr>
          <w:p w14:paraId="4751B930" w14:textId="4ADFB639" w:rsidR="00573C89" w:rsidRPr="0010102E" w:rsidRDefault="00573C89" w:rsidP="007603C3">
            <w:pPr>
              <w:jc w:val="center"/>
              <w:rPr>
                <w:sz w:val="20"/>
                <w:szCs w:val="20"/>
              </w:rPr>
            </w:pPr>
          </w:p>
        </w:tc>
        <w:tc>
          <w:tcPr>
            <w:tcW w:w="1069" w:type="pct"/>
            <w:shd w:val="clear" w:color="auto" w:fill="FDE9D9" w:themeFill="accent6" w:themeFillTint="33"/>
            <w:vAlign w:val="center"/>
          </w:tcPr>
          <w:p w14:paraId="253A4D2B" w14:textId="3F233D3D" w:rsidR="00573C89" w:rsidRDefault="00573C89" w:rsidP="007603C3">
            <w:pPr>
              <w:jc w:val="center"/>
              <w:rPr>
                <w:sz w:val="20"/>
                <w:szCs w:val="20"/>
              </w:rPr>
            </w:pPr>
            <w:r>
              <w:rPr>
                <w:sz w:val="20"/>
                <w:szCs w:val="20"/>
              </w:rPr>
              <w:t>X</w:t>
            </w:r>
          </w:p>
        </w:tc>
        <w:tc>
          <w:tcPr>
            <w:tcW w:w="1126" w:type="pct"/>
            <w:shd w:val="clear" w:color="auto" w:fill="F2DBDB" w:themeFill="accent2" w:themeFillTint="33"/>
            <w:vAlign w:val="center"/>
          </w:tcPr>
          <w:p w14:paraId="014D94D1" w14:textId="476EA4C1" w:rsidR="00573C89" w:rsidRDefault="00573C89" w:rsidP="007603C3">
            <w:pPr>
              <w:jc w:val="center"/>
              <w:rPr>
                <w:sz w:val="20"/>
                <w:szCs w:val="20"/>
              </w:rPr>
            </w:pPr>
          </w:p>
        </w:tc>
      </w:tr>
    </w:tbl>
    <w:p w14:paraId="4CD223EF" w14:textId="77777777" w:rsidR="00573C89" w:rsidRDefault="00573C89" w:rsidP="00E40496">
      <w:pPr>
        <w:rPr>
          <w:b/>
          <w:sz w:val="24"/>
        </w:rPr>
      </w:pPr>
    </w:p>
    <w:p w14:paraId="4571DD1A" w14:textId="17356E05" w:rsidR="007603C3" w:rsidRDefault="007603C3" w:rsidP="007603C3">
      <w:pPr>
        <w:pStyle w:val="berschrift3"/>
      </w:pPr>
      <w:r>
        <w:t>Bewertungsstichtag</w:t>
      </w:r>
    </w:p>
    <w:p w14:paraId="3E6AB299" w14:textId="77777777" w:rsidR="007603C3" w:rsidRDefault="007603C3" w:rsidP="007603C3"/>
    <w:tbl>
      <w:tblPr>
        <w:tblStyle w:val="Tabellenraster"/>
        <w:tblW w:w="4226" w:type="pct"/>
        <w:tblLayout w:type="fixed"/>
        <w:tblLook w:val="04A0" w:firstRow="1" w:lastRow="0" w:firstColumn="1" w:lastColumn="0" w:noHBand="0" w:noVBand="1"/>
      </w:tblPr>
      <w:tblGrid>
        <w:gridCol w:w="2091"/>
        <w:gridCol w:w="1440"/>
        <w:gridCol w:w="2531"/>
        <w:gridCol w:w="1788"/>
      </w:tblGrid>
      <w:tr w:rsidR="007603C3" w:rsidRPr="00796A61" w14:paraId="58EA6C83" w14:textId="77777777" w:rsidTr="0093109A">
        <w:tc>
          <w:tcPr>
            <w:tcW w:w="1332" w:type="pct"/>
            <w:vAlign w:val="center"/>
          </w:tcPr>
          <w:p w14:paraId="58AB8961" w14:textId="77777777" w:rsidR="007603C3" w:rsidRPr="003116BA" w:rsidRDefault="007603C3" w:rsidP="007603C3">
            <w:pPr>
              <w:rPr>
                <w:b/>
              </w:rPr>
            </w:pPr>
            <w:r>
              <w:rPr>
                <w:b/>
              </w:rPr>
              <w:t>Bewertungsstic</w:t>
            </w:r>
            <w:r>
              <w:rPr>
                <w:b/>
              </w:rPr>
              <w:t>h</w:t>
            </w:r>
            <w:r>
              <w:rPr>
                <w:b/>
              </w:rPr>
              <w:t>tag beim en</w:t>
            </w:r>
            <w:r>
              <w:rPr>
                <w:b/>
              </w:rPr>
              <w:t>t</w:t>
            </w:r>
            <w:r>
              <w:rPr>
                <w:b/>
              </w:rPr>
              <w:t>sprechenden Vorgang</w:t>
            </w:r>
          </w:p>
        </w:tc>
        <w:tc>
          <w:tcPr>
            <w:tcW w:w="917" w:type="pct"/>
            <w:shd w:val="clear" w:color="auto" w:fill="4BACC6" w:themeFill="accent5"/>
            <w:vAlign w:val="center"/>
          </w:tcPr>
          <w:p w14:paraId="47C229CD" w14:textId="03182D03" w:rsidR="007603C3" w:rsidRPr="00796A61" w:rsidRDefault="004F5ACA" w:rsidP="007603C3">
            <w:pPr>
              <w:jc w:val="center"/>
              <w:rPr>
                <w:b/>
              </w:rPr>
            </w:pPr>
            <w:r>
              <w:rPr>
                <w:b/>
              </w:rPr>
              <w:t>ARK</w:t>
            </w:r>
          </w:p>
        </w:tc>
        <w:tc>
          <w:tcPr>
            <w:tcW w:w="1612" w:type="pct"/>
            <w:shd w:val="clear" w:color="auto" w:fill="F79646" w:themeFill="accent6"/>
            <w:vAlign w:val="center"/>
          </w:tcPr>
          <w:p w14:paraId="7ECA75F6" w14:textId="75FB7E92" w:rsidR="007603C3" w:rsidRPr="00796A61" w:rsidRDefault="004F5ACA" w:rsidP="007603C3">
            <w:pPr>
              <w:jc w:val="center"/>
              <w:rPr>
                <w:b/>
              </w:rPr>
            </w:pPr>
            <w:r>
              <w:rPr>
                <w:b/>
              </w:rPr>
              <w:t>ARF</w:t>
            </w:r>
          </w:p>
        </w:tc>
        <w:tc>
          <w:tcPr>
            <w:tcW w:w="1139" w:type="pct"/>
            <w:shd w:val="clear" w:color="auto" w:fill="FF0000"/>
            <w:vAlign w:val="center"/>
          </w:tcPr>
          <w:p w14:paraId="309ED8A8" w14:textId="4CBA48AE" w:rsidR="007603C3" w:rsidRPr="004F5ACA" w:rsidRDefault="004F5ACA" w:rsidP="004F5ACA">
            <w:pPr>
              <w:jc w:val="center"/>
              <w:rPr>
                <w:b/>
              </w:rPr>
            </w:pPr>
            <w:r>
              <w:rPr>
                <w:b/>
              </w:rPr>
              <w:t>aktivplan</w:t>
            </w:r>
          </w:p>
        </w:tc>
      </w:tr>
      <w:tr w:rsidR="004F5ACA" w:rsidRPr="004D0DEC" w14:paraId="34CDB642" w14:textId="77777777" w:rsidTr="0093109A">
        <w:tc>
          <w:tcPr>
            <w:tcW w:w="1332" w:type="pct"/>
            <w:vAlign w:val="center"/>
          </w:tcPr>
          <w:p w14:paraId="3451C25F" w14:textId="77777777" w:rsidR="004F5ACA" w:rsidRDefault="004F5ACA" w:rsidP="007603C3">
            <w:r>
              <w:t>Beiträge</w:t>
            </w:r>
          </w:p>
        </w:tc>
        <w:tc>
          <w:tcPr>
            <w:tcW w:w="917" w:type="pct"/>
            <w:shd w:val="clear" w:color="auto" w:fill="DAEEF3" w:themeFill="accent5" w:themeFillTint="33"/>
            <w:vAlign w:val="center"/>
          </w:tcPr>
          <w:p w14:paraId="3F9A75C0" w14:textId="12FBB524" w:rsidR="004F5ACA" w:rsidRPr="0093336F" w:rsidRDefault="004F5ACA" w:rsidP="007603C3">
            <w:pPr>
              <w:jc w:val="center"/>
              <w:rPr>
                <w:sz w:val="20"/>
                <w:szCs w:val="20"/>
                <w:highlight w:val="yellow"/>
              </w:rPr>
            </w:pPr>
          </w:p>
        </w:tc>
        <w:tc>
          <w:tcPr>
            <w:tcW w:w="1612" w:type="pct"/>
            <w:shd w:val="clear" w:color="auto" w:fill="FDE9D9" w:themeFill="accent6" w:themeFillTint="33"/>
            <w:vAlign w:val="center"/>
          </w:tcPr>
          <w:p w14:paraId="23A42C48" w14:textId="6DE60BEE" w:rsidR="004F5ACA" w:rsidRDefault="004F5ACA" w:rsidP="007603C3">
            <w:pPr>
              <w:jc w:val="center"/>
            </w:pPr>
            <w:r>
              <w:t>Monatsultimo (let</w:t>
            </w:r>
            <w:r>
              <w:t>z</w:t>
            </w:r>
            <w:r>
              <w:t>ter Börsentag vor Beitrag</w:t>
            </w:r>
            <w:r>
              <w:t>s</w:t>
            </w:r>
            <w:r>
              <w:t>fälli</w:t>
            </w:r>
            <w:r>
              <w:t>g</w:t>
            </w:r>
            <w:r>
              <w:t>keit)</w:t>
            </w:r>
          </w:p>
        </w:tc>
        <w:tc>
          <w:tcPr>
            <w:tcW w:w="1139" w:type="pct"/>
            <w:shd w:val="clear" w:color="auto" w:fill="F2DBDB" w:themeFill="accent2" w:themeFillTint="33"/>
            <w:vAlign w:val="center"/>
          </w:tcPr>
          <w:p w14:paraId="7453255F" w14:textId="51838DCD" w:rsidR="004F5ACA" w:rsidRDefault="004F5ACA" w:rsidP="007603C3">
            <w:pPr>
              <w:jc w:val="center"/>
            </w:pPr>
          </w:p>
        </w:tc>
      </w:tr>
      <w:tr w:rsidR="004F5ACA" w:rsidRPr="004D0DEC" w14:paraId="0B0AED87" w14:textId="77777777" w:rsidTr="0093109A">
        <w:tc>
          <w:tcPr>
            <w:tcW w:w="1332" w:type="pct"/>
            <w:vAlign w:val="center"/>
          </w:tcPr>
          <w:p w14:paraId="52D5C87C" w14:textId="77777777" w:rsidR="004F5ACA" w:rsidRDefault="004F5ACA" w:rsidP="007603C3">
            <w:r>
              <w:t>Rentenbeginn / Kapitalabfindung</w:t>
            </w:r>
          </w:p>
        </w:tc>
        <w:tc>
          <w:tcPr>
            <w:tcW w:w="917" w:type="pct"/>
            <w:shd w:val="clear" w:color="auto" w:fill="DAEEF3" w:themeFill="accent5" w:themeFillTint="33"/>
            <w:vAlign w:val="center"/>
          </w:tcPr>
          <w:p w14:paraId="6E7913F6" w14:textId="5D60E71D" w:rsidR="004F5ACA" w:rsidRPr="002B2B46" w:rsidRDefault="004F5ACA" w:rsidP="007603C3">
            <w:pPr>
              <w:jc w:val="center"/>
              <w:rPr>
                <w:sz w:val="20"/>
                <w:szCs w:val="20"/>
              </w:rPr>
            </w:pPr>
          </w:p>
        </w:tc>
        <w:tc>
          <w:tcPr>
            <w:tcW w:w="1612" w:type="pct"/>
            <w:shd w:val="clear" w:color="auto" w:fill="FDE9D9" w:themeFill="accent6" w:themeFillTint="33"/>
            <w:vAlign w:val="center"/>
          </w:tcPr>
          <w:p w14:paraId="35FFB92E" w14:textId="2D648D31" w:rsidR="004F5ACA" w:rsidRDefault="004F5ACA" w:rsidP="007603C3">
            <w:pPr>
              <w:jc w:val="center"/>
            </w:pPr>
            <w:r w:rsidRPr="002B2B46">
              <w:rPr>
                <w:sz w:val="20"/>
                <w:szCs w:val="20"/>
              </w:rPr>
              <w:t>letzter Bö</w:t>
            </w:r>
            <w:r w:rsidRPr="002B2B46">
              <w:rPr>
                <w:sz w:val="20"/>
                <w:szCs w:val="20"/>
              </w:rPr>
              <w:t>r</w:t>
            </w:r>
            <w:r w:rsidRPr="002B2B46">
              <w:rPr>
                <w:sz w:val="20"/>
                <w:szCs w:val="20"/>
              </w:rPr>
              <w:t>sentag, der dem Beginn der Rente</w:t>
            </w:r>
            <w:r w:rsidRPr="002B2B46">
              <w:rPr>
                <w:sz w:val="20"/>
                <w:szCs w:val="20"/>
              </w:rPr>
              <w:t>n</w:t>
            </w:r>
            <w:r w:rsidRPr="002B2B46">
              <w:rPr>
                <w:sz w:val="20"/>
                <w:szCs w:val="20"/>
              </w:rPr>
              <w:t>zahlung um eine Woche vorausgeht</w:t>
            </w:r>
          </w:p>
        </w:tc>
        <w:tc>
          <w:tcPr>
            <w:tcW w:w="1139" w:type="pct"/>
            <w:shd w:val="clear" w:color="auto" w:fill="F2DBDB" w:themeFill="accent2" w:themeFillTint="33"/>
            <w:vAlign w:val="center"/>
          </w:tcPr>
          <w:p w14:paraId="18E7AE00" w14:textId="10010042" w:rsidR="004F5ACA" w:rsidRDefault="004F5ACA" w:rsidP="007603C3">
            <w:pPr>
              <w:jc w:val="center"/>
            </w:pPr>
          </w:p>
        </w:tc>
      </w:tr>
      <w:tr w:rsidR="004F5ACA" w:rsidRPr="004D0DEC" w14:paraId="185C5D60" w14:textId="77777777" w:rsidTr="0093109A">
        <w:tc>
          <w:tcPr>
            <w:tcW w:w="1332" w:type="pct"/>
            <w:vAlign w:val="center"/>
          </w:tcPr>
          <w:p w14:paraId="3D46F802" w14:textId="77777777" w:rsidR="004F5ACA" w:rsidRDefault="004F5ACA" w:rsidP="007603C3">
            <w:r>
              <w:lastRenderedPageBreak/>
              <w:t>Tod</w:t>
            </w:r>
          </w:p>
        </w:tc>
        <w:tc>
          <w:tcPr>
            <w:tcW w:w="917" w:type="pct"/>
            <w:shd w:val="clear" w:color="auto" w:fill="DAEEF3" w:themeFill="accent5" w:themeFillTint="33"/>
            <w:vAlign w:val="center"/>
          </w:tcPr>
          <w:p w14:paraId="66A545C2" w14:textId="698F36D9" w:rsidR="004F5ACA" w:rsidRPr="002B2B46" w:rsidRDefault="004F5ACA" w:rsidP="007603C3">
            <w:pPr>
              <w:jc w:val="center"/>
              <w:rPr>
                <w:sz w:val="20"/>
                <w:szCs w:val="20"/>
              </w:rPr>
            </w:pPr>
          </w:p>
        </w:tc>
        <w:tc>
          <w:tcPr>
            <w:tcW w:w="1612" w:type="pct"/>
            <w:shd w:val="clear" w:color="auto" w:fill="FDE9D9" w:themeFill="accent6" w:themeFillTint="33"/>
            <w:vAlign w:val="center"/>
          </w:tcPr>
          <w:p w14:paraId="6D7205EE" w14:textId="058961A7" w:rsidR="004F5ACA" w:rsidRDefault="004F5ACA" w:rsidP="007603C3">
            <w:pPr>
              <w:jc w:val="center"/>
            </w:pPr>
            <w:r w:rsidRPr="002B2B46">
              <w:rPr>
                <w:sz w:val="20"/>
                <w:szCs w:val="20"/>
              </w:rPr>
              <w:t>erster Bö</w:t>
            </w:r>
            <w:r w:rsidRPr="002B2B46">
              <w:rPr>
                <w:sz w:val="20"/>
                <w:szCs w:val="20"/>
              </w:rPr>
              <w:t>r</w:t>
            </w:r>
            <w:r w:rsidRPr="002B2B46">
              <w:rPr>
                <w:sz w:val="20"/>
                <w:szCs w:val="20"/>
              </w:rPr>
              <w:t>sentag nach Zugang der Mitteilung des Todes</w:t>
            </w:r>
          </w:p>
        </w:tc>
        <w:tc>
          <w:tcPr>
            <w:tcW w:w="1139" w:type="pct"/>
            <w:shd w:val="clear" w:color="auto" w:fill="F2DBDB" w:themeFill="accent2" w:themeFillTint="33"/>
            <w:vAlign w:val="center"/>
          </w:tcPr>
          <w:p w14:paraId="0A69CFFA" w14:textId="17EE3109" w:rsidR="004F5ACA" w:rsidRDefault="004F5ACA" w:rsidP="007603C3">
            <w:pPr>
              <w:jc w:val="center"/>
            </w:pPr>
          </w:p>
        </w:tc>
      </w:tr>
      <w:tr w:rsidR="004F5ACA" w:rsidRPr="004D0DEC" w14:paraId="1C36A4D3" w14:textId="77777777" w:rsidTr="0093109A">
        <w:tc>
          <w:tcPr>
            <w:tcW w:w="1332" w:type="pct"/>
            <w:vAlign w:val="center"/>
          </w:tcPr>
          <w:p w14:paraId="2A76DE27" w14:textId="77777777" w:rsidR="004F5ACA" w:rsidRDefault="004F5ACA" w:rsidP="007603C3">
            <w:r>
              <w:t>Kündigung zum Schluss der la</w:t>
            </w:r>
            <w:r>
              <w:t>u</w:t>
            </w:r>
            <w:r>
              <w:t>fenden Versich</w:t>
            </w:r>
            <w:r>
              <w:t>e</w:t>
            </w:r>
            <w:r>
              <w:t>rungsperiode</w:t>
            </w:r>
          </w:p>
        </w:tc>
        <w:tc>
          <w:tcPr>
            <w:tcW w:w="917" w:type="pct"/>
            <w:vMerge w:val="restart"/>
            <w:shd w:val="clear" w:color="auto" w:fill="DAEEF3" w:themeFill="accent5" w:themeFillTint="33"/>
            <w:vAlign w:val="center"/>
          </w:tcPr>
          <w:p w14:paraId="2D355370" w14:textId="36381194" w:rsidR="004F5ACA" w:rsidRPr="002B2B46" w:rsidRDefault="004F5ACA" w:rsidP="007603C3">
            <w:pPr>
              <w:jc w:val="center"/>
              <w:rPr>
                <w:sz w:val="20"/>
                <w:szCs w:val="20"/>
              </w:rPr>
            </w:pPr>
          </w:p>
        </w:tc>
        <w:tc>
          <w:tcPr>
            <w:tcW w:w="1612" w:type="pct"/>
            <w:vMerge w:val="restart"/>
            <w:shd w:val="clear" w:color="auto" w:fill="FDE9D9" w:themeFill="accent6" w:themeFillTint="33"/>
            <w:vAlign w:val="center"/>
          </w:tcPr>
          <w:p w14:paraId="71CEBE49" w14:textId="0273F6C6" w:rsidR="004F5ACA" w:rsidRDefault="004F5ACA" w:rsidP="007603C3">
            <w:pPr>
              <w:jc w:val="center"/>
            </w:pPr>
            <w:r w:rsidRPr="002B2B46">
              <w:rPr>
                <w:sz w:val="20"/>
                <w:szCs w:val="20"/>
              </w:rPr>
              <w:t>erster Bö</w:t>
            </w:r>
            <w:r w:rsidRPr="002B2B46">
              <w:rPr>
                <w:sz w:val="20"/>
                <w:szCs w:val="20"/>
              </w:rPr>
              <w:t>r</w:t>
            </w:r>
            <w:r w:rsidRPr="002B2B46">
              <w:rPr>
                <w:sz w:val="20"/>
                <w:szCs w:val="20"/>
              </w:rPr>
              <w:t>sentag nach Zugang der Künd</w:t>
            </w:r>
            <w:r w:rsidRPr="002B2B46">
              <w:rPr>
                <w:sz w:val="20"/>
                <w:szCs w:val="20"/>
              </w:rPr>
              <w:t>i</w:t>
            </w:r>
            <w:r w:rsidRPr="002B2B46">
              <w:rPr>
                <w:sz w:val="20"/>
                <w:szCs w:val="20"/>
              </w:rPr>
              <w:t>gung</w:t>
            </w:r>
            <w:r>
              <w:rPr>
                <w:sz w:val="20"/>
                <w:szCs w:val="20"/>
              </w:rPr>
              <w:t>, frühestens am gewünsc</w:t>
            </w:r>
            <w:r>
              <w:rPr>
                <w:sz w:val="20"/>
                <w:szCs w:val="20"/>
              </w:rPr>
              <w:t>h</w:t>
            </w:r>
            <w:r>
              <w:rPr>
                <w:sz w:val="20"/>
                <w:szCs w:val="20"/>
              </w:rPr>
              <w:t>ten Termin</w:t>
            </w:r>
          </w:p>
        </w:tc>
        <w:tc>
          <w:tcPr>
            <w:tcW w:w="1139" w:type="pct"/>
            <w:vMerge w:val="restart"/>
            <w:shd w:val="clear" w:color="auto" w:fill="F2DBDB" w:themeFill="accent2" w:themeFillTint="33"/>
            <w:vAlign w:val="center"/>
          </w:tcPr>
          <w:p w14:paraId="3D706745" w14:textId="20FAD833" w:rsidR="004F5ACA" w:rsidRDefault="004F5ACA" w:rsidP="007603C3">
            <w:pPr>
              <w:jc w:val="center"/>
            </w:pPr>
          </w:p>
        </w:tc>
      </w:tr>
      <w:tr w:rsidR="004F5ACA" w:rsidRPr="004D0DEC" w14:paraId="62021448" w14:textId="77777777" w:rsidTr="0093109A">
        <w:tc>
          <w:tcPr>
            <w:tcW w:w="1332" w:type="pct"/>
            <w:vAlign w:val="center"/>
          </w:tcPr>
          <w:p w14:paraId="775DF58F" w14:textId="77777777" w:rsidR="004F5ACA" w:rsidRDefault="004F5ACA" w:rsidP="007603C3">
            <w:r>
              <w:t>Kündigung weiter in der Zukunft</w:t>
            </w:r>
          </w:p>
        </w:tc>
        <w:tc>
          <w:tcPr>
            <w:tcW w:w="917" w:type="pct"/>
            <w:vMerge/>
            <w:shd w:val="clear" w:color="auto" w:fill="DAEEF3" w:themeFill="accent5" w:themeFillTint="33"/>
            <w:vAlign w:val="center"/>
          </w:tcPr>
          <w:p w14:paraId="6AA27704" w14:textId="77777777" w:rsidR="004F5ACA" w:rsidRPr="002B2B46" w:rsidRDefault="004F5ACA" w:rsidP="007603C3">
            <w:pPr>
              <w:jc w:val="center"/>
              <w:rPr>
                <w:sz w:val="20"/>
                <w:szCs w:val="20"/>
              </w:rPr>
            </w:pPr>
          </w:p>
        </w:tc>
        <w:tc>
          <w:tcPr>
            <w:tcW w:w="1612" w:type="pct"/>
            <w:vMerge/>
            <w:shd w:val="clear" w:color="auto" w:fill="FDE9D9" w:themeFill="accent6" w:themeFillTint="33"/>
            <w:vAlign w:val="center"/>
          </w:tcPr>
          <w:p w14:paraId="75BCCF42" w14:textId="77777777" w:rsidR="004F5ACA" w:rsidRDefault="004F5ACA" w:rsidP="007603C3">
            <w:pPr>
              <w:jc w:val="center"/>
            </w:pPr>
          </w:p>
        </w:tc>
        <w:tc>
          <w:tcPr>
            <w:tcW w:w="1139" w:type="pct"/>
            <w:vMerge/>
            <w:shd w:val="clear" w:color="auto" w:fill="F2DBDB" w:themeFill="accent2" w:themeFillTint="33"/>
            <w:vAlign w:val="center"/>
          </w:tcPr>
          <w:p w14:paraId="1DA1C4A8" w14:textId="0B3655E8" w:rsidR="004F5ACA" w:rsidRDefault="004F5ACA" w:rsidP="007603C3">
            <w:pPr>
              <w:jc w:val="center"/>
            </w:pPr>
          </w:p>
        </w:tc>
      </w:tr>
      <w:tr w:rsidR="004F5ACA" w:rsidRPr="004D0DEC" w14:paraId="3CFC687A" w14:textId="77777777" w:rsidTr="0093109A">
        <w:tc>
          <w:tcPr>
            <w:tcW w:w="1332" w:type="pct"/>
            <w:vAlign w:val="center"/>
          </w:tcPr>
          <w:p w14:paraId="04D0F14A" w14:textId="77777777" w:rsidR="004F5ACA" w:rsidRDefault="004F5ACA" w:rsidP="007603C3">
            <w:r>
              <w:t>Ablaufmanag</w:t>
            </w:r>
            <w:r>
              <w:t>e</w:t>
            </w:r>
            <w:r>
              <w:t>ment</w:t>
            </w:r>
          </w:p>
        </w:tc>
        <w:tc>
          <w:tcPr>
            <w:tcW w:w="917" w:type="pct"/>
            <w:shd w:val="clear" w:color="auto" w:fill="DAEEF3" w:themeFill="accent5" w:themeFillTint="33"/>
            <w:vAlign w:val="center"/>
          </w:tcPr>
          <w:p w14:paraId="5EC56345" w14:textId="20072014" w:rsidR="004F5ACA" w:rsidRPr="0093336F" w:rsidRDefault="004F5ACA" w:rsidP="007603C3">
            <w:pPr>
              <w:jc w:val="center"/>
              <w:rPr>
                <w:sz w:val="20"/>
                <w:szCs w:val="20"/>
                <w:highlight w:val="yellow"/>
              </w:rPr>
            </w:pPr>
          </w:p>
        </w:tc>
        <w:tc>
          <w:tcPr>
            <w:tcW w:w="1612" w:type="pct"/>
            <w:shd w:val="clear" w:color="auto" w:fill="FDE9D9" w:themeFill="accent6" w:themeFillTint="33"/>
            <w:vAlign w:val="center"/>
          </w:tcPr>
          <w:p w14:paraId="557E4188" w14:textId="35CEB8C3" w:rsidR="004F5ACA" w:rsidRDefault="004F5ACA" w:rsidP="007603C3">
            <w:pPr>
              <w:jc w:val="center"/>
            </w:pPr>
            <w:r>
              <w:t>Monatsultimo (let</w:t>
            </w:r>
            <w:r>
              <w:t>z</w:t>
            </w:r>
            <w:r>
              <w:t>ter Börsentag eines M</w:t>
            </w:r>
            <w:r>
              <w:t>o</w:t>
            </w:r>
            <w:r>
              <w:t>nats)</w:t>
            </w:r>
          </w:p>
        </w:tc>
        <w:tc>
          <w:tcPr>
            <w:tcW w:w="1139" w:type="pct"/>
            <w:shd w:val="clear" w:color="auto" w:fill="F2DBDB" w:themeFill="accent2" w:themeFillTint="33"/>
            <w:vAlign w:val="center"/>
          </w:tcPr>
          <w:p w14:paraId="3981A0A3" w14:textId="0268BC58" w:rsidR="004F5ACA" w:rsidRDefault="004F5ACA" w:rsidP="007603C3">
            <w:pPr>
              <w:jc w:val="center"/>
            </w:pPr>
          </w:p>
        </w:tc>
      </w:tr>
      <w:tr w:rsidR="004F5ACA" w:rsidRPr="004D0DEC" w14:paraId="0904BB8D" w14:textId="77777777" w:rsidTr="0093109A">
        <w:tc>
          <w:tcPr>
            <w:tcW w:w="1332" w:type="pct"/>
            <w:vAlign w:val="center"/>
          </w:tcPr>
          <w:p w14:paraId="3A40F34D" w14:textId="77777777" w:rsidR="004F5ACA" w:rsidRDefault="004F5ACA" w:rsidP="007603C3">
            <w:r>
              <w:t>Fondswechsel</w:t>
            </w:r>
          </w:p>
        </w:tc>
        <w:tc>
          <w:tcPr>
            <w:tcW w:w="917" w:type="pct"/>
            <w:shd w:val="clear" w:color="auto" w:fill="DAEEF3" w:themeFill="accent5" w:themeFillTint="33"/>
            <w:vAlign w:val="center"/>
          </w:tcPr>
          <w:p w14:paraId="68C2A8C9" w14:textId="4C66536A" w:rsidR="004F5ACA" w:rsidRPr="0093336F" w:rsidRDefault="004F5ACA" w:rsidP="007603C3">
            <w:pPr>
              <w:jc w:val="center"/>
              <w:rPr>
                <w:sz w:val="20"/>
                <w:szCs w:val="20"/>
                <w:highlight w:val="yellow"/>
              </w:rPr>
            </w:pPr>
          </w:p>
        </w:tc>
        <w:tc>
          <w:tcPr>
            <w:tcW w:w="1612" w:type="pct"/>
            <w:shd w:val="clear" w:color="auto" w:fill="FDE9D9" w:themeFill="accent6" w:themeFillTint="33"/>
            <w:vAlign w:val="center"/>
          </w:tcPr>
          <w:p w14:paraId="0ED222BB" w14:textId="5692D879" w:rsidR="004F5ACA" w:rsidRDefault="004F5ACA" w:rsidP="007603C3">
            <w:pPr>
              <w:jc w:val="center"/>
            </w:pPr>
            <w:r>
              <w:t>Zweiter Börsentag nach Antragsei</w:t>
            </w:r>
            <w:r>
              <w:t>n</w:t>
            </w:r>
            <w:r>
              <w:t>gang</w:t>
            </w:r>
            <w:r w:rsidRPr="002B2B46">
              <w:rPr>
                <w:vertAlign w:val="superscript"/>
              </w:rPr>
              <w:t>1)</w:t>
            </w:r>
          </w:p>
        </w:tc>
        <w:tc>
          <w:tcPr>
            <w:tcW w:w="1139" w:type="pct"/>
            <w:shd w:val="clear" w:color="auto" w:fill="F2DBDB" w:themeFill="accent2" w:themeFillTint="33"/>
            <w:vAlign w:val="center"/>
          </w:tcPr>
          <w:p w14:paraId="27D09C31" w14:textId="70F509B1" w:rsidR="004F5ACA" w:rsidRDefault="004F5ACA" w:rsidP="007603C3">
            <w:pPr>
              <w:jc w:val="center"/>
            </w:pPr>
          </w:p>
        </w:tc>
      </w:tr>
      <w:tr w:rsidR="004F5ACA" w:rsidRPr="004D0DEC" w14:paraId="15B466FC" w14:textId="77777777" w:rsidTr="0093109A">
        <w:tc>
          <w:tcPr>
            <w:tcW w:w="1332" w:type="pct"/>
            <w:vAlign w:val="center"/>
          </w:tcPr>
          <w:p w14:paraId="159BC919" w14:textId="77777777" w:rsidR="004F5ACA" w:rsidRDefault="004F5ACA" w:rsidP="007603C3">
            <w:r>
              <w:t>Fondsausschü</w:t>
            </w:r>
            <w:r>
              <w:t>t</w:t>
            </w:r>
            <w:r>
              <w:t>tung</w:t>
            </w:r>
          </w:p>
        </w:tc>
        <w:tc>
          <w:tcPr>
            <w:tcW w:w="917" w:type="pct"/>
            <w:shd w:val="clear" w:color="auto" w:fill="DAEEF3" w:themeFill="accent5" w:themeFillTint="33"/>
            <w:vAlign w:val="center"/>
          </w:tcPr>
          <w:p w14:paraId="147E7264" w14:textId="0C9AF389" w:rsidR="004F5ACA" w:rsidRDefault="004F5ACA" w:rsidP="007603C3">
            <w:pPr>
              <w:jc w:val="center"/>
            </w:pPr>
          </w:p>
        </w:tc>
        <w:tc>
          <w:tcPr>
            <w:tcW w:w="1612" w:type="pct"/>
            <w:shd w:val="clear" w:color="auto" w:fill="FDE9D9" w:themeFill="accent6" w:themeFillTint="33"/>
            <w:vAlign w:val="center"/>
          </w:tcPr>
          <w:p w14:paraId="51F7238B" w14:textId="5A877D50" w:rsidR="004F5ACA" w:rsidRDefault="004F5ACA" w:rsidP="007603C3">
            <w:pPr>
              <w:jc w:val="center"/>
            </w:pPr>
            <w:r>
              <w:t>Börsentag der Au</w:t>
            </w:r>
            <w:r>
              <w:t>s</w:t>
            </w:r>
            <w:r>
              <w:t>schüttung</w:t>
            </w:r>
          </w:p>
        </w:tc>
        <w:tc>
          <w:tcPr>
            <w:tcW w:w="1139" w:type="pct"/>
            <w:shd w:val="clear" w:color="auto" w:fill="F2DBDB" w:themeFill="accent2" w:themeFillTint="33"/>
            <w:vAlign w:val="center"/>
          </w:tcPr>
          <w:p w14:paraId="6558AB66" w14:textId="4AEB0713" w:rsidR="004F5ACA" w:rsidRDefault="004F5ACA" w:rsidP="007603C3">
            <w:pPr>
              <w:jc w:val="center"/>
            </w:pPr>
          </w:p>
        </w:tc>
      </w:tr>
      <w:tr w:rsidR="004F5ACA" w:rsidRPr="004D0DEC" w14:paraId="75102B11" w14:textId="77777777" w:rsidTr="0093109A">
        <w:tc>
          <w:tcPr>
            <w:tcW w:w="1332" w:type="pct"/>
            <w:vAlign w:val="center"/>
          </w:tcPr>
          <w:p w14:paraId="44DF9FD9" w14:textId="77777777" w:rsidR="004F5ACA" w:rsidRDefault="004F5ACA" w:rsidP="007603C3">
            <w:r>
              <w:t>Sonderzahlung</w:t>
            </w:r>
          </w:p>
        </w:tc>
        <w:tc>
          <w:tcPr>
            <w:tcW w:w="917" w:type="pct"/>
            <w:shd w:val="clear" w:color="auto" w:fill="DAEEF3" w:themeFill="accent5" w:themeFillTint="33"/>
            <w:vAlign w:val="center"/>
          </w:tcPr>
          <w:p w14:paraId="52041A8D" w14:textId="2F7D8312" w:rsidR="004F5ACA" w:rsidRDefault="004F5ACA" w:rsidP="007603C3">
            <w:pPr>
              <w:jc w:val="center"/>
            </w:pPr>
          </w:p>
        </w:tc>
        <w:tc>
          <w:tcPr>
            <w:tcW w:w="1612" w:type="pct"/>
            <w:shd w:val="clear" w:color="auto" w:fill="FDE9D9" w:themeFill="accent6" w:themeFillTint="33"/>
            <w:vAlign w:val="center"/>
          </w:tcPr>
          <w:p w14:paraId="027B8172" w14:textId="1ADF3A5C" w:rsidR="004F5ACA" w:rsidRDefault="004F5ACA" w:rsidP="007603C3">
            <w:pPr>
              <w:jc w:val="center"/>
            </w:pPr>
            <w:r>
              <w:t>Monatsultimo (wie Be</w:t>
            </w:r>
            <w:r>
              <w:t>i</w:t>
            </w:r>
            <w:r>
              <w:t>trag)</w:t>
            </w:r>
          </w:p>
        </w:tc>
        <w:tc>
          <w:tcPr>
            <w:tcW w:w="1139" w:type="pct"/>
            <w:shd w:val="clear" w:color="auto" w:fill="F2DBDB" w:themeFill="accent2" w:themeFillTint="33"/>
            <w:vAlign w:val="center"/>
          </w:tcPr>
          <w:p w14:paraId="420280B3" w14:textId="77777777" w:rsidR="004F5ACA" w:rsidRDefault="004F5ACA" w:rsidP="007603C3">
            <w:pPr>
              <w:jc w:val="center"/>
            </w:pPr>
          </w:p>
        </w:tc>
      </w:tr>
      <w:tr w:rsidR="004F5ACA" w:rsidRPr="004D0DEC" w14:paraId="6C3FC637" w14:textId="77777777" w:rsidTr="0093109A">
        <w:tc>
          <w:tcPr>
            <w:tcW w:w="1332" w:type="pct"/>
            <w:vAlign w:val="center"/>
          </w:tcPr>
          <w:p w14:paraId="0851156E" w14:textId="77777777" w:rsidR="004F5ACA" w:rsidRDefault="004F5ACA" w:rsidP="007603C3">
            <w:r>
              <w:t>Teilauszahlung</w:t>
            </w:r>
          </w:p>
        </w:tc>
        <w:tc>
          <w:tcPr>
            <w:tcW w:w="917" w:type="pct"/>
            <w:shd w:val="clear" w:color="auto" w:fill="DAEEF3" w:themeFill="accent5" w:themeFillTint="33"/>
            <w:vAlign w:val="center"/>
          </w:tcPr>
          <w:p w14:paraId="29AFBFCE" w14:textId="7D1A1B22" w:rsidR="004F5ACA" w:rsidRDefault="004F5ACA" w:rsidP="007603C3">
            <w:pPr>
              <w:jc w:val="center"/>
            </w:pPr>
          </w:p>
        </w:tc>
        <w:tc>
          <w:tcPr>
            <w:tcW w:w="1612" w:type="pct"/>
            <w:shd w:val="clear" w:color="auto" w:fill="FDE9D9" w:themeFill="accent6" w:themeFillTint="33"/>
            <w:vAlign w:val="center"/>
          </w:tcPr>
          <w:p w14:paraId="565E0712" w14:textId="00CE9C2A" w:rsidR="004F5ACA" w:rsidRDefault="004F5ACA" w:rsidP="007603C3">
            <w:pPr>
              <w:jc w:val="center"/>
            </w:pPr>
            <w:r>
              <w:t>letzter Bö</w:t>
            </w:r>
            <w:r>
              <w:t>r</w:t>
            </w:r>
            <w:r>
              <w:t>sentag vor Teilausza</w:t>
            </w:r>
            <w:r>
              <w:t>h</w:t>
            </w:r>
            <w:r>
              <w:t>lung</w:t>
            </w:r>
          </w:p>
        </w:tc>
        <w:tc>
          <w:tcPr>
            <w:tcW w:w="1139" w:type="pct"/>
            <w:shd w:val="clear" w:color="auto" w:fill="F2DBDB" w:themeFill="accent2" w:themeFillTint="33"/>
            <w:vAlign w:val="center"/>
          </w:tcPr>
          <w:p w14:paraId="319640C6" w14:textId="77777777" w:rsidR="004F5ACA" w:rsidRDefault="004F5ACA" w:rsidP="007603C3">
            <w:pPr>
              <w:jc w:val="center"/>
            </w:pPr>
          </w:p>
        </w:tc>
      </w:tr>
      <w:tr w:rsidR="004F5ACA" w:rsidRPr="004D0DEC" w14:paraId="2C92E969" w14:textId="77777777" w:rsidTr="0093109A">
        <w:tc>
          <w:tcPr>
            <w:tcW w:w="1332" w:type="pct"/>
            <w:vAlign w:val="center"/>
          </w:tcPr>
          <w:p w14:paraId="65A42776" w14:textId="77777777" w:rsidR="004F5ACA" w:rsidRDefault="004F5ACA" w:rsidP="007603C3">
            <w:r>
              <w:t>Teilkündigung</w:t>
            </w:r>
          </w:p>
        </w:tc>
        <w:tc>
          <w:tcPr>
            <w:tcW w:w="917" w:type="pct"/>
            <w:shd w:val="clear" w:color="auto" w:fill="DAEEF3" w:themeFill="accent5" w:themeFillTint="33"/>
            <w:vAlign w:val="center"/>
          </w:tcPr>
          <w:p w14:paraId="658AC0E4" w14:textId="6D8FE022" w:rsidR="004F5ACA" w:rsidRDefault="004F5ACA" w:rsidP="007603C3">
            <w:pPr>
              <w:jc w:val="center"/>
            </w:pPr>
          </w:p>
        </w:tc>
        <w:tc>
          <w:tcPr>
            <w:tcW w:w="1612" w:type="pct"/>
            <w:shd w:val="clear" w:color="auto" w:fill="FDE9D9" w:themeFill="accent6" w:themeFillTint="33"/>
            <w:vAlign w:val="center"/>
          </w:tcPr>
          <w:p w14:paraId="1716E1AB" w14:textId="1149A857" w:rsidR="004F5ACA" w:rsidRDefault="004F5ACA" w:rsidP="007603C3">
            <w:pPr>
              <w:jc w:val="center"/>
            </w:pPr>
            <w:r>
              <w:t>analog Kündigung</w:t>
            </w:r>
          </w:p>
        </w:tc>
        <w:tc>
          <w:tcPr>
            <w:tcW w:w="1139" w:type="pct"/>
            <w:shd w:val="clear" w:color="auto" w:fill="F2DBDB" w:themeFill="accent2" w:themeFillTint="33"/>
            <w:vAlign w:val="center"/>
          </w:tcPr>
          <w:p w14:paraId="0CEE49D3" w14:textId="77777777" w:rsidR="004F5ACA" w:rsidRDefault="004F5ACA" w:rsidP="007603C3">
            <w:pPr>
              <w:jc w:val="center"/>
            </w:pPr>
          </w:p>
        </w:tc>
      </w:tr>
    </w:tbl>
    <w:p w14:paraId="1E525C4C" w14:textId="77777777" w:rsidR="007603C3" w:rsidRPr="007603C3" w:rsidRDefault="007603C3" w:rsidP="007603C3"/>
    <w:p w14:paraId="5B7D6D23" w14:textId="14619E35" w:rsidR="00573C89" w:rsidRPr="00573C89" w:rsidRDefault="00E40496" w:rsidP="007603C3">
      <w:pPr>
        <w:pStyle w:val="berschrift3"/>
      </w:pPr>
      <w:r>
        <w:t>Garantierte Leistungen</w:t>
      </w:r>
    </w:p>
    <w:p w14:paraId="5B8B840D" w14:textId="7CD38A77" w:rsidR="00E40496" w:rsidRDefault="00194C12" w:rsidP="0093109A">
      <w:pPr>
        <w:pStyle w:val="berschrift4"/>
      </w:pPr>
      <w:r w:rsidRPr="00B247B6">
        <w:t>Aktueller Stand</w:t>
      </w:r>
    </w:p>
    <w:p w14:paraId="4ABC891A" w14:textId="77777777" w:rsidR="00660047" w:rsidRPr="00F832A9" w:rsidRDefault="00660047" w:rsidP="00F832A9"/>
    <w:p w14:paraId="48AB91F2" w14:textId="16F251EF" w:rsidR="004F2251" w:rsidRDefault="000A34DC" w:rsidP="004F2251">
      <w:r w:rsidRPr="00F832A9">
        <w:rPr>
          <w:b/>
          <w:u w:val="single"/>
        </w:rPr>
        <w:t>Endfällige Garantie</w:t>
      </w:r>
      <w:r w:rsidR="00F832A9">
        <w:rPr>
          <w:b/>
          <w:u w:val="single"/>
        </w:rPr>
        <w:t xml:space="preserve"> (EFG)</w:t>
      </w:r>
      <w:r w:rsidR="00F832A9" w:rsidRPr="00F832A9">
        <w:rPr>
          <w:b/>
          <w:u w:val="single"/>
        </w:rPr>
        <w:t>:</w:t>
      </w:r>
      <w:r w:rsidR="004F2251">
        <w:br/>
      </w:r>
      <w:r w:rsidR="004F2251">
        <w:br/>
        <w:t xml:space="preserve">Die endfällige Garantie wird mit der </w:t>
      </w:r>
      <w:r w:rsidR="004F2251" w:rsidRPr="000A34DC">
        <w:rPr>
          <w:b/>
        </w:rPr>
        <w:t>Summe der Sparbeiträge maximiert</w:t>
      </w:r>
      <w:r w:rsidR="004F2251" w:rsidRPr="000A34DC">
        <w:t xml:space="preserve"> </w:t>
      </w:r>
      <w:r w:rsidR="004F2251">
        <w:t>(d.h. bei anteiliger Beitragsgarantie von z.B. 90%  kann die endfällige Garantie auch oberhalb von 90% liegen).</w:t>
      </w:r>
      <w:r w:rsidR="004F2251">
        <w:br/>
        <w:t>Zwingend für die Garantiewertetabelle (sonst könnten die Garantiewerte sinken).</w:t>
      </w:r>
    </w:p>
    <w:p w14:paraId="2BECA4EB" w14:textId="69EEB79B" w:rsidR="00F90FB7" w:rsidRDefault="00F90FB7" w:rsidP="004F2251"/>
    <w:tbl>
      <w:tblPr>
        <w:tblStyle w:val="Tabellenraster"/>
        <w:tblW w:w="5000" w:type="pct"/>
        <w:tblLayout w:type="fixed"/>
        <w:tblLook w:val="04A0" w:firstRow="1" w:lastRow="0" w:firstColumn="1" w:lastColumn="0" w:noHBand="0" w:noVBand="1"/>
      </w:tblPr>
      <w:tblGrid>
        <w:gridCol w:w="1672"/>
        <w:gridCol w:w="1904"/>
        <w:gridCol w:w="1904"/>
        <w:gridCol w:w="1904"/>
        <w:gridCol w:w="1904"/>
      </w:tblGrid>
      <w:tr w:rsidR="00F90FB7" w:rsidRPr="00796A61" w14:paraId="0AFD0222" w14:textId="77777777" w:rsidTr="00363953">
        <w:tc>
          <w:tcPr>
            <w:tcW w:w="900" w:type="pct"/>
          </w:tcPr>
          <w:p w14:paraId="1B59DC8D" w14:textId="77777777" w:rsidR="00F90FB7" w:rsidRPr="00F90FB7" w:rsidRDefault="00F90FB7" w:rsidP="00F90FB7">
            <w:pPr>
              <w:jc w:val="center"/>
              <w:rPr>
                <w:b/>
              </w:rPr>
            </w:pPr>
          </w:p>
        </w:tc>
        <w:tc>
          <w:tcPr>
            <w:tcW w:w="4100" w:type="pct"/>
            <w:gridSpan w:val="4"/>
            <w:shd w:val="clear" w:color="auto" w:fill="auto"/>
          </w:tcPr>
          <w:p w14:paraId="76969C74" w14:textId="724EA7F6" w:rsidR="00F90FB7" w:rsidRPr="00F90FB7" w:rsidRDefault="00F90FB7" w:rsidP="00F90FB7">
            <w:pPr>
              <w:jc w:val="center"/>
              <w:rPr>
                <w:b/>
              </w:rPr>
            </w:pPr>
            <w:r w:rsidRPr="00F90FB7">
              <w:rPr>
                <w:b/>
              </w:rPr>
              <w:t>Höhe der endfälligen Garantie</w:t>
            </w:r>
            <w:r w:rsidR="00363953">
              <w:rPr>
                <w:b/>
              </w:rPr>
              <w:t xml:space="preserve"> (TG 2016)</w:t>
            </w:r>
          </w:p>
        </w:tc>
      </w:tr>
      <w:tr w:rsidR="00E02C22" w:rsidRPr="00796A61" w14:paraId="222D6D2D" w14:textId="77777777" w:rsidTr="00E02C22">
        <w:tc>
          <w:tcPr>
            <w:tcW w:w="900" w:type="pct"/>
            <w:shd w:val="clear" w:color="auto" w:fill="auto"/>
          </w:tcPr>
          <w:p w14:paraId="753612E8" w14:textId="77777777" w:rsidR="00E02C22" w:rsidRPr="000A34DC" w:rsidRDefault="00E02C22" w:rsidP="00F90FB7">
            <w:pPr>
              <w:jc w:val="center"/>
              <w:rPr>
                <w:b/>
              </w:rPr>
            </w:pPr>
          </w:p>
        </w:tc>
        <w:tc>
          <w:tcPr>
            <w:tcW w:w="1025" w:type="pct"/>
            <w:shd w:val="clear" w:color="auto" w:fill="808080" w:themeFill="background1" w:themeFillShade="80"/>
          </w:tcPr>
          <w:p w14:paraId="29CFB2DD" w14:textId="616EDD8B" w:rsidR="00E02C22" w:rsidRPr="00C6490D" w:rsidRDefault="00E02C22" w:rsidP="00F90FB7">
            <w:pPr>
              <w:jc w:val="center"/>
              <w:rPr>
                <w:b/>
              </w:rPr>
            </w:pPr>
            <w:r w:rsidRPr="00C6490D">
              <w:rPr>
                <w:b/>
              </w:rPr>
              <w:t>TD</w:t>
            </w:r>
          </w:p>
        </w:tc>
        <w:tc>
          <w:tcPr>
            <w:tcW w:w="1025" w:type="pct"/>
            <w:shd w:val="clear" w:color="auto" w:fill="4BACC6" w:themeFill="accent5"/>
            <w:vAlign w:val="center"/>
          </w:tcPr>
          <w:p w14:paraId="200D8B0C" w14:textId="120A18D6" w:rsidR="00E02C22" w:rsidRPr="00796A61" w:rsidRDefault="00E02C22" w:rsidP="00F90FB7">
            <w:pPr>
              <w:jc w:val="center"/>
              <w:rPr>
                <w:b/>
              </w:rPr>
            </w:pPr>
            <w:r>
              <w:rPr>
                <w:b/>
              </w:rPr>
              <w:t>ARK</w:t>
            </w:r>
          </w:p>
        </w:tc>
        <w:tc>
          <w:tcPr>
            <w:tcW w:w="1025" w:type="pct"/>
            <w:shd w:val="clear" w:color="auto" w:fill="F79646" w:themeFill="accent6"/>
            <w:vAlign w:val="center"/>
          </w:tcPr>
          <w:p w14:paraId="429C1F21" w14:textId="6B68E908" w:rsidR="00E02C22" w:rsidRPr="00796A61" w:rsidRDefault="00E02C22" w:rsidP="00F90FB7">
            <w:pPr>
              <w:jc w:val="center"/>
              <w:rPr>
                <w:b/>
              </w:rPr>
            </w:pPr>
            <w:r>
              <w:rPr>
                <w:b/>
              </w:rPr>
              <w:t>ARF</w:t>
            </w:r>
          </w:p>
        </w:tc>
        <w:tc>
          <w:tcPr>
            <w:tcW w:w="1025" w:type="pct"/>
            <w:shd w:val="clear" w:color="auto" w:fill="FF0000"/>
            <w:vAlign w:val="center"/>
          </w:tcPr>
          <w:p w14:paraId="45A9E7C6" w14:textId="2FB70CA3" w:rsidR="00E02C22" w:rsidRPr="00796A61" w:rsidRDefault="00E02C22" w:rsidP="00F90FB7">
            <w:pPr>
              <w:jc w:val="center"/>
              <w:rPr>
                <w:b/>
              </w:rPr>
            </w:pPr>
            <w:r>
              <w:rPr>
                <w:b/>
              </w:rPr>
              <w:t>aktivplan</w:t>
            </w:r>
          </w:p>
        </w:tc>
      </w:tr>
      <w:tr w:rsidR="00E02C22" w:rsidRPr="00796A61" w14:paraId="0A06CC56" w14:textId="77777777" w:rsidTr="00E02C22">
        <w:tc>
          <w:tcPr>
            <w:tcW w:w="900" w:type="pct"/>
            <w:shd w:val="clear" w:color="auto" w:fill="auto"/>
            <w:vAlign w:val="center"/>
          </w:tcPr>
          <w:p w14:paraId="71307529" w14:textId="576843B4" w:rsidR="00E02C22" w:rsidRPr="000A34DC" w:rsidRDefault="00E02C22" w:rsidP="000A34DC">
            <w:pPr>
              <w:jc w:val="center"/>
              <w:rPr>
                <w:b/>
              </w:rPr>
            </w:pPr>
            <w:r>
              <w:rPr>
                <w:b/>
              </w:rPr>
              <w:t>n&lt;20 (lfd. Beiträge)</w:t>
            </w:r>
          </w:p>
        </w:tc>
        <w:tc>
          <w:tcPr>
            <w:tcW w:w="1025" w:type="pct"/>
            <w:shd w:val="clear" w:color="auto" w:fill="D9D9D9" w:themeFill="background1" w:themeFillShade="D9"/>
            <w:vAlign w:val="center"/>
          </w:tcPr>
          <w:p w14:paraId="068AADCD" w14:textId="23576ABA" w:rsidR="00E02C22" w:rsidRPr="00D958E5" w:rsidRDefault="00E02C22" w:rsidP="000A34DC">
            <w:pPr>
              <w:jc w:val="center"/>
              <w:rPr>
                <w:b/>
                <w:szCs w:val="18"/>
              </w:rPr>
            </w:pPr>
          </w:p>
        </w:tc>
        <w:tc>
          <w:tcPr>
            <w:tcW w:w="1025" w:type="pct"/>
            <w:shd w:val="clear" w:color="auto" w:fill="DAEEF3" w:themeFill="accent5" w:themeFillTint="33"/>
            <w:vAlign w:val="center"/>
          </w:tcPr>
          <w:p w14:paraId="7BE16883" w14:textId="64C43CB7" w:rsidR="00B527C5" w:rsidRDefault="00B527C5" w:rsidP="00B527C5">
            <w:pPr>
              <w:jc w:val="center"/>
            </w:pPr>
            <m:oMath>
              <m:r>
                <w:rPr>
                  <w:rFonts w:ascii="Cambria Math" w:hAnsi="Cambria Math"/>
                </w:rPr>
                <m:t>p⋅BS</m:t>
              </m:r>
            </m:oMath>
            <w:r>
              <w:t>,</w:t>
            </w:r>
          </w:p>
          <w:p w14:paraId="113A4DB8" w14:textId="29CAD118" w:rsidR="00B527C5" w:rsidRPr="00B527C5" w:rsidRDefault="00B527C5" w:rsidP="00B527C5">
            <w:pPr>
              <w:jc w:val="center"/>
            </w:pPr>
            <w:r>
              <w:t xml:space="preserve">mit </w:t>
            </w:r>
            <m:oMath>
              <m:r>
                <w:rPr>
                  <w:rFonts w:ascii="Cambria Math" w:hAnsi="Cambria Math"/>
                </w:rPr>
                <m:t>0≤p≤1</m:t>
              </m:r>
            </m:oMath>
          </w:p>
        </w:tc>
        <w:tc>
          <w:tcPr>
            <w:tcW w:w="1025" w:type="pct"/>
            <w:shd w:val="clear" w:color="auto" w:fill="FDE9D9" w:themeFill="accent6" w:themeFillTint="33"/>
            <w:vAlign w:val="center"/>
          </w:tcPr>
          <w:p w14:paraId="04C440D2" w14:textId="15A4AA42" w:rsidR="00E02C22" w:rsidRPr="00E02C22" w:rsidRDefault="00E02C22" w:rsidP="00E02C22">
            <w:pPr>
              <w:jc w:val="center"/>
            </w:pPr>
            <w:r>
              <w:t>-</w:t>
            </w:r>
          </w:p>
        </w:tc>
        <w:tc>
          <w:tcPr>
            <w:tcW w:w="1025" w:type="pct"/>
            <w:shd w:val="clear" w:color="auto" w:fill="F2DBDB" w:themeFill="accent2" w:themeFillTint="33"/>
            <w:vAlign w:val="center"/>
          </w:tcPr>
          <w:p w14:paraId="6C581411" w14:textId="2379748F" w:rsidR="00E02C22" w:rsidRPr="005E0446" w:rsidRDefault="005E0446" w:rsidP="000A34DC">
            <w:pPr>
              <w:jc w:val="center"/>
            </w:pPr>
            <w:r>
              <w:t>90% BS</w:t>
            </w:r>
          </w:p>
        </w:tc>
      </w:tr>
      <w:tr w:rsidR="00E02C22" w:rsidRPr="00796A61" w14:paraId="0E92D89E" w14:textId="77777777" w:rsidTr="00E02C22">
        <w:tc>
          <w:tcPr>
            <w:tcW w:w="900" w:type="pct"/>
            <w:shd w:val="clear" w:color="auto" w:fill="auto"/>
            <w:vAlign w:val="center"/>
          </w:tcPr>
          <w:p w14:paraId="074FE1B3" w14:textId="11735604" w:rsidR="00E02C22" w:rsidRDefault="00E02C22" w:rsidP="000A34DC">
            <w:pPr>
              <w:jc w:val="center"/>
              <w:rPr>
                <w:b/>
              </w:rPr>
            </w:pPr>
            <w:r>
              <w:rPr>
                <w:b/>
              </w:rPr>
              <w:t>n&gt;=20 (lfd. Beiträge)</w:t>
            </w:r>
          </w:p>
        </w:tc>
        <w:tc>
          <w:tcPr>
            <w:tcW w:w="1025" w:type="pct"/>
            <w:shd w:val="clear" w:color="auto" w:fill="D9D9D9" w:themeFill="background1" w:themeFillShade="D9"/>
            <w:vAlign w:val="center"/>
          </w:tcPr>
          <w:p w14:paraId="1E924D2C" w14:textId="7819E615" w:rsidR="00E02C22" w:rsidRPr="00D958E5" w:rsidRDefault="00E02C22" w:rsidP="000A34DC">
            <w:pPr>
              <w:jc w:val="center"/>
              <w:rPr>
                <w:b/>
                <w:szCs w:val="18"/>
              </w:rPr>
            </w:pPr>
          </w:p>
        </w:tc>
        <w:tc>
          <w:tcPr>
            <w:tcW w:w="1025" w:type="pct"/>
            <w:shd w:val="clear" w:color="auto" w:fill="DAEEF3" w:themeFill="accent5" w:themeFillTint="33"/>
            <w:vAlign w:val="center"/>
          </w:tcPr>
          <w:p w14:paraId="1DC7E8E6" w14:textId="77777777" w:rsidR="00B527C5" w:rsidRDefault="00B527C5" w:rsidP="00B527C5">
            <w:pPr>
              <w:jc w:val="center"/>
            </w:pPr>
            <m:oMath>
              <m:r>
                <w:rPr>
                  <w:rFonts w:ascii="Cambria Math" w:hAnsi="Cambria Math"/>
                </w:rPr>
                <m:t>p⋅BS</m:t>
              </m:r>
            </m:oMath>
            <w:r>
              <w:t>,</w:t>
            </w:r>
          </w:p>
          <w:p w14:paraId="6DA74CDA" w14:textId="193E8577" w:rsidR="00E02C22" w:rsidRPr="00850A80" w:rsidRDefault="00B527C5" w:rsidP="00B527C5">
            <w:pPr>
              <w:jc w:val="center"/>
            </w:pPr>
            <w:r>
              <w:t xml:space="preserve">mit </w:t>
            </w:r>
            <m:oMath>
              <m:r>
                <w:rPr>
                  <w:rFonts w:ascii="Cambria Math" w:hAnsi="Cambria Math"/>
                </w:rPr>
                <m:t>0≤p≤1</m:t>
              </m:r>
            </m:oMath>
          </w:p>
        </w:tc>
        <w:tc>
          <w:tcPr>
            <w:tcW w:w="1025" w:type="pct"/>
            <w:shd w:val="clear" w:color="auto" w:fill="FDE9D9" w:themeFill="accent6" w:themeFillTint="33"/>
            <w:vAlign w:val="center"/>
          </w:tcPr>
          <w:p w14:paraId="463C260E" w14:textId="33A17284" w:rsidR="00E02C22" w:rsidRDefault="00E02C22" w:rsidP="00E02C22">
            <w:pPr>
              <w:jc w:val="center"/>
            </w:pPr>
            <w:r>
              <w:t>-</w:t>
            </w:r>
          </w:p>
        </w:tc>
        <w:tc>
          <w:tcPr>
            <w:tcW w:w="1025" w:type="pct"/>
            <w:shd w:val="clear" w:color="auto" w:fill="F2DBDB" w:themeFill="accent2" w:themeFillTint="33"/>
            <w:vAlign w:val="center"/>
          </w:tcPr>
          <w:p w14:paraId="0C8CBF48" w14:textId="6ADD7503" w:rsidR="00E02C22" w:rsidRDefault="005E0446" w:rsidP="000A34DC">
            <w:pPr>
              <w:jc w:val="center"/>
            </w:pPr>
            <w:r>
              <w:t>BS</w:t>
            </w:r>
          </w:p>
        </w:tc>
      </w:tr>
      <w:tr w:rsidR="00E02C22" w:rsidRPr="00796A61" w14:paraId="07C5B6BA" w14:textId="77777777" w:rsidTr="00E02C22">
        <w:tc>
          <w:tcPr>
            <w:tcW w:w="900" w:type="pct"/>
            <w:shd w:val="clear" w:color="auto" w:fill="auto"/>
            <w:vAlign w:val="center"/>
          </w:tcPr>
          <w:p w14:paraId="492C479D" w14:textId="4F57D80B" w:rsidR="00E02C22" w:rsidRDefault="00E02C22" w:rsidP="000A34DC">
            <w:pPr>
              <w:jc w:val="center"/>
              <w:rPr>
                <w:b/>
              </w:rPr>
            </w:pPr>
            <w:r>
              <w:rPr>
                <w:b/>
              </w:rPr>
              <w:t>Einmalbeitrag</w:t>
            </w:r>
          </w:p>
        </w:tc>
        <w:tc>
          <w:tcPr>
            <w:tcW w:w="1025" w:type="pct"/>
            <w:shd w:val="clear" w:color="auto" w:fill="D9D9D9" w:themeFill="background1" w:themeFillShade="D9"/>
            <w:vAlign w:val="center"/>
          </w:tcPr>
          <w:p w14:paraId="42C431CB" w14:textId="149C9E8E" w:rsidR="00E02C22" w:rsidRPr="00D958E5" w:rsidRDefault="00E02C22" w:rsidP="000A34DC">
            <w:pPr>
              <w:jc w:val="center"/>
              <w:rPr>
                <w:b/>
                <w:szCs w:val="18"/>
              </w:rPr>
            </w:pPr>
          </w:p>
        </w:tc>
        <w:tc>
          <w:tcPr>
            <w:tcW w:w="1025" w:type="pct"/>
            <w:shd w:val="clear" w:color="auto" w:fill="DAEEF3" w:themeFill="accent5" w:themeFillTint="33"/>
            <w:vAlign w:val="center"/>
          </w:tcPr>
          <w:p w14:paraId="356B8742" w14:textId="77777777" w:rsidR="00B527C5" w:rsidRDefault="00B527C5" w:rsidP="00B527C5">
            <w:pPr>
              <w:jc w:val="center"/>
            </w:pPr>
            <m:oMath>
              <m:r>
                <w:rPr>
                  <w:rFonts w:ascii="Cambria Math" w:hAnsi="Cambria Math"/>
                </w:rPr>
                <m:t>p⋅BS</m:t>
              </m:r>
            </m:oMath>
            <w:r>
              <w:t>,</w:t>
            </w:r>
          </w:p>
          <w:p w14:paraId="7BB717D4" w14:textId="7930CCA2" w:rsidR="00E02C22" w:rsidRPr="00850A80" w:rsidRDefault="00B527C5" w:rsidP="00B527C5">
            <w:pPr>
              <w:jc w:val="center"/>
            </w:pPr>
            <w:r>
              <w:t xml:space="preserve">mit </w:t>
            </w:r>
            <m:oMath>
              <m:r>
                <w:rPr>
                  <w:rFonts w:ascii="Cambria Math" w:hAnsi="Cambria Math"/>
                </w:rPr>
                <m:t>0≤p≤1</m:t>
              </m:r>
            </m:oMath>
          </w:p>
        </w:tc>
        <w:tc>
          <w:tcPr>
            <w:tcW w:w="1025" w:type="pct"/>
            <w:shd w:val="clear" w:color="auto" w:fill="FDE9D9" w:themeFill="accent6" w:themeFillTint="33"/>
            <w:vAlign w:val="center"/>
          </w:tcPr>
          <w:p w14:paraId="3A1A0D1D" w14:textId="67C55C7C" w:rsidR="00E02C22" w:rsidRDefault="00E02C22" w:rsidP="000A34DC">
            <w:pPr>
              <w:jc w:val="center"/>
            </w:pPr>
            <w:r>
              <w:t>-</w:t>
            </w:r>
          </w:p>
        </w:tc>
        <w:tc>
          <w:tcPr>
            <w:tcW w:w="1025" w:type="pct"/>
            <w:shd w:val="clear" w:color="auto" w:fill="F2DBDB" w:themeFill="accent2" w:themeFillTint="33"/>
            <w:vAlign w:val="center"/>
          </w:tcPr>
          <w:p w14:paraId="6D482D0E" w14:textId="77777777" w:rsidR="005E0446" w:rsidRDefault="005E0446" w:rsidP="000A34DC">
            <w:pPr>
              <w:jc w:val="center"/>
            </w:pPr>
            <w:r>
              <w:t xml:space="preserve">Einmalbeitrag </w:t>
            </w:r>
          </w:p>
          <w:p w14:paraId="1475D6FF" w14:textId="54A1DB73" w:rsidR="00E02C22" w:rsidRDefault="005E0446" w:rsidP="000A34DC">
            <w:pPr>
              <w:jc w:val="center"/>
            </w:pPr>
            <w:r>
              <w:t>(MLZ 10 J.)</w:t>
            </w:r>
          </w:p>
        </w:tc>
      </w:tr>
    </w:tbl>
    <w:p w14:paraId="285D6C50" w14:textId="04F56149" w:rsidR="00363953" w:rsidRDefault="00363953" w:rsidP="007B6124">
      <w:r>
        <w:t xml:space="preserve"> </w:t>
      </w:r>
    </w:p>
    <w:p w14:paraId="5EF027BF" w14:textId="77777777" w:rsidR="006044DA" w:rsidRDefault="006044DA" w:rsidP="007B6124"/>
    <w:p w14:paraId="5CCD8A9A" w14:textId="77777777" w:rsidR="00363953" w:rsidRDefault="00363953" w:rsidP="007B6124"/>
    <w:tbl>
      <w:tblPr>
        <w:tblStyle w:val="Tabellenraster"/>
        <w:tblW w:w="5000" w:type="pct"/>
        <w:tblLayout w:type="fixed"/>
        <w:tblLook w:val="04A0" w:firstRow="1" w:lastRow="0" w:firstColumn="1" w:lastColumn="0" w:noHBand="0" w:noVBand="1"/>
      </w:tblPr>
      <w:tblGrid>
        <w:gridCol w:w="1676"/>
        <w:gridCol w:w="1833"/>
        <w:gridCol w:w="1988"/>
        <w:gridCol w:w="1841"/>
        <w:gridCol w:w="1950"/>
      </w:tblGrid>
      <w:tr w:rsidR="00363953" w:rsidRPr="00796A61" w14:paraId="26241644" w14:textId="77777777" w:rsidTr="002D6FFE">
        <w:tc>
          <w:tcPr>
            <w:tcW w:w="902" w:type="pct"/>
          </w:tcPr>
          <w:p w14:paraId="4820D570" w14:textId="77777777" w:rsidR="00363953" w:rsidRPr="00F90FB7" w:rsidRDefault="00363953" w:rsidP="006812ED">
            <w:pPr>
              <w:jc w:val="center"/>
              <w:rPr>
                <w:b/>
              </w:rPr>
            </w:pPr>
          </w:p>
        </w:tc>
        <w:tc>
          <w:tcPr>
            <w:tcW w:w="4098" w:type="pct"/>
            <w:gridSpan w:val="4"/>
            <w:shd w:val="clear" w:color="auto" w:fill="auto"/>
          </w:tcPr>
          <w:p w14:paraId="2EA90B52" w14:textId="446DE48E" w:rsidR="00363953" w:rsidRPr="00F90FB7" w:rsidRDefault="00363953" w:rsidP="00363953">
            <w:pPr>
              <w:jc w:val="center"/>
              <w:rPr>
                <w:b/>
              </w:rPr>
            </w:pPr>
            <w:r w:rsidRPr="00F90FB7">
              <w:rPr>
                <w:b/>
              </w:rPr>
              <w:t>Höhe der endfälligen Garantie</w:t>
            </w:r>
            <w:r>
              <w:rPr>
                <w:b/>
              </w:rPr>
              <w:t xml:space="preserve"> (TG 2017)</w:t>
            </w:r>
          </w:p>
        </w:tc>
      </w:tr>
      <w:tr w:rsidR="002D6FFE" w:rsidRPr="002D6FFE" w14:paraId="59FC3F4D" w14:textId="77777777" w:rsidTr="00DF1997">
        <w:tc>
          <w:tcPr>
            <w:tcW w:w="902" w:type="pct"/>
            <w:shd w:val="clear" w:color="auto" w:fill="auto"/>
          </w:tcPr>
          <w:p w14:paraId="51770180" w14:textId="77777777" w:rsidR="002D6FFE" w:rsidRPr="000A34DC" w:rsidRDefault="002D6FFE" w:rsidP="006812ED">
            <w:pPr>
              <w:jc w:val="center"/>
              <w:rPr>
                <w:b/>
              </w:rPr>
            </w:pPr>
          </w:p>
        </w:tc>
        <w:tc>
          <w:tcPr>
            <w:tcW w:w="987" w:type="pct"/>
            <w:shd w:val="clear" w:color="auto" w:fill="808080" w:themeFill="background1" w:themeFillShade="80"/>
          </w:tcPr>
          <w:p w14:paraId="5D815A53" w14:textId="77777777" w:rsidR="002D6FFE" w:rsidRPr="00C6490D" w:rsidRDefault="002D6FFE" w:rsidP="006812ED">
            <w:pPr>
              <w:jc w:val="center"/>
              <w:rPr>
                <w:b/>
              </w:rPr>
            </w:pPr>
            <w:r w:rsidRPr="00C6490D">
              <w:rPr>
                <w:b/>
              </w:rPr>
              <w:t>TD</w:t>
            </w:r>
          </w:p>
        </w:tc>
        <w:tc>
          <w:tcPr>
            <w:tcW w:w="1070" w:type="pct"/>
            <w:shd w:val="clear" w:color="auto" w:fill="4BACC6" w:themeFill="accent5"/>
            <w:vAlign w:val="center"/>
          </w:tcPr>
          <w:p w14:paraId="4672FF4A" w14:textId="627952D0" w:rsidR="002D6FFE" w:rsidRPr="002D6FFE" w:rsidRDefault="00DF1997" w:rsidP="006812ED">
            <w:pPr>
              <w:jc w:val="center"/>
              <w:rPr>
                <w:b/>
              </w:rPr>
            </w:pPr>
            <w:r>
              <w:rPr>
                <w:b/>
              </w:rPr>
              <w:t>ARK</w:t>
            </w:r>
          </w:p>
        </w:tc>
        <w:tc>
          <w:tcPr>
            <w:tcW w:w="991" w:type="pct"/>
            <w:shd w:val="clear" w:color="auto" w:fill="F79646" w:themeFill="accent6"/>
            <w:vAlign w:val="center"/>
          </w:tcPr>
          <w:p w14:paraId="44B88B41" w14:textId="0F23A37E" w:rsidR="002D6FFE" w:rsidRPr="00796A61" w:rsidRDefault="00DF1997" w:rsidP="006812ED">
            <w:pPr>
              <w:jc w:val="center"/>
              <w:rPr>
                <w:b/>
              </w:rPr>
            </w:pPr>
            <w:r>
              <w:rPr>
                <w:b/>
              </w:rPr>
              <w:t>ARF</w:t>
            </w:r>
          </w:p>
        </w:tc>
        <w:tc>
          <w:tcPr>
            <w:tcW w:w="1050" w:type="pct"/>
            <w:shd w:val="clear" w:color="auto" w:fill="FF0000"/>
            <w:vAlign w:val="center"/>
          </w:tcPr>
          <w:p w14:paraId="36C2607C" w14:textId="76EE0FE8" w:rsidR="002D6FFE" w:rsidRPr="00796A61" w:rsidRDefault="00DF1997" w:rsidP="006812ED">
            <w:pPr>
              <w:jc w:val="center"/>
              <w:rPr>
                <w:b/>
              </w:rPr>
            </w:pPr>
            <w:r>
              <w:rPr>
                <w:b/>
              </w:rPr>
              <w:t>aktivplan</w:t>
            </w:r>
          </w:p>
        </w:tc>
      </w:tr>
      <w:tr w:rsidR="006812ED" w:rsidRPr="00796A61" w14:paraId="3F1EA4CB" w14:textId="77777777" w:rsidTr="00DF1997">
        <w:tc>
          <w:tcPr>
            <w:tcW w:w="902" w:type="pct"/>
            <w:shd w:val="clear" w:color="auto" w:fill="auto"/>
            <w:vAlign w:val="center"/>
          </w:tcPr>
          <w:p w14:paraId="17B16747" w14:textId="6279B12A" w:rsidR="006812ED" w:rsidRDefault="006812ED" w:rsidP="006812ED">
            <w:pPr>
              <w:jc w:val="center"/>
              <w:rPr>
                <w:b/>
              </w:rPr>
            </w:pPr>
            <w:r>
              <w:rPr>
                <w:b/>
              </w:rPr>
              <w:t>lfd. Beitrag: Anzahl G</w:t>
            </w:r>
            <w:r>
              <w:rPr>
                <w:b/>
              </w:rPr>
              <w:t>a</w:t>
            </w:r>
            <w:r>
              <w:rPr>
                <w:b/>
              </w:rPr>
              <w:t>rantiestufen</w:t>
            </w:r>
          </w:p>
        </w:tc>
        <w:tc>
          <w:tcPr>
            <w:tcW w:w="987" w:type="pct"/>
            <w:shd w:val="clear" w:color="auto" w:fill="D9D9D9" w:themeFill="background1" w:themeFillShade="D9"/>
            <w:vAlign w:val="center"/>
          </w:tcPr>
          <w:p w14:paraId="0BD3D348" w14:textId="173E3AD2" w:rsidR="006812ED" w:rsidRPr="00D958E5" w:rsidRDefault="006812ED" w:rsidP="006812ED">
            <w:pPr>
              <w:jc w:val="center"/>
              <w:rPr>
                <w:b/>
                <w:szCs w:val="18"/>
              </w:rPr>
            </w:pPr>
          </w:p>
        </w:tc>
        <w:tc>
          <w:tcPr>
            <w:tcW w:w="1070" w:type="pct"/>
            <w:shd w:val="clear" w:color="auto" w:fill="DAEEF3" w:themeFill="accent5" w:themeFillTint="33"/>
            <w:vAlign w:val="center"/>
          </w:tcPr>
          <w:p w14:paraId="625A9E78" w14:textId="77777777" w:rsidR="00B527C5" w:rsidRDefault="00B527C5" w:rsidP="00B527C5">
            <w:pPr>
              <w:jc w:val="center"/>
            </w:pPr>
            <m:oMath>
              <m:r>
                <w:rPr>
                  <w:rFonts w:ascii="Cambria Math" w:hAnsi="Cambria Math"/>
                </w:rPr>
                <m:t>p⋅B</m:t>
              </m:r>
              <m:r>
                <w:rPr>
                  <w:rFonts w:ascii="Cambria Math" w:hAnsi="Cambria Math"/>
                </w:rPr>
                <m:t>S</m:t>
              </m:r>
            </m:oMath>
            <w:r>
              <w:t>,</w:t>
            </w:r>
          </w:p>
          <w:p w14:paraId="585D2561" w14:textId="497E49E5" w:rsidR="006812ED" w:rsidRDefault="00B527C5" w:rsidP="00B527C5">
            <w:pPr>
              <w:jc w:val="center"/>
            </w:pPr>
            <w:r>
              <w:t xml:space="preserve">mit </w:t>
            </w:r>
            <m:oMath>
              <m:r>
                <w:rPr>
                  <w:rFonts w:ascii="Cambria Math" w:hAnsi="Cambria Math"/>
                </w:rPr>
                <m:t>0≤p≤1</m:t>
              </m:r>
            </m:oMath>
          </w:p>
        </w:tc>
        <w:tc>
          <w:tcPr>
            <w:tcW w:w="991" w:type="pct"/>
            <w:shd w:val="clear" w:color="auto" w:fill="FDE9D9" w:themeFill="accent6" w:themeFillTint="33"/>
            <w:vAlign w:val="center"/>
          </w:tcPr>
          <w:p w14:paraId="086FEB3C" w14:textId="0AC2A233" w:rsidR="006812ED" w:rsidRPr="0056015F" w:rsidRDefault="0056015F" w:rsidP="00E94334">
            <w:pPr>
              <w:jc w:val="center"/>
            </w:pPr>
            <w:r>
              <w:t>-</w:t>
            </w:r>
          </w:p>
        </w:tc>
        <w:tc>
          <w:tcPr>
            <w:tcW w:w="1050" w:type="pct"/>
            <w:shd w:val="clear" w:color="auto" w:fill="F2DBDB" w:themeFill="accent2" w:themeFillTint="33"/>
            <w:vAlign w:val="center"/>
          </w:tcPr>
          <w:p w14:paraId="48A00CFA" w14:textId="0117F69F" w:rsidR="006812ED" w:rsidRDefault="006812ED" w:rsidP="006812ED">
            <w:pPr>
              <w:jc w:val="center"/>
            </w:pPr>
            <w:r>
              <w:t>2</w:t>
            </w:r>
          </w:p>
        </w:tc>
      </w:tr>
      <w:tr w:rsidR="00363953" w:rsidRPr="00796A61" w14:paraId="06B8333E" w14:textId="77777777" w:rsidTr="00DF1997">
        <w:tc>
          <w:tcPr>
            <w:tcW w:w="902" w:type="pct"/>
            <w:shd w:val="clear" w:color="auto" w:fill="auto"/>
            <w:vAlign w:val="center"/>
          </w:tcPr>
          <w:p w14:paraId="3D154709" w14:textId="7D293D8B" w:rsidR="00363953" w:rsidRPr="000A34DC" w:rsidRDefault="005C7742" w:rsidP="005C7742">
            <w:pPr>
              <w:jc w:val="center"/>
              <w:rPr>
                <w:b/>
              </w:rPr>
            </w:pPr>
            <w:r>
              <w:rPr>
                <w:b/>
              </w:rPr>
              <w:t>lfd. Beitrag: Stufe 1</w:t>
            </w:r>
          </w:p>
        </w:tc>
        <w:tc>
          <w:tcPr>
            <w:tcW w:w="987" w:type="pct"/>
            <w:shd w:val="clear" w:color="auto" w:fill="D9D9D9" w:themeFill="background1" w:themeFillShade="D9"/>
            <w:vAlign w:val="center"/>
          </w:tcPr>
          <w:p w14:paraId="74530AD8" w14:textId="47418632" w:rsidR="00363953" w:rsidRPr="00D958E5" w:rsidRDefault="00363953" w:rsidP="006812ED">
            <w:pPr>
              <w:jc w:val="center"/>
              <w:rPr>
                <w:b/>
                <w:szCs w:val="18"/>
              </w:rPr>
            </w:pPr>
          </w:p>
        </w:tc>
        <w:tc>
          <w:tcPr>
            <w:tcW w:w="1070" w:type="pct"/>
            <w:shd w:val="clear" w:color="auto" w:fill="DAEEF3" w:themeFill="accent5" w:themeFillTint="33"/>
            <w:vAlign w:val="center"/>
          </w:tcPr>
          <w:p w14:paraId="30D3F3DC" w14:textId="29F508C9" w:rsidR="00363953" w:rsidRDefault="00D73294" w:rsidP="00C30B5A">
            <w:pPr>
              <w:jc w:val="center"/>
              <w:rPr>
                <w:lang w:eastAsia="ja-JP"/>
              </w:rPr>
            </w:pPr>
            <w:r>
              <w:t>-</w:t>
            </w:r>
          </w:p>
        </w:tc>
        <w:tc>
          <w:tcPr>
            <w:tcW w:w="991" w:type="pct"/>
            <w:shd w:val="clear" w:color="auto" w:fill="FDE9D9" w:themeFill="accent6" w:themeFillTint="33"/>
            <w:vAlign w:val="center"/>
          </w:tcPr>
          <w:p w14:paraId="6413549E" w14:textId="3D356598" w:rsidR="00363953" w:rsidRPr="00F90FB7" w:rsidRDefault="00D73294" w:rsidP="00A07A0B">
            <w:pPr>
              <w:jc w:val="center"/>
              <w:rPr>
                <w:highlight w:val="yellow"/>
              </w:rPr>
            </w:pPr>
            <w:r>
              <w:t>-</w:t>
            </w:r>
          </w:p>
        </w:tc>
        <w:tc>
          <w:tcPr>
            <w:tcW w:w="1050" w:type="pct"/>
            <w:shd w:val="clear" w:color="auto" w:fill="F2DBDB" w:themeFill="accent2" w:themeFillTint="33"/>
            <w:vAlign w:val="center"/>
          </w:tcPr>
          <w:p w14:paraId="54A20C49" w14:textId="20472FD7" w:rsidR="00363953" w:rsidRPr="00AE7AB5" w:rsidRDefault="006044DA" w:rsidP="00AE7AB5">
            <w:pPr>
              <w:jc w:val="center"/>
              <w:rPr>
                <w:b/>
              </w:rPr>
            </w:pPr>
            <m:oMath>
              <m:r>
                <m:rPr>
                  <m:sty m:val="bi"/>
                </m:rPr>
                <w:rPr>
                  <w:rFonts w:ascii="Cambria Math" w:hAnsi="Cambria Math"/>
                </w:rPr>
                <m:t>n&lt;20</m:t>
              </m:r>
            </m:oMath>
            <w:r>
              <w:rPr>
                <w:b/>
              </w:rPr>
              <w:t>:</w:t>
            </w:r>
          </w:p>
          <w:p w14:paraId="27263D6F" w14:textId="77777777" w:rsidR="006044DA" w:rsidRDefault="006044DA" w:rsidP="006044DA">
            <w:pPr>
              <w:jc w:val="center"/>
            </w:pPr>
            <w:r>
              <w:t>90% BS</w:t>
            </w:r>
          </w:p>
          <w:p w14:paraId="67BE3305" w14:textId="77777777" w:rsidR="00363953" w:rsidRPr="00F90FB7" w:rsidRDefault="00363953" w:rsidP="006812ED">
            <w:pPr>
              <w:jc w:val="center"/>
              <w:rPr>
                <w:highlight w:val="yellow"/>
              </w:rPr>
            </w:pPr>
          </w:p>
        </w:tc>
      </w:tr>
      <w:tr w:rsidR="00363953" w:rsidRPr="00796A61" w14:paraId="01B8DEF6" w14:textId="77777777" w:rsidTr="00DF1997">
        <w:tc>
          <w:tcPr>
            <w:tcW w:w="902" w:type="pct"/>
            <w:shd w:val="clear" w:color="auto" w:fill="auto"/>
            <w:vAlign w:val="center"/>
          </w:tcPr>
          <w:p w14:paraId="63927EA1" w14:textId="2B28C7CF" w:rsidR="00363953" w:rsidRDefault="006044DA" w:rsidP="00E94334">
            <w:pPr>
              <w:jc w:val="center"/>
              <w:rPr>
                <w:b/>
              </w:rPr>
            </w:pPr>
            <w:r>
              <w:rPr>
                <w:b/>
              </w:rPr>
              <w:t>lfd. Beitrag: Stufe 2</w:t>
            </w:r>
          </w:p>
        </w:tc>
        <w:tc>
          <w:tcPr>
            <w:tcW w:w="987" w:type="pct"/>
            <w:shd w:val="clear" w:color="auto" w:fill="D9D9D9" w:themeFill="background1" w:themeFillShade="D9"/>
            <w:vAlign w:val="center"/>
          </w:tcPr>
          <w:p w14:paraId="0610CDAB" w14:textId="699DB0B0" w:rsidR="00363953" w:rsidRPr="00D958E5" w:rsidRDefault="00363953" w:rsidP="006812ED">
            <w:pPr>
              <w:jc w:val="center"/>
              <w:rPr>
                <w:b/>
                <w:szCs w:val="18"/>
              </w:rPr>
            </w:pPr>
          </w:p>
        </w:tc>
        <w:tc>
          <w:tcPr>
            <w:tcW w:w="1070" w:type="pct"/>
            <w:shd w:val="clear" w:color="auto" w:fill="DAEEF3" w:themeFill="accent5" w:themeFillTint="33"/>
            <w:vAlign w:val="center"/>
          </w:tcPr>
          <w:p w14:paraId="4DAED12B" w14:textId="28026AD5" w:rsidR="00363953" w:rsidRPr="00850A80" w:rsidRDefault="00D73294" w:rsidP="00B527C5">
            <w:pPr>
              <w:jc w:val="center"/>
              <w:rPr>
                <w:lang w:eastAsia="ja-JP"/>
              </w:rPr>
            </w:pPr>
            <w:r>
              <w:t>-</w:t>
            </w:r>
          </w:p>
        </w:tc>
        <w:tc>
          <w:tcPr>
            <w:tcW w:w="991" w:type="pct"/>
            <w:shd w:val="clear" w:color="auto" w:fill="FDE9D9" w:themeFill="accent6" w:themeFillTint="33"/>
            <w:vAlign w:val="center"/>
          </w:tcPr>
          <w:p w14:paraId="469B335D" w14:textId="13AC3A6C" w:rsidR="00363953" w:rsidRDefault="00D73294" w:rsidP="00A07A0B">
            <w:pPr>
              <w:jc w:val="center"/>
            </w:pPr>
            <w:r>
              <w:t>-</w:t>
            </w:r>
          </w:p>
        </w:tc>
        <w:tc>
          <w:tcPr>
            <w:tcW w:w="1050" w:type="pct"/>
            <w:shd w:val="clear" w:color="auto" w:fill="F2DBDB" w:themeFill="accent2" w:themeFillTint="33"/>
            <w:vAlign w:val="center"/>
          </w:tcPr>
          <w:p w14:paraId="1184793F" w14:textId="1839325D" w:rsidR="006044DA" w:rsidRDefault="006044DA" w:rsidP="006812ED">
            <w:pPr>
              <w:jc w:val="center"/>
            </w:pPr>
            <m:oMath>
              <m:r>
                <m:rPr>
                  <m:sty m:val="b"/>
                </m:rPr>
                <w:rPr>
                  <w:rFonts w:ascii="Cambria Math" w:hAnsi="Cambria Math"/>
                </w:rPr>
                <m:t>n≥20</m:t>
              </m:r>
            </m:oMath>
            <w:r>
              <w:rPr>
                <w:b/>
              </w:rPr>
              <w:t>:</w:t>
            </w:r>
          </w:p>
          <w:p w14:paraId="4B0E6155" w14:textId="6E43AF0F" w:rsidR="00363953" w:rsidRDefault="006044DA" w:rsidP="006812ED">
            <w:pPr>
              <w:jc w:val="center"/>
            </w:pPr>
            <w:r>
              <w:t>BS</w:t>
            </w:r>
          </w:p>
        </w:tc>
      </w:tr>
      <w:tr w:rsidR="00363953" w:rsidRPr="00796A61" w14:paraId="30D6EBA0" w14:textId="77777777" w:rsidTr="00DF1997">
        <w:tc>
          <w:tcPr>
            <w:tcW w:w="902" w:type="pct"/>
            <w:shd w:val="clear" w:color="auto" w:fill="auto"/>
            <w:vAlign w:val="center"/>
          </w:tcPr>
          <w:p w14:paraId="12CBEE51" w14:textId="2F8A1263" w:rsidR="00363953" w:rsidRDefault="006044DA" w:rsidP="00E94334">
            <w:pPr>
              <w:jc w:val="center"/>
              <w:rPr>
                <w:b/>
              </w:rPr>
            </w:pPr>
            <w:r>
              <w:rPr>
                <w:b/>
              </w:rPr>
              <w:lastRenderedPageBreak/>
              <w:t>lfd. Beitrag: Stufe 3</w:t>
            </w:r>
          </w:p>
        </w:tc>
        <w:tc>
          <w:tcPr>
            <w:tcW w:w="987" w:type="pct"/>
            <w:shd w:val="clear" w:color="auto" w:fill="D9D9D9" w:themeFill="background1" w:themeFillShade="D9"/>
            <w:vAlign w:val="center"/>
          </w:tcPr>
          <w:p w14:paraId="348248B5" w14:textId="674E7BB7" w:rsidR="00363953" w:rsidRPr="00D958E5" w:rsidRDefault="00363953" w:rsidP="006812ED">
            <w:pPr>
              <w:jc w:val="center"/>
              <w:rPr>
                <w:b/>
                <w:szCs w:val="18"/>
              </w:rPr>
            </w:pPr>
          </w:p>
        </w:tc>
        <w:tc>
          <w:tcPr>
            <w:tcW w:w="1070" w:type="pct"/>
            <w:shd w:val="clear" w:color="auto" w:fill="DAEEF3" w:themeFill="accent5" w:themeFillTint="33"/>
            <w:vAlign w:val="center"/>
          </w:tcPr>
          <w:p w14:paraId="052C12D6" w14:textId="656AFBC9" w:rsidR="00363953" w:rsidRPr="00E94334" w:rsidRDefault="00D73294" w:rsidP="00B527C5">
            <w:pPr>
              <w:jc w:val="center"/>
              <w:rPr>
                <w:lang w:eastAsia="ja-JP"/>
              </w:rPr>
            </w:pPr>
            <w:r>
              <w:t>-</w:t>
            </w:r>
          </w:p>
        </w:tc>
        <w:tc>
          <w:tcPr>
            <w:tcW w:w="991" w:type="pct"/>
            <w:shd w:val="clear" w:color="auto" w:fill="FDE9D9" w:themeFill="accent6" w:themeFillTint="33"/>
            <w:vAlign w:val="center"/>
          </w:tcPr>
          <w:p w14:paraId="06DB4F5F" w14:textId="7E77EC26" w:rsidR="00363953" w:rsidRDefault="00C366F3" w:rsidP="006812ED">
            <w:pPr>
              <w:jc w:val="center"/>
            </w:pPr>
            <w:r>
              <w:t>-</w:t>
            </w:r>
          </w:p>
        </w:tc>
        <w:tc>
          <w:tcPr>
            <w:tcW w:w="1050" w:type="pct"/>
            <w:shd w:val="clear" w:color="auto" w:fill="F2DBDB" w:themeFill="accent2" w:themeFillTint="33"/>
            <w:vAlign w:val="center"/>
          </w:tcPr>
          <w:p w14:paraId="2680A8C2" w14:textId="71BD2836" w:rsidR="00363953" w:rsidRDefault="006044DA" w:rsidP="006812ED">
            <w:pPr>
              <w:jc w:val="center"/>
            </w:pPr>
            <w:r>
              <w:t>-</w:t>
            </w:r>
          </w:p>
        </w:tc>
      </w:tr>
      <w:tr w:rsidR="00A07A0B" w:rsidRPr="00796A61" w14:paraId="3429FAA2" w14:textId="77777777" w:rsidTr="00DF1997">
        <w:tc>
          <w:tcPr>
            <w:tcW w:w="902" w:type="pct"/>
            <w:shd w:val="clear" w:color="auto" w:fill="auto"/>
            <w:vAlign w:val="center"/>
          </w:tcPr>
          <w:p w14:paraId="2C4E381E" w14:textId="099520F6" w:rsidR="00A07A0B" w:rsidRDefault="00A07A0B" w:rsidP="006812ED">
            <w:pPr>
              <w:jc w:val="center"/>
              <w:rPr>
                <w:b/>
              </w:rPr>
            </w:pPr>
            <w:r>
              <w:rPr>
                <w:b/>
              </w:rPr>
              <w:t>Einmalbeitrag</w:t>
            </w:r>
          </w:p>
        </w:tc>
        <w:tc>
          <w:tcPr>
            <w:tcW w:w="987" w:type="pct"/>
            <w:shd w:val="clear" w:color="auto" w:fill="D9D9D9" w:themeFill="background1" w:themeFillShade="D9"/>
            <w:vAlign w:val="center"/>
          </w:tcPr>
          <w:p w14:paraId="4FCBABF2" w14:textId="47219387" w:rsidR="00A07A0B" w:rsidRPr="00D958E5" w:rsidRDefault="00A07A0B" w:rsidP="006812ED">
            <w:pPr>
              <w:jc w:val="center"/>
              <w:rPr>
                <w:b/>
                <w:szCs w:val="18"/>
              </w:rPr>
            </w:pPr>
          </w:p>
        </w:tc>
        <w:tc>
          <w:tcPr>
            <w:tcW w:w="1070" w:type="pct"/>
            <w:shd w:val="clear" w:color="auto" w:fill="DAEEF3" w:themeFill="accent5" w:themeFillTint="33"/>
            <w:vAlign w:val="center"/>
          </w:tcPr>
          <w:p w14:paraId="0B15D9CB" w14:textId="77777777" w:rsidR="00B527C5" w:rsidRDefault="00B527C5" w:rsidP="00B527C5">
            <w:pPr>
              <w:jc w:val="center"/>
            </w:pPr>
            <m:oMath>
              <m:r>
                <w:rPr>
                  <w:rFonts w:ascii="Cambria Math" w:hAnsi="Cambria Math"/>
                </w:rPr>
                <m:t>p⋅BS</m:t>
              </m:r>
            </m:oMath>
            <w:r>
              <w:t>,</w:t>
            </w:r>
          </w:p>
          <w:p w14:paraId="5390339C" w14:textId="6050F26C" w:rsidR="00A07A0B" w:rsidRPr="00850A80" w:rsidRDefault="00B527C5" w:rsidP="00B527C5">
            <w:pPr>
              <w:jc w:val="center"/>
            </w:pPr>
            <w:r>
              <w:t xml:space="preserve">mit </w:t>
            </w:r>
            <m:oMath>
              <m:r>
                <w:rPr>
                  <w:rFonts w:ascii="Cambria Math" w:hAnsi="Cambria Math"/>
                </w:rPr>
                <m:t>0≤p≤1</m:t>
              </m:r>
            </m:oMath>
          </w:p>
        </w:tc>
        <w:tc>
          <w:tcPr>
            <w:tcW w:w="991" w:type="pct"/>
            <w:shd w:val="clear" w:color="auto" w:fill="FDE9D9" w:themeFill="accent6" w:themeFillTint="33"/>
            <w:vAlign w:val="center"/>
          </w:tcPr>
          <w:p w14:paraId="5E18D990" w14:textId="5F0D7384" w:rsidR="00A07A0B" w:rsidRDefault="0056015F" w:rsidP="006812ED">
            <w:pPr>
              <w:jc w:val="center"/>
            </w:pPr>
            <w:r>
              <w:t>-</w:t>
            </w:r>
          </w:p>
        </w:tc>
        <w:tc>
          <w:tcPr>
            <w:tcW w:w="1050" w:type="pct"/>
            <w:shd w:val="clear" w:color="auto" w:fill="F2DBDB" w:themeFill="accent2" w:themeFillTint="33"/>
            <w:vAlign w:val="center"/>
          </w:tcPr>
          <w:p w14:paraId="7A5F46BF" w14:textId="3472CC6B" w:rsidR="00A07A0B" w:rsidRDefault="0056015F" w:rsidP="006812ED">
            <w:pPr>
              <w:jc w:val="center"/>
            </w:pPr>
            <w:r>
              <w:t>Einmalbeitrag (MLZ 10</w:t>
            </w:r>
            <w:r w:rsidR="00A07A0B">
              <w:t xml:space="preserve"> J.)</w:t>
            </w:r>
          </w:p>
        </w:tc>
      </w:tr>
    </w:tbl>
    <w:p w14:paraId="7780F068" w14:textId="000EC9F7" w:rsidR="00363953" w:rsidRDefault="00363953" w:rsidP="007B6124">
      <w:r>
        <w:t xml:space="preserve"> </w:t>
      </w:r>
    </w:p>
    <w:p w14:paraId="654135BA" w14:textId="167973C1" w:rsidR="004F2251" w:rsidRDefault="009B657B" w:rsidP="004F2251">
      <w:r>
        <w:t>Zudem kann ein einmal</w:t>
      </w:r>
      <w:r w:rsidR="00F20ACA">
        <w:t xml:space="preserve"> e</w:t>
      </w:r>
      <w:r w:rsidR="004F2251">
        <w:t>rreichte</w:t>
      </w:r>
      <w:r>
        <w:t>s</w:t>
      </w:r>
      <w:r w:rsidR="004F2251">
        <w:t xml:space="preserve"> Vertragsguthaben </w:t>
      </w:r>
      <w:r w:rsidR="00F20ACA">
        <w:t>nicht fallen.</w:t>
      </w:r>
    </w:p>
    <w:p w14:paraId="362403A0" w14:textId="77777777" w:rsidR="004F2251" w:rsidRDefault="004F2251" w:rsidP="004F2251">
      <w:pPr>
        <w:rPr>
          <w:b/>
        </w:rPr>
      </w:pPr>
    </w:p>
    <w:p w14:paraId="53E63C71" w14:textId="3C1814EF" w:rsidR="00F832A9" w:rsidRPr="00644113" w:rsidRDefault="00660047" w:rsidP="00F832A9">
      <w:pPr>
        <w:rPr>
          <w:b/>
          <w:u w:val="single"/>
        </w:rPr>
      </w:pPr>
      <w:r>
        <w:rPr>
          <w:b/>
          <w:u w:val="single"/>
        </w:rPr>
        <w:t>Mindestrente</w:t>
      </w:r>
      <w:r w:rsidR="00F832A9" w:rsidRPr="00644113">
        <w:rPr>
          <w:b/>
          <w:u w:val="single"/>
        </w:rPr>
        <w:t>:</w:t>
      </w:r>
    </w:p>
    <w:p w14:paraId="42A98EBF" w14:textId="77777777" w:rsidR="00F832A9" w:rsidRDefault="00F832A9" w:rsidP="00F832A9"/>
    <w:tbl>
      <w:tblPr>
        <w:tblStyle w:val="Tabellenraster"/>
        <w:tblW w:w="5000" w:type="pct"/>
        <w:tblLayout w:type="fixed"/>
        <w:tblLook w:val="04A0" w:firstRow="1" w:lastRow="0" w:firstColumn="1" w:lastColumn="0" w:noHBand="0" w:noVBand="1"/>
      </w:tblPr>
      <w:tblGrid>
        <w:gridCol w:w="2087"/>
        <w:gridCol w:w="1432"/>
        <w:gridCol w:w="1976"/>
        <w:gridCol w:w="1843"/>
        <w:gridCol w:w="1950"/>
      </w:tblGrid>
      <w:tr w:rsidR="00AA64F6" w:rsidRPr="00796A61" w14:paraId="4A3A6F4D" w14:textId="77777777" w:rsidTr="00AA64F6">
        <w:tc>
          <w:tcPr>
            <w:tcW w:w="1123" w:type="pct"/>
            <w:vAlign w:val="center"/>
          </w:tcPr>
          <w:p w14:paraId="1774DCDC" w14:textId="77777777" w:rsidR="00AA64F6" w:rsidRPr="003116BA" w:rsidRDefault="00AA64F6" w:rsidP="003F5B4F">
            <w:pPr>
              <w:rPr>
                <w:b/>
              </w:rPr>
            </w:pPr>
            <w:r>
              <w:rPr>
                <w:b/>
              </w:rPr>
              <w:t>Kalkulation</w:t>
            </w:r>
            <w:r>
              <w:rPr>
                <w:b/>
              </w:rPr>
              <w:t>s</w:t>
            </w:r>
            <w:r>
              <w:rPr>
                <w:b/>
              </w:rPr>
              <w:t>grundlagen</w:t>
            </w:r>
          </w:p>
        </w:tc>
        <w:tc>
          <w:tcPr>
            <w:tcW w:w="771" w:type="pct"/>
            <w:shd w:val="clear" w:color="auto" w:fill="808080" w:themeFill="background1" w:themeFillShade="80"/>
            <w:vAlign w:val="center"/>
          </w:tcPr>
          <w:p w14:paraId="79499380" w14:textId="77777777" w:rsidR="00AA64F6" w:rsidRPr="00654F35" w:rsidRDefault="00AA64F6" w:rsidP="00A26E01">
            <w:pPr>
              <w:jc w:val="center"/>
              <w:rPr>
                <w:b/>
              </w:rPr>
            </w:pPr>
            <w:r w:rsidRPr="00654F35">
              <w:rPr>
                <w:b/>
              </w:rPr>
              <w:t>TD</w:t>
            </w:r>
          </w:p>
        </w:tc>
        <w:tc>
          <w:tcPr>
            <w:tcW w:w="1064" w:type="pct"/>
            <w:shd w:val="clear" w:color="auto" w:fill="4BACC6" w:themeFill="accent5"/>
            <w:vAlign w:val="center"/>
          </w:tcPr>
          <w:p w14:paraId="16AC7C74" w14:textId="0C37C5F8" w:rsidR="00AA64F6" w:rsidRPr="00796A61" w:rsidRDefault="00640BC6" w:rsidP="003F5B4F">
            <w:pPr>
              <w:jc w:val="center"/>
              <w:rPr>
                <w:b/>
              </w:rPr>
            </w:pPr>
            <w:r>
              <w:rPr>
                <w:b/>
              </w:rPr>
              <w:t>ARK</w:t>
            </w:r>
          </w:p>
        </w:tc>
        <w:tc>
          <w:tcPr>
            <w:tcW w:w="992" w:type="pct"/>
            <w:shd w:val="clear" w:color="auto" w:fill="F79646" w:themeFill="accent6"/>
            <w:vAlign w:val="center"/>
          </w:tcPr>
          <w:p w14:paraId="722F37A4" w14:textId="5C2BD287" w:rsidR="00AA64F6" w:rsidRPr="00796A61" w:rsidRDefault="00640BC6" w:rsidP="003F5B4F">
            <w:pPr>
              <w:jc w:val="center"/>
              <w:rPr>
                <w:b/>
              </w:rPr>
            </w:pPr>
            <w:r>
              <w:rPr>
                <w:b/>
              </w:rPr>
              <w:t>ARF</w:t>
            </w:r>
          </w:p>
        </w:tc>
        <w:tc>
          <w:tcPr>
            <w:tcW w:w="1050" w:type="pct"/>
            <w:shd w:val="clear" w:color="auto" w:fill="FF0000"/>
            <w:vAlign w:val="center"/>
          </w:tcPr>
          <w:p w14:paraId="1876960D" w14:textId="42B56E14" w:rsidR="00AA64F6" w:rsidRPr="00796A61" w:rsidRDefault="00640BC6" w:rsidP="00640BC6">
            <w:pPr>
              <w:jc w:val="center"/>
              <w:rPr>
                <w:b/>
              </w:rPr>
            </w:pPr>
            <w:r>
              <w:rPr>
                <w:b/>
              </w:rPr>
              <w:t>aktivplan</w:t>
            </w:r>
          </w:p>
        </w:tc>
      </w:tr>
      <w:tr w:rsidR="00AA64F6" w:rsidRPr="005A7D12" w14:paraId="5BA94672" w14:textId="77777777" w:rsidTr="00AA64F6">
        <w:tc>
          <w:tcPr>
            <w:tcW w:w="1123" w:type="pct"/>
            <w:vAlign w:val="center"/>
          </w:tcPr>
          <w:p w14:paraId="3ECCA92D" w14:textId="77777777" w:rsidR="00AA64F6" w:rsidRDefault="00AA64F6" w:rsidP="003F5B4F">
            <w:r>
              <w:t>Bezugsgröße</w:t>
            </w:r>
          </w:p>
        </w:tc>
        <w:tc>
          <w:tcPr>
            <w:tcW w:w="771" w:type="pct"/>
            <w:shd w:val="clear" w:color="auto" w:fill="D9D9D9" w:themeFill="background1" w:themeFillShade="D9"/>
            <w:vAlign w:val="center"/>
          </w:tcPr>
          <w:p w14:paraId="4C82F2C5" w14:textId="4A81DDA4" w:rsidR="00AA64F6" w:rsidRPr="003D364E" w:rsidRDefault="00AA64F6" w:rsidP="00A03BDB">
            <w:pPr>
              <w:jc w:val="center"/>
              <w:rPr>
                <w:b/>
                <w:sz w:val="20"/>
                <w:szCs w:val="20"/>
              </w:rPr>
            </w:pPr>
          </w:p>
        </w:tc>
        <w:tc>
          <w:tcPr>
            <w:tcW w:w="1064" w:type="pct"/>
            <w:shd w:val="clear" w:color="auto" w:fill="DAEEF3" w:themeFill="accent5" w:themeFillTint="33"/>
            <w:vAlign w:val="center"/>
          </w:tcPr>
          <w:p w14:paraId="56A85E16" w14:textId="3FE2D11E" w:rsidR="00AA64F6" w:rsidRPr="005A7D12" w:rsidRDefault="00D725E3" w:rsidP="003F5B4F">
            <w:pPr>
              <w:jc w:val="center"/>
              <w:rPr>
                <w:b/>
                <w:sz w:val="20"/>
                <w:szCs w:val="20"/>
              </w:rPr>
            </w:pPr>
            <w:r>
              <w:rPr>
                <w:b/>
                <w:sz w:val="20"/>
                <w:szCs w:val="20"/>
              </w:rPr>
              <w:t>EFG</w:t>
            </w:r>
          </w:p>
        </w:tc>
        <w:tc>
          <w:tcPr>
            <w:tcW w:w="992" w:type="pct"/>
            <w:shd w:val="clear" w:color="auto" w:fill="FDE9D9" w:themeFill="accent6" w:themeFillTint="33"/>
            <w:vAlign w:val="center"/>
          </w:tcPr>
          <w:p w14:paraId="142E48C3" w14:textId="0C247CB5" w:rsidR="00AA64F6" w:rsidRPr="005A7D12" w:rsidRDefault="00512FF5" w:rsidP="003F5B4F">
            <w:pPr>
              <w:jc w:val="center"/>
              <w:rPr>
                <w:b/>
                <w:sz w:val="20"/>
                <w:szCs w:val="20"/>
              </w:rPr>
            </w:pPr>
            <w:r>
              <w:rPr>
                <w:b/>
                <w:sz w:val="20"/>
                <w:szCs w:val="20"/>
              </w:rPr>
              <w:t>-</w:t>
            </w:r>
          </w:p>
        </w:tc>
        <w:tc>
          <w:tcPr>
            <w:tcW w:w="1050" w:type="pct"/>
            <w:shd w:val="clear" w:color="auto" w:fill="F2DBDB" w:themeFill="accent2" w:themeFillTint="33"/>
            <w:vAlign w:val="center"/>
          </w:tcPr>
          <w:p w14:paraId="4EAA215A" w14:textId="66FC0E25" w:rsidR="00AA64F6" w:rsidRPr="005A7D12" w:rsidRDefault="00AA64F6" w:rsidP="003F5B4F">
            <w:pPr>
              <w:jc w:val="center"/>
              <w:rPr>
                <w:b/>
                <w:sz w:val="20"/>
                <w:szCs w:val="20"/>
              </w:rPr>
            </w:pPr>
            <w:r>
              <w:rPr>
                <w:b/>
                <w:sz w:val="20"/>
                <w:szCs w:val="20"/>
              </w:rPr>
              <w:t>EFG</w:t>
            </w:r>
          </w:p>
        </w:tc>
      </w:tr>
      <w:tr w:rsidR="00AA64F6" w:rsidRPr="005A7D12" w14:paraId="12EF131B" w14:textId="77777777" w:rsidTr="00AA64F6">
        <w:tc>
          <w:tcPr>
            <w:tcW w:w="1123" w:type="pct"/>
            <w:vAlign w:val="center"/>
          </w:tcPr>
          <w:p w14:paraId="08006C8B" w14:textId="77777777" w:rsidR="00AA64F6" w:rsidRPr="00796A61" w:rsidRDefault="00AA64F6" w:rsidP="003F5B4F">
            <w:r>
              <w:t>Rechnungszins</w:t>
            </w:r>
          </w:p>
        </w:tc>
        <w:tc>
          <w:tcPr>
            <w:tcW w:w="771" w:type="pct"/>
            <w:shd w:val="clear" w:color="auto" w:fill="D9D9D9" w:themeFill="background1" w:themeFillShade="D9"/>
            <w:vAlign w:val="center"/>
          </w:tcPr>
          <w:p w14:paraId="1350BDE8" w14:textId="6E583F50" w:rsidR="00AA64F6" w:rsidRPr="003D364E" w:rsidRDefault="00AA64F6" w:rsidP="00A03BDB">
            <w:pPr>
              <w:jc w:val="center"/>
              <w:rPr>
                <w:b/>
                <w:sz w:val="20"/>
                <w:szCs w:val="20"/>
              </w:rPr>
            </w:pPr>
          </w:p>
        </w:tc>
        <w:tc>
          <w:tcPr>
            <w:tcW w:w="1064" w:type="pct"/>
            <w:shd w:val="clear" w:color="auto" w:fill="DAEEF3" w:themeFill="accent5" w:themeFillTint="33"/>
            <w:vAlign w:val="center"/>
          </w:tcPr>
          <w:p w14:paraId="1B92239B" w14:textId="78FAE11F" w:rsidR="00AA64F6" w:rsidRPr="00B20B25" w:rsidRDefault="00012837" w:rsidP="003F5B4F">
            <w:pPr>
              <w:jc w:val="center"/>
              <w:rPr>
                <w:b/>
                <w:sz w:val="16"/>
                <w:szCs w:val="16"/>
              </w:rPr>
            </w:pPr>
            <w:r w:rsidRPr="00B20B25">
              <w:rPr>
                <w:sz w:val="16"/>
                <w:szCs w:val="16"/>
              </w:rPr>
              <w:t>0% oder Höchst-RZ mit RGL Vorbehalt bei Sonderzahlungen, Dynamik</w:t>
            </w:r>
          </w:p>
        </w:tc>
        <w:tc>
          <w:tcPr>
            <w:tcW w:w="992" w:type="pct"/>
            <w:shd w:val="clear" w:color="auto" w:fill="FDE9D9" w:themeFill="accent6" w:themeFillTint="33"/>
            <w:vAlign w:val="center"/>
          </w:tcPr>
          <w:p w14:paraId="506CBF3C" w14:textId="5D97F189" w:rsidR="00AA64F6" w:rsidRPr="005A7D12" w:rsidRDefault="00512FF5" w:rsidP="003F5B4F">
            <w:pPr>
              <w:jc w:val="center"/>
              <w:rPr>
                <w:b/>
                <w:sz w:val="20"/>
                <w:szCs w:val="20"/>
              </w:rPr>
            </w:pPr>
            <w:r>
              <w:rPr>
                <w:b/>
                <w:sz w:val="20"/>
                <w:szCs w:val="20"/>
              </w:rPr>
              <w:t>-</w:t>
            </w:r>
          </w:p>
        </w:tc>
        <w:tc>
          <w:tcPr>
            <w:tcW w:w="1050" w:type="pct"/>
            <w:shd w:val="clear" w:color="auto" w:fill="F2DBDB" w:themeFill="accent2" w:themeFillTint="33"/>
            <w:vAlign w:val="center"/>
          </w:tcPr>
          <w:p w14:paraId="76F13709" w14:textId="3FBFDF02" w:rsidR="00AA64F6" w:rsidRPr="00B20B25" w:rsidRDefault="00AA64F6" w:rsidP="003F5B4F">
            <w:pPr>
              <w:jc w:val="center"/>
              <w:rPr>
                <w:b/>
                <w:sz w:val="16"/>
                <w:szCs w:val="16"/>
              </w:rPr>
            </w:pPr>
            <w:r w:rsidRPr="00B20B25">
              <w:rPr>
                <w:b/>
                <w:sz w:val="16"/>
                <w:szCs w:val="16"/>
              </w:rPr>
              <w:t>0</w:t>
            </w:r>
            <w:r w:rsidR="00A541A2" w:rsidRPr="00B20B25">
              <w:rPr>
                <w:b/>
                <w:sz w:val="16"/>
                <w:szCs w:val="16"/>
              </w:rPr>
              <w:t>,9</w:t>
            </w:r>
            <w:r w:rsidRPr="00B20B25">
              <w:rPr>
                <w:b/>
                <w:sz w:val="16"/>
                <w:szCs w:val="16"/>
              </w:rPr>
              <w:t>%</w:t>
            </w:r>
          </w:p>
        </w:tc>
      </w:tr>
      <w:tr w:rsidR="00AA64F6" w:rsidRPr="00796A61" w14:paraId="6B6B7AAC" w14:textId="77777777" w:rsidTr="00AA64F6">
        <w:tc>
          <w:tcPr>
            <w:tcW w:w="1123" w:type="pct"/>
            <w:vAlign w:val="center"/>
          </w:tcPr>
          <w:p w14:paraId="78BCAF0C" w14:textId="77777777" w:rsidR="00AA64F6" w:rsidRDefault="00AA64F6" w:rsidP="003F5B4F">
            <w:r>
              <w:t>Ausscheideor</w:t>
            </w:r>
            <w:r>
              <w:t>d</w:t>
            </w:r>
            <w:r>
              <w:t>nung</w:t>
            </w:r>
          </w:p>
        </w:tc>
        <w:tc>
          <w:tcPr>
            <w:tcW w:w="771" w:type="pct"/>
            <w:shd w:val="clear" w:color="auto" w:fill="D9D9D9" w:themeFill="background1" w:themeFillShade="D9"/>
            <w:vAlign w:val="center"/>
          </w:tcPr>
          <w:p w14:paraId="7994610F" w14:textId="3897E43F" w:rsidR="00AA64F6" w:rsidRPr="003D364E" w:rsidRDefault="00AA64F6" w:rsidP="00A03BDB">
            <w:pPr>
              <w:jc w:val="center"/>
              <w:rPr>
                <w:b/>
                <w:sz w:val="20"/>
                <w:szCs w:val="20"/>
              </w:rPr>
            </w:pPr>
          </w:p>
        </w:tc>
        <w:tc>
          <w:tcPr>
            <w:tcW w:w="1064" w:type="pct"/>
            <w:shd w:val="clear" w:color="auto" w:fill="DAEEF3" w:themeFill="accent5" w:themeFillTint="33"/>
            <w:vAlign w:val="center"/>
          </w:tcPr>
          <w:p w14:paraId="4C5C6679" w14:textId="0EA53997" w:rsidR="00AA64F6" w:rsidRPr="003D364E" w:rsidRDefault="00AA64F6" w:rsidP="003F5B4F">
            <w:pPr>
              <w:jc w:val="center"/>
              <w:rPr>
                <w:sz w:val="20"/>
                <w:szCs w:val="20"/>
              </w:rPr>
            </w:pPr>
          </w:p>
        </w:tc>
        <w:tc>
          <w:tcPr>
            <w:tcW w:w="992" w:type="pct"/>
            <w:shd w:val="clear" w:color="auto" w:fill="FDE9D9" w:themeFill="accent6" w:themeFillTint="33"/>
            <w:vAlign w:val="center"/>
          </w:tcPr>
          <w:p w14:paraId="54AB273A" w14:textId="65C3873C" w:rsidR="00AA64F6" w:rsidRPr="007748F6" w:rsidRDefault="00512FF5" w:rsidP="007748F6">
            <w:pPr>
              <w:jc w:val="center"/>
              <w:rPr>
                <w:sz w:val="20"/>
                <w:szCs w:val="20"/>
              </w:rPr>
            </w:pPr>
            <w:r>
              <w:rPr>
                <w:sz w:val="20"/>
                <w:szCs w:val="20"/>
              </w:rPr>
              <w:t>-</w:t>
            </w:r>
          </w:p>
        </w:tc>
        <w:tc>
          <w:tcPr>
            <w:tcW w:w="1050" w:type="pct"/>
            <w:shd w:val="clear" w:color="auto" w:fill="F2DBDB" w:themeFill="accent2" w:themeFillTint="33"/>
            <w:vAlign w:val="center"/>
          </w:tcPr>
          <w:p w14:paraId="450CD0BC" w14:textId="769D4AF3" w:rsidR="00AA64F6" w:rsidRPr="00B20B25" w:rsidRDefault="00AA64F6" w:rsidP="003F5B4F">
            <w:pPr>
              <w:jc w:val="center"/>
              <w:rPr>
                <w:sz w:val="16"/>
                <w:szCs w:val="16"/>
              </w:rPr>
            </w:pPr>
            <w:r w:rsidRPr="00B20B25">
              <w:rPr>
                <w:sz w:val="16"/>
                <w:szCs w:val="16"/>
              </w:rPr>
              <w:t xml:space="preserve">Unisex-Tafel auf Basis DAV 2004 R M/F mit </w:t>
            </w:r>
            <w:proofErr w:type="spellStart"/>
            <w:r w:rsidRPr="00B20B25">
              <w:rPr>
                <w:sz w:val="16"/>
                <w:szCs w:val="16"/>
              </w:rPr>
              <w:t>p_M</w:t>
            </w:r>
            <w:proofErr w:type="spellEnd"/>
            <w:r w:rsidRPr="00B20B25">
              <w:rPr>
                <w:sz w:val="16"/>
                <w:szCs w:val="16"/>
              </w:rPr>
              <w:t>=</w:t>
            </w:r>
            <w:r w:rsidR="00A541A2" w:rsidRPr="00B20B25">
              <w:rPr>
                <w:b/>
                <w:sz w:val="16"/>
                <w:szCs w:val="16"/>
              </w:rPr>
              <w:t>4</w:t>
            </w:r>
            <w:r w:rsidRPr="00B20B25">
              <w:rPr>
                <w:b/>
                <w:sz w:val="16"/>
                <w:szCs w:val="16"/>
              </w:rPr>
              <w:t>0%</w:t>
            </w:r>
            <w:r w:rsidRPr="00B20B25">
              <w:rPr>
                <w:sz w:val="16"/>
                <w:szCs w:val="16"/>
              </w:rPr>
              <w:t xml:space="preserve"> zum Rente</w:t>
            </w:r>
            <w:r w:rsidRPr="00B20B25">
              <w:rPr>
                <w:sz w:val="16"/>
                <w:szCs w:val="16"/>
              </w:rPr>
              <w:t>n</w:t>
            </w:r>
            <w:r w:rsidRPr="00B20B25">
              <w:rPr>
                <w:sz w:val="16"/>
                <w:szCs w:val="16"/>
              </w:rPr>
              <w:t>beginn (Selektionstafel)</w:t>
            </w:r>
          </w:p>
        </w:tc>
      </w:tr>
      <w:tr w:rsidR="00AA64F6" w:rsidRPr="00796A61" w14:paraId="377871A5" w14:textId="77777777" w:rsidTr="00AA64F6">
        <w:tc>
          <w:tcPr>
            <w:tcW w:w="1123" w:type="pct"/>
            <w:vAlign w:val="center"/>
          </w:tcPr>
          <w:p w14:paraId="154DF9BF" w14:textId="77777777" w:rsidR="00AA64F6" w:rsidRDefault="00AA64F6" w:rsidP="003F5B4F">
            <w:r>
              <w:t>Kosten</w:t>
            </w:r>
          </w:p>
        </w:tc>
        <w:tc>
          <w:tcPr>
            <w:tcW w:w="771" w:type="pct"/>
            <w:shd w:val="clear" w:color="auto" w:fill="D9D9D9" w:themeFill="background1" w:themeFillShade="D9"/>
          </w:tcPr>
          <w:p w14:paraId="6B72BF05" w14:textId="77777777" w:rsidR="00AA64F6" w:rsidRPr="003D364E" w:rsidRDefault="00AA64F6" w:rsidP="003F5B4F">
            <w:pPr>
              <w:jc w:val="center"/>
              <w:rPr>
                <w:b/>
                <w:sz w:val="20"/>
                <w:szCs w:val="20"/>
              </w:rPr>
            </w:pPr>
          </w:p>
        </w:tc>
        <w:tc>
          <w:tcPr>
            <w:tcW w:w="1064" w:type="pct"/>
            <w:shd w:val="clear" w:color="auto" w:fill="DAEEF3" w:themeFill="accent5" w:themeFillTint="33"/>
            <w:vAlign w:val="center"/>
          </w:tcPr>
          <w:p w14:paraId="2C170A38" w14:textId="739EFDA4" w:rsidR="00AA64F6" w:rsidRPr="003D364E" w:rsidRDefault="00AA64F6" w:rsidP="003F5B4F">
            <w:pPr>
              <w:jc w:val="center"/>
              <w:rPr>
                <w:sz w:val="20"/>
                <w:szCs w:val="20"/>
              </w:rPr>
            </w:pPr>
          </w:p>
        </w:tc>
        <w:tc>
          <w:tcPr>
            <w:tcW w:w="992" w:type="pct"/>
            <w:shd w:val="clear" w:color="auto" w:fill="FDE9D9" w:themeFill="accent6" w:themeFillTint="33"/>
            <w:vAlign w:val="center"/>
          </w:tcPr>
          <w:p w14:paraId="0AEFD34C" w14:textId="2CFCF88F" w:rsidR="00AA64F6" w:rsidRPr="003D364E" w:rsidRDefault="00512FF5" w:rsidP="003F5B4F">
            <w:pPr>
              <w:jc w:val="center"/>
              <w:rPr>
                <w:sz w:val="20"/>
                <w:szCs w:val="20"/>
              </w:rPr>
            </w:pPr>
            <w:r>
              <w:rPr>
                <w:sz w:val="20"/>
                <w:szCs w:val="20"/>
              </w:rPr>
              <w:t>-</w:t>
            </w:r>
          </w:p>
        </w:tc>
        <w:tc>
          <w:tcPr>
            <w:tcW w:w="1050" w:type="pct"/>
            <w:shd w:val="clear" w:color="auto" w:fill="F2DBDB" w:themeFill="accent2" w:themeFillTint="33"/>
            <w:vAlign w:val="center"/>
          </w:tcPr>
          <w:p w14:paraId="2D89D2FE" w14:textId="5315B2E6" w:rsidR="00AA64F6" w:rsidRPr="00B20B25" w:rsidRDefault="00A541A2" w:rsidP="00A541A2">
            <w:pPr>
              <w:jc w:val="center"/>
              <w:rPr>
                <w:sz w:val="16"/>
                <w:szCs w:val="16"/>
              </w:rPr>
            </w:pPr>
            <w:r w:rsidRPr="00B20B25">
              <w:rPr>
                <w:sz w:val="16"/>
                <w:szCs w:val="16"/>
              </w:rPr>
              <w:t>1,5</w:t>
            </w:r>
            <w:r w:rsidR="00AA64F6" w:rsidRPr="00B20B25">
              <w:rPr>
                <w:sz w:val="16"/>
                <w:szCs w:val="16"/>
              </w:rPr>
              <w:t>% * Rente</w:t>
            </w:r>
          </w:p>
        </w:tc>
      </w:tr>
    </w:tbl>
    <w:p w14:paraId="2DCDCC8D" w14:textId="77777777" w:rsidR="00BE0CDF" w:rsidRDefault="00BE0CDF" w:rsidP="00F832A9"/>
    <w:p w14:paraId="5DE00244" w14:textId="77777777" w:rsidR="00F832A9" w:rsidRDefault="00F832A9" w:rsidP="009E681E">
      <w:pPr>
        <w:pStyle w:val="Listenabsatz"/>
        <w:numPr>
          <w:ilvl w:val="0"/>
          <w:numId w:val="8"/>
        </w:numPr>
      </w:pPr>
      <w:r>
        <w:t>DV 3/63: 40%, Ukasse: 60%</w:t>
      </w:r>
    </w:p>
    <w:p w14:paraId="0F07D364" w14:textId="77777777" w:rsidR="003229A5" w:rsidRDefault="003229A5" w:rsidP="003229A5">
      <w:pPr>
        <w:rPr>
          <w:b/>
        </w:rPr>
      </w:pPr>
    </w:p>
    <w:p w14:paraId="7E4DDCED" w14:textId="77777777" w:rsidR="003E0885" w:rsidRDefault="003E0885" w:rsidP="003229A5">
      <w:pPr>
        <w:rPr>
          <w:b/>
        </w:rPr>
      </w:pPr>
    </w:p>
    <w:tbl>
      <w:tblPr>
        <w:tblStyle w:val="Tabellenraster"/>
        <w:tblW w:w="5000" w:type="pct"/>
        <w:tblLook w:val="04A0" w:firstRow="1" w:lastRow="0" w:firstColumn="1" w:lastColumn="0" w:noHBand="0" w:noVBand="1"/>
      </w:tblPr>
      <w:tblGrid>
        <w:gridCol w:w="5394"/>
        <w:gridCol w:w="780"/>
        <w:gridCol w:w="881"/>
        <w:gridCol w:w="990"/>
        <w:gridCol w:w="1243"/>
      </w:tblGrid>
      <w:tr w:rsidR="00AE7AB5" w:rsidRPr="00796A61" w14:paraId="38D6AC8B" w14:textId="77777777" w:rsidTr="007618C8">
        <w:tc>
          <w:tcPr>
            <w:tcW w:w="2904" w:type="pct"/>
            <w:vAlign w:val="center"/>
          </w:tcPr>
          <w:p w14:paraId="6A56C583" w14:textId="7ECB5E2E" w:rsidR="00AE7AB5" w:rsidRPr="003116BA" w:rsidRDefault="00AE7AB5" w:rsidP="00967691">
            <w:pPr>
              <w:rPr>
                <w:b/>
              </w:rPr>
            </w:pPr>
            <w:r>
              <w:rPr>
                <w:b/>
              </w:rPr>
              <w:t>Entmischung</w:t>
            </w:r>
          </w:p>
        </w:tc>
        <w:tc>
          <w:tcPr>
            <w:tcW w:w="420" w:type="pct"/>
            <w:shd w:val="clear" w:color="auto" w:fill="808080" w:themeFill="background1" w:themeFillShade="80"/>
          </w:tcPr>
          <w:p w14:paraId="1DE41F77" w14:textId="77777777" w:rsidR="00AE7AB5" w:rsidRPr="00C6490D" w:rsidRDefault="00AE7AB5" w:rsidP="003E0885">
            <w:pPr>
              <w:jc w:val="center"/>
              <w:rPr>
                <w:b/>
              </w:rPr>
            </w:pPr>
            <w:r w:rsidRPr="00C6490D">
              <w:rPr>
                <w:b/>
              </w:rPr>
              <w:t>TD</w:t>
            </w:r>
          </w:p>
        </w:tc>
        <w:tc>
          <w:tcPr>
            <w:tcW w:w="474" w:type="pct"/>
            <w:shd w:val="clear" w:color="auto" w:fill="4BACC6" w:themeFill="accent5"/>
            <w:vAlign w:val="center"/>
          </w:tcPr>
          <w:p w14:paraId="5397C8C8" w14:textId="405C0F2B" w:rsidR="00AE7AB5" w:rsidRPr="00796A61" w:rsidRDefault="00AE7AB5" w:rsidP="003E0885">
            <w:pPr>
              <w:jc w:val="center"/>
              <w:rPr>
                <w:b/>
              </w:rPr>
            </w:pPr>
            <w:r>
              <w:rPr>
                <w:b/>
              </w:rPr>
              <w:t>ARK</w:t>
            </w:r>
          </w:p>
        </w:tc>
        <w:tc>
          <w:tcPr>
            <w:tcW w:w="533" w:type="pct"/>
            <w:shd w:val="clear" w:color="auto" w:fill="F79646" w:themeFill="accent6"/>
            <w:vAlign w:val="center"/>
          </w:tcPr>
          <w:p w14:paraId="00FE9579" w14:textId="6BBF43D9" w:rsidR="00AE7AB5" w:rsidRPr="00796A61" w:rsidRDefault="00AE7AB5" w:rsidP="007618C8">
            <w:pPr>
              <w:jc w:val="center"/>
              <w:rPr>
                <w:b/>
              </w:rPr>
            </w:pPr>
            <w:r>
              <w:rPr>
                <w:b/>
              </w:rPr>
              <w:t>ARF</w:t>
            </w:r>
          </w:p>
        </w:tc>
        <w:tc>
          <w:tcPr>
            <w:tcW w:w="669" w:type="pct"/>
            <w:shd w:val="clear" w:color="auto" w:fill="FF0000"/>
            <w:vAlign w:val="center"/>
          </w:tcPr>
          <w:p w14:paraId="70D8663A" w14:textId="17D6D34D" w:rsidR="00AE7AB5" w:rsidRPr="00796A61" w:rsidRDefault="00AE7AB5" w:rsidP="00AE7AB5">
            <w:pPr>
              <w:jc w:val="center"/>
              <w:rPr>
                <w:b/>
              </w:rPr>
            </w:pPr>
            <w:r>
              <w:rPr>
                <w:b/>
              </w:rPr>
              <w:t>aktivplan</w:t>
            </w:r>
          </w:p>
        </w:tc>
      </w:tr>
      <w:tr w:rsidR="007618C8" w:rsidRPr="0048353F" w14:paraId="4F5A5987" w14:textId="77777777" w:rsidTr="007618C8">
        <w:tc>
          <w:tcPr>
            <w:tcW w:w="2904" w:type="pct"/>
            <w:vAlign w:val="center"/>
          </w:tcPr>
          <w:p w14:paraId="1EA61283" w14:textId="3633B454" w:rsidR="007618C8" w:rsidRDefault="007618C8" w:rsidP="000A1EF7">
            <w:r>
              <w:t>Beginn: ab Rentenbeginn</w:t>
            </w:r>
          </w:p>
        </w:tc>
        <w:tc>
          <w:tcPr>
            <w:tcW w:w="420" w:type="pct"/>
            <w:shd w:val="clear" w:color="auto" w:fill="D9D9D9" w:themeFill="background1" w:themeFillShade="D9"/>
            <w:vAlign w:val="center"/>
          </w:tcPr>
          <w:p w14:paraId="6420E00A" w14:textId="2AB10F5E" w:rsidR="007618C8" w:rsidRPr="00C6490D" w:rsidRDefault="007618C8" w:rsidP="003E0885">
            <w:pPr>
              <w:jc w:val="center"/>
              <w:rPr>
                <w:b/>
              </w:rPr>
            </w:pPr>
          </w:p>
        </w:tc>
        <w:tc>
          <w:tcPr>
            <w:tcW w:w="474" w:type="pct"/>
            <w:shd w:val="clear" w:color="auto" w:fill="DAEEF3" w:themeFill="accent5" w:themeFillTint="33"/>
            <w:vAlign w:val="center"/>
          </w:tcPr>
          <w:p w14:paraId="5C3FBF2A" w14:textId="2C0F7532" w:rsidR="007618C8" w:rsidRPr="00D725E3" w:rsidRDefault="00D725E3" w:rsidP="003E0885">
            <w:pPr>
              <w:jc w:val="center"/>
              <w:rPr>
                <w:vertAlign w:val="superscript"/>
              </w:rPr>
            </w:pPr>
            <w:r w:rsidRPr="004E0F13">
              <w:t>X</w:t>
            </w:r>
          </w:p>
        </w:tc>
        <w:tc>
          <w:tcPr>
            <w:tcW w:w="533" w:type="pct"/>
            <w:shd w:val="clear" w:color="auto" w:fill="FDE9D9" w:themeFill="accent6" w:themeFillTint="33"/>
            <w:vAlign w:val="center"/>
          </w:tcPr>
          <w:p w14:paraId="14959ECE" w14:textId="4EFF5434" w:rsidR="007618C8" w:rsidRPr="004E0F13" w:rsidRDefault="007618C8" w:rsidP="003E0885">
            <w:pPr>
              <w:jc w:val="center"/>
            </w:pPr>
            <w:r w:rsidRPr="004E0F13">
              <w:t>X</w:t>
            </w:r>
          </w:p>
        </w:tc>
        <w:tc>
          <w:tcPr>
            <w:tcW w:w="669" w:type="pct"/>
            <w:shd w:val="clear" w:color="auto" w:fill="F2DBDB" w:themeFill="accent2" w:themeFillTint="33"/>
            <w:vAlign w:val="center"/>
          </w:tcPr>
          <w:p w14:paraId="71B5325F" w14:textId="759CF121" w:rsidR="007618C8" w:rsidRPr="0048353F" w:rsidRDefault="007618C8" w:rsidP="007618C8">
            <w:pPr>
              <w:jc w:val="center"/>
            </w:pPr>
            <w:r>
              <w:t>X</w:t>
            </w:r>
          </w:p>
        </w:tc>
      </w:tr>
      <w:tr w:rsidR="007618C8" w:rsidRPr="0048353F" w14:paraId="18224EC7" w14:textId="77777777" w:rsidTr="007618C8">
        <w:tc>
          <w:tcPr>
            <w:tcW w:w="2904" w:type="pct"/>
            <w:vAlign w:val="center"/>
          </w:tcPr>
          <w:p w14:paraId="1A395A27" w14:textId="7B156FF6" w:rsidR="007618C8" w:rsidRDefault="007618C8" w:rsidP="000A1EF7">
            <w:r>
              <w:t xml:space="preserve">Verfahren: Linearkombination von </w:t>
            </w:r>
            <m:oMath>
              <m:sSubSup>
                <m:sSubSupPr>
                  <m:ctrlPr>
                    <w:rPr>
                      <w:rFonts w:ascii="Cambria Math" w:hAnsi="Cambria Math"/>
                      <w:i/>
                    </w:rPr>
                  </m:ctrlPr>
                </m:sSubSupPr>
                <m:e>
                  <m:r>
                    <w:rPr>
                      <w:rFonts w:ascii="Cambria Math" w:hAnsi="Cambria Math"/>
                    </w:rPr>
                    <m:t>q</m:t>
                  </m:r>
                </m:e>
                <m:sub>
                  <m:r>
                    <w:rPr>
                      <w:rFonts w:ascii="Cambria Math" w:hAnsi="Cambria Math"/>
                    </w:rPr>
                    <m:t>x</m:t>
                  </m:r>
                </m:sub>
                <m:sup>
                  <m:r>
                    <w:rPr>
                      <w:rFonts w:ascii="Cambria Math" w:hAnsi="Cambria Math"/>
                    </w:rPr>
                    <m:t>M</m:t>
                  </m:r>
                </m:sup>
              </m:sSubSup>
            </m:oMath>
            <w:r>
              <w:t xml:space="preserve"> und </w:t>
            </w:r>
            <m:oMath>
              <m:sSubSup>
                <m:sSubSupPr>
                  <m:ctrlPr>
                    <w:rPr>
                      <w:rFonts w:ascii="Cambria Math" w:hAnsi="Cambria Math"/>
                      <w:i/>
                    </w:rPr>
                  </m:ctrlPr>
                </m:sSubSupPr>
                <m:e>
                  <m:r>
                    <w:rPr>
                      <w:rFonts w:ascii="Cambria Math" w:hAnsi="Cambria Math"/>
                    </w:rPr>
                    <m:t>q</m:t>
                  </m:r>
                </m:e>
                <m:sub>
                  <m:r>
                    <w:rPr>
                      <w:rFonts w:ascii="Cambria Math" w:hAnsi="Cambria Math"/>
                    </w:rPr>
                    <m:t>x</m:t>
                  </m:r>
                </m:sub>
                <m:sup>
                  <m:r>
                    <w:rPr>
                      <w:rFonts w:ascii="Cambria Math" w:hAnsi="Cambria Math"/>
                    </w:rPr>
                    <m:t>F</m:t>
                  </m:r>
                </m:sup>
              </m:sSubSup>
            </m:oMath>
          </w:p>
        </w:tc>
        <w:tc>
          <w:tcPr>
            <w:tcW w:w="420" w:type="pct"/>
            <w:shd w:val="clear" w:color="auto" w:fill="D9D9D9" w:themeFill="background1" w:themeFillShade="D9"/>
            <w:vAlign w:val="center"/>
          </w:tcPr>
          <w:p w14:paraId="25445C11" w14:textId="77777777" w:rsidR="007618C8" w:rsidRPr="00C6490D" w:rsidRDefault="007618C8" w:rsidP="003E0885">
            <w:pPr>
              <w:jc w:val="center"/>
              <w:rPr>
                <w:b/>
              </w:rPr>
            </w:pPr>
          </w:p>
        </w:tc>
        <w:tc>
          <w:tcPr>
            <w:tcW w:w="474" w:type="pct"/>
            <w:shd w:val="clear" w:color="auto" w:fill="DAEEF3" w:themeFill="accent5" w:themeFillTint="33"/>
            <w:vAlign w:val="center"/>
          </w:tcPr>
          <w:p w14:paraId="4A8CC01B" w14:textId="680FC419" w:rsidR="007618C8" w:rsidRPr="005B17FF" w:rsidRDefault="00D725E3" w:rsidP="003E0885">
            <w:pPr>
              <w:jc w:val="center"/>
            </w:pPr>
            <w:r w:rsidRPr="004E0F13">
              <w:t>X</w:t>
            </w:r>
          </w:p>
        </w:tc>
        <w:tc>
          <w:tcPr>
            <w:tcW w:w="533" w:type="pct"/>
            <w:shd w:val="clear" w:color="auto" w:fill="FDE9D9" w:themeFill="accent6" w:themeFillTint="33"/>
            <w:vAlign w:val="center"/>
          </w:tcPr>
          <w:p w14:paraId="14B2B409" w14:textId="369712EF" w:rsidR="007618C8" w:rsidRPr="004E0F13" w:rsidRDefault="007618C8" w:rsidP="003E0885">
            <w:pPr>
              <w:jc w:val="center"/>
            </w:pPr>
            <w:r w:rsidRPr="004E0F13">
              <w:t>X</w:t>
            </w:r>
          </w:p>
        </w:tc>
        <w:tc>
          <w:tcPr>
            <w:tcW w:w="669" w:type="pct"/>
            <w:shd w:val="clear" w:color="auto" w:fill="F2DBDB" w:themeFill="accent2" w:themeFillTint="33"/>
            <w:vAlign w:val="center"/>
          </w:tcPr>
          <w:p w14:paraId="040D9539" w14:textId="3E0B64ED" w:rsidR="007618C8" w:rsidRPr="0048353F" w:rsidRDefault="007618C8" w:rsidP="007618C8">
            <w:pPr>
              <w:jc w:val="center"/>
            </w:pPr>
            <w:r>
              <w:t>X</w:t>
            </w:r>
          </w:p>
        </w:tc>
      </w:tr>
    </w:tbl>
    <w:p w14:paraId="73F44B46" w14:textId="44515A51" w:rsidR="00283D37" w:rsidRDefault="00283D37" w:rsidP="003229A5"/>
    <w:p w14:paraId="774244AB" w14:textId="77777777" w:rsidR="00640BC6" w:rsidRPr="00283D37" w:rsidRDefault="00640BC6" w:rsidP="003229A5"/>
    <w:p w14:paraId="74D6AA78" w14:textId="77777777" w:rsidR="003E0885" w:rsidRPr="00283D37" w:rsidRDefault="003E0885" w:rsidP="003229A5"/>
    <w:tbl>
      <w:tblPr>
        <w:tblStyle w:val="Tabellenraster"/>
        <w:tblW w:w="5000" w:type="pct"/>
        <w:tblLook w:val="04A0" w:firstRow="1" w:lastRow="0" w:firstColumn="1" w:lastColumn="0" w:noHBand="0" w:noVBand="1"/>
      </w:tblPr>
      <w:tblGrid>
        <w:gridCol w:w="5394"/>
        <w:gridCol w:w="780"/>
        <w:gridCol w:w="881"/>
        <w:gridCol w:w="990"/>
        <w:gridCol w:w="1243"/>
      </w:tblGrid>
      <w:tr w:rsidR="007618C8" w:rsidRPr="00796A61" w14:paraId="2175A1FF" w14:textId="77777777" w:rsidTr="00101CCE">
        <w:tc>
          <w:tcPr>
            <w:tcW w:w="2904" w:type="pct"/>
            <w:vAlign w:val="center"/>
          </w:tcPr>
          <w:p w14:paraId="66E930FE" w14:textId="71C67285" w:rsidR="007618C8" w:rsidRPr="003116BA" w:rsidRDefault="007618C8" w:rsidP="004F4943">
            <w:pPr>
              <w:rPr>
                <w:b/>
              </w:rPr>
            </w:pPr>
            <w:r>
              <w:rPr>
                <w:b/>
              </w:rPr>
              <w:t>Rentenzahlweise</w:t>
            </w:r>
          </w:p>
        </w:tc>
        <w:tc>
          <w:tcPr>
            <w:tcW w:w="420" w:type="pct"/>
            <w:shd w:val="clear" w:color="auto" w:fill="808080" w:themeFill="background1" w:themeFillShade="80"/>
          </w:tcPr>
          <w:p w14:paraId="1B096069" w14:textId="77777777" w:rsidR="007618C8" w:rsidRPr="00C6490D" w:rsidRDefault="007618C8" w:rsidP="00DC5C92">
            <w:pPr>
              <w:jc w:val="center"/>
              <w:rPr>
                <w:b/>
              </w:rPr>
            </w:pPr>
            <w:r w:rsidRPr="00C6490D">
              <w:rPr>
                <w:b/>
              </w:rPr>
              <w:t>TD</w:t>
            </w:r>
          </w:p>
        </w:tc>
        <w:tc>
          <w:tcPr>
            <w:tcW w:w="474" w:type="pct"/>
            <w:shd w:val="clear" w:color="auto" w:fill="4BACC6" w:themeFill="accent5"/>
            <w:vAlign w:val="center"/>
          </w:tcPr>
          <w:p w14:paraId="51C45158" w14:textId="051A3E4D" w:rsidR="007618C8" w:rsidRPr="00796A61" w:rsidRDefault="00101CCE" w:rsidP="00DC5C92">
            <w:pPr>
              <w:jc w:val="center"/>
              <w:rPr>
                <w:b/>
              </w:rPr>
            </w:pPr>
            <w:r>
              <w:rPr>
                <w:b/>
              </w:rPr>
              <w:t>ARK</w:t>
            </w:r>
          </w:p>
        </w:tc>
        <w:tc>
          <w:tcPr>
            <w:tcW w:w="533" w:type="pct"/>
            <w:shd w:val="clear" w:color="auto" w:fill="F79646" w:themeFill="accent6"/>
            <w:vAlign w:val="center"/>
          </w:tcPr>
          <w:p w14:paraId="73717575" w14:textId="6CACE083" w:rsidR="007618C8" w:rsidRPr="00796A61" w:rsidRDefault="00101CCE" w:rsidP="00DC5C92">
            <w:pPr>
              <w:jc w:val="center"/>
              <w:rPr>
                <w:b/>
              </w:rPr>
            </w:pPr>
            <w:r>
              <w:rPr>
                <w:b/>
              </w:rPr>
              <w:t>ARF</w:t>
            </w:r>
          </w:p>
        </w:tc>
        <w:tc>
          <w:tcPr>
            <w:tcW w:w="669" w:type="pct"/>
            <w:shd w:val="clear" w:color="auto" w:fill="FF0000"/>
            <w:vAlign w:val="center"/>
          </w:tcPr>
          <w:p w14:paraId="2D1F365F" w14:textId="5AFD66BD" w:rsidR="007618C8" w:rsidRPr="00796A61" w:rsidRDefault="00101CCE" w:rsidP="00DC5C92">
            <w:pPr>
              <w:jc w:val="center"/>
              <w:rPr>
                <w:b/>
              </w:rPr>
            </w:pPr>
            <w:r>
              <w:rPr>
                <w:b/>
              </w:rPr>
              <w:t>aktivplan</w:t>
            </w:r>
          </w:p>
        </w:tc>
      </w:tr>
      <w:tr w:rsidR="007618C8" w:rsidRPr="00796A61" w14:paraId="2C3F40A1" w14:textId="77777777" w:rsidTr="00101CCE">
        <w:tc>
          <w:tcPr>
            <w:tcW w:w="2904" w:type="pct"/>
            <w:vAlign w:val="center"/>
          </w:tcPr>
          <w:p w14:paraId="38D4720E" w14:textId="77777777" w:rsidR="007618C8" w:rsidRDefault="007618C8" w:rsidP="00DC5C92">
            <w:r>
              <w:t>monatlich</w:t>
            </w:r>
          </w:p>
        </w:tc>
        <w:tc>
          <w:tcPr>
            <w:tcW w:w="420" w:type="pct"/>
            <w:shd w:val="clear" w:color="auto" w:fill="D9D9D9" w:themeFill="background1" w:themeFillShade="D9"/>
            <w:vAlign w:val="center"/>
          </w:tcPr>
          <w:p w14:paraId="49284253" w14:textId="5F1CB03D" w:rsidR="007618C8" w:rsidRPr="00D958E5" w:rsidRDefault="007618C8" w:rsidP="00DC5C92">
            <w:pPr>
              <w:jc w:val="center"/>
              <w:rPr>
                <w:b/>
              </w:rPr>
            </w:pPr>
          </w:p>
        </w:tc>
        <w:tc>
          <w:tcPr>
            <w:tcW w:w="474" w:type="pct"/>
            <w:shd w:val="clear" w:color="auto" w:fill="DAEEF3" w:themeFill="accent5" w:themeFillTint="33"/>
            <w:vAlign w:val="center"/>
          </w:tcPr>
          <w:p w14:paraId="28854FAF" w14:textId="104361B1" w:rsidR="007618C8" w:rsidRDefault="00C30B5A" w:rsidP="00DC5C92">
            <w:pPr>
              <w:jc w:val="center"/>
            </w:pPr>
            <w:r>
              <w:t>X</w:t>
            </w:r>
          </w:p>
        </w:tc>
        <w:tc>
          <w:tcPr>
            <w:tcW w:w="533" w:type="pct"/>
            <w:shd w:val="clear" w:color="auto" w:fill="FDE9D9" w:themeFill="accent6" w:themeFillTint="33"/>
            <w:vAlign w:val="center"/>
          </w:tcPr>
          <w:p w14:paraId="1D4EA4C6" w14:textId="1923DF8A" w:rsidR="007618C8" w:rsidRPr="00796A61" w:rsidRDefault="00C30B5A" w:rsidP="00DC5C92">
            <w:pPr>
              <w:jc w:val="center"/>
            </w:pPr>
            <w:r>
              <w:t>X</w:t>
            </w:r>
          </w:p>
        </w:tc>
        <w:tc>
          <w:tcPr>
            <w:tcW w:w="669" w:type="pct"/>
            <w:shd w:val="clear" w:color="auto" w:fill="F2DBDB" w:themeFill="accent2" w:themeFillTint="33"/>
            <w:vAlign w:val="center"/>
          </w:tcPr>
          <w:p w14:paraId="32C0DF32" w14:textId="16B6CE19" w:rsidR="007618C8" w:rsidRPr="0048353F" w:rsidRDefault="007618C8" w:rsidP="00101CCE">
            <w:pPr>
              <w:jc w:val="center"/>
            </w:pPr>
            <w:r w:rsidRPr="0048353F">
              <w:t>X</w:t>
            </w:r>
          </w:p>
        </w:tc>
      </w:tr>
      <w:tr w:rsidR="007618C8" w:rsidRPr="00796A61" w14:paraId="7C2A2E8D" w14:textId="77777777" w:rsidTr="00101CCE">
        <w:tc>
          <w:tcPr>
            <w:tcW w:w="2904" w:type="pct"/>
            <w:vAlign w:val="center"/>
          </w:tcPr>
          <w:p w14:paraId="119F3490" w14:textId="77777777" w:rsidR="007618C8" w:rsidRPr="00796A61" w:rsidRDefault="007618C8" w:rsidP="00DC5C92">
            <w:r>
              <w:t>vierteljährlich</w:t>
            </w:r>
          </w:p>
        </w:tc>
        <w:tc>
          <w:tcPr>
            <w:tcW w:w="420" w:type="pct"/>
            <w:shd w:val="clear" w:color="auto" w:fill="D9D9D9" w:themeFill="background1" w:themeFillShade="D9"/>
            <w:vAlign w:val="center"/>
          </w:tcPr>
          <w:p w14:paraId="23B02426" w14:textId="4354E638" w:rsidR="007618C8" w:rsidRPr="00D958E5" w:rsidRDefault="007618C8" w:rsidP="00DC5C92">
            <w:pPr>
              <w:jc w:val="center"/>
              <w:rPr>
                <w:b/>
              </w:rPr>
            </w:pPr>
          </w:p>
        </w:tc>
        <w:tc>
          <w:tcPr>
            <w:tcW w:w="474" w:type="pct"/>
            <w:shd w:val="clear" w:color="auto" w:fill="DAEEF3" w:themeFill="accent5" w:themeFillTint="33"/>
            <w:vAlign w:val="center"/>
          </w:tcPr>
          <w:p w14:paraId="3767833F" w14:textId="35EA2A45" w:rsidR="007618C8" w:rsidRPr="00796A61" w:rsidRDefault="007618C8" w:rsidP="00DC5C92">
            <w:pPr>
              <w:jc w:val="center"/>
            </w:pPr>
            <w:r>
              <w:t>-</w:t>
            </w:r>
          </w:p>
        </w:tc>
        <w:tc>
          <w:tcPr>
            <w:tcW w:w="533" w:type="pct"/>
            <w:shd w:val="clear" w:color="auto" w:fill="FDE9D9" w:themeFill="accent6" w:themeFillTint="33"/>
            <w:vAlign w:val="center"/>
          </w:tcPr>
          <w:p w14:paraId="1922DFA1" w14:textId="77777777" w:rsidR="007618C8" w:rsidRPr="00796A61" w:rsidRDefault="007618C8" w:rsidP="00DC5C92">
            <w:pPr>
              <w:jc w:val="center"/>
            </w:pPr>
            <w:r>
              <w:t>X</w:t>
            </w:r>
          </w:p>
        </w:tc>
        <w:tc>
          <w:tcPr>
            <w:tcW w:w="669" w:type="pct"/>
            <w:shd w:val="clear" w:color="auto" w:fill="F2DBDB" w:themeFill="accent2" w:themeFillTint="33"/>
            <w:vAlign w:val="center"/>
          </w:tcPr>
          <w:p w14:paraId="4EF084F9" w14:textId="356DB03B" w:rsidR="007618C8" w:rsidRPr="0048353F" w:rsidRDefault="007618C8" w:rsidP="00101CCE">
            <w:pPr>
              <w:jc w:val="center"/>
            </w:pPr>
            <w:r>
              <w:t>X</w:t>
            </w:r>
          </w:p>
        </w:tc>
      </w:tr>
      <w:tr w:rsidR="00101CCE" w:rsidRPr="00796A61" w14:paraId="3BA18653" w14:textId="77777777" w:rsidTr="00101CCE">
        <w:tc>
          <w:tcPr>
            <w:tcW w:w="2904" w:type="pct"/>
            <w:vAlign w:val="center"/>
          </w:tcPr>
          <w:p w14:paraId="7948DF37" w14:textId="77777777" w:rsidR="00101CCE" w:rsidRDefault="00101CCE" w:rsidP="00DC5C92">
            <w:r>
              <w:t>halbjährlich</w:t>
            </w:r>
          </w:p>
        </w:tc>
        <w:tc>
          <w:tcPr>
            <w:tcW w:w="420" w:type="pct"/>
            <w:shd w:val="clear" w:color="auto" w:fill="D9D9D9" w:themeFill="background1" w:themeFillShade="D9"/>
            <w:vAlign w:val="center"/>
          </w:tcPr>
          <w:p w14:paraId="7BA834E4" w14:textId="7672DC71" w:rsidR="00101CCE" w:rsidRPr="00D958E5" w:rsidRDefault="00101CCE" w:rsidP="00DC5C92">
            <w:pPr>
              <w:jc w:val="center"/>
              <w:rPr>
                <w:b/>
              </w:rPr>
            </w:pPr>
          </w:p>
        </w:tc>
        <w:tc>
          <w:tcPr>
            <w:tcW w:w="474" w:type="pct"/>
            <w:shd w:val="clear" w:color="auto" w:fill="DAEEF3" w:themeFill="accent5" w:themeFillTint="33"/>
            <w:vAlign w:val="center"/>
          </w:tcPr>
          <w:p w14:paraId="7F020F07" w14:textId="6D5FD98F" w:rsidR="00101CCE" w:rsidRDefault="00101CCE" w:rsidP="00DC5C92">
            <w:pPr>
              <w:jc w:val="center"/>
            </w:pPr>
            <w:r>
              <w:t>-</w:t>
            </w:r>
          </w:p>
        </w:tc>
        <w:tc>
          <w:tcPr>
            <w:tcW w:w="533" w:type="pct"/>
            <w:shd w:val="clear" w:color="auto" w:fill="FDE9D9" w:themeFill="accent6" w:themeFillTint="33"/>
            <w:vAlign w:val="center"/>
          </w:tcPr>
          <w:p w14:paraId="0D0777A8" w14:textId="77777777" w:rsidR="00101CCE" w:rsidRPr="00796A61" w:rsidRDefault="00101CCE" w:rsidP="00DC5C92">
            <w:pPr>
              <w:jc w:val="center"/>
            </w:pPr>
            <w:r>
              <w:t>X</w:t>
            </w:r>
          </w:p>
        </w:tc>
        <w:tc>
          <w:tcPr>
            <w:tcW w:w="669" w:type="pct"/>
            <w:shd w:val="clear" w:color="auto" w:fill="F2DBDB" w:themeFill="accent2" w:themeFillTint="33"/>
            <w:vAlign w:val="center"/>
          </w:tcPr>
          <w:p w14:paraId="1ED71085" w14:textId="7DD2A78C" w:rsidR="00101CCE" w:rsidRPr="0048353F" w:rsidRDefault="00101CCE" w:rsidP="00101CCE">
            <w:pPr>
              <w:jc w:val="center"/>
            </w:pPr>
            <w:r>
              <w:t>X</w:t>
            </w:r>
          </w:p>
        </w:tc>
      </w:tr>
      <w:tr w:rsidR="00101CCE" w:rsidRPr="00796A61" w14:paraId="3DD9BDE1" w14:textId="77777777" w:rsidTr="00101CCE">
        <w:tc>
          <w:tcPr>
            <w:tcW w:w="2904" w:type="pct"/>
            <w:vAlign w:val="center"/>
          </w:tcPr>
          <w:p w14:paraId="3EAAE6FC" w14:textId="77777777" w:rsidR="00101CCE" w:rsidRDefault="00101CCE" w:rsidP="00DC5C92">
            <w:r>
              <w:t>jährlich</w:t>
            </w:r>
          </w:p>
        </w:tc>
        <w:tc>
          <w:tcPr>
            <w:tcW w:w="420" w:type="pct"/>
            <w:shd w:val="clear" w:color="auto" w:fill="D9D9D9" w:themeFill="background1" w:themeFillShade="D9"/>
            <w:vAlign w:val="center"/>
          </w:tcPr>
          <w:p w14:paraId="3D6C1A4D" w14:textId="6EE1B514" w:rsidR="00101CCE" w:rsidRPr="00D958E5" w:rsidRDefault="00101CCE" w:rsidP="00DC5C92">
            <w:pPr>
              <w:jc w:val="center"/>
              <w:rPr>
                <w:b/>
              </w:rPr>
            </w:pPr>
          </w:p>
        </w:tc>
        <w:tc>
          <w:tcPr>
            <w:tcW w:w="474" w:type="pct"/>
            <w:shd w:val="clear" w:color="auto" w:fill="DAEEF3" w:themeFill="accent5" w:themeFillTint="33"/>
            <w:vAlign w:val="center"/>
          </w:tcPr>
          <w:p w14:paraId="7739E41F" w14:textId="22E50396" w:rsidR="00101CCE" w:rsidRDefault="00B20B25" w:rsidP="00DC5C92">
            <w:pPr>
              <w:jc w:val="center"/>
            </w:pPr>
            <w:r>
              <w:t>X</w:t>
            </w:r>
          </w:p>
        </w:tc>
        <w:tc>
          <w:tcPr>
            <w:tcW w:w="533" w:type="pct"/>
            <w:shd w:val="clear" w:color="auto" w:fill="FDE9D9" w:themeFill="accent6" w:themeFillTint="33"/>
            <w:vAlign w:val="center"/>
          </w:tcPr>
          <w:p w14:paraId="02F1658A" w14:textId="77777777" w:rsidR="00101CCE" w:rsidRPr="00796A61" w:rsidRDefault="00101CCE" w:rsidP="00DC5C92">
            <w:pPr>
              <w:jc w:val="center"/>
            </w:pPr>
            <w:r>
              <w:t>X</w:t>
            </w:r>
          </w:p>
        </w:tc>
        <w:tc>
          <w:tcPr>
            <w:tcW w:w="669" w:type="pct"/>
            <w:shd w:val="clear" w:color="auto" w:fill="F2DBDB" w:themeFill="accent2" w:themeFillTint="33"/>
            <w:vAlign w:val="center"/>
          </w:tcPr>
          <w:p w14:paraId="49BB9F44" w14:textId="3452CA21" w:rsidR="00101CCE" w:rsidRPr="0048353F" w:rsidRDefault="00101CCE" w:rsidP="00101CCE">
            <w:pPr>
              <w:jc w:val="center"/>
            </w:pPr>
            <w:r>
              <w:t>X</w:t>
            </w:r>
          </w:p>
        </w:tc>
      </w:tr>
    </w:tbl>
    <w:p w14:paraId="51A6BD0F" w14:textId="77777777" w:rsidR="004F4943" w:rsidRDefault="004F4943" w:rsidP="003229A5">
      <w:pPr>
        <w:rPr>
          <w:b/>
        </w:rPr>
      </w:pPr>
    </w:p>
    <w:p w14:paraId="6DD18468" w14:textId="43CC9D7E" w:rsidR="004B324C" w:rsidRPr="00BE0D08" w:rsidRDefault="004B324C" w:rsidP="003B74B1">
      <w:pPr>
        <w:pStyle w:val="berschrift4"/>
      </w:pPr>
      <w:r>
        <w:t>Empfehlung</w:t>
      </w:r>
    </w:p>
    <w:p w14:paraId="0C784F28" w14:textId="77777777" w:rsidR="00351EF6" w:rsidRDefault="00194C12" w:rsidP="007D64A0">
      <w:pPr>
        <w:pStyle w:val="berschrift4"/>
      </w:pPr>
      <w:r w:rsidRPr="00B247B6">
        <w:t>Abstimmung mit F1 der Mathematik</w:t>
      </w:r>
      <w:r w:rsidR="0040600B">
        <w:t xml:space="preserve"> vom 22.04.2016</w:t>
      </w:r>
    </w:p>
    <w:p w14:paraId="46C63C7C" w14:textId="77777777" w:rsidR="00194C12" w:rsidRPr="00B247B6" w:rsidRDefault="00194C12" w:rsidP="00194C12">
      <w:pPr>
        <w:pStyle w:val="berschrift4"/>
      </w:pPr>
      <w:r w:rsidRPr="00B247B6">
        <w:t>Abstimmung mit Produkttechnik</w:t>
      </w:r>
    </w:p>
    <w:p w14:paraId="3E0B3112" w14:textId="77777777" w:rsidR="00194C12" w:rsidRPr="00B247B6" w:rsidRDefault="00194C12" w:rsidP="00194C12">
      <w:pPr>
        <w:pStyle w:val="berschrift4"/>
      </w:pPr>
      <w:r w:rsidRPr="00B247B6">
        <w:t>Entscheidung</w:t>
      </w:r>
    </w:p>
    <w:p w14:paraId="51756FDE" w14:textId="170FCE59" w:rsidR="00850A80" w:rsidRDefault="00194C12" w:rsidP="006E5F20">
      <w:pPr>
        <w:pStyle w:val="berschrift4"/>
      </w:pPr>
      <w:r w:rsidRPr="00B247B6">
        <w:t>Folgearbeiten</w:t>
      </w:r>
    </w:p>
    <w:p w14:paraId="66FC8D3E" w14:textId="77777777" w:rsidR="00260A48" w:rsidRPr="00260A48" w:rsidRDefault="00260A48" w:rsidP="00850A80">
      <w:pPr>
        <w:rPr>
          <w:b/>
          <w:u w:val="single"/>
        </w:rPr>
      </w:pPr>
    </w:p>
    <w:p w14:paraId="0FAFB67C" w14:textId="005A1DD8" w:rsidR="0093464E" w:rsidRPr="007D64A0" w:rsidRDefault="0093464E" w:rsidP="0093464E">
      <w:pPr>
        <w:pStyle w:val="berschrift3"/>
      </w:pPr>
      <w:bookmarkStart w:id="7" w:name="_Toc449708248"/>
      <w:bookmarkStart w:id="8" w:name="_Ref449951289"/>
      <w:bookmarkStart w:id="9" w:name="_Ref452467180"/>
      <w:r w:rsidRPr="007D64A0">
        <w:t xml:space="preserve">Leistungen aus der </w:t>
      </w:r>
      <w:r w:rsidR="003D364E" w:rsidRPr="007D64A0">
        <w:t xml:space="preserve">laufenden </w:t>
      </w:r>
      <w:r w:rsidRPr="007D64A0">
        <w:t>Gewinnbeteiligung</w:t>
      </w:r>
      <w:bookmarkEnd w:id="7"/>
      <w:bookmarkEnd w:id="8"/>
      <w:bookmarkEnd w:id="9"/>
    </w:p>
    <w:p w14:paraId="4F72AF79" w14:textId="77777777" w:rsidR="00194C12" w:rsidRDefault="00194C12" w:rsidP="00194C12">
      <w:pPr>
        <w:pStyle w:val="berschrift4"/>
      </w:pPr>
      <w:r w:rsidRPr="00B247B6">
        <w:t>Aktueller Stand</w:t>
      </w:r>
    </w:p>
    <w:p w14:paraId="1A38F011" w14:textId="77777777" w:rsidR="008E456B" w:rsidRPr="008E456B" w:rsidRDefault="008E456B" w:rsidP="008E456B"/>
    <w:p w14:paraId="18B4D580" w14:textId="77777777" w:rsidR="00E37084" w:rsidRPr="00C43767" w:rsidRDefault="00E37084" w:rsidP="00E37084">
      <w:pPr>
        <w:rPr>
          <w:b/>
        </w:rPr>
      </w:pPr>
      <w:r w:rsidRPr="00C43767">
        <w:rPr>
          <w:b/>
        </w:rPr>
        <w:t>Laufende Überschussbeteiligung</w:t>
      </w:r>
    </w:p>
    <w:p w14:paraId="0790D2A5" w14:textId="77777777" w:rsidR="00E37084" w:rsidRDefault="00E37084" w:rsidP="00E37084">
      <w:r>
        <w:t>Mit  Zuteilung der Überschüsse sind diese auch rückkaufsfähig.</w:t>
      </w:r>
    </w:p>
    <w:p w14:paraId="4BF80858" w14:textId="77777777" w:rsidR="008E456B" w:rsidRDefault="008E456B" w:rsidP="00E37084"/>
    <w:p w14:paraId="05CFBFD0" w14:textId="77777777" w:rsidR="00C56009" w:rsidRDefault="00C56009" w:rsidP="00E37084"/>
    <w:tbl>
      <w:tblPr>
        <w:tblStyle w:val="Tabellenraster"/>
        <w:tblW w:w="5000" w:type="pct"/>
        <w:tblLook w:val="04A0" w:firstRow="1" w:lastRow="0" w:firstColumn="1" w:lastColumn="0" w:noHBand="0" w:noVBand="1"/>
      </w:tblPr>
      <w:tblGrid>
        <w:gridCol w:w="2419"/>
        <w:gridCol w:w="972"/>
        <w:gridCol w:w="1806"/>
        <w:gridCol w:w="1999"/>
        <w:gridCol w:w="2092"/>
      </w:tblGrid>
      <w:tr w:rsidR="00B527C5" w:rsidRPr="00796A61" w14:paraId="7FE87D9B" w14:textId="77777777" w:rsidTr="00880819">
        <w:tc>
          <w:tcPr>
            <w:tcW w:w="1302" w:type="pct"/>
            <w:shd w:val="clear" w:color="auto" w:fill="auto"/>
          </w:tcPr>
          <w:p w14:paraId="6CB43CC3" w14:textId="77777777" w:rsidR="00B527C5" w:rsidRPr="000A34DC" w:rsidRDefault="00B527C5" w:rsidP="001B7AA9">
            <w:pPr>
              <w:jc w:val="center"/>
              <w:rPr>
                <w:b/>
              </w:rPr>
            </w:pPr>
          </w:p>
        </w:tc>
        <w:tc>
          <w:tcPr>
            <w:tcW w:w="523" w:type="pct"/>
            <w:shd w:val="clear" w:color="auto" w:fill="808080" w:themeFill="background1" w:themeFillShade="80"/>
          </w:tcPr>
          <w:p w14:paraId="598BF17C" w14:textId="77777777" w:rsidR="00B527C5" w:rsidRPr="00C6490D" w:rsidRDefault="00B527C5" w:rsidP="001B7AA9">
            <w:pPr>
              <w:jc w:val="center"/>
              <w:rPr>
                <w:b/>
              </w:rPr>
            </w:pPr>
            <w:r w:rsidRPr="00C6490D">
              <w:rPr>
                <w:b/>
              </w:rPr>
              <w:t>TD</w:t>
            </w:r>
          </w:p>
        </w:tc>
        <w:tc>
          <w:tcPr>
            <w:tcW w:w="972" w:type="pct"/>
            <w:shd w:val="clear" w:color="auto" w:fill="4BACC6" w:themeFill="accent5"/>
            <w:vAlign w:val="center"/>
          </w:tcPr>
          <w:p w14:paraId="68BC0A6B" w14:textId="3691C6C1" w:rsidR="00B527C5" w:rsidRPr="00796A61" w:rsidRDefault="00EE5490" w:rsidP="001B7AA9">
            <w:pPr>
              <w:jc w:val="center"/>
              <w:rPr>
                <w:b/>
              </w:rPr>
            </w:pPr>
            <w:r>
              <w:rPr>
                <w:b/>
              </w:rPr>
              <w:t>ARK</w:t>
            </w:r>
          </w:p>
        </w:tc>
        <w:tc>
          <w:tcPr>
            <w:tcW w:w="1076" w:type="pct"/>
            <w:shd w:val="clear" w:color="auto" w:fill="F79646" w:themeFill="accent6"/>
            <w:vAlign w:val="center"/>
          </w:tcPr>
          <w:p w14:paraId="10E8AC0D" w14:textId="51B5DFCE" w:rsidR="00B527C5" w:rsidRPr="00796A61" w:rsidRDefault="00EE5490" w:rsidP="001B7AA9">
            <w:pPr>
              <w:jc w:val="center"/>
              <w:rPr>
                <w:b/>
              </w:rPr>
            </w:pPr>
            <w:r>
              <w:rPr>
                <w:b/>
              </w:rPr>
              <w:t>ARF</w:t>
            </w:r>
          </w:p>
        </w:tc>
        <w:tc>
          <w:tcPr>
            <w:tcW w:w="1126" w:type="pct"/>
            <w:shd w:val="clear" w:color="auto" w:fill="FF0000"/>
            <w:vAlign w:val="center"/>
          </w:tcPr>
          <w:p w14:paraId="7E90465E" w14:textId="7F817A97" w:rsidR="00B527C5" w:rsidRPr="00796A61" w:rsidRDefault="00EE5490" w:rsidP="001B7AA9">
            <w:pPr>
              <w:jc w:val="center"/>
              <w:rPr>
                <w:b/>
              </w:rPr>
            </w:pPr>
            <w:r>
              <w:rPr>
                <w:b/>
              </w:rPr>
              <w:t>aktivplan</w:t>
            </w:r>
          </w:p>
        </w:tc>
      </w:tr>
      <w:tr w:rsidR="005C6288" w:rsidRPr="00796A61" w14:paraId="198EA169" w14:textId="77777777" w:rsidTr="00880819">
        <w:tc>
          <w:tcPr>
            <w:tcW w:w="1302" w:type="pct"/>
            <w:shd w:val="clear" w:color="auto" w:fill="auto"/>
            <w:vAlign w:val="center"/>
          </w:tcPr>
          <w:p w14:paraId="15278E16" w14:textId="2FED39DE" w:rsidR="005C6288" w:rsidRPr="000A34DC" w:rsidRDefault="005C6288" w:rsidP="001B7AA9">
            <w:pPr>
              <w:jc w:val="center"/>
              <w:rPr>
                <w:b/>
              </w:rPr>
            </w:pPr>
            <w:r>
              <w:rPr>
                <w:b/>
              </w:rPr>
              <w:t>Zuteilung</w:t>
            </w:r>
          </w:p>
        </w:tc>
        <w:tc>
          <w:tcPr>
            <w:tcW w:w="523" w:type="pct"/>
            <w:shd w:val="clear" w:color="auto" w:fill="D9D9D9" w:themeFill="background1" w:themeFillShade="D9"/>
            <w:vAlign w:val="center"/>
          </w:tcPr>
          <w:p w14:paraId="29828F53" w14:textId="5D5405FE" w:rsidR="005C6288" w:rsidRPr="00D958E5" w:rsidRDefault="005C6288" w:rsidP="00880819">
            <w:pPr>
              <w:rPr>
                <w:b/>
              </w:rPr>
            </w:pPr>
          </w:p>
        </w:tc>
        <w:tc>
          <w:tcPr>
            <w:tcW w:w="972" w:type="pct"/>
            <w:shd w:val="clear" w:color="auto" w:fill="DAEEF3" w:themeFill="accent5" w:themeFillTint="33"/>
            <w:vAlign w:val="center"/>
          </w:tcPr>
          <w:p w14:paraId="10C138E0" w14:textId="3384CEC9" w:rsidR="005C6288" w:rsidRPr="003229A5" w:rsidRDefault="005C6288" w:rsidP="001B7AA9">
            <w:pPr>
              <w:jc w:val="center"/>
              <w:rPr>
                <w:sz w:val="16"/>
                <w:szCs w:val="16"/>
              </w:rPr>
            </w:pPr>
            <w:r>
              <w:rPr>
                <w:sz w:val="16"/>
                <w:szCs w:val="16"/>
              </w:rPr>
              <w:t>monatlich</w:t>
            </w:r>
          </w:p>
        </w:tc>
        <w:tc>
          <w:tcPr>
            <w:tcW w:w="1076" w:type="pct"/>
            <w:shd w:val="clear" w:color="auto" w:fill="FDE9D9" w:themeFill="accent6" w:themeFillTint="33"/>
            <w:vAlign w:val="center"/>
          </w:tcPr>
          <w:p w14:paraId="5FAF950E" w14:textId="59520B0D" w:rsidR="005C6288" w:rsidRPr="003229A5" w:rsidRDefault="005C6288" w:rsidP="001B7AA9">
            <w:pPr>
              <w:jc w:val="center"/>
              <w:rPr>
                <w:sz w:val="16"/>
                <w:szCs w:val="16"/>
                <w:highlight w:val="yellow"/>
              </w:rPr>
            </w:pPr>
          </w:p>
        </w:tc>
        <w:tc>
          <w:tcPr>
            <w:tcW w:w="1126" w:type="pct"/>
            <w:shd w:val="clear" w:color="auto" w:fill="F2DBDB" w:themeFill="accent2" w:themeFillTint="33"/>
            <w:vAlign w:val="center"/>
          </w:tcPr>
          <w:p w14:paraId="6DF63651" w14:textId="5CCE1D41" w:rsidR="005C6288" w:rsidRPr="003229A5" w:rsidRDefault="005C6288" w:rsidP="001B7AA9">
            <w:pPr>
              <w:jc w:val="center"/>
              <w:rPr>
                <w:sz w:val="16"/>
                <w:szCs w:val="16"/>
                <w:highlight w:val="yellow"/>
              </w:rPr>
            </w:pPr>
            <w:r>
              <w:rPr>
                <w:sz w:val="16"/>
                <w:szCs w:val="16"/>
              </w:rPr>
              <w:t>monatlich</w:t>
            </w:r>
          </w:p>
        </w:tc>
      </w:tr>
      <w:tr w:rsidR="005C6288" w:rsidRPr="00796A61" w14:paraId="18474189" w14:textId="77777777" w:rsidTr="00880819">
        <w:tc>
          <w:tcPr>
            <w:tcW w:w="1302" w:type="pct"/>
            <w:shd w:val="clear" w:color="auto" w:fill="auto"/>
            <w:vAlign w:val="center"/>
          </w:tcPr>
          <w:p w14:paraId="0FD306D9" w14:textId="17A22038" w:rsidR="005C6288" w:rsidRPr="003229A5" w:rsidRDefault="005C6288" w:rsidP="001B7AA9">
            <w:pPr>
              <w:jc w:val="center"/>
              <w:rPr>
                <w:b/>
              </w:rPr>
            </w:pPr>
            <w:r>
              <w:rPr>
                <w:b/>
                <w:noProof/>
              </w:rPr>
              <w:t>Wartezeit</w:t>
            </w:r>
          </w:p>
        </w:tc>
        <w:tc>
          <w:tcPr>
            <w:tcW w:w="523" w:type="pct"/>
            <w:shd w:val="clear" w:color="auto" w:fill="D9D9D9" w:themeFill="background1" w:themeFillShade="D9"/>
            <w:vAlign w:val="center"/>
          </w:tcPr>
          <w:p w14:paraId="2DBA742C" w14:textId="671DB494" w:rsidR="005C6288" w:rsidRPr="00D958E5" w:rsidRDefault="005C6288" w:rsidP="001B7AA9">
            <w:pPr>
              <w:jc w:val="center"/>
              <w:rPr>
                <w:b/>
              </w:rPr>
            </w:pPr>
          </w:p>
        </w:tc>
        <w:tc>
          <w:tcPr>
            <w:tcW w:w="972" w:type="pct"/>
            <w:shd w:val="clear" w:color="auto" w:fill="DAEEF3" w:themeFill="accent5" w:themeFillTint="33"/>
            <w:vAlign w:val="center"/>
          </w:tcPr>
          <w:p w14:paraId="65077E72" w14:textId="141724DD" w:rsidR="005C6288" w:rsidRPr="003229A5" w:rsidRDefault="005C6288" w:rsidP="001B7AA9">
            <w:pPr>
              <w:jc w:val="center"/>
              <w:rPr>
                <w:sz w:val="16"/>
                <w:szCs w:val="16"/>
              </w:rPr>
            </w:pPr>
            <w:r>
              <w:rPr>
                <w:noProof/>
                <w:sz w:val="16"/>
                <w:szCs w:val="16"/>
              </w:rPr>
              <w:t>keine</w:t>
            </w:r>
          </w:p>
        </w:tc>
        <w:tc>
          <w:tcPr>
            <w:tcW w:w="1076" w:type="pct"/>
            <w:shd w:val="clear" w:color="auto" w:fill="FDE9D9" w:themeFill="accent6" w:themeFillTint="33"/>
            <w:vAlign w:val="center"/>
          </w:tcPr>
          <w:p w14:paraId="6B8AB9AC" w14:textId="019CB18C" w:rsidR="005C6288" w:rsidRPr="003229A5" w:rsidRDefault="00355ADC" w:rsidP="001B7AA9">
            <w:pPr>
              <w:jc w:val="center"/>
              <w:rPr>
                <w:sz w:val="16"/>
                <w:szCs w:val="16"/>
              </w:rPr>
            </w:pPr>
            <w:r>
              <w:rPr>
                <w:sz w:val="16"/>
                <w:szCs w:val="16"/>
              </w:rPr>
              <w:t>keine</w:t>
            </w:r>
          </w:p>
        </w:tc>
        <w:tc>
          <w:tcPr>
            <w:tcW w:w="1126" w:type="pct"/>
            <w:shd w:val="clear" w:color="auto" w:fill="F2DBDB" w:themeFill="accent2" w:themeFillTint="33"/>
            <w:vAlign w:val="center"/>
          </w:tcPr>
          <w:p w14:paraId="4401E8A8" w14:textId="2611D4D3" w:rsidR="005C6288" w:rsidRPr="003229A5" w:rsidRDefault="005C6288" w:rsidP="001B7AA9">
            <w:pPr>
              <w:jc w:val="center"/>
              <w:rPr>
                <w:sz w:val="16"/>
                <w:szCs w:val="16"/>
              </w:rPr>
            </w:pPr>
            <w:r>
              <w:rPr>
                <w:noProof/>
                <w:sz w:val="16"/>
                <w:szCs w:val="16"/>
              </w:rPr>
              <w:t>keine</w:t>
            </w:r>
          </w:p>
        </w:tc>
      </w:tr>
      <w:tr w:rsidR="005C6288" w:rsidRPr="00796A61" w14:paraId="23662429" w14:textId="77777777" w:rsidTr="00880819">
        <w:tc>
          <w:tcPr>
            <w:tcW w:w="1302" w:type="pct"/>
            <w:shd w:val="clear" w:color="auto" w:fill="auto"/>
            <w:vAlign w:val="center"/>
          </w:tcPr>
          <w:p w14:paraId="305C9876" w14:textId="20860A6B" w:rsidR="005C6288" w:rsidRDefault="005C6288" w:rsidP="001B7AA9">
            <w:pPr>
              <w:jc w:val="center"/>
              <w:rPr>
                <w:b/>
                <w:noProof/>
              </w:rPr>
            </w:pPr>
            <w:r>
              <w:rPr>
                <w:b/>
                <w:noProof/>
              </w:rPr>
              <w:t>Bemessungsgröße</w:t>
            </w:r>
          </w:p>
        </w:tc>
        <w:tc>
          <w:tcPr>
            <w:tcW w:w="523" w:type="pct"/>
            <w:shd w:val="clear" w:color="auto" w:fill="D9D9D9" w:themeFill="background1" w:themeFillShade="D9"/>
            <w:vAlign w:val="center"/>
          </w:tcPr>
          <w:p w14:paraId="6B51BB62" w14:textId="7EA04FAE" w:rsidR="005C6288" w:rsidRPr="00D958E5" w:rsidRDefault="005C6288" w:rsidP="001B7AA9">
            <w:pPr>
              <w:jc w:val="center"/>
              <w:rPr>
                <w:b/>
              </w:rPr>
            </w:pPr>
          </w:p>
        </w:tc>
        <w:tc>
          <w:tcPr>
            <w:tcW w:w="972" w:type="pct"/>
            <w:shd w:val="clear" w:color="auto" w:fill="DAEEF3" w:themeFill="accent5" w:themeFillTint="33"/>
            <w:vAlign w:val="center"/>
          </w:tcPr>
          <w:p w14:paraId="398E9A9C" w14:textId="61A7E61E" w:rsidR="005C6288" w:rsidRPr="00B20B25" w:rsidRDefault="00B20B25" w:rsidP="001B7AA9">
            <w:pPr>
              <w:jc w:val="center"/>
              <w:rPr>
                <w:noProof/>
                <w:sz w:val="16"/>
                <w:szCs w:val="16"/>
              </w:rPr>
            </w:pPr>
            <w:r w:rsidRPr="00B20B25">
              <w:rPr>
                <w:sz w:val="16"/>
                <w:szCs w:val="16"/>
              </w:rPr>
              <w:t>Gesamtguthaben zu Monatsbeginn (nach Zuführung des Spa</w:t>
            </w:r>
            <w:r w:rsidRPr="00B20B25">
              <w:rPr>
                <w:sz w:val="16"/>
                <w:szCs w:val="16"/>
              </w:rPr>
              <w:t>r</w:t>
            </w:r>
            <w:r w:rsidRPr="00B20B25">
              <w:rPr>
                <w:sz w:val="16"/>
                <w:szCs w:val="16"/>
              </w:rPr>
              <w:t>beitrags des laufe</w:t>
            </w:r>
            <w:r w:rsidRPr="00B20B25">
              <w:rPr>
                <w:sz w:val="16"/>
                <w:szCs w:val="16"/>
              </w:rPr>
              <w:t>n</w:t>
            </w:r>
            <w:r w:rsidRPr="00B20B25">
              <w:rPr>
                <w:sz w:val="16"/>
                <w:szCs w:val="16"/>
              </w:rPr>
              <w:t>den Monats)</w:t>
            </w:r>
          </w:p>
        </w:tc>
        <w:tc>
          <w:tcPr>
            <w:tcW w:w="1076" w:type="pct"/>
            <w:shd w:val="clear" w:color="auto" w:fill="FDE9D9" w:themeFill="accent6" w:themeFillTint="33"/>
            <w:vAlign w:val="center"/>
          </w:tcPr>
          <w:p w14:paraId="2ECE1DD4" w14:textId="0A26270F" w:rsidR="005C6288" w:rsidRDefault="005C6288" w:rsidP="001B7AA9">
            <w:pPr>
              <w:jc w:val="center"/>
              <w:rPr>
                <w:noProof/>
                <w:sz w:val="16"/>
                <w:szCs w:val="16"/>
              </w:rPr>
            </w:pPr>
          </w:p>
        </w:tc>
        <w:tc>
          <w:tcPr>
            <w:tcW w:w="1126" w:type="pct"/>
            <w:shd w:val="clear" w:color="auto" w:fill="F2DBDB" w:themeFill="accent2" w:themeFillTint="33"/>
            <w:vAlign w:val="center"/>
          </w:tcPr>
          <w:p w14:paraId="345B089C" w14:textId="68000ED2" w:rsidR="005C6288" w:rsidRPr="00B20B25" w:rsidRDefault="00B20B25" w:rsidP="001B7AA9">
            <w:pPr>
              <w:jc w:val="center"/>
              <w:rPr>
                <w:noProof/>
                <w:sz w:val="16"/>
                <w:szCs w:val="16"/>
              </w:rPr>
            </w:pPr>
            <w:r w:rsidRPr="00B20B25">
              <w:rPr>
                <w:sz w:val="16"/>
                <w:szCs w:val="16"/>
              </w:rPr>
              <w:t>Gesamtguthaben zu Monatsbeginn (nach Zuführung des Sparbe</w:t>
            </w:r>
            <w:r w:rsidRPr="00B20B25">
              <w:rPr>
                <w:sz w:val="16"/>
                <w:szCs w:val="16"/>
              </w:rPr>
              <w:t>i</w:t>
            </w:r>
            <w:r w:rsidRPr="00B20B25">
              <w:rPr>
                <w:sz w:val="16"/>
                <w:szCs w:val="16"/>
              </w:rPr>
              <w:t>trags des laufenden M</w:t>
            </w:r>
            <w:r w:rsidRPr="00B20B25">
              <w:rPr>
                <w:sz w:val="16"/>
                <w:szCs w:val="16"/>
              </w:rPr>
              <w:t>o</w:t>
            </w:r>
            <w:r w:rsidRPr="00B20B25">
              <w:rPr>
                <w:sz w:val="16"/>
                <w:szCs w:val="16"/>
              </w:rPr>
              <w:t>nats)</w:t>
            </w:r>
          </w:p>
        </w:tc>
      </w:tr>
    </w:tbl>
    <w:p w14:paraId="65478525" w14:textId="77777777" w:rsidR="00E37084" w:rsidRDefault="00E37084" w:rsidP="00E37084"/>
    <w:p w14:paraId="22770B45" w14:textId="77777777" w:rsidR="008E456B" w:rsidRDefault="008E456B" w:rsidP="008E456B">
      <w:pPr>
        <w:spacing w:line="276" w:lineRule="auto"/>
        <w:rPr>
          <w:b/>
        </w:rPr>
      </w:pPr>
    </w:p>
    <w:p w14:paraId="4F68946C" w14:textId="4C2A0B67" w:rsidR="008B3551" w:rsidRDefault="008B3551" w:rsidP="008E456B">
      <w:pPr>
        <w:spacing w:line="276" w:lineRule="auto"/>
        <w:rPr>
          <w:b/>
        </w:rPr>
      </w:pPr>
      <w:r w:rsidRPr="007D64A0">
        <w:rPr>
          <w:b/>
        </w:rPr>
        <w:t>Kostenüberschuss</w:t>
      </w:r>
      <w:r w:rsidR="00DC66A2">
        <w:rPr>
          <w:b/>
        </w:rPr>
        <w:t>anteil</w:t>
      </w:r>
    </w:p>
    <w:p w14:paraId="5355ED22" w14:textId="77777777" w:rsidR="008E456B" w:rsidRPr="008E456B" w:rsidRDefault="008E456B" w:rsidP="008E456B">
      <w:pPr>
        <w:spacing w:line="276" w:lineRule="auto"/>
        <w:rPr>
          <w:b/>
        </w:rPr>
      </w:pPr>
    </w:p>
    <w:tbl>
      <w:tblPr>
        <w:tblStyle w:val="Tabellenraster"/>
        <w:tblW w:w="5000" w:type="pct"/>
        <w:tblLook w:val="04A0" w:firstRow="1" w:lastRow="0" w:firstColumn="1" w:lastColumn="0" w:noHBand="0" w:noVBand="1"/>
      </w:tblPr>
      <w:tblGrid>
        <w:gridCol w:w="2772"/>
        <w:gridCol w:w="823"/>
        <w:gridCol w:w="1768"/>
        <w:gridCol w:w="1911"/>
        <w:gridCol w:w="2014"/>
      </w:tblGrid>
      <w:tr w:rsidR="00EE5490" w:rsidRPr="00796A61" w14:paraId="77CE833B" w14:textId="77777777" w:rsidTr="006A6AFB">
        <w:tc>
          <w:tcPr>
            <w:tcW w:w="1492" w:type="pct"/>
            <w:shd w:val="clear" w:color="auto" w:fill="auto"/>
          </w:tcPr>
          <w:p w14:paraId="0D9C8A90" w14:textId="77777777" w:rsidR="00EE5490" w:rsidRPr="000A34DC" w:rsidRDefault="00EE5490" w:rsidP="008B3551">
            <w:pPr>
              <w:jc w:val="center"/>
              <w:rPr>
                <w:b/>
              </w:rPr>
            </w:pPr>
          </w:p>
        </w:tc>
        <w:tc>
          <w:tcPr>
            <w:tcW w:w="443" w:type="pct"/>
            <w:shd w:val="clear" w:color="auto" w:fill="808080" w:themeFill="background1" w:themeFillShade="80"/>
          </w:tcPr>
          <w:p w14:paraId="497C5E66" w14:textId="77777777" w:rsidR="00EE5490" w:rsidRPr="00C6490D" w:rsidRDefault="00EE5490" w:rsidP="008B3551">
            <w:pPr>
              <w:jc w:val="center"/>
              <w:rPr>
                <w:b/>
              </w:rPr>
            </w:pPr>
            <w:r w:rsidRPr="00C6490D">
              <w:rPr>
                <w:b/>
              </w:rPr>
              <w:t>TD</w:t>
            </w:r>
          </w:p>
        </w:tc>
        <w:tc>
          <w:tcPr>
            <w:tcW w:w="952" w:type="pct"/>
            <w:shd w:val="clear" w:color="auto" w:fill="4BACC6" w:themeFill="accent5"/>
            <w:vAlign w:val="center"/>
          </w:tcPr>
          <w:p w14:paraId="433E4FB6" w14:textId="12F688D1" w:rsidR="00EE5490" w:rsidRPr="00796A61" w:rsidRDefault="00EE5490" w:rsidP="008B3551">
            <w:pPr>
              <w:jc w:val="center"/>
              <w:rPr>
                <w:b/>
              </w:rPr>
            </w:pPr>
            <w:r>
              <w:rPr>
                <w:b/>
              </w:rPr>
              <w:t>ARK</w:t>
            </w:r>
          </w:p>
        </w:tc>
        <w:tc>
          <w:tcPr>
            <w:tcW w:w="1029" w:type="pct"/>
            <w:shd w:val="clear" w:color="auto" w:fill="F79646" w:themeFill="accent6"/>
            <w:vAlign w:val="center"/>
          </w:tcPr>
          <w:p w14:paraId="4884DF18" w14:textId="081FD2AC" w:rsidR="00EE5490" w:rsidRPr="00796A61" w:rsidRDefault="00EE5490" w:rsidP="008B3551">
            <w:pPr>
              <w:jc w:val="center"/>
              <w:rPr>
                <w:b/>
              </w:rPr>
            </w:pPr>
            <w:r>
              <w:rPr>
                <w:b/>
              </w:rPr>
              <w:t>ARF</w:t>
            </w:r>
          </w:p>
        </w:tc>
        <w:tc>
          <w:tcPr>
            <w:tcW w:w="1085" w:type="pct"/>
            <w:shd w:val="clear" w:color="auto" w:fill="FF0000"/>
            <w:vAlign w:val="center"/>
          </w:tcPr>
          <w:p w14:paraId="4C371286" w14:textId="75D19297" w:rsidR="00EE5490" w:rsidRPr="00796A61" w:rsidRDefault="00EE5490" w:rsidP="008B3551">
            <w:pPr>
              <w:jc w:val="center"/>
              <w:rPr>
                <w:b/>
              </w:rPr>
            </w:pPr>
            <w:r>
              <w:rPr>
                <w:b/>
              </w:rPr>
              <w:t>aktivplan</w:t>
            </w:r>
          </w:p>
        </w:tc>
      </w:tr>
      <w:tr w:rsidR="008B3551" w:rsidRPr="00796A61" w14:paraId="013A0AB2" w14:textId="77777777" w:rsidTr="006A6AFB">
        <w:tc>
          <w:tcPr>
            <w:tcW w:w="1492" w:type="pct"/>
            <w:shd w:val="clear" w:color="auto" w:fill="auto"/>
            <w:vAlign w:val="center"/>
          </w:tcPr>
          <w:p w14:paraId="488D657F" w14:textId="04043F7F" w:rsidR="008B3551" w:rsidRPr="000A34DC" w:rsidRDefault="008B3551" w:rsidP="008B3551">
            <w:pPr>
              <w:jc w:val="center"/>
              <w:rPr>
                <w:b/>
              </w:rPr>
            </w:pPr>
            <w:r>
              <w:rPr>
                <w:b/>
              </w:rPr>
              <w:t>Kostenüberschuss</w:t>
            </w:r>
            <w:r w:rsidR="00DC66A2">
              <w:rPr>
                <w:b/>
              </w:rPr>
              <w:t>anteil</w:t>
            </w:r>
          </w:p>
        </w:tc>
        <w:tc>
          <w:tcPr>
            <w:tcW w:w="443" w:type="pct"/>
            <w:shd w:val="clear" w:color="auto" w:fill="D9D9D9" w:themeFill="background1" w:themeFillShade="D9"/>
            <w:vAlign w:val="center"/>
          </w:tcPr>
          <w:p w14:paraId="737B84BD" w14:textId="62FECAC6" w:rsidR="008B3551" w:rsidRPr="00C6490D" w:rsidRDefault="008B3551" w:rsidP="008B3551">
            <w:pPr>
              <w:jc w:val="center"/>
              <w:rPr>
                <w:b/>
              </w:rPr>
            </w:pPr>
          </w:p>
        </w:tc>
        <w:tc>
          <w:tcPr>
            <w:tcW w:w="952" w:type="pct"/>
            <w:shd w:val="clear" w:color="auto" w:fill="DAEEF3" w:themeFill="accent5" w:themeFillTint="33"/>
            <w:vAlign w:val="center"/>
          </w:tcPr>
          <w:p w14:paraId="64A02B10" w14:textId="1AD54D23" w:rsidR="008B3551" w:rsidRPr="003229A5" w:rsidRDefault="002705C6" w:rsidP="008B3551">
            <w:pPr>
              <w:jc w:val="center"/>
              <w:rPr>
                <w:sz w:val="16"/>
                <w:szCs w:val="16"/>
              </w:rPr>
            </w:pPr>
            <w:r>
              <w:rPr>
                <w:sz w:val="16"/>
                <w:szCs w:val="16"/>
              </w:rPr>
              <w:t>keine</w:t>
            </w:r>
          </w:p>
        </w:tc>
        <w:tc>
          <w:tcPr>
            <w:tcW w:w="1029" w:type="pct"/>
            <w:shd w:val="clear" w:color="auto" w:fill="FDE9D9" w:themeFill="accent6" w:themeFillTint="33"/>
            <w:vAlign w:val="center"/>
          </w:tcPr>
          <w:p w14:paraId="6FA0EDEF" w14:textId="0B0B8F67" w:rsidR="008B3551" w:rsidRPr="003229A5" w:rsidRDefault="002705C6" w:rsidP="002705C6">
            <w:pPr>
              <w:jc w:val="center"/>
              <w:rPr>
                <w:sz w:val="16"/>
                <w:szCs w:val="16"/>
                <w:highlight w:val="yellow"/>
              </w:rPr>
            </w:pPr>
            <w:r>
              <w:rPr>
                <w:sz w:val="16"/>
                <w:szCs w:val="16"/>
              </w:rPr>
              <w:t>X</w:t>
            </w:r>
          </w:p>
        </w:tc>
        <w:tc>
          <w:tcPr>
            <w:tcW w:w="1085" w:type="pct"/>
            <w:shd w:val="clear" w:color="auto" w:fill="F2DBDB" w:themeFill="accent2" w:themeFillTint="33"/>
            <w:vAlign w:val="center"/>
          </w:tcPr>
          <w:p w14:paraId="0BD4E3F6" w14:textId="69A50A81" w:rsidR="008B3551" w:rsidRPr="002705C6" w:rsidRDefault="00880819" w:rsidP="008B3551">
            <w:pPr>
              <w:jc w:val="center"/>
              <w:rPr>
                <w:sz w:val="16"/>
                <w:szCs w:val="16"/>
                <w:highlight w:val="yellow"/>
              </w:rPr>
            </w:pPr>
            <w:r>
              <w:rPr>
                <w:sz w:val="16"/>
                <w:szCs w:val="16"/>
              </w:rPr>
              <w:t>X</w:t>
            </w:r>
          </w:p>
        </w:tc>
      </w:tr>
      <w:tr w:rsidR="008B3551" w:rsidRPr="00796A61" w14:paraId="236D5945" w14:textId="77777777" w:rsidTr="006A6AFB">
        <w:tc>
          <w:tcPr>
            <w:tcW w:w="1492" w:type="pct"/>
            <w:shd w:val="clear" w:color="auto" w:fill="auto"/>
            <w:vAlign w:val="center"/>
          </w:tcPr>
          <w:p w14:paraId="2AB8F63A" w14:textId="2DF148A2" w:rsidR="008B3551" w:rsidRPr="003229A5" w:rsidRDefault="00880819" w:rsidP="008B3551">
            <w:pPr>
              <w:jc w:val="center"/>
              <w:rPr>
                <w:b/>
              </w:rPr>
            </w:pPr>
            <w:r>
              <w:rPr>
                <w:b/>
                <w:noProof/>
              </w:rPr>
              <w:t>Bemessungsgröße</w:t>
            </w:r>
          </w:p>
        </w:tc>
        <w:tc>
          <w:tcPr>
            <w:tcW w:w="443" w:type="pct"/>
            <w:shd w:val="clear" w:color="auto" w:fill="D9D9D9" w:themeFill="background1" w:themeFillShade="D9"/>
            <w:vAlign w:val="center"/>
          </w:tcPr>
          <w:p w14:paraId="14CAE551" w14:textId="19942291" w:rsidR="008B3551" w:rsidRPr="00C6490D" w:rsidRDefault="008B3551" w:rsidP="008B3551">
            <w:pPr>
              <w:jc w:val="center"/>
              <w:rPr>
                <w:b/>
              </w:rPr>
            </w:pPr>
          </w:p>
        </w:tc>
        <w:tc>
          <w:tcPr>
            <w:tcW w:w="952" w:type="pct"/>
            <w:shd w:val="clear" w:color="auto" w:fill="DAEEF3" w:themeFill="accent5" w:themeFillTint="33"/>
            <w:vAlign w:val="center"/>
          </w:tcPr>
          <w:p w14:paraId="46CC1607" w14:textId="765268B3" w:rsidR="008B3551" w:rsidRPr="003229A5" w:rsidRDefault="00824FA5" w:rsidP="008B3551">
            <w:pPr>
              <w:jc w:val="center"/>
              <w:rPr>
                <w:sz w:val="16"/>
                <w:szCs w:val="16"/>
              </w:rPr>
            </w:pPr>
            <w:r>
              <w:t>-</w:t>
            </w:r>
          </w:p>
        </w:tc>
        <w:tc>
          <w:tcPr>
            <w:tcW w:w="1029" w:type="pct"/>
            <w:shd w:val="clear" w:color="auto" w:fill="FDE9D9" w:themeFill="accent6" w:themeFillTint="33"/>
            <w:vAlign w:val="center"/>
          </w:tcPr>
          <w:p w14:paraId="2618B837" w14:textId="77777777" w:rsidR="008B3551" w:rsidRPr="006008F8" w:rsidRDefault="006008F8" w:rsidP="008B3551">
            <w:pPr>
              <w:jc w:val="center"/>
              <w:rPr>
                <w:sz w:val="16"/>
                <w:szCs w:val="16"/>
              </w:rPr>
            </w:pPr>
            <w:r w:rsidRPr="006008F8">
              <w:rPr>
                <w:sz w:val="16"/>
                <w:szCs w:val="16"/>
              </w:rPr>
              <w:t>Fondsgebundenes Deckungskapital fond</w:t>
            </w:r>
            <w:r w:rsidRPr="006008F8">
              <w:rPr>
                <w:sz w:val="16"/>
                <w:szCs w:val="16"/>
              </w:rPr>
              <w:t>s</w:t>
            </w:r>
            <w:r w:rsidRPr="006008F8">
              <w:rPr>
                <w:sz w:val="16"/>
                <w:szCs w:val="16"/>
              </w:rPr>
              <w:t>individuell,</w:t>
            </w:r>
          </w:p>
          <w:p w14:paraId="1E75D237" w14:textId="0424211A" w:rsidR="006008F8" w:rsidRPr="003229A5" w:rsidRDefault="006008F8" w:rsidP="008B3551">
            <w:pPr>
              <w:jc w:val="center"/>
              <w:rPr>
                <w:sz w:val="16"/>
                <w:szCs w:val="16"/>
              </w:rPr>
            </w:pPr>
            <w:r w:rsidRPr="006008F8">
              <w:rPr>
                <w:sz w:val="16"/>
                <w:szCs w:val="16"/>
              </w:rPr>
              <w:t>Fälliger Beitrag</w:t>
            </w:r>
          </w:p>
        </w:tc>
        <w:tc>
          <w:tcPr>
            <w:tcW w:w="1085" w:type="pct"/>
            <w:shd w:val="clear" w:color="auto" w:fill="F2DBDB" w:themeFill="accent2" w:themeFillTint="33"/>
            <w:vAlign w:val="center"/>
          </w:tcPr>
          <w:p w14:paraId="290E44AD" w14:textId="22EFFA22" w:rsidR="008B3551" w:rsidRPr="00880819" w:rsidRDefault="006A6AFB" w:rsidP="008B3551">
            <w:pPr>
              <w:jc w:val="center"/>
              <w:rPr>
                <w:sz w:val="16"/>
                <w:szCs w:val="16"/>
              </w:rPr>
            </w:pPr>
            <w:r>
              <w:rPr>
                <w:sz w:val="16"/>
                <w:szCs w:val="16"/>
              </w:rPr>
              <w:t>Überschussberechtigter fondsgebundener Anteil am Beitrag, fondsgebu</w:t>
            </w:r>
            <w:r>
              <w:rPr>
                <w:sz w:val="16"/>
                <w:szCs w:val="16"/>
              </w:rPr>
              <w:t>n</w:t>
            </w:r>
            <w:r>
              <w:rPr>
                <w:sz w:val="16"/>
                <w:szCs w:val="16"/>
              </w:rPr>
              <w:t>denes Vorsorgeguthaben</w:t>
            </w:r>
          </w:p>
        </w:tc>
      </w:tr>
      <w:tr w:rsidR="00880819" w:rsidRPr="00796A61" w14:paraId="37EDC050" w14:textId="77777777" w:rsidTr="006A6AFB">
        <w:tc>
          <w:tcPr>
            <w:tcW w:w="1492" w:type="pct"/>
            <w:shd w:val="clear" w:color="auto" w:fill="auto"/>
            <w:vAlign w:val="center"/>
          </w:tcPr>
          <w:p w14:paraId="6B2D6069" w14:textId="1D5FED6D" w:rsidR="00880819" w:rsidRDefault="00880819" w:rsidP="008B3551">
            <w:pPr>
              <w:jc w:val="center"/>
              <w:rPr>
                <w:b/>
                <w:noProof/>
              </w:rPr>
            </w:pPr>
            <w:r>
              <w:rPr>
                <w:b/>
                <w:noProof/>
              </w:rPr>
              <w:t>Wartezeit</w:t>
            </w:r>
          </w:p>
        </w:tc>
        <w:tc>
          <w:tcPr>
            <w:tcW w:w="443" w:type="pct"/>
            <w:shd w:val="clear" w:color="auto" w:fill="D9D9D9" w:themeFill="background1" w:themeFillShade="D9"/>
            <w:vAlign w:val="center"/>
          </w:tcPr>
          <w:p w14:paraId="46D8899D" w14:textId="77777777" w:rsidR="00880819" w:rsidRDefault="00880819" w:rsidP="008B3551">
            <w:pPr>
              <w:jc w:val="center"/>
              <w:rPr>
                <w:b/>
              </w:rPr>
            </w:pPr>
          </w:p>
        </w:tc>
        <w:tc>
          <w:tcPr>
            <w:tcW w:w="952" w:type="pct"/>
            <w:shd w:val="clear" w:color="auto" w:fill="DAEEF3" w:themeFill="accent5" w:themeFillTint="33"/>
            <w:vAlign w:val="center"/>
          </w:tcPr>
          <w:p w14:paraId="7C243468" w14:textId="7B7A182D" w:rsidR="00880819" w:rsidRDefault="006A6AFB" w:rsidP="008B3551">
            <w:pPr>
              <w:jc w:val="center"/>
            </w:pPr>
            <w:r>
              <w:t>-</w:t>
            </w:r>
          </w:p>
        </w:tc>
        <w:tc>
          <w:tcPr>
            <w:tcW w:w="1029" w:type="pct"/>
            <w:shd w:val="clear" w:color="auto" w:fill="FDE9D9" w:themeFill="accent6" w:themeFillTint="33"/>
            <w:vAlign w:val="center"/>
          </w:tcPr>
          <w:p w14:paraId="13FB7AF6" w14:textId="7B90D74B" w:rsidR="00880819" w:rsidRPr="003229A5" w:rsidRDefault="00880819" w:rsidP="008B3551">
            <w:pPr>
              <w:jc w:val="center"/>
              <w:rPr>
                <w:sz w:val="16"/>
                <w:szCs w:val="16"/>
              </w:rPr>
            </w:pPr>
            <w:r>
              <w:rPr>
                <w:sz w:val="16"/>
                <w:szCs w:val="16"/>
              </w:rPr>
              <w:t>keine</w:t>
            </w:r>
          </w:p>
        </w:tc>
        <w:tc>
          <w:tcPr>
            <w:tcW w:w="1085" w:type="pct"/>
            <w:shd w:val="clear" w:color="auto" w:fill="F2DBDB" w:themeFill="accent2" w:themeFillTint="33"/>
            <w:vAlign w:val="center"/>
          </w:tcPr>
          <w:p w14:paraId="31A8E88A" w14:textId="5D0EE05A" w:rsidR="00880819" w:rsidRPr="00880819" w:rsidRDefault="00880819" w:rsidP="008B3551">
            <w:pPr>
              <w:jc w:val="center"/>
              <w:rPr>
                <w:sz w:val="16"/>
                <w:szCs w:val="16"/>
              </w:rPr>
            </w:pPr>
            <w:r w:rsidRPr="00880819">
              <w:rPr>
                <w:sz w:val="16"/>
                <w:szCs w:val="16"/>
              </w:rPr>
              <w:t>keine</w:t>
            </w:r>
          </w:p>
        </w:tc>
      </w:tr>
      <w:tr w:rsidR="00880819" w:rsidRPr="00796A61" w14:paraId="5772C748" w14:textId="77777777" w:rsidTr="006A6AFB">
        <w:tc>
          <w:tcPr>
            <w:tcW w:w="1492" w:type="pct"/>
            <w:shd w:val="clear" w:color="auto" w:fill="auto"/>
            <w:vAlign w:val="center"/>
          </w:tcPr>
          <w:p w14:paraId="36F79029" w14:textId="527D4103" w:rsidR="00880819" w:rsidRDefault="00AB393A" w:rsidP="008B3551">
            <w:pPr>
              <w:jc w:val="center"/>
              <w:rPr>
                <w:b/>
                <w:noProof/>
              </w:rPr>
            </w:pPr>
            <w:r>
              <w:rPr>
                <w:b/>
                <w:noProof/>
              </w:rPr>
              <w:t>Überschussverwendung</w:t>
            </w:r>
          </w:p>
        </w:tc>
        <w:tc>
          <w:tcPr>
            <w:tcW w:w="443" w:type="pct"/>
            <w:shd w:val="clear" w:color="auto" w:fill="D9D9D9" w:themeFill="background1" w:themeFillShade="D9"/>
            <w:vAlign w:val="center"/>
          </w:tcPr>
          <w:p w14:paraId="5262393A" w14:textId="77777777" w:rsidR="00880819" w:rsidRDefault="00880819" w:rsidP="008B3551">
            <w:pPr>
              <w:jc w:val="center"/>
              <w:rPr>
                <w:b/>
              </w:rPr>
            </w:pPr>
          </w:p>
        </w:tc>
        <w:tc>
          <w:tcPr>
            <w:tcW w:w="952" w:type="pct"/>
            <w:shd w:val="clear" w:color="auto" w:fill="DAEEF3" w:themeFill="accent5" w:themeFillTint="33"/>
            <w:vAlign w:val="center"/>
          </w:tcPr>
          <w:p w14:paraId="1D3A5916" w14:textId="15FE804B" w:rsidR="00880819" w:rsidRDefault="006A6AFB" w:rsidP="008B3551">
            <w:pPr>
              <w:jc w:val="center"/>
            </w:pPr>
            <w:r>
              <w:t>-</w:t>
            </w:r>
          </w:p>
        </w:tc>
        <w:tc>
          <w:tcPr>
            <w:tcW w:w="1029" w:type="pct"/>
            <w:shd w:val="clear" w:color="auto" w:fill="FDE9D9" w:themeFill="accent6" w:themeFillTint="33"/>
            <w:vAlign w:val="center"/>
          </w:tcPr>
          <w:p w14:paraId="627873DC" w14:textId="2A33E1C3" w:rsidR="00880819" w:rsidRPr="003229A5" w:rsidRDefault="00AB393A" w:rsidP="008B3551">
            <w:pPr>
              <w:jc w:val="center"/>
              <w:rPr>
                <w:sz w:val="16"/>
                <w:szCs w:val="16"/>
              </w:rPr>
            </w:pPr>
            <w:r>
              <w:rPr>
                <w:sz w:val="16"/>
                <w:szCs w:val="16"/>
              </w:rPr>
              <w:t>Fondsanlage</w:t>
            </w:r>
          </w:p>
        </w:tc>
        <w:tc>
          <w:tcPr>
            <w:tcW w:w="1085" w:type="pct"/>
            <w:shd w:val="clear" w:color="auto" w:fill="F2DBDB" w:themeFill="accent2" w:themeFillTint="33"/>
            <w:vAlign w:val="center"/>
          </w:tcPr>
          <w:p w14:paraId="4201BB14" w14:textId="77777777" w:rsidR="00880819" w:rsidRDefault="00880819" w:rsidP="008B3551">
            <w:pPr>
              <w:jc w:val="center"/>
            </w:pPr>
          </w:p>
        </w:tc>
      </w:tr>
    </w:tbl>
    <w:p w14:paraId="1FB2677D" w14:textId="77777777" w:rsidR="008E456B" w:rsidRDefault="008E456B" w:rsidP="008E456B"/>
    <w:p w14:paraId="52878F17" w14:textId="77777777" w:rsidR="00824FA5" w:rsidRDefault="00824FA5" w:rsidP="008E456B"/>
    <w:p w14:paraId="35894D22" w14:textId="32048CC8" w:rsidR="00824FA5" w:rsidRDefault="00880819" w:rsidP="008E456B">
      <w:pPr>
        <w:rPr>
          <w:b/>
        </w:rPr>
      </w:pPr>
      <w:r>
        <w:rPr>
          <w:b/>
        </w:rPr>
        <w:t>Risikoüberschuss</w:t>
      </w:r>
      <w:r w:rsidR="00DC66A2">
        <w:rPr>
          <w:b/>
        </w:rPr>
        <w:t>anteil</w:t>
      </w:r>
    </w:p>
    <w:p w14:paraId="226FA531" w14:textId="77777777" w:rsidR="00824FA5" w:rsidRDefault="00824FA5" w:rsidP="008E456B">
      <w:pPr>
        <w:rPr>
          <w:b/>
        </w:rPr>
      </w:pPr>
    </w:p>
    <w:tbl>
      <w:tblPr>
        <w:tblStyle w:val="Tabellenraster"/>
        <w:tblW w:w="5000" w:type="pct"/>
        <w:tblLook w:val="04A0" w:firstRow="1" w:lastRow="0" w:firstColumn="1" w:lastColumn="0" w:noHBand="0" w:noVBand="1"/>
      </w:tblPr>
      <w:tblGrid>
        <w:gridCol w:w="2772"/>
        <w:gridCol w:w="823"/>
        <w:gridCol w:w="1768"/>
        <w:gridCol w:w="1911"/>
        <w:gridCol w:w="2014"/>
      </w:tblGrid>
      <w:tr w:rsidR="00824FA5" w:rsidRPr="00796A61" w14:paraId="7AC19D4F" w14:textId="77777777" w:rsidTr="006A6AFB">
        <w:tc>
          <w:tcPr>
            <w:tcW w:w="1492" w:type="pct"/>
            <w:shd w:val="clear" w:color="auto" w:fill="auto"/>
          </w:tcPr>
          <w:p w14:paraId="593C979E" w14:textId="4A696AA4" w:rsidR="00824FA5" w:rsidRPr="000A34DC" w:rsidRDefault="00824FA5" w:rsidP="002705C6">
            <w:pPr>
              <w:jc w:val="center"/>
              <w:rPr>
                <w:b/>
              </w:rPr>
            </w:pPr>
          </w:p>
        </w:tc>
        <w:tc>
          <w:tcPr>
            <w:tcW w:w="443" w:type="pct"/>
            <w:shd w:val="clear" w:color="auto" w:fill="808080" w:themeFill="background1" w:themeFillShade="80"/>
          </w:tcPr>
          <w:p w14:paraId="049180AA" w14:textId="77777777" w:rsidR="00824FA5" w:rsidRPr="00C6490D" w:rsidRDefault="00824FA5" w:rsidP="002705C6">
            <w:pPr>
              <w:jc w:val="center"/>
              <w:rPr>
                <w:b/>
              </w:rPr>
            </w:pPr>
            <w:r w:rsidRPr="00C6490D">
              <w:rPr>
                <w:b/>
              </w:rPr>
              <w:t>TD</w:t>
            </w:r>
          </w:p>
        </w:tc>
        <w:tc>
          <w:tcPr>
            <w:tcW w:w="952" w:type="pct"/>
            <w:shd w:val="clear" w:color="auto" w:fill="4BACC6" w:themeFill="accent5"/>
            <w:vAlign w:val="center"/>
          </w:tcPr>
          <w:p w14:paraId="5D019B53" w14:textId="77777777" w:rsidR="00824FA5" w:rsidRPr="00796A61" w:rsidRDefault="00824FA5" w:rsidP="002705C6">
            <w:pPr>
              <w:jc w:val="center"/>
              <w:rPr>
                <w:b/>
              </w:rPr>
            </w:pPr>
            <w:r>
              <w:rPr>
                <w:b/>
              </w:rPr>
              <w:t>ARK</w:t>
            </w:r>
          </w:p>
        </w:tc>
        <w:tc>
          <w:tcPr>
            <w:tcW w:w="1029" w:type="pct"/>
            <w:shd w:val="clear" w:color="auto" w:fill="F79646" w:themeFill="accent6"/>
            <w:vAlign w:val="center"/>
          </w:tcPr>
          <w:p w14:paraId="21B0A761" w14:textId="77777777" w:rsidR="00824FA5" w:rsidRPr="00796A61" w:rsidRDefault="00824FA5" w:rsidP="002705C6">
            <w:pPr>
              <w:jc w:val="center"/>
              <w:rPr>
                <w:b/>
              </w:rPr>
            </w:pPr>
            <w:r>
              <w:rPr>
                <w:b/>
              </w:rPr>
              <w:t>ARF</w:t>
            </w:r>
          </w:p>
        </w:tc>
        <w:tc>
          <w:tcPr>
            <w:tcW w:w="1085" w:type="pct"/>
            <w:shd w:val="clear" w:color="auto" w:fill="FF0000"/>
            <w:vAlign w:val="center"/>
          </w:tcPr>
          <w:p w14:paraId="1112011E" w14:textId="77777777" w:rsidR="00824FA5" w:rsidRPr="00796A61" w:rsidRDefault="00824FA5" w:rsidP="002705C6">
            <w:pPr>
              <w:jc w:val="center"/>
              <w:rPr>
                <w:b/>
              </w:rPr>
            </w:pPr>
            <w:r>
              <w:rPr>
                <w:b/>
              </w:rPr>
              <w:t>aktivplan</w:t>
            </w:r>
          </w:p>
        </w:tc>
      </w:tr>
      <w:tr w:rsidR="00824FA5" w:rsidRPr="00796A61" w14:paraId="5A77F58D" w14:textId="77777777" w:rsidTr="006A6AFB">
        <w:tc>
          <w:tcPr>
            <w:tcW w:w="1492" w:type="pct"/>
            <w:shd w:val="clear" w:color="auto" w:fill="auto"/>
            <w:vAlign w:val="center"/>
          </w:tcPr>
          <w:p w14:paraId="70BCCF7D" w14:textId="73999D7C" w:rsidR="00824FA5" w:rsidRPr="009F106E" w:rsidRDefault="009F106E" w:rsidP="002705C6">
            <w:pPr>
              <w:jc w:val="center"/>
              <w:rPr>
                <w:b/>
              </w:rPr>
            </w:pPr>
            <w:r w:rsidRPr="009F106E">
              <w:rPr>
                <w:b/>
              </w:rPr>
              <w:t>Risikoüberschuss</w:t>
            </w:r>
            <w:r w:rsidR="00DC66A2">
              <w:rPr>
                <w:b/>
              </w:rPr>
              <w:t>anteil</w:t>
            </w:r>
          </w:p>
        </w:tc>
        <w:tc>
          <w:tcPr>
            <w:tcW w:w="443" w:type="pct"/>
            <w:shd w:val="clear" w:color="auto" w:fill="D9D9D9" w:themeFill="background1" w:themeFillShade="D9"/>
            <w:vAlign w:val="center"/>
          </w:tcPr>
          <w:p w14:paraId="1670EEEA" w14:textId="63B5ED50" w:rsidR="00824FA5" w:rsidRPr="00C6490D" w:rsidRDefault="00824FA5" w:rsidP="002705C6">
            <w:pPr>
              <w:jc w:val="center"/>
              <w:rPr>
                <w:b/>
              </w:rPr>
            </w:pPr>
          </w:p>
        </w:tc>
        <w:tc>
          <w:tcPr>
            <w:tcW w:w="952" w:type="pct"/>
            <w:shd w:val="clear" w:color="auto" w:fill="DAEEF3" w:themeFill="accent5" w:themeFillTint="33"/>
            <w:vAlign w:val="center"/>
          </w:tcPr>
          <w:p w14:paraId="058A4E45" w14:textId="77777777" w:rsidR="00824FA5" w:rsidRPr="003229A5" w:rsidRDefault="00824FA5" w:rsidP="002705C6">
            <w:pPr>
              <w:jc w:val="center"/>
              <w:rPr>
                <w:sz w:val="16"/>
                <w:szCs w:val="16"/>
              </w:rPr>
            </w:pPr>
            <w:r>
              <w:rPr>
                <w:sz w:val="16"/>
                <w:szCs w:val="16"/>
              </w:rPr>
              <w:t>-</w:t>
            </w:r>
          </w:p>
        </w:tc>
        <w:tc>
          <w:tcPr>
            <w:tcW w:w="1029" w:type="pct"/>
            <w:shd w:val="clear" w:color="auto" w:fill="FDE9D9" w:themeFill="accent6" w:themeFillTint="33"/>
            <w:vAlign w:val="center"/>
          </w:tcPr>
          <w:p w14:paraId="25E95694" w14:textId="5EDB163D" w:rsidR="00824FA5" w:rsidRPr="003229A5" w:rsidRDefault="009F106E" w:rsidP="002705C6">
            <w:pPr>
              <w:jc w:val="center"/>
              <w:rPr>
                <w:sz w:val="16"/>
                <w:szCs w:val="16"/>
                <w:highlight w:val="yellow"/>
              </w:rPr>
            </w:pPr>
            <w:r w:rsidRPr="009F106E">
              <w:rPr>
                <w:sz w:val="16"/>
                <w:szCs w:val="16"/>
              </w:rPr>
              <w:t>X</w:t>
            </w:r>
          </w:p>
        </w:tc>
        <w:tc>
          <w:tcPr>
            <w:tcW w:w="1085" w:type="pct"/>
            <w:shd w:val="clear" w:color="auto" w:fill="F2DBDB" w:themeFill="accent2" w:themeFillTint="33"/>
            <w:vAlign w:val="center"/>
          </w:tcPr>
          <w:p w14:paraId="03AB375F" w14:textId="77777777" w:rsidR="00824FA5" w:rsidRPr="003229A5" w:rsidRDefault="00824FA5" w:rsidP="002705C6">
            <w:pPr>
              <w:jc w:val="center"/>
              <w:rPr>
                <w:sz w:val="16"/>
                <w:szCs w:val="16"/>
                <w:highlight w:val="yellow"/>
              </w:rPr>
            </w:pPr>
            <w:r>
              <w:t>-</w:t>
            </w:r>
          </w:p>
        </w:tc>
      </w:tr>
      <w:tr w:rsidR="00824FA5" w:rsidRPr="00796A61" w14:paraId="6C5560CE" w14:textId="77777777" w:rsidTr="006A6AFB">
        <w:tc>
          <w:tcPr>
            <w:tcW w:w="1492" w:type="pct"/>
            <w:shd w:val="clear" w:color="auto" w:fill="auto"/>
            <w:vAlign w:val="center"/>
          </w:tcPr>
          <w:p w14:paraId="47140B59" w14:textId="6A0CF7EF" w:rsidR="00824FA5" w:rsidRPr="0055143F" w:rsidRDefault="009F106E" w:rsidP="002705C6">
            <w:pPr>
              <w:jc w:val="center"/>
              <w:rPr>
                <w:b/>
              </w:rPr>
            </w:pPr>
            <w:r>
              <w:rPr>
                <w:b/>
              </w:rPr>
              <w:t>Bemessungsgröße</w:t>
            </w:r>
          </w:p>
        </w:tc>
        <w:tc>
          <w:tcPr>
            <w:tcW w:w="443" w:type="pct"/>
            <w:shd w:val="clear" w:color="auto" w:fill="D9D9D9" w:themeFill="background1" w:themeFillShade="D9"/>
            <w:vAlign w:val="center"/>
          </w:tcPr>
          <w:p w14:paraId="6704291A" w14:textId="555DF8AB" w:rsidR="00824FA5" w:rsidRPr="00C6490D" w:rsidRDefault="00824FA5" w:rsidP="002705C6">
            <w:pPr>
              <w:jc w:val="center"/>
              <w:rPr>
                <w:b/>
              </w:rPr>
            </w:pPr>
          </w:p>
        </w:tc>
        <w:tc>
          <w:tcPr>
            <w:tcW w:w="952" w:type="pct"/>
            <w:shd w:val="clear" w:color="auto" w:fill="DAEEF3" w:themeFill="accent5" w:themeFillTint="33"/>
            <w:vAlign w:val="center"/>
          </w:tcPr>
          <w:p w14:paraId="25A9A722" w14:textId="77777777" w:rsidR="00824FA5" w:rsidRPr="003229A5" w:rsidRDefault="00824FA5" w:rsidP="002705C6">
            <w:pPr>
              <w:jc w:val="center"/>
              <w:rPr>
                <w:sz w:val="16"/>
                <w:szCs w:val="16"/>
              </w:rPr>
            </w:pPr>
            <w:r>
              <w:t>-</w:t>
            </w:r>
          </w:p>
        </w:tc>
        <w:tc>
          <w:tcPr>
            <w:tcW w:w="1029" w:type="pct"/>
            <w:shd w:val="clear" w:color="auto" w:fill="FDE9D9" w:themeFill="accent6" w:themeFillTint="33"/>
            <w:vAlign w:val="center"/>
          </w:tcPr>
          <w:p w14:paraId="787D9146" w14:textId="602B6A01" w:rsidR="00824FA5" w:rsidRPr="003229A5" w:rsidRDefault="009F106E" w:rsidP="002705C6">
            <w:pPr>
              <w:jc w:val="center"/>
              <w:rPr>
                <w:sz w:val="16"/>
                <w:szCs w:val="16"/>
              </w:rPr>
            </w:pPr>
            <w:r>
              <w:rPr>
                <w:sz w:val="16"/>
                <w:szCs w:val="16"/>
              </w:rPr>
              <w:t>Kalkulatorischer Ris</w:t>
            </w:r>
            <w:r>
              <w:rPr>
                <w:sz w:val="16"/>
                <w:szCs w:val="16"/>
              </w:rPr>
              <w:t>i</w:t>
            </w:r>
            <w:r>
              <w:rPr>
                <w:sz w:val="16"/>
                <w:szCs w:val="16"/>
              </w:rPr>
              <w:t>kobeitrag</w:t>
            </w:r>
          </w:p>
        </w:tc>
        <w:tc>
          <w:tcPr>
            <w:tcW w:w="1085" w:type="pct"/>
            <w:shd w:val="clear" w:color="auto" w:fill="F2DBDB" w:themeFill="accent2" w:themeFillTint="33"/>
            <w:vAlign w:val="center"/>
          </w:tcPr>
          <w:p w14:paraId="043B270A" w14:textId="77777777" w:rsidR="00824FA5" w:rsidRPr="003229A5" w:rsidRDefault="00824FA5" w:rsidP="002705C6">
            <w:pPr>
              <w:jc w:val="center"/>
              <w:rPr>
                <w:sz w:val="16"/>
                <w:szCs w:val="16"/>
              </w:rPr>
            </w:pPr>
            <w:r>
              <w:t>-</w:t>
            </w:r>
          </w:p>
        </w:tc>
      </w:tr>
      <w:tr w:rsidR="0055143F" w:rsidRPr="00796A61" w14:paraId="1CADA86E" w14:textId="77777777" w:rsidTr="006A6AFB">
        <w:tc>
          <w:tcPr>
            <w:tcW w:w="1492" w:type="pct"/>
            <w:shd w:val="clear" w:color="auto" w:fill="auto"/>
            <w:vAlign w:val="center"/>
          </w:tcPr>
          <w:p w14:paraId="5A9764F0" w14:textId="673B8D2A" w:rsidR="0055143F" w:rsidRPr="0055143F" w:rsidRDefault="00DC66A2" w:rsidP="002705C6">
            <w:pPr>
              <w:jc w:val="center"/>
              <w:rPr>
                <w:b/>
                <w:noProof/>
              </w:rPr>
            </w:pPr>
            <w:r>
              <w:rPr>
                <w:b/>
                <w:noProof/>
              </w:rPr>
              <w:t>Überschussverwendung</w:t>
            </w:r>
          </w:p>
        </w:tc>
        <w:tc>
          <w:tcPr>
            <w:tcW w:w="443" w:type="pct"/>
            <w:shd w:val="clear" w:color="auto" w:fill="D9D9D9" w:themeFill="background1" w:themeFillShade="D9"/>
            <w:vAlign w:val="center"/>
          </w:tcPr>
          <w:p w14:paraId="7D083475" w14:textId="77777777" w:rsidR="0055143F" w:rsidRDefault="0055143F" w:rsidP="002705C6">
            <w:pPr>
              <w:jc w:val="center"/>
              <w:rPr>
                <w:b/>
              </w:rPr>
            </w:pPr>
          </w:p>
        </w:tc>
        <w:tc>
          <w:tcPr>
            <w:tcW w:w="952" w:type="pct"/>
            <w:shd w:val="clear" w:color="auto" w:fill="DAEEF3" w:themeFill="accent5" w:themeFillTint="33"/>
            <w:vAlign w:val="center"/>
          </w:tcPr>
          <w:p w14:paraId="3ED17493" w14:textId="058B5A9C" w:rsidR="0055143F" w:rsidRDefault="0055143F" w:rsidP="002705C6">
            <w:pPr>
              <w:jc w:val="center"/>
            </w:pPr>
            <w:r>
              <w:rPr>
                <w:sz w:val="16"/>
                <w:szCs w:val="16"/>
              </w:rPr>
              <w:t>-</w:t>
            </w:r>
          </w:p>
        </w:tc>
        <w:tc>
          <w:tcPr>
            <w:tcW w:w="1029" w:type="pct"/>
            <w:shd w:val="clear" w:color="auto" w:fill="FDE9D9" w:themeFill="accent6" w:themeFillTint="33"/>
            <w:vAlign w:val="center"/>
          </w:tcPr>
          <w:p w14:paraId="0471FFDA" w14:textId="72A36C7B" w:rsidR="0055143F" w:rsidRPr="003229A5" w:rsidRDefault="00DC66A2" w:rsidP="002705C6">
            <w:pPr>
              <w:jc w:val="center"/>
              <w:rPr>
                <w:sz w:val="16"/>
                <w:szCs w:val="16"/>
              </w:rPr>
            </w:pPr>
            <w:r>
              <w:rPr>
                <w:sz w:val="16"/>
                <w:szCs w:val="16"/>
              </w:rPr>
              <w:t>Fondsanlage</w:t>
            </w:r>
          </w:p>
        </w:tc>
        <w:tc>
          <w:tcPr>
            <w:tcW w:w="1085" w:type="pct"/>
            <w:shd w:val="clear" w:color="auto" w:fill="F2DBDB" w:themeFill="accent2" w:themeFillTint="33"/>
            <w:vAlign w:val="center"/>
          </w:tcPr>
          <w:p w14:paraId="2470F682" w14:textId="34ADE9B8" w:rsidR="0055143F" w:rsidRDefault="0055143F" w:rsidP="002705C6">
            <w:pPr>
              <w:jc w:val="center"/>
            </w:pPr>
            <w:r>
              <w:rPr>
                <w:sz w:val="16"/>
                <w:szCs w:val="16"/>
              </w:rPr>
              <w:t>-</w:t>
            </w:r>
          </w:p>
        </w:tc>
      </w:tr>
    </w:tbl>
    <w:p w14:paraId="71B604CB" w14:textId="77777777" w:rsidR="00824FA5" w:rsidRDefault="00824FA5" w:rsidP="008E456B">
      <w:pPr>
        <w:rPr>
          <w:b/>
        </w:rPr>
      </w:pPr>
    </w:p>
    <w:p w14:paraId="6EE2CD5D" w14:textId="77777777" w:rsidR="00824FA5" w:rsidRPr="00824FA5" w:rsidRDefault="00824FA5" w:rsidP="008E456B">
      <w:pPr>
        <w:rPr>
          <w:b/>
        </w:rPr>
      </w:pPr>
    </w:p>
    <w:p w14:paraId="5805BE22" w14:textId="77777777" w:rsidR="00FA7DDC" w:rsidRDefault="00A221AF" w:rsidP="00194C12">
      <w:pPr>
        <w:pStyle w:val="berschrift4"/>
      </w:pPr>
      <w:r>
        <w:t>Empfehlung</w:t>
      </w:r>
    </w:p>
    <w:p w14:paraId="7FDD3C78" w14:textId="77777777" w:rsidR="00FA7DDC" w:rsidRDefault="00194C12" w:rsidP="00194C12">
      <w:pPr>
        <w:pStyle w:val="berschrift4"/>
      </w:pPr>
      <w:r w:rsidRPr="00B247B6">
        <w:t>Abstimmung mit F1 der Mathematik</w:t>
      </w:r>
      <w:r w:rsidR="007D64A0">
        <w:t xml:space="preserve"> (29.04.2016)</w:t>
      </w:r>
    </w:p>
    <w:p w14:paraId="29F5F06A" w14:textId="6565BEE1" w:rsidR="00194C12" w:rsidRPr="00B247B6" w:rsidRDefault="00194C12" w:rsidP="00194C12">
      <w:pPr>
        <w:pStyle w:val="berschrift4"/>
      </w:pPr>
      <w:r w:rsidRPr="00B247B6">
        <w:t>Abstimmung mit Produkttechnik</w:t>
      </w:r>
    </w:p>
    <w:p w14:paraId="5B14E441" w14:textId="77777777" w:rsidR="00194C12" w:rsidRPr="00B247B6" w:rsidRDefault="00194C12" w:rsidP="00194C12">
      <w:pPr>
        <w:pStyle w:val="berschrift4"/>
      </w:pPr>
      <w:r w:rsidRPr="00B247B6">
        <w:t>Entscheidung</w:t>
      </w:r>
    </w:p>
    <w:p w14:paraId="4B8571F8" w14:textId="77777777" w:rsidR="00194C12" w:rsidRDefault="00194C12" w:rsidP="00194C12">
      <w:pPr>
        <w:pStyle w:val="berschrift4"/>
      </w:pPr>
      <w:r w:rsidRPr="00B247B6">
        <w:t>Folgearbeiten</w:t>
      </w:r>
    </w:p>
    <w:p w14:paraId="4774306D" w14:textId="77777777" w:rsidR="00194C12" w:rsidRPr="00194C12" w:rsidRDefault="00194C12" w:rsidP="00194C12"/>
    <w:p w14:paraId="3953C32D" w14:textId="30A5944D" w:rsidR="00194C12" w:rsidRPr="00925D78" w:rsidRDefault="00194C12" w:rsidP="00194C12">
      <w:pPr>
        <w:pStyle w:val="berschrift3"/>
      </w:pPr>
      <w:bookmarkStart w:id="10" w:name="_Toc449708249"/>
      <w:bookmarkStart w:id="11" w:name="_Ref452467220"/>
      <w:r w:rsidRPr="00925D78">
        <w:t>Leistungen aus der Schlussgewinnbeteiligung</w:t>
      </w:r>
      <w:bookmarkEnd w:id="10"/>
      <w:bookmarkEnd w:id="11"/>
    </w:p>
    <w:p w14:paraId="4723B0F0" w14:textId="539E5958" w:rsidR="00E37084" w:rsidRDefault="00194C12" w:rsidP="00F20ACA">
      <w:pPr>
        <w:pStyle w:val="berschrift4"/>
      </w:pPr>
      <w:r w:rsidRPr="00B247B6">
        <w:t>Aktueller Stand</w:t>
      </w:r>
    </w:p>
    <w:p w14:paraId="74E4A37D" w14:textId="77777777" w:rsidR="00E37084" w:rsidRDefault="00E37084" w:rsidP="00E37084">
      <w:pPr>
        <w:rPr>
          <w:b/>
        </w:rPr>
      </w:pPr>
    </w:p>
    <w:p w14:paraId="22BAFCFB" w14:textId="7A87F5C2" w:rsidR="009B6270" w:rsidRPr="005213EC" w:rsidRDefault="00E54B8E" w:rsidP="00E37084">
      <w:pPr>
        <w:spacing w:after="200" w:line="276" w:lineRule="auto"/>
        <w:rPr>
          <w:b/>
        </w:rPr>
      </w:pPr>
      <w:r w:rsidRPr="005213EC">
        <w:rPr>
          <w:b/>
        </w:rPr>
        <w:t xml:space="preserve">Bei Rückkauf </w:t>
      </w:r>
    </w:p>
    <w:p w14:paraId="4CEC05BE" w14:textId="15A52404" w:rsidR="009B6270" w:rsidRDefault="009B6270" w:rsidP="00E37084">
      <w:pPr>
        <w:spacing w:after="200" w:line="276" w:lineRule="auto"/>
      </w:pPr>
      <w:r>
        <w:t xml:space="preserve">ARK, aktivplan: </w:t>
      </w:r>
      <w:r w:rsidR="00D421EB">
        <w:t xml:space="preserve">Siehe </w:t>
      </w:r>
      <w:r w:rsidR="00D421EB">
        <w:fldChar w:fldCharType="begin"/>
      </w:r>
      <w:r w:rsidR="00D421EB">
        <w:instrText xml:space="preserve"> REF _Ref449617177 \r \h </w:instrText>
      </w:r>
      <w:r w:rsidR="00D421EB">
        <w:fldChar w:fldCharType="separate"/>
      </w:r>
      <w:r w:rsidR="00D421EB">
        <w:t>6.2.3</w:t>
      </w:r>
      <w:r w:rsidR="00D421EB">
        <w:fldChar w:fldCharType="end"/>
      </w:r>
      <w:r w:rsidR="00D421EB">
        <w:t>.</w:t>
      </w:r>
    </w:p>
    <w:p w14:paraId="5540A300" w14:textId="7B6366B2" w:rsidR="009B6270" w:rsidRPr="005213EC" w:rsidRDefault="009B6270" w:rsidP="00E37084">
      <w:pPr>
        <w:spacing w:after="200" w:line="276" w:lineRule="auto"/>
      </w:pPr>
      <w:r>
        <w:t>ARF: keine</w:t>
      </w:r>
    </w:p>
    <w:p w14:paraId="02C76976" w14:textId="37AEB6A9" w:rsidR="00E54B8E" w:rsidRPr="005213EC" w:rsidRDefault="00E54B8E" w:rsidP="00E37084">
      <w:pPr>
        <w:spacing w:after="200" w:line="276" w:lineRule="auto"/>
        <w:rPr>
          <w:b/>
        </w:rPr>
      </w:pPr>
      <w:r w:rsidRPr="005213EC">
        <w:rPr>
          <w:b/>
        </w:rPr>
        <w:t>Bei Tod</w:t>
      </w:r>
    </w:p>
    <w:tbl>
      <w:tblPr>
        <w:tblStyle w:val="Tabellenraster"/>
        <w:tblW w:w="5000" w:type="pct"/>
        <w:tblLook w:val="04A0" w:firstRow="1" w:lastRow="0" w:firstColumn="1" w:lastColumn="0" w:noHBand="0" w:noVBand="1"/>
      </w:tblPr>
      <w:tblGrid>
        <w:gridCol w:w="5393"/>
        <w:gridCol w:w="780"/>
        <w:gridCol w:w="780"/>
        <w:gridCol w:w="780"/>
        <w:gridCol w:w="1555"/>
      </w:tblGrid>
      <w:tr w:rsidR="00F53930" w:rsidRPr="005213EC" w14:paraId="7A3344A4" w14:textId="77777777" w:rsidTr="00F53930">
        <w:tc>
          <w:tcPr>
            <w:tcW w:w="2903" w:type="pct"/>
            <w:vAlign w:val="center"/>
          </w:tcPr>
          <w:p w14:paraId="5345D520" w14:textId="64F706EB" w:rsidR="00F53930" w:rsidRPr="005213EC" w:rsidRDefault="00F53930" w:rsidP="001B7AA9">
            <w:pPr>
              <w:rPr>
                <w:b/>
              </w:rPr>
            </w:pPr>
            <w:r w:rsidRPr="005213EC">
              <w:rPr>
                <w:b/>
              </w:rPr>
              <w:t>Leistung aus SGK bei Tod</w:t>
            </w:r>
          </w:p>
        </w:tc>
        <w:tc>
          <w:tcPr>
            <w:tcW w:w="420" w:type="pct"/>
            <w:shd w:val="clear" w:color="auto" w:fill="808080" w:themeFill="background1" w:themeFillShade="80"/>
          </w:tcPr>
          <w:p w14:paraId="390E0D35" w14:textId="77777777" w:rsidR="00F53930" w:rsidRPr="005213EC" w:rsidRDefault="00F53930" w:rsidP="001B7AA9">
            <w:pPr>
              <w:jc w:val="center"/>
              <w:rPr>
                <w:b/>
              </w:rPr>
            </w:pPr>
            <w:r w:rsidRPr="005213EC">
              <w:rPr>
                <w:b/>
              </w:rPr>
              <w:t>TD</w:t>
            </w:r>
          </w:p>
        </w:tc>
        <w:tc>
          <w:tcPr>
            <w:tcW w:w="420" w:type="pct"/>
            <w:shd w:val="clear" w:color="auto" w:fill="4BACC6" w:themeFill="accent5"/>
            <w:vAlign w:val="center"/>
          </w:tcPr>
          <w:p w14:paraId="6B1D8943" w14:textId="008FADB4" w:rsidR="00F53930" w:rsidRPr="005213EC" w:rsidRDefault="00F53930" w:rsidP="001B7AA9">
            <w:pPr>
              <w:jc w:val="center"/>
              <w:rPr>
                <w:b/>
              </w:rPr>
            </w:pPr>
            <w:r>
              <w:rPr>
                <w:b/>
              </w:rPr>
              <w:t>ARK</w:t>
            </w:r>
          </w:p>
        </w:tc>
        <w:tc>
          <w:tcPr>
            <w:tcW w:w="420" w:type="pct"/>
            <w:shd w:val="clear" w:color="auto" w:fill="F79646" w:themeFill="accent6"/>
            <w:vAlign w:val="center"/>
          </w:tcPr>
          <w:p w14:paraId="6727B577" w14:textId="63DBB6B4" w:rsidR="00F53930" w:rsidRPr="00F53930" w:rsidRDefault="00F53930" w:rsidP="001B7AA9">
            <w:pPr>
              <w:jc w:val="center"/>
              <w:rPr>
                <w:b/>
              </w:rPr>
            </w:pPr>
            <w:r>
              <w:rPr>
                <w:b/>
              </w:rPr>
              <w:t>ARF</w:t>
            </w:r>
          </w:p>
        </w:tc>
        <w:tc>
          <w:tcPr>
            <w:tcW w:w="837" w:type="pct"/>
            <w:shd w:val="clear" w:color="auto" w:fill="FF0000"/>
            <w:vAlign w:val="center"/>
          </w:tcPr>
          <w:p w14:paraId="60500DEE" w14:textId="1353D94B" w:rsidR="00F53930" w:rsidRPr="005213EC" w:rsidRDefault="00F53930" w:rsidP="00F53930">
            <w:pPr>
              <w:rPr>
                <w:b/>
              </w:rPr>
            </w:pPr>
            <w:r>
              <w:rPr>
                <w:b/>
              </w:rPr>
              <w:t>aktivplan</w:t>
            </w:r>
          </w:p>
        </w:tc>
      </w:tr>
      <w:tr w:rsidR="00F53930" w:rsidRPr="005213EC" w14:paraId="678F2A2F" w14:textId="77777777" w:rsidTr="00F53930">
        <w:tc>
          <w:tcPr>
            <w:tcW w:w="2903" w:type="pct"/>
            <w:vAlign w:val="center"/>
          </w:tcPr>
          <w:p w14:paraId="1BDD37F9" w14:textId="1DFCA099" w:rsidR="00F53930" w:rsidRPr="005213EC" w:rsidRDefault="006A6AFB" w:rsidP="001B7AA9">
            <w:r>
              <w:lastRenderedPageBreak/>
              <w:t>keine</w:t>
            </w:r>
          </w:p>
        </w:tc>
        <w:tc>
          <w:tcPr>
            <w:tcW w:w="420" w:type="pct"/>
            <w:shd w:val="clear" w:color="auto" w:fill="D9D9D9" w:themeFill="background1" w:themeFillShade="D9"/>
          </w:tcPr>
          <w:p w14:paraId="10B9109E" w14:textId="7C8E80B3" w:rsidR="00F53930" w:rsidRPr="005213EC" w:rsidRDefault="00F53930" w:rsidP="001B7AA9">
            <w:pPr>
              <w:jc w:val="center"/>
              <w:rPr>
                <w:b/>
              </w:rPr>
            </w:pPr>
          </w:p>
        </w:tc>
        <w:tc>
          <w:tcPr>
            <w:tcW w:w="420" w:type="pct"/>
            <w:shd w:val="clear" w:color="auto" w:fill="DAEEF3" w:themeFill="accent5" w:themeFillTint="33"/>
            <w:vAlign w:val="center"/>
          </w:tcPr>
          <w:p w14:paraId="26BF49FA" w14:textId="1D732CFD" w:rsidR="00F53930" w:rsidRPr="005213EC" w:rsidRDefault="006A6AFB" w:rsidP="001B7AA9">
            <w:pPr>
              <w:jc w:val="center"/>
            </w:pPr>
            <w:r>
              <w:t>-</w:t>
            </w:r>
          </w:p>
        </w:tc>
        <w:tc>
          <w:tcPr>
            <w:tcW w:w="420" w:type="pct"/>
            <w:shd w:val="clear" w:color="auto" w:fill="FDE9D9" w:themeFill="accent6" w:themeFillTint="33"/>
            <w:vAlign w:val="center"/>
          </w:tcPr>
          <w:p w14:paraId="1385C7BA" w14:textId="1D38309A" w:rsidR="00F53930" w:rsidRPr="00F53930" w:rsidRDefault="006A6AFB" w:rsidP="001B7AA9">
            <w:pPr>
              <w:jc w:val="center"/>
            </w:pPr>
            <w:r>
              <w:t>X</w:t>
            </w:r>
          </w:p>
        </w:tc>
        <w:tc>
          <w:tcPr>
            <w:tcW w:w="837" w:type="pct"/>
            <w:shd w:val="clear" w:color="auto" w:fill="F2DBDB" w:themeFill="accent2" w:themeFillTint="33"/>
            <w:vAlign w:val="center"/>
          </w:tcPr>
          <w:p w14:paraId="0F9523E8" w14:textId="7F08EAD8" w:rsidR="00F53930" w:rsidRPr="005213EC" w:rsidRDefault="006A6AFB" w:rsidP="001B7AA9">
            <w:pPr>
              <w:jc w:val="center"/>
            </w:pPr>
            <w:r>
              <w:t>-</w:t>
            </w:r>
          </w:p>
        </w:tc>
      </w:tr>
      <w:tr w:rsidR="00F53930" w:rsidRPr="005213EC" w14:paraId="1860AD03" w14:textId="77777777" w:rsidTr="00F53930">
        <w:tc>
          <w:tcPr>
            <w:tcW w:w="2903" w:type="pct"/>
            <w:vAlign w:val="center"/>
          </w:tcPr>
          <w:p w14:paraId="7A524209" w14:textId="2730C105" w:rsidR="00F53930" w:rsidRPr="005213EC" w:rsidRDefault="006A6AFB" w:rsidP="001B7AA9">
            <w:r>
              <w:t>SGK</w:t>
            </w:r>
          </w:p>
        </w:tc>
        <w:tc>
          <w:tcPr>
            <w:tcW w:w="420" w:type="pct"/>
            <w:shd w:val="clear" w:color="auto" w:fill="D9D9D9" w:themeFill="background1" w:themeFillShade="D9"/>
          </w:tcPr>
          <w:p w14:paraId="40BC41DD" w14:textId="01EC5927" w:rsidR="00F53930" w:rsidRPr="005213EC" w:rsidRDefault="00F53930" w:rsidP="001B7AA9">
            <w:pPr>
              <w:jc w:val="center"/>
              <w:rPr>
                <w:b/>
              </w:rPr>
            </w:pPr>
          </w:p>
        </w:tc>
        <w:tc>
          <w:tcPr>
            <w:tcW w:w="420" w:type="pct"/>
            <w:shd w:val="clear" w:color="auto" w:fill="DAEEF3" w:themeFill="accent5" w:themeFillTint="33"/>
            <w:vAlign w:val="center"/>
          </w:tcPr>
          <w:p w14:paraId="11379906" w14:textId="334B357A" w:rsidR="00F53930" w:rsidRPr="005213EC" w:rsidRDefault="006A6AFB" w:rsidP="001B7AA9">
            <w:pPr>
              <w:jc w:val="center"/>
            </w:pPr>
            <w:r>
              <w:t>X</w:t>
            </w:r>
          </w:p>
        </w:tc>
        <w:tc>
          <w:tcPr>
            <w:tcW w:w="420" w:type="pct"/>
            <w:shd w:val="clear" w:color="auto" w:fill="FDE9D9" w:themeFill="accent6" w:themeFillTint="33"/>
            <w:vAlign w:val="center"/>
          </w:tcPr>
          <w:p w14:paraId="1CF63793" w14:textId="77777777" w:rsidR="00F53930" w:rsidRPr="00F53930" w:rsidRDefault="00F53930" w:rsidP="001B7AA9">
            <w:pPr>
              <w:jc w:val="center"/>
            </w:pPr>
            <w:r w:rsidRPr="00F53930">
              <w:t>-</w:t>
            </w:r>
          </w:p>
        </w:tc>
        <w:tc>
          <w:tcPr>
            <w:tcW w:w="837" w:type="pct"/>
            <w:shd w:val="clear" w:color="auto" w:fill="F2DBDB" w:themeFill="accent2" w:themeFillTint="33"/>
            <w:vAlign w:val="center"/>
          </w:tcPr>
          <w:p w14:paraId="2DA46FC5" w14:textId="6B3FF1B4" w:rsidR="00F53930" w:rsidRPr="005213EC" w:rsidRDefault="006A6AFB" w:rsidP="001B7AA9">
            <w:pPr>
              <w:jc w:val="center"/>
            </w:pPr>
            <w:r>
              <w:t>X</w:t>
            </w:r>
          </w:p>
        </w:tc>
      </w:tr>
    </w:tbl>
    <w:p w14:paraId="05E769D5" w14:textId="77777777" w:rsidR="00E37084" w:rsidRDefault="00E37084" w:rsidP="00E37084">
      <w:pPr>
        <w:rPr>
          <w:b/>
        </w:rPr>
      </w:pPr>
    </w:p>
    <w:p w14:paraId="2C78767B" w14:textId="1691B10D" w:rsidR="00640A6B" w:rsidRDefault="00640A6B" w:rsidP="00640A6B">
      <w:pPr>
        <w:pStyle w:val="berschrift4"/>
      </w:pPr>
      <w:r>
        <w:t>Empfehlung</w:t>
      </w:r>
    </w:p>
    <w:p w14:paraId="2BE40BF1" w14:textId="2F67B22D" w:rsidR="00640A6B" w:rsidRPr="00640A6B" w:rsidRDefault="00194C12" w:rsidP="009B6270">
      <w:pPr>
        <w:pStyle w:val="berschrift4"/>
      </w:pPr>
      <w:r w:rsidRPr="00B247B6">
        <w:t>Abstimmung mit F1 der Mathematik</w:t>
      </w:r>
      <w:r w:rsidR="00640A6B">
        <w:t xml:space="preserve"> </w:t>
      </w:r>
    </w:p>
    <w:p w14:paraId="3FA5E581" w14:textId="77777777" w:rsidR="00194C12" w:rsidRPr="00B247B6" w:rsidRDefault="00194C12" w:rsidP="00194C12">
      <w:pPr>
        <w:pStyle w:val="berschrift4"/>
      </w:pPr>
      <w:r w:rsidRPr="00B247B6">
        <w:t>Abstimmung mit Produkttechnik</w:t>
      </w:r>
    </w:p>
    <w:p w14:paraId="5A625C41" w14:textId="77777777" w:rsidR="00194C12" w:rsidRPr="00B247B6" w:rsidRDefault="00194C12" w:rsidP="00194C12">
      <w:pPr>
        <w:pStyle w:val="berschrift4"/>
      </w:pPr>
      <w:r w:rsidRPr="00B247B6">
        <w:t>Entscheidung</w:t>
      </w:r>
    </w:p>
    <w:p w14:paraId="0A7A1404" w14:textId="77777777" w:rsidR="00194C12" w:rsidRDefault="00194C12" w:rsidP="00194C12">
      <w:pPr>
        <w:pStyle w:val="berschrift4"/>
      </w:pPr>
      <w:r w:rsidRPr="00B247B6">
        <w:t>Folgearbeiten</w:t>
      </w:r>
    </w:p>
    <w:p w14:paraId="5972278F" w14:textId="77777777" w:rsidR="00194C12" w:rsidRPr="00194C12" w:rsidRDefault="00194C12" w:rsidP="00194C12"/>
    <w:p w14:paraId="5D73703C" w14:textId="5B371407" w:rsidR="00194C12" w:rsidRDefault="00194C12" w:rsidP="00194C12">
      <w:pPr>
        <w:pStyle w:val="berschrift3"/>
      </w:pPr>
      <w:bookmarkStart w:id="12" w:name="_Toc449708250"/>
      <w:r>
        <w:t>Beteiligung an den Bewertungsreserven</w:t>
      </w:r>
      <w:bookmarkEnd w:id="12"/>
    </w:p>
    <w:p w14:paraId="38CB4502" w14:textId="77777777" w:rsidR="00A81CBC" w:rsidRDefault="00A81CBC" w:rsidP="00A81CBC"/>
    <w:tbl>
      <w:tblPr>
        <w:tblStyle w:val="Tabellenraster"/>
        <w:tblW w:w="0" w:type="auto"/>
        <w:tblLook w:val="04A0" w:firstRow="1" w:lastRow="0" w:firstColumn="1" w:lastColumn="0" w:noHBand="0" w:noVBand="1"/>
      </w:tblPr>
      <w:tblGrid>
        <w:gridCol w:w="2393"/>
        <w:gridCol w:w="1625"/>
        <w:gridCol w:w="1803"/>
        <w:gridCol w:w="1651"/>
        <w:gridCol w:w="1816"/>
      </w:tblGrid>
      <w:tr w:rsidR="00A81CBC" w14:paraId="604C17DD" w14:textId="77777777" w:rsidTr="00A81CBC">
        <w:tc>
          <w:tcPr>
            <w:tcW w:w="1842" w:type="dxa"/>
          </w:tcPr>
          <w:p w14:paraId="0AC1B6FD" w14:textId="77777777" w:rsidR="00A81CBC" w:rsidRDefault="00A81CBC" w:rsidP="00A81CBC"/>
        </w:tc>
        <w:tc>
          <w:tcPr>
            <w:tcW w:w="1842" w:type="dxa"/>
            <w:shd w:val="clear" w:color="auto" w:fill="7F7F7F" w:themeFill="text1" w:themeFillTint="80"/>
          </w:tcPr>
          <w:p w14:paraId="4495C2F4" w14:textId="642CF6EA" w:rsidR="00A81CBC" w:rsidRPr="00A81CBC" w:rsidRDefault="00A81CBC" w:rsidP="00A81CBC">
            <w:pPr>
              <w:jc w:val="center"/>
              <w:rPr>
                <w:b/>
              </w:rPr>
            </w:pPr>
            <w:r w:rsidRPr="00A81CBC">
              <w:rPr>
                <w:b/>
              </w:rPr>
              <w:t>TD</w:t>
            </w:r>
          </w:p>
        </w:tc>
        <w:tc>
          <w:tcPr>
            <w:tcW w:w="1842" w:type="dxa"/>
            <w:shd w:val="clear" w:color="auto" w:fill="4BACC6" w:themeFill="accent5"/>
          </w:tcPr>
          <w:p w14:paraId="4064E993" w14:textId="2C095C08" w:rsidR="00A81CBC" w:rsidRPr="00A81CBC" w:rsidRDefault="00A81CBC" w:rsidP="00A81CBC">
            <w:pPr>
              <w:jc w:val="center"/>
              <w:rPr>
                <w:b/>
              </w:rPr>
            </w:pPr>
            <w:r w:rsidRPr="00A81CBC">
              <w:rPr>
                <w:b/>
              </w:rPr>
              <w:t>ARK</w:t>
            </w:r>
          </w:p>
        </w:tc>
        <w:tc>
          <w:tcPr>
            <w:tcW w:w="1843" w:type="dxa"/>
            <w:shd w:val="clear" w:color="auto" w:fill="F79646" w:themeFill="accent6"/>
          </w:tcPr>
          <w:p w14:paraId="7A618B8F" w14:textId="0AFDABA9" w:rsidR="00A81CBC" w:rsidRPr="00A81CBC" w:rsidRDefault="00A81CBC" w:rsidP="00A81CBC">
            <w:pPr>
              <w:jc w:val="center"/>
              <w:rPr>
                <w:b/>
              </w:rPr>
            </w:pPr>
            <w:r w:rsidRPr="00A81CBC">
              <w:rPr>
                <w:b/>
              </w:rPr>
              <w:t>AR</w:t>
            </w:r>
            <w:r w:rsidR="00116652">
              <w:rPr>
                <w:b/>
              </w:rPr>
              <w:t>F</w:t>
            </w:r>
          </w:p>
        </w:tc>
        <w:tc>
          <w:tcPr>
            <w:tcW w:w="1843" w:type="dxa"/>
            <w:shd w:val="clear" w:color="auto" w:fill="FF0000"/>
          </w:tcPr>
          <w:p w14:paraId="0B33E104" w14:textId="3D5C66FC" w:rsidR="00A81CBC" w:rsidRDefault="00B20B25" w:rsidP="00A81CBC">
            <w:pPr>
              <w:jc w:val="center"/>
            </w:pPr>
            <w:r>
              <w:rPr>
                <w:b/>
              </w:rPr>
              <w:t>a</w:t>
            </w:r>
            <w:r w:rsidR="00A81CBC" w:rsidRPr="00A81CBC">
              <w:rPr>
                <w:b/>
              </w:rPr>
              <w:t>ktivplan</w:t>
            </w:r>
          </w:p>
        </w:tc>
      </w:tr>
      <w:tr w:rsidR="00A81CBC" w14:paraId="190AFD38" w14:textId="77777777" w:rsidTr="00A81CBC">
        <w:tc>
          <w:tcPr>
            <w:tcW w:w="1842" w:type="dxa"/>
          </w:tcPr>
          <w:p w14:paraId="623C6914" w14:textId="6B2ACDFB" w:rsidR="00A81CBC" w:rsidRPr="00B20B25" w:rsidRDefault="00A81CBC" w:rsidP="00A81CBC">
            <w:pPr>
              <w:rPr>
                <w:b/>
              </w:rPr>
            </w:pPr>
            <w:r w:rsidRPr="00B20B25">
              <w:rPr>
                <w:b/>
              </w:rPr>
              <w:t>Beteiligung an B</w:t>
            </w:r>
            <w:r w:rsidRPr="00B20B25">
              <w:rPr>
                <w:b/>
              </w:rPr>
              <w:t>e</w:t>
            </w:r>
            <w:r w:rsidRPr="00B20B25">
              <w:rPr>
                <w:b/>
              </w:rPr>
              <w:t>wertungsreserven</w:t>
            </w:r>
          </w:p>
        </w:tc>
        <w:tc>
          <w:tcPr>
            <w:tcW w:w="1842" w:type="dxa"/>
            <w:shd w:val="clear" w:color="auto" w:fill="BFBFBF" w:themeFill="background1" w:themeFillShade="BF"/>
          </w:tcPr>
          <w:p w14:paraId="4297FE68" w14:textId="77777777" w:rsidR="00A81CBC" w:rsidRDefault="00A81CBC" w:rsidP="00A81CBC"/>
        </w:tc>
        <w:tc>
          <w:tcPr>
            <w:tcW w:w="1842" w:type="dxa"/>
            <w:shd w:val="clear" w:color="auto" w:fill="DAEEF3" w:themeFill="accent5" w:themeFillTint="33"/>
          </w:tcPr>
          <w:p w14:paraId="5C07A2F6" w14:textId="1DDBF87F" w:rsidR="00A81CBC" w:rsidRPr="00B20B25" w:rsidRDefault="00A81CBC" w:rsidP="00A81CBC">
            <w:pPr>
              <w:rPr>
                <w:sz w:val="16"/>
                <w:szCs w:val="16"/>
              </w:rPr>
            </w:pPr>
            <w:proofErr w:type="spellStart"/>
            <w:r w:rsidRPr="00B20B25">
              <w:rPr>
                <w:sz w:val="16"/>
                <w:szCs w:val="16"/>
              </w:rPr>
              <w:t>Mindest</w:t>
            </w:r>
            <w:proofErr w:type="spellEnd"/>
            <w:r w:rsidRPr="00B20B25">
              <w:rPr>
                <w:sz w:val="16"/>
                <w:szCs w:val="16"/>
              </w:rPr>
              <w:t>)</w:t>
            </w:r>
            <w:proofErr w:type="spellStart"/>
            <w:r w:rsidRPr="00B20B25">
              <w:rPr>
                <w:sz w:val="16"/>
                <w:szCs w:val="16"/>
              </w:rPr>
              <w:t>beteiligung</w:t>
            </w:r>
            <w:proofErr w:type="spellEnd"/>
            <w:r w:rsidRPr="00B20B25">
              <w:rPr>
                <w:sz w:val="16"/>
                <w:szCs w:val="16"/>
              </w:rPr>
              <w:t xml:space="preserve"> an den BWR in % der SÜA + übersteigende BWR</w:t>
            </w:r>
          </w:p>
        </w:tc>
        <w:tc>
          <w:tcPr>
            <w:tcW w:w="1843" w:type="dxa"/>
            <w:shd w:val="clear" w:color="auto" w:fill="FDE9D9" w:themeFill="accent6" w:themeFillTint="33"/>
          </w:tcPr>
          <w:p w14:paraId="2C03A6A3" w14:textId="762ED41A" w:rsidR="00A81CBC" w:rsidRPr="00B20B25" w:rsidRDefault="00A81CBC" w:rsidP="00B20B25">
            <w:pPr>
              <w:jc w:val="center"/>
              <w:rPr>
                <w:sz w:val="16"/>
                <w:szCs w:val="16"/>
              </w:rPr>
            </w:pPr>
            <w:r w:rsidRPr="00B20B25">
              <w:rPr>
                <w:sz w:val="16"/>
                <w:szCs w:val="16"/>
              </w:rPr>
              <w:t>keine</w:t>
            </w:r>
          </w:p>
        </w:tc>
        <w:tc>
          <w:tcPr>
            <w:tcW w:w="1843" w:type="dxa"/>
            <w:shd w:val="clear" w:color="auto" w:fill="F2DBDB" w:themeFill="accent2" w:themeFillTint="33"/>
          </w:tcPr>
          <w:p w14:paraId="231C8AF1" w14:textId="60B4ED2E" w:rsidR="00A81CBC" w:rsidRDefault="00A81CBC" w:rsidP="00A81CBC">
            <w:r>
              <w:t>(</w:t>
            </w:r>
            <w:proofErr w:type="spellStart"/>
            <w:r w:rsidRPr="00B20B25">
              <w:rPr>
                <w:sz w:val="16"/>
                <w:szCs w:val="16"/>
              </w:rPr>
              <w:t>Mindest</w:t>
            </w:r>
            <w:proofErr w:type="spellEnd"/>
            <w:r w:rsidRPr="00B20B25">
              <w:rPr>
                <w:sz w:val="16"/>
                <w:szCs w:val="16"/>
              </w:rPr>
              <w:t>)</w:t>
            </w:r>
            <w:proofErr w:type="spellStart"/>
            <w:r w:rsidRPr="00B20B25">
              <w:rPr>
                <w:sz w:val="16"/>
                <w:szCs w:val="16"/>
              </w:rPr>
              <w:t>beteiligung</w:t>
            </w:r>
            <w:proofErr w:type="spellEnd"/>
            <w:r w:rsidRPr="00B20B25">
              <w:rPr>
                <w:sz w:val="16"/>
                <w:szCs w:val="16"/>
              </w:rPr>
              <w:t xml:space="preserve"> an den BWR in % der SÜA + übersteigende BWR</w:t>
            </w:r>
          </w:p>
        </w:tc>
      </w:tr>
    </w:tbl>
    <w:p w14:paraId="69232C53" w14:textId="77777777" w:rsidR="00A81CBC" w:rsidRPr="00A81CBC" w:rsidRDefault="00A81CBC" w:rsidP="00A81CBC"/>
    <w:p w14:paraId="2E8350CA" w14:textId="77777777" w:rsidR="00194C12" w:rsidRPr="00B8473E" w:rsidRDefault="00194C12" w:rsidP="00194C12">
      <w:pPr>
        <w:pStyle w:val="berschrift4"/>
        <w:rPr>
          <w:highlight w:val="yellow"/>
        </w:rPr>
      </w:pPr>
      <w:r w:rsidRPr="00B8473E">
        <w:rPr>
          <w:highlight w:val="yellow"/>
        </w:rPr>
        <w:t>Aktueller Stand</w:t>
      </w:r>
    </w:p>
    <w:p w14:paraId="7EBF29AC" w14:textId="77777777" w:rsidR="00194C12" w:rsidRPr="008A2630" w:rsidRDefault="00194C12" w:rsidP="00194C12">
      <w:pPr>
        <w:pStyle w:val="berschrift4"/>
      </w:pPr>
      <w:r w:rsidRPr="008A2630">
        <w:t>Abstimmung mit F1 der Mathematik</w:t>
      </w:r>
    </w:p>
    <w:p w14:paraId="06AEB8F4" w14:textId="77777777" w:rsidR="00194C12" w:rsidRPr="008A2630" w:rsidRDefault="00194C12" w:rsidP="00194C12">
      <w:pPr>
        <w:pStyle w:val="berschrift4"/>
      </w:pPr>
      <w:r w:rsidRPr="008A2630">
        <w:t>Abstimmung mit Produkttechnik</w:t>
      </w:r>
    </w:p>
    <w:p w14:paraId="77FA19B7" w14:textId="77777777" w:rsidR="00194C12" w:rsidRPr="008A2630" w:rsidRDefault="00194C12" w:rsidP="00194C12">
      <w:pPr>
        <w:pStyle w:val="berschrift4"/>
      </w:pPr>
      <w:r w:rsidRPr="008A2630">
        <w:t>Entscheidung</w:t>
      </w:r>
    </w:p>
    <w:p w14:paraId="50B980B5" w14:textId="77777777" w:rsidR="00194C12" w:rsidRDefault="00194C12" w:rsidP="00194C12">
      <w:pPr>
        <w:pStyle w:val="berschrift4"/>
      </w:pPr>
      <w:r w:rsidRPr="008A2630">
        <w:t>Folgearbeiten</w:t>
      </w:r>
    </w:p>
    <w:p w14:paraId="14ED4B5E" w14:textId="77777777" w:rsidR="00812DA7" w:rsidRDefault="00812DA7" w:rsidP="003D364E"/>
    <w:p w14:paraId="0A9DBEB1" w14:textId="59C99267" w:rsidR="00F832A9" w:rsidRDefault="00F832A9" w:rsidP="003D364E">
      <w:pPr>
        <w:pStyle w:val="berschrift3"/>
      </w:pPr>
      <w:bookmarkStart w:id="13" w:name="_Toc449708251"/>
      <w:r>
        <w:t>Gesamtleistungen</w:t>
      </w:r>
      <w:bookmarkEnd w:id="13"/>
    </w:p>
    <w:p w14:paraId="43AE816E" w14:textId="77777777" w:rsidR="00F832A9" w:rsidRDefault="00F832A9" w:rsidP="00F832A9">
      <w:pPr>
        <w:pStyle w:val="berschrift4"/>
      </w:pPr>
      <w:r w:rsidRPr="00B247B6">
        <w:t>Aktueller Stand</w:t>
      </w:r>
    </w:p>
    <w:p w14:paraId="5B1392FF" w14:textId="77777777" w:rsidR="00660047" w:rsidRDefault="00660047" w:rsidP="00F832A9">
      <w:pPr>
        <w:rPr>
          <w:b/>
        </w:rPr>
      </w:pPr>
    </w:p>
    <w:p w14:paraId="3092E4AB" w14:textId="53589609" w:rsidR="00F832A9" w:rsidRPr="00660047" w:rsidRDefault="00660047" w:rsidP="00F832A9">
      <w:pPr>
        <w:rPr>
          <w:b/>
          <w:u w:val="single"/>
        </w:rPr>
      </w:pPr>
      <w:r w:rsidRPr="00660047">
        <w:rPr>
          <w:b/>
          <w:u w:val="single"/>
        </w:rPr>
        <w:t>Vor Rentenbeginn:</w:t>
      </w:r>
    </w:p>
    <w:p w14:paraId="785F9DF3" w14:textId="77777777" w:rsidR="00660047" w:rsidRDefault="00660047" w:rsidP="00660047">
      <w:pPr>
        <w:rPr>
          <w:b/>
        </w:rPr>
      </w:pPr>
    </w:p>
    <w:p w14:paraId="5A9D044F" w14:textId="3375A8D6" w:rsidR="007C1010" w:rsidRDefault="00660047" w:rsidP="00660047">
      <w:pPr>
        <w:rPr>
          <w:b/>
        </w:rPr>
      </w:pPr>
      <w:r w:rsidRPr="00FE7BBF">
        <w:rPr>
          <w:b/>
        </w:rPr>
        <w:t>Todesfallleistung</w:t>
      </w:r>
      <w:r w:rsidR="007C1010">
        <w:rPr>
          <w:b/>
        </w:rPr>
        <w:t xml:space="preserve"> vor Rentenbeginn</w:t>
      </w:r>
    </w:p>
    <w:p w14:paraId="2EAB91B2" w14:textId="77777777" w:rsidR="007C1010" w:rsidRDefault="007C1010" w:rsidP="00660047">
      <w:pPr>
        <w:rPr>
          <w:b/>
        </w:rPr>
      </w:pPr>
    </w:p>
    <w:tbl>
      <w:tblPr>
        <w:tblStyle w:val="Tabellenraster"/>
        <w:tblW w:w="0" w:type="auto"/>
        <w:tblLook w:val="04A0" w:firstRow="1" w:lastRow="0" w:firstColumn="1" w:lastColumn="0" w:noHBand="0" w:noVBand="1"/>
      </w:tblPr>
      <w:tblGrid>
        <w:gridCol w:w="2026"/>
        <w:gridCol w:w="1787"/>
        <w:gridCol w:w="1821"/>
        <w:gridCol w:w="1832"/>
        <w:gridCol w:w="1822"/>
      </w:tblGrid>
      <w:tr w:rsidR="007C1010" w14:paraId="30172E8C" w14:textId="77777777" w:rsidTr="002A6B0B">
        <w:tc>
          <w:tcPr>
            <w:tcW w:w="1842" w:type="dxa"/>
          </w:tcPr>
          <w:p w14:paraId="07012366" w14:textId="77777777" w:rsidR="007C1010" w:rsidRDefault="007C1010" w:rsidP="002A6B0B"/>
        </w:tc>
        <w:tc>
          <w:tcPr>
            <w:tcW w:w="1842" w:type="dxa"/>
            <w:shd w:val="clear" w:color="auto" w:fill="7F7F7F" w:themeFill="text1" w:themeFillTint="80"/>
          </w:tcPr>
          <w:p w14:paraId="51B7A957" w14:textId="77777777" w:rsidR="007C1010" w:rsidRPr="00A81CBC" w:rsidRDefault="007C1010" w:rsidP="002A6B0B">
            <w:pPr>
              <w:jc w:val="center"/>
              <w:rPr>
                <w:b/>
              </w:rPr>
            </w:pPr>
            <w:r w:rsidRPr="00A81CBC">
              <w:rPr>
                <w:b/>
              </w:rPr>
              <w:t>TD</w:t>
            </w:r>
          </w:p>
        </w:tc>
        <w:tc>
          <w:tcPr>
            <w:tcW w:w="1842" w:type="dxa"/>
            <w:shd w:val="clear" w:color="auto" w:fill="4BACC6" w:themeFill="accent5"/>
          </w:tcPr>
          <w:p w14:paraId="0DE84BAB" w14:textId="77777777" w:rsidR="007C1010" w:rsidRPr="00A81CBC" w:rsidRDefault="007C1010" w:rsidP="002A6B0B">
            <w:pPr>
              <w:jc w:val="center"/>
              <w:rPr>
                <w:b/>
              </w:rPr>
            </w:pPr>
            <w:r w:rsidRPr="00A81CBC">
              <w:rPr>
                <w:b/>
              </w:rPr>
              <w:t>ARK</w:t>
            </w:r>
          </w:p>
        </w:tc>
        <w:tc>
          <w:tcPr>
            <w:tcW w:w="1843" w:type="dxa"/>
            <w:shd w:val="clear" w:color="auto" w:fill="F79646" w:themeFill="accent6"/>
          </w:tcPr>
          <w:p w14:paraId="23ABA987" w14:textId="77777777" w:rsidR="007C1010" w:rsidRPr="00A81CBC" w:rsidRDefault="007C1010" w:rsidP="002A6B0B">
            <w:pPr>
              <w:jc w:val="center"/>
              <w:rPr>
                <w:b/>
              </w:rPr>
            </w:pPr>
            <w:r w:rsidRPr="00A81CBC">
              <w:rPr>
                <w:b/>
              </w:rPr>
              <w:t>AR</w:t>
            </w:r>
            <w:r>
              <w:rPr>
                <w:b/>
              </w:rPr>
              <w:t>F</w:t>
            </w:r>
          </w:p>
        </w:tc>
        <w:tc>
          <w:tcPr>
            <w:tcW w:w="1843" w:type="dxa"/>
            <w:shd w:val="clear" w:color="auto" w:fill="FF0000"/>
          </w:tcPr>
          <w:p w14:paraId="0B9361AF" w14:textId="77777777" w:rsidR="007C1010" w:rsidRDefault="007C1010" w:rsidP="002A6B0B">
            <w:pPr>
              <w:jc w:val="center"/>
            </w:pPr>
            <w:r>
              <w:rPr>
                <w:b/>
              </w:rPr>
              <w:t>a</w:t>
            </w:r>
            <w:r w:rsidRPr="00A81CBC">
              <w:rPr>
                <w:b/>
              </w:rPr>
              <w:t>ktivplan</w:t>
            </w:r>
          </w:p>
        </w:tc>
      </w:tr>
      <w:tr w:rsidR="007C1010" w14:paraId="3DDEBCC8" w14:textId="77777777" w:rsidTr="002A6B0B">
        <w:tc>
          <w:tcPr>
            <w:tcW w:w="1842" w:type="dxa"/>
          </w:tcPr>
          <w:p w14:paraId="04617EA4" w14:textId="0F38818D" w:rsidR="007C1010" w:rsidRPr="00B20B25" w:rsidRDefault="007C1010" w:rsidP="002A6B0B">
            <w:pPr>
              <w:rPr>
                <w:b/>
              </w:rPr>
            </w:pPr>
            <w:r>
              <w:rPr>
                <w:b/>
              </w:rPr>
              <w:t>Todesfallleistung</w:t>
            </w:r>
          </w:p>
        </w:tc>
        <w:tc>
          <w:tcPr>
            <w:tcW w:w="1842" w:type="dxa"/>
            <w:shd w:val="clear" w:color="auto" w:fill="BFBFBF" w:themeFill="background1" w:themeFillShade="BF"/>
          </w:tcPr>
          <w:p w14:paraId="2B43FB86" w14:textId="77777777" w:rsidR="007C1010" w:rsidRDefault="007C1010" w:rsidP="002A6B0B"/>
        </w:tc>
        <w:tc>
          <w:tcPr>
            <w:tcW w:w="1842" w:type="dxa"/>
            <w:shd w:val="clear" w:color="auto" w:fill="DAEEF3" w:themeFill="accent5" w:themeFillTint="33"/>
          </w:tcPr>
          <w:p w14:paraId="6A150205" w14:textId="71FD36EF" w:rsidR="007C1010" w:rsidRPr="007C1010" w:rsidRDefault="007C1010" w:rsidP="002A6B0B">
            <w:pPr>
              <w:rPr>
                <w:sz w:val="16"/>
                <w:szCs w:val="16"/>
              </w:rPr>
            </w:pPr>
            <w:r w:rsidRPr="007C1010">
              <w:rPr>
                <w:sz w:val="16"/>
                <w:szCs w:val="16"/>
              </w:rPr>
              <w:t>gesamtes Guthaben (aus Sparbeiträgen und laufenden Übe</w:t>
            </w:r>
            <w:r w:rsidRPr="007C1010">
              <w:rPr>
                <w:sz w:val="16"/>
                <w:szCs w:val="16"/>
              </w:rPr>
              <w:t>r</w:t>
            </w:r>
            <w:r w:rsidRPr="007C1010">
              <w:rPr>
                <w:sz w:val="16"/>
                <w:szCs w:val="16"/>
              </w:rPr>
              <w:t>schüssen) + SÜA bei Tod + (Mindest-)Beteiligung an den BWR, kein Stornoa</w:t>
            </w:r>
            <w:r w:rsidRPr="007C1010">
              <w:rPr>
                <w:sz w:val="16"/>
                <w:szCs w:val="16"/>
              </w:rPr>
              <w:t>b</w:t>
            </w:r>
            <w:r w:rsidRPr="007C1010">
              <w:rPr>
                <w:sz w:val="16"/>
                <w:szCs w:val="16"/>
              </w:rPr>
              <w:t>schlag</w:t>
            </w:r>
          </w:p>
        </w:tc>
        <w:tc>
          <w:tcPr>
            <w:tcW w:w="1843" w:type="dxa"/>
            <w:shd w:val="clear" w:color="auto" w:fill="FDE9D9" w:themeFill="accent6" w:themeFillTint="33"/>
          </w:tcPr>
          <w:p w14:paraId="42FB5873" w14:textId="21519425" w:rsidR="007C1010" w:rsidRPr="00B20B25" w:rsidRDefault="007C1010" w:rsidP="002A6B0B">
            <w:pPr>
              <w:jc w:val="center"/>
              <w:rPr>
                <w:sz w:val="16"/>
                <w:szCs w:val="16"/>
              </w:rPr>
            </w:pPr>
            <w:r>
              <w:rPr>
                <w:sz w:val="16"/>
                <w:szCs w:val="16"/>
              </w:rPr>
              <w:t xml:space="preserve">Höhe des </w:t>
            </w:r>
            <w:proofErr w:type="spellStart"/>
            <w:r>
              <w:rPr>
                <w:sz w:val="16"/>
                <w:szCs w:val="16"/>
              </w:rPr>
              <w:t>Fonsguth</w:t>
            </w:r>
            <w:r>
              <w:rPr>
                <w:sz w:val="16"/>
                <w:szCs w:val="16"/>
              </w:rPr>
              <w:t>a</w:t>
            </w:r>
            <w:r>
              <w:rPr>
                <w:sz w:val="16"/>
                <w:szCs w:val="16"/>
              </w:rPr>
              <w:t>bens</w:t>
            </w:r>
            <w:proofErr w:type="spellEnd"/>
            <w:r>
              <w:rPr>
                <w:sz w:val="16"/>
                <w:szCs w:val="16"/>
              </w:rPr>
              <w:t xml:space="preserve"> zum </w:t>
            </w:r>
            <w:proofErr w:type="spellStart"/>
            <w:r>
              <w:rPr>
                <w:sz w:val="16"/>
                <w:szCs w:val="16"/>
              </w:rPr>
              <w:t>Bewe</w:t>
            </w:r>
            <w:r>
              <w:rPr>
                <w:sz w:val="16"/>
                <w:szCs w:val="16"/>
              </w:rPr>
              <w:t>r</w:t>
            </w:r>
            <w:r>
              <w:rPr>
                <w:sz w:val="16"/>
                <w:szCs w:val="16"/>
              </w:rPr>
              <w:t>tungstichtag</w:t>
            </w:r>
            <w:proofErr w:type="spellEnd"/>
            <w:r>
              <w:rPr>
                <w:sz w:val="16"/>
                <w:szCs w:val="16"/>
              </w:rPr>
              <w:t>, minde</w:t>
            </w:r>
            <w:r>
              <w:rPr>
                <w:sz w:val="16"/>
                <w:szCs w:val="16"/>
              </w:rPr>
              <w:t>s</w:t>
            </w:r>
            <w:r>
              <w:rPr>
                <w:sz w:val="16"/>
                <w:szCs w:val="16"/>
              </w:rPr>
              <w:t>tens die Mindest-Todesfallleistung</w:t>
            </w:r>
          </w:p>
        </w:tc>
        <w:tc>
          <w:tcPr>
            <w:tcW w:w="1843" w:type="dxa"/>
            <w:shd w:val="clear" w:color="auto" w:fill="F2DBDB" w:themeFill="accent2" w:themeFillTint="33"/>
          </w:tcPr>
          <w:p w14:paraId="3F7D1D6D" w14:textId="22F3626A" w:rsidR="007C1010" w:rsidRDefault="007C1010" w:rsidP="002A6B0B">
            <w:r>
              <w:t>(</w:t>
            </w:r>
            <w:r w:rsidRPr="007C1010">
              <w:rPr>
                <w:sz w:val="16"/>
                <w:szCs w:val="16"/>
              </w:rPr>
              <w:t>gesamtes Guthaben (aus Sparbeiträgen und laufenden Übe</w:t>
            </w:r>
            <w:r w:rsidRPr="007C1010">
              <w:rPr>
                <w:sz w:val="16"/>
                <w:szCs w:val="16"/>
              </w:rPr>
              <w:t>r</w:t>
            </w:r>
            <w:r w:rsidRPr="007C1010">
              <w:rPr>
                <w:sz w:val="16"/>
                <w:szCs w:val="16"/>
              </w:rPr>
              <w:t>schüssen) + SÜA bei Tod + (Mindest-)Beteiligung an den BWR, kein Stornoa</w:t>
            </w:r>
            <w:r w:rsidRPr="007C1010">
              <w:rPr>
                <w:sz w:val="16"/>
                <w:szCs w:val="16"/>
              </w:rPr>
              <w:t>b</w:t>
            </w:r>
            <w:r w:rsidRPr="007C1010">
              <w:rPr>
                <w:sz w:val="16"/>
                <w:szCs w:val="16"/>
              </w:rPr>
              <w:t>schlag</w:t>
            </w:r>
          </w:p>
        </w:tc>
      </w:tr>
    </w:tbl>
    <w:p w14:paraId="4CB289DC" w14:textId="02BF5A4D" w:rsidR="00660047" w:rsidRDefault="00660047" w:rsidP="00660047">
      <w:r w:rsidRPr="00FE7BBF">
        <w:rPr>
          <w:b/>
        </w:rPr>
        <w:br/>
      </w:r>
    </w:p>
    <w:p w14:paraId="184CBF6E" w14:textId="77777777" w:rsidR="00660047" w:rsidRDefault="00660047" w:rsidP="00F832A9">
      <w:pPr>
        <w:rPr>
          <w:b/>
        </w:rPr>
      </w:pPr>
    </w:p>
    <w:p w14:paraId="7D665D3B" w14:textId="77777777" w:rsidR="00660047" w:rsidRPr="00660047" w:rsidRDefault="00660047" w:rsidP="00660047">
      <w:pPr>
        <w:rPr>
          <w:b/>
          <w:u w:val="single"/>
        </w:rPr>
      </w:pPr>
      <w:r w:rsidRPr="00660047">
        <w:rPr>
          <w:b/>
          <w:u w:val="single"/>
        </w:rPr>
        <w:t>Bei Rentenübergang/Rentenbeginn</w:t>
      </w:r>
    </w:p>
    <w:p w14:paraId="02E7F91F" w14:textId="77777777" w:rsidR="00660047" w:rsidRDefault="00660047" w:rsidP="00F832A9">
      <w:pPr>
        <w:rPr>
          <w:b/>
        </w:rPr>
      </w:pPr>
    </w:p>
    <w:p w14:paraId="19857065" w14:textId="7A9FE3D1" w:rsidR="00F832A9" w:rsidRDefault="00F832A9" w:rsidP="00A572DA">
      <w:pPr>
        <w:rPr>
          <w:rFonts w:cs="Arial"/>
          <w:noProof/>
        </w:rPr>
      </w:pPr>
      <w:r w:rsidRPr="00F60270">
        <w:rPr>
          <w:b/>
        </w:rPr>
        <w:t xml:space="preserve">Gesamte </w:t>
      </w:r>
      <w:r>
        <w:rPr>
          <w:b/>
        </w:rPr>
        <w:t xml:space="preserve">(endfällige) </w:t>
      </w:r>
      <w:r w:rsidRPr="00F60270">
        <w:rPr>
          <w:b/>
        </w:rPr>
        <w:t>Kapitalabfindung:</w:t>
      </w:r>
      <w:r w:rsidRPr="00F60270">
        <w:rPr>
          <w:b/>
        </w:rPr>
        <w:br/>
      </w:r>
    </w:p>
    <w:p w14:paraId="01F7E842" w14:textId="77777777" w:rsidR="007C1010" w:rsidRDefault="007C1010" w:rsidP="00F832A9">
      <w:pPr>
        <w:rPr>
          <w:rFonts w:cs="Arial"/>
          <w:noProof/>
        </w:rPr>
      </w:pPr>
    </w:p>
    <w:tbl>
      <w:tblPr>
        <w:tblStyle w:val="Tabellenraster"/>
        <w:tblW w:w="0" w:type="auto"/>
        <w:tblLook w:val="04A0" w:firstRow="1" w:lastRow="0" w:firstColumn="1" w:lastColumn="0" w:noHBand="0" w:noVBand="1"/>
      </w:tblPr>
      <w:tblGrid>
        <w:gridCol w:w="2013"/>
        <w:gridCol w:w="1761"/>
        <w:gridCol w:w="1842"/>
        <w:gridCol w:w="1829"/>
        <w:gridCol w:w="1843"/>
      </w:tblGrid>
      <w:tr w:rsidR="007C1010" w14:paraId="303DCEF6" w14:textId="77777777" w:rsidTr="00EE2E5B">
        <w:tc>
          <w:tcPr>
            <w:tcW w:w="2013" w:type="dxa"/>
          </w:tcPr>
          <w:p w14:paraId="0D82B7FD" w14:textId="77777777" w:rsidR="007C1010" w:rsidRDefault="007C1010" w:rsidP="002A6B0B"/>
        </w:tc>
        <w:tc>
          <w:tcPr>
            <w:tcW w:w="1761" w:type="dxa"/>
            <w:shd w:val="clear" w:color="auto" w:fill="7F7F7F" w:themeFill="text1" w:themeFillTint="80"/>
          </w:tcPr>
          <w:p w14:paraId="6AD90CB2" w14:textId="77777777" w:rsidR="007C1010" w:rsidRPr="00A81CBC" w:rsidRDefault="007C1010" w:rsidP="002A6B0B">
            <w:pPr>
              <w:jc w:val="center"/>
              <w:rPr>
                <w:b/>
              </w:rPr>
            </w:pPr>
            <w:r w:rsidRPr="00A81CBC">
              <w:rPr>
                <w:b/>
              </w:rPr>
              <w:t>TD</w:t>
            </w:r>
          </w:p>
        </w:tc>
        <w:tc>
          <w:tcPr>
            <w:tcW w:w="1842" w:type="dxa"/>
            <w:shd w:val="clear" w:color="auto" w:fill="4BACC6" w:themeFill="accent5"/>
          </w:tcPr>
          <w:p w14:paraId="23C8F3D0" w14:textId="77777777" w:rsidR="007C1010" w:rsidRPr="00A81CBC" w:rsidRDefault="007C1010" w:rsidP="002A6B0B">
            <w:pPr>
              <w:jc w:val="center"/>
              <w:rPr>
                <w:b/>
              </w:rPr>
            </w:pPr>
            <w:r w:rsidRPr="00A81CBC">
              <w:rPr>
                <w:b/>
              </w:rPr>
              <w:t>ARK</w:t>
            </w:r>
          </w:p>
        </w:tc>
        <w:tc>
          <w:tcPr>
            <w:tcW w:w="1829" w:type="dxa"/>
            <w:shd w:val="clear" w:color="auto" w:fill="F79646" w:themeFill="accent6"/>
          </w:tcPr>
          <w:p w14:paraId="6F3E42A9" w14:textId="77777777" w:rsidR="007C1010" w:rsidRPr="00A81CBC" w:rsidRDefault="007C1010" w:rsidP="002A6B0B">
            <w:pPr>
              <w:jc w:val="center"/>
              <w:rPr>
                <w:b/>
              </w:rPr>
            </w:pPr>
            <w:r w:rsidRPr="00A81CBC">
              <w:rPr>
                <w:b/>
              </w:rPr>
              <w:t>AR</w:t>
            </w:r>
            <w:r>
              <w:rPr>
                <w:b/>
              </w:rPr>
              <w:t>F</w:t>
            </w:r>
          </w:p>
        </w:tc>
        <w:tc>
          <w:tcPr>
            <w:tcW w:w="1843" w:type="dxa"/>
            <w:shd w:val="clear" w:color="auto" w:fill="FF0000"/>
          </w:tcPr>
          <w:p w14:paraId="42902DE7" w14:textId="77777777" w:rsidR="007C1010" w:rsidRDefault="007C1010" w:rsidP="002A6B0B">
            <w:pPr>
              <w:jc w:val="center"/>
            </w:pPr>
            <w:r>
              <w:rPr>
                <w:b/>
              </w:rPr>
              <w:t>a</w:t>
            </w:r>
            <w:r w:rsidRPr="00A81CBC">
              <w:rPr>
                <w:b/>
              </w:rPr>
              <w:t>ktivplan</w:t>
            </w:r>
          </w:p>
        </w:tc>
      </w:tr>
      <w:tr w:rsidR="007C1010" w14:paraId="1E54E76F" w14:textId="77777777" w:rsidTr="00EE2E5B">
        <w:tc>
          <w:tcPr>
            <w:tcW w:w="2013" w:type="dxa"/>
          </w:tcPr>
          <w:p w14:paraId="4E397740" w14:textId="0D17DE26" w:rsidR="007C1010" w:rsidRPr="00B20B25" w:rsidRDefault="007C1010" w:rsidP="002A6B0B">
            <w:pPr>
              <w:rPr>
                <w:b/>
              </w:rPr>
            </w:pPr>
            <w:r>
              <w:rPr>
                <w:b/>
              </w:rPr>
              <w:t>Kapitalabfindung</w:t>
            </w:r>
          </w:p>
        </w:tc>
        <w:tc>
          <w:tcPr>
            <w:tcW w:w="1761" w:type="dxa"/>
            <w:shd w:val="clear" w:color="auto" w:fill="BFBFBF" w:themeFill="background1" w:themeFillShade="BF"/>
          </w:tcPr>
          <w:p w14:paraId="0DA0C1D2" w14:textId="77777777" w:rsidR="007C1010" w:rsidRDefault="007C1010" w:rsidP="002A6B0B"/>
        </w:tc>
        <w:tc>
          <w:tcPr>
            <w:tcW w:w="1842" w:type="dxa"/>
            <w:shd w:val="clear" w:color="auto" w:fill="DAEEF3" w:themeFill="accent5" w:themeFillTint="33"/>
          </w:tcPr>
          <w:p w14:paraId="6A8C0261" w14:textId="77777777" w:rsidR="007C1010" w:rsidRDefault="007C1010" w:rsidP="007C1010">
            <w:pPr>
              <w:rPr>
                <w:rFonts w:cs="Arial"/>
                <w:noProof/>
              </w:rPr>
            </w:pPr>
            <w:r w:rsidRPr="007C1010">
              <w:rPr>
                <w:sz w:val="16"/>
                <w:szCs w:val="16"/>
              </w:rPr>
              <w:t>Gesamtguthaben, mind. endfällige G</w:t>
            </w:r>
            <w:r w:rsidRPr="007C1010">
              <w:rPr>
                <w:sz w:val="16"/>
                <w:szCs w:val="16"/>
              </w:rPr>
              <w:t>a</w:t>
            </w:r>
            <w:r w:rsidRPr="007C1010">
              <w:rPr>
                <w:sz w:val="16"/>
                <w:szCs w:val="16"/>
              </w:rPr>
              <w:t>rantie</w:t>
            </w:r>
            <w:r>
              <w:rPr>
                <w:sz w:val="16"/>
                <w:szCs w:val="16"/>
              </w:rPr>
              <w:t xml:space="preserve"> </w:t>
            </w:r>
            <w:r w:rsidRPr="007C1010">
              <w:rPr>
                <w:sz w:val="16"/>
                <w:szCs w:val="16"/>
              </w:rPr>
              <w:t>(</w:t>
            </w:r>
            <w:r w:rsidRPr="007C1010">
              <w:rPr>
                <w:rFonts w:cs="Arial"/>
                <w:noProof/>
                <w:sz w:val="16"/>
                <w:szCs w:val="16"/>
              </w:rPr>
              <w:t>Gesamtguthaben = Sparbeiträge + laufende Überschussbeteiligung + SÜA + Mind.BWR + BWR</w:t>
            </w:r>
          </w:p>
          <w:p w14:paraId="6B385A85" w14:textId="15AE7D31" w:rsidR="007C1010" w:rsidRPr="007C1010" w:rsidRDefault="007C1010" w:rsidP="002A6B0B">
            <w:pPr>
              <w:rPr>
                <w:sz w:val="16"/>
                <w:szCs w:val="16"/>
              </w:rPr>
            </w:pPr>
          </w:p>
        </w:tc>
        <w:tc>
          <w:tcPr>
            <w:tcW w:w="1829" w:type="dxa"/>
            <w:shd w:val="clear" w:color="auto" w:fill="FDE9D9" w:themeFill="accent6" w:themeFillTint="33"/>
          </w:tcPr>
          <w:p w14:paraId="6BF59A39" w14:textId="166112D4" w:rsidR="007C1010" w:rsidRPr="00B20B25" w:rsidRDefault="007C1010" w:rsidP="002A6B0B">
            <w:pPr>
              <w:jc w:val="center"/>
              <w:rPr>
                <w:sz w:val="16"/>
                <w:szCs w:val="16"/>
              </w:rPr>
            </w:pPr>
            <w:r>
              <w:rPr>
                <w:sz w:val="16"/>
                <w:szCs w:val="16"/>
              </w:rPr>
              <w:t>Fondsguthaben zum Bewertungsstichtag</w:t>
            </w:r>
          </w:p>
        </w:tc>
        <w:tc>
          <w:tcPr>
            <w:tcW w:w="1843" w:type="dxa"/>
            <w:shd w:val="clear" w:color="auto" w:fill="F2DBDB" w:themeFill="accent2" w:themeFillTint="33"/>
          </w:tcPr>
          <w:p w14:paraId="3861F8DB" w14:textId="77777777" w:rsidR="007C1010" w:rsidRDefault="007C1010" w:rsidP="007C1010">
            <w:pPr>
              <w:rPr>
                <w:rFonts w:cs="Arial"/>
                <w:noProof/>
              </w:rPr>
            </w:pPr>
            <w:r w:rsidRPr="007C1010">
              <w:rPr>
                <w:sz w:val="16"/>
                <w:szCs w:val="16"/>
              </w:rPr>
              <w:t>Gesamtguthaben, mind. endfällige G</w:t>
            </w:r>
            <w:r w:rsidRPr="007C1010">
              <w:rPr>
                <w:sz w:val="16"/>
                <w:szCs w:val="16"/>
              </w:rPr>
              <w:t>a</w:t>
            </w:r>
            <w:r w:rsidRPr="007C1010">
              <w:rPr>
                <w:sz w:val="16"/>
                <w:szCs w:val="16"/>
              </w:rPr>
              <w:t>rantie</w:t>
            </w:r>
            <w:r>
              <w:rPr>
                <w:sz w:val="16"/>
                <w:szCs w:val="16"/>
              </w:rPr>
              <w:t xml:space="preserve"> </w:t>
            </w:r>
            <w:r w:rsidRPr="007C1010">
              <w:rPr>
                <w:sz w:val="16"/>
                <w:szCs w:val="16"/>
              </w:rPr>
              <w:t>(</w:t>
            </w:r>
            <w:r w:rsidRPr="007C1010">
              <w:rPr>
                <w:rFonts w:cs="Arial"/>
                <w:noProof/>
                <w:sz w:val="16"/>
                <w:szCs w:val="16"/>
              </w:rPr>
              <w:t>Gesamtguthaben = Sparbeiträge + laufende Überschussbeteiligung + SÜA + Mind.BWR + BWR</w:t>
            </w:r>
          </w:p>
          <w:p w14:paraId="482A6AED" w14:textId="525C4222" w:rsidR="007C1010" w:rsidRDefault="007C1010" w:rsidP="002A6B0B"/>
        </w:tc>
      </w:tr>
    </w:tbl>
    <w:p w14:paraId="3A97DF54" w14:textId="77777777" w:rsidR="00EE2E5B" w:rsidRDefault="00EE2E5B" w:rsidP="00EE2E5B">
      <w:pPr>
        <w:rPr>
          <w:b/>
        </w:rPr>
      </w:pPr>
    </w:p>
    <w:p w14:paraId="51CBC41C" w14:textId="01C95888" w:rsidR="004F5ACA" w:rsidRDefault="004F5ACA" w:rsidP="00EE2E5B">
      <w:pPr>
        <w:rPr>
          <w:b/>
        </w:rPr>
      </w:pPr>
      <w:r>
        <w:rPr>
          <w:b/>
        </w:rPr>
        <w:t>Garantierte Rentenfaktoren:</w:t>
      </w:r>
    </w:p>
    <w:p w14:paraId="5B23A6F8" w14:textId="0EA6B1F2" w:rsidR="004F5ACA" w:rsidRDefault="004F5ACA" w:rsidP="00EE2E5B">
      <w:r w:rsidRPr="00896E63">
        <w:t>ARF</w:t>
      </w:r>
      <w:r w:rsidR="00896E63">
        <w:t>: parametrisierbar</w:t>
      </w:r>
    </w:p>
    <w:p w14:paraId="10A114C6" w14:textId="6142E051" w:rsidR="00896E63" w:rsidRDefault="00896E63" w:rsidP="00EE2E5B">
      <w:r>
        <w:t>ARK:</w:t>
      </w:r>
    </w:p>
    <w:p w14:paraId="2C05455E" w14:textId="37E9B805" w:rsidR="00896E63" w:rsidRPr="00896E63" w:rsidRDefault="00896E63" w:rsidP="00EE2E5B">
      <w:r>
        <w:t>aktivplan:</w:t>
      </w:r>
    </w:p>
    <w:p w14:paraId="112F357D" w14:textId="77777777" w:rsidR="004F5ACA" w:rsidRDefault="004F5ACA" w:rsidP="00EE2E5B">
      <w:pPr>
        <w:rPr>
          <w:b/>
        </w:rPr>
      </w:pPr>
    </w:p>
    <w:p w14:paraId="3B1D48A2" w14:textId="77777777" w:rsidR="00EE2E5B" w:rsidRPr="00660047" w:rsidRDefault="00EE2E5B" w:rsidP="00EE2E5B">
      <w:pPr>
        <w:rPr>
          <w:b/>
        </w:rPr>
      </w:pPr>
      <w:commentRangeStart w:id="14"/>
      <w:r w:rsidRPr="00660047">
        <w:rPr>
          <w:b/>
        </w:rPr>
        <w:t>Gesamtrente</w:t>
      </w:r>
      <w:commentRangeEnd w:id="14"/>
      <w:r>
        <w:rPr>
          <w:rStyle w:val="Kommentarzeichen"/>
        </w:rPr>
        <w:commentReference w:id="14"/>
      </w:r>
      <w:r w:rsidRPr="00660047">
        <w:rPr>
          <w:b/>
        </w:rPr>
        <w:t>:</w:t>
      </w:r>
    </w:p>
    <w:p w14:paraId="229A9A7A" w14:textId="1B8F9FAC" w:rsidR="009C2A46" w:rsidRPr="00EE2E5B" w:rsidRDefault="00EE2E5B" w:rsidP="009C2A46">
      <w:r w:rsidRPr="00660047">
        <w:t>(d.h. die ab</w:t>
      </w:r>
      <w:r>
        <w:t xml:space="preserve"> Rentenbeginn garantierte Rente)</w:t>
      </w:r>
    </w:p>
    <w:p w14:paraId="29D8F95B" w14:textId="77777777" w:rsidR="009C2A46" w:rsidRPr="00660047" w:rsidRDefault="009C2A46" w:rsidP="00660047">
      <w:pPr>
        <w:rPr>
          <w:b/>
        </w:rPr>
      </w:pPr>
    </w:p>
    <w:tbl>
      <w:tblPr>
        <w:tblStyle w:val="Tabellenraster"/>
        <w:tblpPr w:leftFromText="141" w:rightFromText="141" w:vertAnchor="text" w:horzAnchor="margin" w:tblpY="30"/>
        <w:tblW w:w="5000" w:type="pct"/>
        <w:tblLook w:val="04A0" w:firstRow="1" w:lastRow="0" w:firstColumn="1" w:lastColumn="0" w:noHBand="0" w:noVBand="1"/>
      </w:tblPr>
      <w:tblGrid>
        <w:gridCol w:w="5393"/>
        <w:gridCol w:w="780"/>
        <w:gridCol w:w="780"/>
        <w:gridCol w:w="780"/>
        <w:gridCol w:w="1555"/>
      </w:tblGrid>
      <w:tr w:rsidR="00CB707A" w:rsidRPr="00796A61" w14:paraId="42B72930" w14:textId="77777777" w:rsidTr="00CB707A">
        <w:tc>
          <w:tcPr>
            <w:tcW w:w="2903" w:type="pct"/>
            <w:vAlign w:val="center"/>
          </w:tcPr>
          <w:p w14:paraId="392A3978" w14:textId="77777777" w:rsidR="00CB707A" w:rsidRDefault="00CB707A" w:rsidP="00CB707A">
            <w:pPr>
              <w:rPr>
                <w:b/>
              </w:rPr>
            </w:pPr>
            <w:r>
              <w:rPr>
                <w:b/>
              </w:rPr>
              <w:t>Bezugsgröße für die Gesamtrente</w:t>
            </w:r>
          </w:p>
        </w:tc>
        <w:tc>
          <w:tcPr>
            <w:tcW w:w="420" w:type="pct"/>
            <w:shd w:val="clear" w:color="auto" w:fill="808080" w:themeFill="background1" w:themeFillShade="80"/>
          </w:tcPr>
          <w:p w14:paraId="23EB8DA8" w14:textId="77777777" w:rsidR="00CB707A" w:rsidRPr="00654F35" w:rsidRDefault="00CB707A" w:rsidP="00CB707A">
            <w:pPr>
              <w:jc w:val="center"/>
              <w:rPr>
                <w:b/>
              </w:rPr>
            </w:pPr>
            <w:r w:rsidRPr="00654F35">
              <w:rPr>
                <w:b/>
              </w:rPr>
              <w:t>TD</w:t>
            </w:r>
          </w:p>
        </w:tc>
        <w:tc>
          <w:tcPr>
            <w:tcW w:w="420" w:type="pct"/>
            <w:shd w:val="clear" w:color="auto" w:fill="4BACC6" w:themeFill="accent5"/>
            <w:vAlign w:val="center"/>
          </w:tcPr>
          <w:p w14:paraId="1EA63070" w14:textId="77777777" w:rsidR="00CB707A" w:rsidRDefault="00CB707A" w:rsidP="00CB707A">
            <w:pPr>
              <w:jc w:val="center"/>
              <w:rPr>
                <w:b/>
              </w:rPr>
            </w:pPr>
            <w:r>
              <w:rPr>
                <w:b/>
              </w:rPr>
              <w:t>ARK</w:t>
            </w:r>
          </w:p>
        </w:tc>
        <w:tc>
          <w:tcPr>
            <w:tcW w:w="420" w:type="pct"/>
            <w:shd w:val="clear" w:color="auto" w:fill="F79646" w:themeFill="accent6"/>
            <w:vAlign w:val="center"/>
          </w:tcPr>
          <w:p w14:paraId="689CFA53" w14:textId="1C801457" w:rsidR="00CB707A" w:rsidRDefault="00CB707A" w:rsidP="00CB707A">
            <w:pPr>
              <w:jc w:val="center"/>
              <w:rPr>
                <w:b/>
              </w:rPr>
            </w:pPr>
            <w:r>
              <w:rPr>
                <w:b/>
              </w:rPr>
              <w:t>AR</w:t>
            </w:r>
            <w:r w:rsidR="00116652">
              <w:rPr>
                <w:b/>
              </w:rPr>
              <w:t>F</w:t>
            </w:r>
          </w:p>
        </w:tc>
        <w:tc>
          <w:tcPr>
            <w:tcW w:w="837" w:type="pct"/>
            <w:shd w:val="clear" w:color="auto" w:fill="FF0000"/>
            <w:vAlign w:val="center"/>
          </w:tcPr>
          <w:p w14:paraId="693C207C" w14:textId="77777777" w:rsidR="00CB707A" w:rsidRDefault="00CB707A" w:rsidP="00CB707A">
            <w:pPr>
              <w:jc w:val="center"/>
              <w:rPr>
                <w:b/>
              </w:rPr>
            </w:pPr>
            <w:r>
              <w:rPr>
                <w:b/>
              </w:rPr>
              <w:t>aktivplan</w:t>
            </w:r>
          </w:p>
        </w:tc>
      </w:tr>
      <w:tr w:rsidR="00CB707A" w:rsidRPr="00796A61" w14:paraId="4D2E62B4" w14:textId="77777777" w:rsidTr="00CB707A">
        <w:tc>
          <w:tcPr>
            <w:tcW w:w="2903" w:type="pct"/>
            <w:vAlign w:val="center"/>
          </w:tcPr>
          <w:p w14:paraId="07B3DEBF" w14:textId="79B9D865" w:rsidR="00CB707A" w:rsidRPr="003116BA" w:rsidRDefault="00CB707A" w:rsidP="00CB707A">
            <w:pPr>
              <w:rPr>
                <w:b/>
              </w:rPr>
            </w:pPr>
            <w:r>
              <w:t>Max(EFG; Sparbeiträge + lfd. Ü)</w:t>
            </w:r>
          </w:p>
        </w:tc>
        <w:tc>
          <w:tcPr>
            <w:tcW w:w="420" w:type="pct"/>
            <w:shd w:val="clear" w:color="auto" w:fill="BFBFBF" w:themeFill="background1" w:themeFillShade="BF"/>
          </w:tcPr>
          <w:p w14:paraId="1A7503BB" w14:textId="77777777" w:rsidR="00CB707A" w:rsidRPr="00654F35" w:rsidRDefault="00CB707A" w:rsidP="00CB707A">
            <w:pPr>
              <w:jc w:val="center"/>
              <w:rPr>
                <w:b/>
              </w:rPr>
            </w:pPr>
          </w:p>
        </w:tc>
        <w:tc>
          <w:tcPr>
            <w:tcW w:w="420" w:type="pct"/>
            <w:shd w:val="clear" w:color="auto" w:fill="DAEEF3" w:themeFill="accent5" w:themeFillTint="33"/>
            <w:vAlign w:val="center"/>
          </w:tcPr>
          <w:p w14:paraId="161CD535" w14:textId="5E14B679" w:rsidR="00CB707A" w:rsidRPr="002A091A" w:rsidRDefault="002A091A" w:rsidP="00CB707A">
            <w:pPr>
              <w:jc w:val="center"/>
            </w:pPr>
            <w:r w:rsidRPr="002A091A">
              <w:t>-</w:t>
            </w:r>
          </w:p>
        </w:tc>
        <w:tc>
          <w:tcPr>
            <w:tcW w:w="420" w:type="pct"/>
            <w:shd w:val="clear" w:color="auto" w:fill="FDE9D9" w:themeFill="accent6" w:themeFillTint="33"/>
            <w:vAlign w:val="center"/>
          </w:tcPr>
          <w:p w14:paraId="6B2C158A" w14:textId="4FB96E74" w:rsidR="00CB707A" w:rsidRPr="00796A61" w:rsidRDefault="00CB707A" w:rsidP="00CB707A">
            <w:pPr>
              <w:jc w:val="center"/>
              <w:rPr>
                <w:b/>
              </w:rPr>
            </w:pPr>
            <w:r w:rsidRPr="00D24BB0">
              <w:t>-</w:t>
            </w:r>
          </w:p>
        </w:tc>
        <w:tc>
          <w:tcPr>
            <w:tcW w:w="837" w:type="pct"/>
            <w:shd w:val="clear" w:color="auto" w:fill="F2DBDB" w:themeFill="accent2" w:themeFillTint="33"/>
            <w:vAlign w:val="center"/>
          </w:tcPr>
          <w:p w14:paraId="15432D52" w14:textId="32D6A27D" w:rsidR="00CB707A" w:rsidRPr="00796A61" w:rsidRDefault="00CB707A" w:rsidP="00CB707A">
            <w:pPr>
              <w:jc w:val="center"/>
              <w:rPr>
                <w:b/>
              </w:rPr>
            </w:pPr>
            <w:r w:rsidRPr="00D24BB0">
              <w:t>-</w:t>
            </w:r>
          </w:p>
        </w:tc>
      </w:tr>
      <w:tr w:rsidR="00CB707A" w:rsidRPr="00796A61" w14:paraId="2C3C2E66" w14:textId="77777777" w:rsidTr="00CB707A">
        <w:tc>
          <w:tcPr>
            <w:tcW w:w="2903" w:type="pct"/>
            <w:vAlign w:val="center"/>
          </w:tcPr>
          <w:p w14:paraId="078D6AE9" w14:textId="77777777" w:rsidR="00CB707A" w:rsidRDefault="00CB707A" w:rsidP="00CB707A">
            <w:r>
              <w:t>Max(EFG; Sparbeiträge + lfd. Ü + SÜA)</w:t>
            </w:r>
          </w:p>
        </w:tc>
        <w:tc>
          <w:tcPr>
            <w:tcW w:w="420" w:type="pct"/>
            <w:shd w:val="clear" w:color="auto" w:fill="D9D9D9" w:themeFill="background1" w:themeFillShade="D9"/>
          </w:tcPr>
          <w:p w14:paraId="574B261D" w14:textId="77777777" w:rsidR="00CB707A" w:rsidRPr="00654F35" w:rsidRDefault="00CB707A" w:rsidP="00CB707A">
            <w:pPr>
              <w:jc w:val="center"/>
              <w:rPr>
                <w:b/>
              </w:rPr>
            </w:pPr>
          </w:p>
        </w:tc>
        <w:tc>
          <w:tcPr>
            <w:tcW w:w="420" w:type="pct"/>
            <w:shd w:val="clear" w:color="auto" w:fill="DAEEF3" w:themeFill="accent5" w:themeFillTint="33"/>
            <w:vAlign w:val="center"/>
          </w:tcPr>
          <w:p w14:paraId="79020C96" w14:textId="5BA938BD" w:rsidR="00CB707A" w:rsidRPr="00D24BB0" w:rsidRDefault="002A091A" w:rsidP="00CB707A">
            <w:pPr>
              <w:jc w:val="center"/>
            </w:pPr>
            <w:r>
              <w:t>-</w:t>
            </w:r>
          </w:p>
        </w:tc>
        <w:tc>
          <w:tcPr>
            <w:tcW w:w="420" w:type="pct"/>
            <w:shd w:val="clear" w:color="auto" w:fill="FDE9D9" w:themeFill="accent6" w:themeFillTint="33"/>
            <w:vAlign w:val="center"/>
          </w:tcPr>
          <w:p w14:paraId="5EA9BF77" w14:textId="48751BD4" w:rsidR="00CB707A" w:rsidRPr="00D24BB0" w:rsidRDefault="00CB707A" w:rsidP="00CB707A">
            <w:pPr>
              <w:jc w:val="center"/>
            </w:pPr>
            <w:r w:rsidRPr="00D24BB0">
              <w:t>-</w:t>
            </w:r>
          </w:p>
        </w:tc>
        <w:tc>
          <w:tcPr>
            <w:tcW w:w="837" w:type="pct"/>
            <w:shd w:val="clear" w:color="auto" w:fill="F2DBDB" w:themeFill="accent2" w:themeFillTint="33"/>
            <w:vAlign w:val="center"/>
          </w:tcPr>
          <w:p w14:paraId="31232481" w14:textId="77777777" w:rsidR="00CB707A" w:rsidRPr="00D24BB0" w:rsidRDefault="00CB707A" w:rsidP="00CB707A">
            <w:pPr>
              <w:jc w:val="center"/>
            </w:pPr>
            <w:r w:rsidRPr="00D24BB0">
              <w:t>-</w:t>
            </w:r>
          </w:p>
        </w:tc>
      </w:tr>
      <w:tr w:rsidR="00CB707A" w:rsidRPr="00796A61" w14:paraId="407461F7" w14:textId="77777777" w:rsidTr="00CB707A">
        <w:tc>
          <w:tcPr>
            <w:tcW w:w="2903" w:type="pct"/>
            <w:vAlign w:val="center"/>
          </w:tcPr>
          <w:p w14:paraId="1BCCC81D" w14:textId="77777777" w:rsidR="00CB707A" w:rsidRPr="007B6124" w:rsidRDefault="00CB707A" w:rsidP="00CB707A">
            <w:pPr>
              <w:rPr>
                <w:highlight w:val="red"/>
              </w:rPr>
            </w:pPr>
            <w:r w:rsidRPr="00B8473E">
              <w:t xml:space="preserve">Max(EFG; Sparbeiträge + lfd. Ü   </w:t>
            </w:r>
            <w:r>
              <w:t xml:space="preserve">   </w:t>
            </w:r>
            <w:r w:rsidRPr="00B8473E">
              <w:t xml:space="preserve">      + BWR)</w:t>
            </w:r>
          </w:p>
        </w:tc>
        <w:tc>
          <w:tcPr>
            <w:tcW w:w="420" w:type="pct"/>
            <w:shd w:val="clear" w:color="auto" w:fill="D9D9D9" w:themeFill="background1" w:themeFillShade="D9"/>
          </w:tcPr>
          <w:p w14:paraId="1A25B7D6" w14:textId="77777777" w:rsidR="00CB707A" w:rsidRPr="00654F35" w:rsidRDefault="00CB707A" w:rsidP="00CB707A">
            <w:pPr>
              <w:jc w:val="center"/>
              <w:rPr>
                <w:b/>
              </w:rPr>
            </w:pPr>
          </w:p>
        </w:tc>
        <w:tc>
          <w:tcPr>
            <w:tcW w:w="420" w:type="pct"/>
            <w:shd w:val="clear" w:color="auto" w:fill="DAEEF3" w:themeFill="accent5" w:themeFillTint="33"/>
            <w:vAlign w:val="center"/>
          </w:tcPr>
          <w:p w14:paraId="340A422B" w14:textId="521893A7" w:rsidR="00CB707A" w:rsidRPr="00D24BB0" w:rsidRDefault="002A091A" w:rsidP="00CB707A">
            <w:pPr>
              <w:jc w:val="center"/>
            </w:pPr>
            <w:r>
              <w:t>X</w:t>
            </w:r>
          </w:p>
        </w:tc>
        <w:tc>
          <w:tcPr>
            <w:tcW w:w="420" w:type="pct"/>
            <w:shd w:val="clear" w:color="auto" w:fill="FDE9D9" w:themeFill="accent6" w:themeFillTint="33"/>
            <w:vAlign w:val="center"/>
          </w:tcPr>
          <w:p w14:paraId="089932A8" w14:textId="0E46AD5A" w:rsidR="00CB707A" w:rsidRPr="00D24BB0" w:rsidRDefault="00CB707A" w:rsidP="00CB707A">
            <w:pPr>
              <w:jc w:val="center"/>
            </w:pPr>
            <w:r w:rsidRPr="00D24BB0">
              <w:t>-</w:t>
            </w:r>
          </w:p>
        </w:tc>
        <w:tc>
          <w:tcPr>
            <w:tcW w:w="837" w:type="pct"/>
            <w:shd w:val="clear" w:color="auto" w:fill="F2DBDB" w:themeFill="accent2" w:themeFillTint="33"/>
            <w:vAlign w:val="center"/>
          </w:tcPr>
          <w:p w14:paraId="783911FF" w14:textId="77777777" w:rsidR="00CB707A" w:rsidRPr="00D24BB0" w:rsidRDefault="00CB707A" w:rsidP="00CB707A">
            <w:pPr>
              <w:jc w:val="center"/>
            </w:pPr>
            <w:r w:rsidRPr="00D24BB0">
              <w:t>X</w:t>
            </w:r>
          </w:p>
        </w:tc>
      </w:tr>
      <w:tr w:rsidR="00CB707A" w:rsidRPr="00796A61" w14:paraId="35FBB475" w14:textId="77777777" w:rsidTr="00CB707A">
        <w:trPr>
          <w:trHeight w:val="134"/>
        </w:trPr>
        <w:tc>
          <w:tcPr>
            <w:tcW w:w="2903" w:type="pct"/>
            <w:vAlign w:val="center"/>
          </w:tcPr>
          <w:p w14:paraId="4BDF2403" w14:textId="77777777" w:rsidR="00CB707A" w:rsidRDefault="00CB707A" w:rsidP="00CB707A">
            <w:r>
              <w:t>Max(EFG; Sparbeiträge + lfd. Ü + SÜA + BWR)</w:t>
            </w:r>
          </w:p>
        </w:tc>
        <w:tc>
          <w:tcPr>
            <w:tcW w:w="420" w:type="pct"/>
            <w:shd w:val="clear" w:color="auto" w:fill="D9D9D9" w:themeFill="background1" w:themeFillShade="D9"/>
          </w:tcPr>
          <w:p w14:paraId="4A75546A" w14:textId="77777777" w:rsidR="00CB707A" w:rsidRPr="00654F35" w:rsidRDefault="00CB707A" w:rsidP="00CB707A">
            <w:pPr>
              <w:jc w:val="center"/>
              <w:rPr>
                <w:b/>
              </w:rPr>
            </w:pPr>
          </w:p>
        </w:tc>
        <w:tc>
          <w:tcPr>
            <w:tcW w:w="420" w:type="pct"/>
            <w:shd w:val="clear" w:color="auto" w:fill="DAEEF3" w:themeFill="accent5" w:themeFillTint="33"/>
            <w:vAlign w:val="center"/>
          </w:tcPr>
          <w:p w14:paraId="123451BC" w14:textId="13E54856" w:rsidR="00CB707A" w:rsidRPr="00D24BB0" w:rsidRDefault="002A091A" w:rsidP="00CB707A">
            <w:pPr>
              <w:jc w:val="center"/>
            </w:pPr>
            <w:r>
              <w:t>(X)</w:t>
            </w:r>
          </w:p>
        </w:tc>
        <w:tc>
          <w:tcPr>
            <w:tcW w:w="420" w:type="pct"/>
            <w:shd w:val="clear" w:color="auto" w:fill="FDE9D9" w:themeFill="accent6" w:themeFillTint="33"/>
            <w:vAlign w:val="center"/>
          </w:tcPr>
          <w:p w14:paraId="7C3049FF" w14:textId="77777777" w:rsidR="00CB707A" w:rsidRPr="00D24BB0" w:rsidRDefault="00CB707A" w:rsidP="00CB707A">
            <w:pPr>
              <w:jc w:val="center"/>
            </w:pPr>
            <w:r w:rsidRPr="00D24BB0">
              <w:t>-</w:t>
            </w:r>
          </w:p>
        </w:tc>
        <w:tc>
          <w:tcPr>
            <w:tcW w:w="837" w:type="pct"/>
            <w:shd w:val="clear" w:color="auto" w:fill="F2DBDB" w:themeFill="accent2" w:themeFillTint="33"/>
            <w:vAlign w:val="center"/>
          </w:tcPr>
          <w:p w14:paraId="6393BE62" w14:textId="77777777" w:rsidR="00CB707A" w:rsidRPr="00D24BB0" w:rsidRDefault="00CB707A" w:rsidP="00CB707A">
            <w:pPr>
              <w:jc w:val="center"/>
            </w:pPr>
            <w:r w:rsidRPr="00D24BB0">
              <w:t>-</w:t>
            </w:r>
          </w:p>
        </w:tc>
      </w:tr>
    </w:tbl>
    <w:p w14:paraId="60B2AFC6" w14:textId="77777777" w:rsidR="008A1FFB" w:rsidRDefault="008A1FFB" w:rsidP="00F832A9"/>
    <w:p w14:paraId="10810898" w14:textId="0B1FABFF" w:rsidR="00C441FC" w:rsidRPr="004A30D3" w:rsidRDefault="00882135" w:rsidP="00F832A9">
      <w:r w:rsidRPr="004A30D3">
        <w:t>Sind</w:t>
      </w:r>
      <w:r w:rsidR="00B8473E" w:rsidRPr="004A30D3">
        <w:t xml:space="preserve"> </w:t>
      </w:r>
      <w:r w:rsidR="00C441FC" w:rsidRPr="004A30D3">
        <w:t xml:space="preserve">MinBWR </w:t>
      </w:r>
      <w:r w:rsidRPr="004A30D3">
        <w:t xml:space="preserve">Teil des </w:t>
      </w:r>
      <w:r w:rsidR="00B8473E" w:rsidRPr="004A30D3">
        <w:t>SÜA</w:t>
      </w:r>
      <w:r w:rsidR="00C441FC" w:rsidRPr="004A30D3">
        <w:t>?</w:t>
      </w:r>
    </w:p>
    <w:p w14:paraId="0BB09891" w14:textId="77777777" w:rsidR="00882135" w:rsidRPr="00882135" w:rsidRDefault="00882135" w:rsidP="009E681E">
      <w:pPr>
        <w:pStyle w:val="Listenabsatz"/>
        <w:numPr>
          <w:ilvl w:val="0"/>
          <w:numId w:val="23"/>
        </w:numPr>
      </w:pPr>
      <w:r>
        <w:t xml:space="preserve">Ja, </w:t>
      </w:r>
      <w:r w:rsidRPr="00882135">
        <w:t>Umsetzung der MinBWR als prozentualen Teil des Schlussgewinnkontos</w:t>
      </w:r>
    </w:p>
    <w:p w14:paraId="3CEF7E58" w14:textId="77777777" w:rsidR="003F5B4F" w:rsidRDefault="003F5B4F" w:rsidP="00F832A9"/>
    <w:p w14:paraId="4ACEB9EE" w14:textId="22B577D2" w:rsidR="003F5B4F" w:rsidRDefault="003F5B4F" w:rsidP="00F832A9">
      <w:r>
        <w:t xml:space="preserve">Gesamtrente = </w:t>
      </w:r>
      <w:r w:rsidRPr="003F5B4F">
        <w:t>Bezugsgröße für die Gesamtrente * dann gültige Rechnungsgrundlagen</w:t>
      </w:r>
    </w:p>
    <w:p w14:paraId="26C274DA" w14:textId="77777777" w:rsidR="003F5B4F" w:rsidRDefault="003F5B4F" w:rsidP="00F832A9"/>
    <w:p w14:paraId="228700B5" w14:textId="5FBD5C8C" w:rsidR="0095598A" w:rsidRDefault="0095598A" w:rsidP="00F832A9">
      <w:r>
        <w:t xml:space="preserve">Dann gültige </w:t>
      </w:r>
      <w:r w:rsidRPr="003F5B4F">
        <w:t>Rechnungsgrundlagen</w:t>
      </w:r>
      <w:r>
        <w:t>:</w:t>
      </w:r>
    </w:p>
    <w:p w14:paraId="3032E091" w14:textId="16910417" w:rsidR="0095598A" w:rsidRDefault="0095598A" w:rsidP="009E681E">
      <w:pPr>
        <w:pStyle w:val="Listenabsatz"/>
        <w:numPr>
          <w:ilvl w:val="0"/>
          <w:numId w:val="9"/>
        </w:numPr>
      </w:pPr>
      <w:r>
        <w:t>Die zum Rentenbeginn gültige Ausscheideordnung</w:t>
      </w:r>
    </w:p>
    <w:p w14:paraId="5EC3BF5C" w14:textId="532C60BF" w:rsidR="0095598A" w:rsidRDefault="0095598A" w:rsidP="009E681E">
      <w:pPr>
        <w:pStyle w:val="Listenabsatz"/>
        <w:numPr>
          <w:ilvl w:val="0"/>
          <w:numId w:val="9"/>
        </w:numPr>
      </w:pPr>
      <w:r>
        <w:t>Der zum Rentenbeginn gültige Rechnungszins</w:t>
      </w:r>
    </w:p>
    <w:p w14:paraId="57E6FAB2" w14:textId="197CF0A1" w:rsidR="0095598A" w:rsidRDefault="0095598A" w:rsidP="009E681E">
      <w:pPr>
        <w:pStyle w:val="Listenabsatz"/>
        <w:numPr>
          <w:ilvl w:val="0"/>
          <w:numId w:val="9"/>
        </w:numPr>
      </w:pPr>
      <w:r>
        <w:t>Der Kostenzuschlag (wie bei der Mindestrente) (also schon fix)</w:t>
      </w:r>
    </w:p>
    <w:p w14:paraId="43A8CFCD" w14:textId="77777777" w:rsidR="00F832A9" w:rsidRDefault="00F832A9" w:rsidP="00F832A9"/>
    <w:p w14:paraId="7E945706" w14:textId="62053B60" w:rsidR="0095598A" w:rsidRDefault="0095598A" w:rsidP="00F832A9">
      <w:r>
        <w:rPr>
          <w:highlight w:val="yellow"/>
        </w:rPr>
        <w:t xml:space="preserve">Todo: </w:t>
      </w:r>
      <w:r w:rsidRPr="0095598A">
        <w:rPr>
          <w:highlight w:val="yellow"/>
        </w:rPr>
        <w:t>Abgleich mit AVB (dann gültige RGL</w:t>
      </w:r>
      <w:r w:rsidRPr="00255300">
        <w:rPr>
          <w:highlight w:val="yellow"/>
        </w:rPr>
        <w:t>)</w:t>
      </w:r>
      <w:r w:rsidR="00255300" w:rsidRPr="00255300">
        <w:rPr>
          <w:highlight w:val="yellow"/>
        </w:rPr>
        <w:t>, Männeranteile variabel?</w:t>
      </w:r>
    </w:p>
    <w:p w14:paraId="525C8B2C" w14:textId="77777777" w:rsidR="00256633" w:rsidRDefault="00256633" w:rsidP="00F832A9"/>
    <w:p w14:paraId="20361F6C" w14:textId="5F5F6E6C" w:rsidR="00F832A9" w:rsidRDefault="003F5B4F" w:rsidP="00F832A9">
      <w:pPr>
        <w:rPr>
          <w:b/>
        </w:rPr>
      </w:pPr>
      <w:r>
        <w:rPr>
          <w:b/>
        </w:rPr>
        <w:t>Zahlrente:</w:t>
      </w:r>
    </w:p>
    <w:p w14:paraId="292D089C" w14:textId="3FB008A9" w:rsidR="003F5B4F" w:rsidRPr="003F5B4F" w:rsidRDefault="003F5B4F" w:rsidP="00F832A9">
      <w:r w:rsidRPr="003F5B4F">
        <w:rPr>
          <w:highlight w:val="yellow"/>
        </w:rPr>
        <w:t>Muss noch befüllt werden.</w:t>
      </w:r>
    </w:p>
    <w:p w14:paraId="2751D8C2" w14:textId="77777777" w:rsidR="00F832A9" w:rsidRDefault="00F832A9" w:rsidP="00F832A9"/>
    <w:p w14:paraId="3449A06B" w14:textId="28B1B8CD" w:rsidR="00E27286" w:rsidRDefault="00E27286" w:rsidP="00E27286">
      <w:pPr>
        <w:pStyle w:val="berschrift4"/>
      </w:pPr>
      <w:r>
        <w:t>Empfehlung</w:t>
      </w:r>
    </w:p>
    <w:p w14:paraId="065291D8" w14:textId="29974F5F" w:rsidR="00E27286" w:rsidRDefault="00E27286" w:rsidP="009E681E">
      <w:pPr>
        <w:pStyle w:val="Listenabsatz"/>
        <w:numPr>
          <w:ilvl w:val="0"/>
          <w:numId w:val="9"/>
        </w:numPr>
      </w:pPr>
      <w:r>
        <w:t xml:space="preserve">Todesfallleistung vor Rentenbeginn </w:t>
      </w:r>
      <w:r>
        <w:rPr>
          <w:noProof/>
        </w:rPr>
        <w:sym w:font="Wingdings" w:char="F0E0"/>
      </w:r>
      <w:r>
        <w:rPr>
          <w:noProof/>
        </w:rPr>
        <w:t xml:space="preserve"> </w:t>
      </w:r>
      <w:r>
        <w:t>bereits harmonisiert</w:t>
      </w:r>
    </w:p>
    <w:p w14:paraId="7B633FE6" w14:textId="118B5C8C" w:rsidR="00E27286" w:rsidRDefault="00E27286" w:rsidP="009E681E">
      <w:pPr>
        <w:pStyle w:val="Listenabsatz"/>
        <w:numPr>
          <w:ilvl w:val="0"/>
          <w:numId w:val="9"/>
        </w:numPr>
      </w:pPr>
      <w:r>
        <w:t xml:space="preserve">Gesamte (endfällige) Kapitalabfindung </w:t>
      </w:r>
      <w:r>
        <w:rPr>
          <w:noProof/>
        </w:rPr>
        <w:sym w:font="Wingdings" w:char="F0E0"/>
      </w:r>
      <w:r>
        <w:rPr>
          <w:noProof/>
        </w:rPr>
        <w:t xml:space="preserve"> bereits harmonisiert</w:t>
      </w:r>
    </w:p>
    <w:p w14:paraId="7BEB6B96" w14:textId="4A1A0D8E" w:rsidR="00E27286" w:rsidRDefault="00E27286" w:rsidP="009E681E">
      <w:pPr>
        <w:pStyle w:val="Listenabsatz"/>
        <w:numPr>
          <w:ilvl w:val="0"/>
          <w:numId w:val="9"/>
        </w:numPr>
        <w:rPr>
          <w:highlight w:val="yellow"/>
        </w:rPr>
      </w:pPr>
      <w:r w:rsidRPr="00E27286">
        <w:rPr>
          <w:noProof/>
          <w:highlight w:val="yellow"/>
        </w:rPr>
        <w:t>Gesamtrente</w:t>
      </w:r>
    </w:p>
    <w:p w14:paraId="298E1074" w14:textId="6834E700" w:rsidR="00E27286" w:rsidRPr="00E27286" w:rsidRDefault="00E27286" w:rsidP="009E681E">
      <w:pPr>
        <w:pStyle w:val="Listenabsatz"/>
        <w:numPr>
          <w:ilvl w:val="0"/>
          <w:numId w:val="9"/>
        </w:numPr>
        <w:rPr>
          <w:highlight w:val="yellow"/>
        </w:rPr>
      </w:pPr>
      <w:r>
        <w:rPr>
          <w:noProof/>
          <w:highlight w:val="yellow"/>
        </w:rPr>
        <w:t>Zahlrente</w:t>
      </w:r>
    </w:p>
    <w:p w14:paraId="1B268877" w14:textId="77777777" w:rsidR="00F832A9" w:rsidRPr="00B247B6" w:rsidRDefault="00F832A9" w:rsidP="00F832A9">
      <w:pPr>
        <w:pStyle w:val="berschrift4"/>
      </w:pPr>
      <w:r w:rsidRPr="00B247B6">
        <w:lastRenderedPageBreak/>
        <w:t>Abstimmung mit F1 der Mathematik</w:t>
      </w:r>
    </w:p>
    <w:p w14:paraId="304DF14F" w14:textId="77777777" w:rsidR="00F832A9" w:rsidRPr="00B247B6" w:rsidRDefault="00F832A9" w:rsidP="00F832A9">
      <w:pPr>
        <w:pStyle w:val="berschrift4"/>
      </w:pPr>
      <w:r w:rsidRPr="00B247B6">
        <w:t>Abstimmung mit Produkttechnik</w:t>
      </w:r>
    </w:p>
    <w:p w14:paraId="392F2064" w14:textId="77777777" w:rsidR="00F832A9" w:rsidRPr="00B247B6" w:rsidRDefault="00F832A9" w:rsidP="00F832A9">
      <w:pPr>
        <w:pStyle w:val="berschrift4"/>
      </w:pPr>
      <w:r w:rsidRPr="00B247B6">
        <w:t>Entscheidung</w:t>
      </w:r>
    </w:p>
    <w:p w14:paraId="5FFA7B1C" w14:textId="77777777" w:rsidR="00F832A9" w:rsidRDefault="00F832A9" w:rsidP="00F832A9">
      <w:pPr>
        <w:pStyle w:val="berschrift4"/>
      </w:pPr>
      <w:r w:rsidRPr="00B247B6">
        <w:t>Folgearbeiten</w:t>
      </w:r>
    </w:p>
    <w:p w14:paraId="1C456D9D" w14:textId="77777777" w:rsidR="00896E63" w:rsidRDefault="00896E63" w:rsidP="00896E63"/>
    <w:p w14:paraId="50DDF92E" w14:textId="6AB6967B" w:rsidR="00896E63" w:rsidRDefault="00896E63" w:rsidP="00896E63">
      <w:pPr>
        <w:pStyle w:val="berschrift3"/>
      </w:pPr>
      <w:r>
        <w:t>Fonds und gemanagte Portfolios</w:t>
      </w:r>
    </w:p>
    <w:p w14:paraId="2E8AD2B0" w14:textId="1EC17BB0" w:rsidR="00896E63" w:rsidRPr="00896E63" w:rsidRDefault="00896E63" w:rsidP="00896E63"/>
    <w:tbl>
      <w:tblPr>
        <w:tblStyle w:val="Tabellenraster"/>
        <w:tblW w:w="5000" w:type="pct"/>
        <w:tblLook w:val="04A0" w:firstRow="1" w:lastRow="0" w:firstColumn="1" w:lastColumn="0" w:noHBand="0" w:noVBand="1"/>
      </w:tblPr>
      <w:tblGrid>
        <w:gridCol w:w="5394"/>
        <w:gridCol w:w="780"/>
        <w:gridCol w:w="881"/>
        <w:gridCol w:w="990"/>
        <w:gridCol w:w="1243"/>
      </w:tblGrid>
      <w:tr w:rsidR="00896E63" w:rsidRPr="00796A61" w14:paraId="1CFE3079" w14:textId="77777777" w:rsidTr="00896E63">
        <w:tc>
          <w:tcPr>
            <w:tcW w:w="2904" w:type="pct"/>
            <w:vAlign w:val="center"/>
          </w:tcPr>
          <w:p w14:paraId="77FA8F94" w14:textId="0F0CC65C" w:rsidR="00896E63" w:rsidRPr="003116BA" w:rsidRDefault="00896E63" w:rsidP="00540072">
            <w:pPr>
              <w:rPr>
                <w:b/>
              </w:rPr>
            </w:pPr>
            <w:r>
              <w:rPr>
                <w:b/>
              </w:rPr>
              <w:t>Anlagemöglichkeit bei Vert</w:t>
            </w:r>
            <w:r w:rsidR="0094293D">
              <w:rPr>
                <w:b/>
              </w:rPr>
              <w:t>r</w:t>
            </w:r>
            <w:bookmarkStart w:id="15" w:name="_GoBack"/>
            <w:bookmarkEnd w:id="15"/>
            <w:r>
              <w:rPr>
                <w:b/>
              </w:rPr>
              <w:t>agsbeginn</w:t>
            </w:r>
          </w:p>
        </w:tc>
        <w:tc>
          <w:tcPr>
            <w:tcW w:w="420" w:type="pct"/>
            <w:shd w:val="clear" w:color="auto" w:fill="808080" w:themeFill="background1" w:themeFillShade="80"/>
          </w:tcPr>
          <w:p w14:paraId="62631979" w14:textId="77777777" w:rsidR="00896E63" w:rsidRPr="00654F35" w:rsidRDefault="00896E63" w:rsidP="00540072">
            <w:pPr>
              <w:jc w:val="center"/>
              <w:rPr>
                <w:b/>
              </w:rPr>
            </w:pPr>
            <w:r w:rsidRPr="00654F35">
              <w:rPr>
                <w:b/>
              </w:rPr>
              <w:t>TD</w:t>
            </w:r>
          </w:p>
        </w:tc>
        <w:tc>
          <w:tcPr>
            <w:tcW w:w="474" w:type="pct"/>
            <w:shd w:val="clear" w:color="auto" w:fill="4BACC6" w:themeFill="accent5"/>
            <w:vAlign w:val="center"/>
          </w:tcPr>
          <w:p w14:paraId="0ED528C7" w14:textId="77777777" w:rsidR="00896E63" w:rsidRPr="00796A61" w:rsidRDefault="00896E63" w:rsidP="00540072">
            <w:pPr>
              <w:jc w:val="center"/>
              <w:rPr>
                <w:b/>
              </w:rPr>
            </w:pPr>
            <w:r>
              <w:rPr>
                <w:b/>
              </w:rPr>
              <w:t>ARK</w:t>
            </w:r>
          </w:p>
        </w:tc>
        <w:tc>
          <w:tcPr>
            <w:tcW w:w="533" w:type="pct"/>
            <w:shd w:val="clear" w:color="auto" w:fill="F79646" w:themeFill="accent6"/>
            <w:vAlign w:val="center"/>
          </w:tcPr>
          <w:p w14:paraId="228A0A66" w14:textId="77777777" w:rsidR="00896E63" w:rsidRPr="00796A61" w:rsidRDefault="00896E63" w:rsidP="00540072">
            <w:pPr>
              <w:jc w:val="center"/>
              <w:rPr>
                <w:b/>
              </w:rPr>
            </w:pPr>
            <w:r>
              <w:rPr>
                <w:b/>
              </w:rPr>
              <w:t>ARF</w:t>
            </w:r>
          </w:p>
        </w:tc>
        <w:tc>
          <w:tcPr>
            <w:tcW w:w="669" w:type="pct"/>
            <w:shd w:val="clear" w:color="auto" w:fill="FF0000"/>
            <w:vAlign w:val="center"/>
          </w:tcPr>
          <w:p w14:paraId="24BDB60F" w14:textId="77777777" w:rsidR="00896E63" w:rsidRPr="00796A61" w:rsidRDefault="00896E63" w:rsidP="00540072">
            <w:pPr>
              <w:jc w:val="center"/>
              <w:rPr>
                <w:b/>
              </w:rPr>
            </w:pPr>
            <w:r>
              <w:rPr>
                <w:b/>
              </w:rPr>
              <w:t>aktivplan</w:t>
            </w:r>
          </w:p>
        </w:tc>
      </w:tr>
      <w:tr w:rsidR="00896E63" w:rsidRPr="00796A61" w14:paraId="7EA4406A" w14:textId="77777777" w:rsidTr="00896E63">
        <w:tc>
          <w:tcPr>
            <w:tcW w:w="2904" w:type="pct"/>
            <w:vAlign w:val="center"/>
          </w:tcPr>
          <w:p w14:paraId="5E964F52" w14:textId="670E2C1A" w:rsidR="00896E63" w:rsidRPr="00796A61" w:rsidRDefault="00896E63" w:rsidP="00540072">
            <w:r>
              <w:t>Fest vorgegebene Fonds</w:t>
            </w:r>
          </w:p>
        </w:tc>
        <w:tc>
          <w:tcPr>
            <w:tcW w:w="420" w:type="pct"/>
            <w:shd w:val="clear" w:color="auto" w:fill="D9D9D9" w:themeFill="background1" w:themeFillShade="D9"/>
          </w:tcPr>
          <w:p w14:paraId="476DF3ED" w14:textId="77777777" w:rsidR="00896E63" w:rsidRPr="00654F35" w:rsidRDefault="00896E63" w:rsidP="00540072">
            <w:pPr>
              <w:jc w:val="center"/>
              <w:rPr>
                <w:b/>
              </w:rPr>
            </w:pPr>
          </w:p>
        </w:tc>
        <w:tc>
          <w:tcPr>
            <w:tcW w:w="474" w:type="pct"/>
            <w:shd w:val="clear" w:color="auto" w:fill="DAEEF3" w:themeFill="accent5" w:themeFillTint="33"/>
            <w:vAlign w:val="center"/>
          </w:tcPr>
          <w:p w14:paraId="60339D98" w14:textId="01C2A0CE" w:rsidR="00896E63" w:rsidRPr="00796A61" w:rsidRDefault="00D91DEB" w:rsidP="00540072">
            <w:pPr>
              <w:jc w:val="center"/>
            </w:pPr>
            <w:r>
              <w:t>-</w:t>
            </w:r>
          </w:p>
        </w:tc>
        <w:tc>
          <w:tcPr>
            <w:tcW w:w="533" w:type="pct"/>
            <w:shd w:val="clear" w:color="auto" w:fill="FDE9D9" w:themeFill="accent6" w:themeFillTint="33"/>
            <w:vAlign w:val="center"/>
          </w:tcPr>
          <w:p w14:paraId="3731A989" w14:textId="5700D65E" w:rsidR="00896E63" w:rsidRPr="00796A61" w:rsidRDefault="00896E63" w:rsidP="00540072">
            <w:pPr>
              <w:jc w:val="center"/>
            </w:pPr>
            <w:r>
              <w:t>-</w:t>
            </w:r>
          </w:p>
        </w:tc>
        <w:tc>
          <w:tcPr>
            <w:tcW w:w="669" w:type="pct"/>
            <w:shd w:val="clear" w:color="auto" w:fill="F2DBDB" w:themeFill="accent2" w:themeFillTint="33"/>
            <w:vAlign w:val="center"/>
          </w:tcPr>
          <w:p w14:paraId="0741B408" w14:textId="5EC0489C" w:rsidR="00896E63" w:rsidRPr="009C5B9F" w:rsidRDefault="00896E63" w:rsidP="00540072">
            <w:pPr>
              <w:jc w:val="center"/>
            </w:pPr>
          </w:p>
        </w:tc>
      </w:tr>
      <w:tr w:rsidR="00896E63" w:rsidRPr="00796A61" w14:paraId="5B5D3ED8" w14:textId="77777777" w:rsidTr="00896E63">
        <w:tc>
          <w:tcPr>
            <w:tcW w:w="2904" w:type="pct"/>
            <w:vAlign w:val="center"/>
          </w:tcPr>
          <w:p w14:paraId="7E481478" w14:textId="1B386D28" w:rsidR="00896E63" w:rsidRDefault="00896E63" w:rsidP="00540072">
            <w:r>
              <w:t>Fondsauswahl</w:t>
            </w:r>
          </w:p>
        </w:tc>
        <w:tc>
          <w:tcPr>
            <w:tcW w:w="420" w:type="pct"/>
            <w:shd w:val="clear" w:color="auto" w:fill="D9D9D9" w:themeFill="background1" w:themeFillShade="D9"/>
          </w:tcPr>
          <w:p w14:paraId="2E464A70" w14:textId="77777777" w:rsidR="00896E63" w:rsidRPr="00654F35" w:rsidRDefault="00896E63" w:rsidP="00540072">
            <w:pPr>
              <w:jc w:val="center"/>
              <w:rPr>
                <w:b/>
              </w:rPr>
            </w:pPr>
          </w:p>
        </w:tc>
        <w:tc>
          <w:tcPr>
            <w:tcW w:w="474" w:type="pct"/>
            <w:shd w:val="clear" w:color="auto" w:fill="DAEEF3" w:themeFill="accent5" w:themeFillTint="33"/>
            <w:vAlign w:val="center"/>
          </w:tcPr>
          <w:p w14:paraId="59A2747E" w14:textId="229FB2FD" w:rsidR="00896E63" w:rsidRPr="00796A61" w:rsidRDefault="00D91DEB" w:rsidP="00540072">
            <w:pPr>
              <w:jc w:val="center"/>
            </w:pPr>
            <w:r>
              <w:t>-</w:t>
            </w:r>
          </w:p>
        </w:tc>
        <w:tc>
          <w:tcPr>
            <w:tcW w:w="533" w:type="pct"/>
            <w:shd w:val="clear" w:color="auto" w:fill="FDE9D9" w:themeFill="accent6" w:themeFillTint="33"/>
            <w:vAlign w:val="center"/>
          </w:tcPr>
          <w:p w14:paraId="485BDC64" w14:textId="562CBEEC" w:rsidR="00896E63" w:rsidRPr="00796A61" w:rsidRDefault="00896E63" w:rsidP="00540072">
            <w:pPr>
              <w:jc w:val="center"/>
            </w:pPr>
            <w:r>
              <w:t>X</w:t>
            </w:r>
          </w:p>
        </w:tc>
        <w:tc>
          <w:tcPr>
            <w:tcW w:w="669" w:type="pct"/>
            <w:shd w:val="clear" w:color="auto" w:fill="F2DBDB" w:themeFill="accent2" w:themeFillTint="33"/>
            <w:vAlign w:val="center"/>
          </w:tcPr>
          <w:p w14:paraId="0722C146" w14:textId="6BA43C26" w:rsidR="00896E63" w:rsidRPr="009C5B9F" w:rsidRDefault="00896E63" w:rsidP="00540072">
            <w:pPr>
              <w:jc w:val="center"/>
            </w:pPr>
          </w:p>
        </w:tc>
      </w:tr>
    </w:tbl>
    <w:p w14:paraId="60A94BB0" w14:textId="77777777" w:rsidR="00F832A9" w:rsidRDefault="00F832A9" w:rsidP="00F832A9"/>
    <w:tbl>
      <w:tblPr>
        <w:tblStyle w:val="Tabellenraster"/>
        <w:tblW w:w="5000" w:type="pct"/>
        <w:tblLook w:val="04A0" w:firstRow="1" w:lastRow="0" w:firstColumn="1" w:lastColumn="0" w:noHBand="0" w:noVBand="1"/>
      </w:tblPr>
      <w:tblGrid>
        <w:gridCol w:w="5394"/>
        <w:gridCol w:w="780"/>
        <w:gridCol w:w="881"/>
        <w:gridCol w:w="990"/>
        <w:gridCol w:w="1243"/>
      </w:tblGrid>
      <w:tr w:rsidR="00896E63" w:rsidRPr="00796A61" w14:paraId="61D3E113" w14:textId="77777777" w:rsidTr="00540072">
        <w:tc>
          <w:tcPr>
            <w:tcW w:w="2904" w:type="pct"/>
            <w:vAlign w:val="center"/>
          </w:tcPr>
          <w:p w14:paraId="7A791C7D" w14:textId="40C93D45" w:rsidR="00896E63" w:rsidRPr="003116BA" w:rsidRDefault="00896E63" w:rsidP="00540072">
            <w:pPr>
              <w:rPr>
                <w:b/>
              </w:rPr>
            </w:pPr>
            <w:r>
              <w:rPr>
                <w:b/>
              </w:rPr>
              <w:t>Möglichkeit zum Fondswechsel</w:t>
            </w:r>
          </w:p>
        </w:tc>
        <w:tc>
          <w:tcPr>
            <w:tcW w:w="420" w:type="pct"/>
            <w:shd w:val="clear" w:color="auto" w:fill="808080" w:themeFill="background1" w:themeFillShade="80"/>
          </w:tcPr>
          <w:p w14:paraId="1346E79E" w14:textId="77777777" w:rsidR="00896E63" w:rsidRPr="00654F35" w:rsidRDefault="00896E63" w:rsidP="00540072">
            <w:pPr>
              <w:jc w:val="center"/>
              <w:rPr>
                <w:b/>
              </w:rPr>
            </w:pPr>
            <w:r w:rsidRPr="00654F35">
              <w:rPr>
                <w:b/>
              </w:rPr>
              <w:t>TD</w:t>
            </w:r>
          </w:p>
        </w:tc>
        <w:tc>
          <w:tcPr>
            <w:tcW w:w="474" w:type="pct"/>
            <w:shd w:val="clear" w:color="auto" w:fill="4BACC6" w:themeFill="accent5"/>
            <w:vAlign w:val="center"/>
          </w:tcPr>
          <w:p w14:paraId="223043C9" w14:textId="77777777" w:rsidR="00896E63" w:rsidRPr="00796A61" w:rsidRDefault="00896E63" w:rsidP="00540072">
            <w:pPr>
              <w:jc w:val="center"/>
              <w:rPr>
                <w:b/>
              </w:rPr>
            </w:pPr>
            <w:r>
              <w:rPr>
                <w:b/>
              </w:rPr>
              <w:t>ARK</w:t>
            </w:r>
          </w:p>
        </w:tc>
        <w:tc>
          <w:tcPr>
            <w:tcW w:w="533" w:type="pct"/>
            <w:shd w:val="clear" w:color="auto" w:fill="F79646" w:themeFill="accent6"/>
            <w:vAlign w:val="center"/>
          </w:tcPr>
          <w:p w14:paraId="30A53004" w14:textId="77777777" w:rsidR="00896E63" w:rsidRPr="00796A61" w:rsidRDefault="00896E63" w:rsidP="00540072">
            <w:pPr>
              <w:jc w:val="center"/>
              <w:rPr>
                <w:b/>
              </w:rPr>
            </w:pPr>
            <w:r>
              <w:rPr>
                <w:b/>
              </w:rPr>
              <w:t>ARF</w:t>
            </w:r>
          </w:p>
        </w:tc>
        <w:tc>
          <w:tcPr>
            <w:tcW w:w="669" w:type="pct"/>
            <w:shd w:val="clear" w:color="auto" w:fill="FF0000"/>
            <w:vAlign w:val="center"/>
          </w:tcPr>
          <w:p w14:paraId="4C2FD38F" w14:textId="77777777" w:rsidR="00896E63" w:rsidRPr="00796A61" w:rsidRDefault="00896E63" w:rsidP="00540072">
            <w:pPr>
              <w:jc w:val="center"/>
              <w:rPr>
                <w:b/>
              </w:rPr>
            </w:pPr>
            <w:r>
              <w:rPr>
                <w:b/>
              </w:rPr>
              <w:t>aktivplan</w:t>
            </w:r>
          </w:p>
        </w:tc>
      </w:tr>
      <w:tr w:rsidR="00896E63" w:rsidRPr="00796A61" w14:paraId="76A61DB4" w14:textId="77777777" w:rsidTr="00540072">
        <w:tc>
          <w:tcPr>
            <w:tcW w:w="2904" w:type="pct"/>
            <w:vAlign w:val="center"/>
          </w:tcPr>
          <w:p w14:paraId="186E84B9" w14:textId="71A3DB13" w:rsidR="00896E63" w:rsidRPr="00796A61" w:rsidRDefault="00896E63" w:rsidP="00540072">
            <w:r>
              <w:t>Änderung der Aufteilung der Beitragsanlage (Switch)</w:t>
            </w:r>
          </w:p>
        </w:tc>
        <w:tc>
          <w:tcPr>
            <w:tcW w:w="420" w:type="pct"/>
            <w:shd w:val="clear" w:color="auto" w:fill="D9D9D9" w:themeFill="background1" w:themeFillShade="D9"/>
          </w:tcPr>
          <w:p w14:paraId="62E6797B" w14:textId="77777777" w:rsidR="00896E63" w:rsidRPr="00654F35" w:rsidRDefault="00896E63" w:rsidP="00540072">
            <w:pPr>
              <w:jc w:val="center"/>
              <w:rPr>
                <w:b/>
              </w:rPr>
            </w:pPr>
          </w:p>
        </w:tc>
        <w:tc>
          <w:tcPr>
            <w:tcW w:w="474" w:type="pct"/>
            <w:shd w:val="clear" w:color="auto" w:fill="DAEEF3" w:themeFill="accent5" w:themeFillTint="33"/>
            <w:vAlign w:val="center"/>
          </w:tcPr>
          <w:p w14:paraId="3ECF6071" w14:textId="63A25792" w:rsidR="00896E63" w:rsidRPr="00796A61" w:rsidRDefault="00D91DEB" w:rsidP="00540072">
            <w:pPr>
              <w:jc w:val="center"/>
            </w:pPr>
            <w:r>
              <w:t>-</w:t>
            </w:r>
          </w:p>
        </w:tc>
        <w:tc>
          <w:tcPr>
            <w:tcW w:w="533" w:type="pct"/>
            <w:shd w:val="clear" w:color="auto" w:fill="FDE9D9" w:themeFill="accent6" w:themeFillTint="33"/>
            <w:vAlign w:val="center"/>
          </w:tcPr>
          <w:p w14:paraId="34B39316" w14:textId="2C963A05" w:rsidR="00896E63" w:rsidRPr="00796A61" w:rsidRDefault="00896E63" w:rsidP="00540072">
            <w:pPr>
              <w:jc w:val="center"/>
            </w:pPr>
            <w:r>
              <w:t>X</w:t>
            </w:r>
          </w:p>
        </w:tc>
        <w:tc>
          <w:tcPr>
            <w:tcW w:w="669" w:type="pct"/>
            <w:shd w:val="clear" w:color="auto" w:fill="F2DBDB" w:themeFill="accent2" w:themeFillTint="33"/>
            <w:vAlign w:val="center"/>
          </w:tcPr>
          <w:p w14:paraId="681E8A22" w14:textId="77777777" w:rsidR="00896E63" w:rsidRPr="009C5B9F" w:rsidRDefault="00896E63" w:rsidP="00540072">
            <w:pPr>
              <w:jc w:val="center"/>
            </w:pPr>
          </w:p>
        </w:tc>
      </w:tr>
      <w:tr w:rsidR="00896E63" w:rsidRPr="00796A61" w14:paraId="51D6DBE3" w14:textId="77777777" w:rsidTr="00540072">
        <w:tc>
          <w:tcPr>
            <w:tcW w:w="2904" w:type="pct"/>
            <w:vAlign w:val="center"/>
          </w:tcPr>
          <w:p w14:paraId="5DCE7D0C" w14:textId="7C98B9DE" w:rsidR="00896E63" w:rsidRDefault="00896E63" w:rsidP="00540072">
            <w:r>
              <w:t>Umschichtung des vorhandenen Fondsguthabens (</w:t>
            </w:r>
            <w:proofErr w:type="spellStart"/>
            <w:r>
              <w:t>Shift</w:t>
            </w:r>
            <w:proofErr w:type="spellEnd"/>
            <w:r>
              <w:t>)</w:t>
            </w:r>
          </w:p>
        </w:tc>
        <w:tc>
          <w:tcPr>
            <w:tcW w:w="420" w:type="pct"/>
            <w:shd w:val="clear" w:color="auto" w:fill="D9D9D9" w:themeFill="background1" w:themeFillShade="D9"/>
          </w:tcPr>
          <w:p w14:paraId="55A01C89" w14:textId="77777777" w:rsidR="00896E63" w:rsidRPr="00654F35" w:rsidRDefault="00896E63" w:rsidP="00540072">
            <w:pPr>
              <w:jc w:val="center"/>
              <w:rPr>
                <w:b/>
              </w:rPr>
            </w:pPr>
          </w:p>
        </w:tc>
        <w:tc>
          <w:tcPr>
            <w:tcW w:w="474" w:type="pct"/>
            <w:shd w:val="clear" w:color="auto" w:fill="DAEEF3" w:themeFill="accent5" w:themeFillTint="33"/>
            <w:vAlign w:val="center"/>
          </w:tcPr>
          <w:p w14:paraId="7A73922D" w14:textId="66066DB4" w:rsidR="00896E63" w:rsidRPr="00796A61" w:rsidRDefault="00D91DEB" w:rsidP="00540072">
            <w:pPr>
              <w:jc w:val="center"/>
            </w:pPr>
            <w:r>
              <w:t>-</w:t>
            </w:r>
          </w:p>
        </w:tc>
        <w:tc>
          <w:tcPr>
            <w:tcW w:w="533" w:type="pct"/>
            <w:shd w:val="clear" w:color="auto" w:fill="FDE9D9" w:themeFill="accent6" w:themeFillTint="33"/>
            <w:vAlign w:val="center"/>
          </w:tcPr>
          <w:p w14:paraId="3EBBC375" w14:textId="77777777" w:rsidR="00896E63" w:rsidRPr="00796A61" w:rsidRDefault="00896E63" w:rsidP="00540072">
            <w:pPr>
              <w:jc w:val="center"/>
            </w:pPr>
            <w:r>
              <w:t>X</w:t>
            </w:r>
          </w:p>
        </w:tc>
        <w:tc>
          <w:tcPr>
            <w:tcW w:w="669" w:type="pct"/>
            <w:shd w:val="clear" w:color="auto" w:fill="F2DBDB" w:themeFill="accent2" w:themeFillTint="33"/>
            <w:vAlign w:val="center"/>
          </w:tcPr>
          <w:p w14:paraId="444623C3" w14:textId="77777777" w:rsidR="00896E63" w:rsidRPr="009C5B9F" w:rsidRDefault="00896E63" w:rsidP="00540072">
            <w:pPr>
              <w:jc w:val="center"/>
            </w:pPr>
          </w:p>
        </w:tc>
      </w:tr>
      <w:tr w:rsidR="00896E63" w:rsidRPr="00796A61" w14:paraId="495C36E1" w14:textId="77777777" w:rsidTr="00540072">
        <w:tc>
          <w:tcPr>
            <w:tcW w:w="2904" w:type="pct"/>
            <w:vAlign w:val="center"/>
          </w:tcPr>
          <w:p w14:paraId="2C6B1B30" w14:textId="71B23678" w:rsidR="00896E63" w:rsidRDefault="00896E63" w:rsidP="00540072">
            <w:r>
              <w:t>Beliebig oft</w:t>
            </w:r>
          </w:p>
        </w:tc>
        <w:tc>
          <w:tcPr>
            <w:tcW w:w="420" w:type="pct"/>
            <w:shd w:val="clear" w:color="auto" w:fill="D9D9D9" w:themeFill="background1" w:themeFillShade="D9"/>
          </w:tcPr>
          <w:p w14:paraId="23FEDABA" w14:textId="77777777" w:rsidR="00896E63" w:rsidRPr="00654F35" w:rsidRDefault="00896E63" w:rsidP="00540072">
            <w:pPr>
              <w:jc w:val="center"/>
              <w:rPr>
                <w:b/>
              </w:rPr>
            </w:pPr>
          </w:p>
        </w:tc>
        <w:tc>
          <w:tcPr>
            <w:tcW w:w="474" w:type="pct"/>
            <w:shd w:val="clear" w:color="auto" w:fill="DAEEF3" w:themeFill="accent5" w:themeFillTint="33"/>
            <w:vAlign w:val="center"/>
          </w:tcPr>
          <w:p w14:paraId="0319E6B1" w14:textId="1FAB8149" w:rsidR="00896E63" w:rsidRPr="00796A61" w:rsidRDefault="00D91DEB" w:rsidP="00540072">
            <w:pPr>
              <w:jc w:val="center"/>
            </w:pPr>
            <w:r>
              <w:t>-</w:t>
            </w:r>
          </w:p>
        </w:tc>
        <w:tc>
          <w:tcPr>
            <w:tcW w:w="533" w:type="pct"/>
            <w:shd w:val="clear" w:color="auto" w:fill="FDE9D9" w:themeFill="accent6" w:themeFillTint="33"/>
            <w:vAlign w:val="center"/>
          </w:tcPr>
          <w:p w14:paraId="13B3D4F8" w14:textId="1A3C9C26" w:rsidR="00896E63" w:rsidRDefault="00896E63" w:rsidP="00540072">
            <w:pPr>
              <w:jc w:val="center"/>
            </w:pPr>
            <w:r>
              <w:t>X</w:t>
            </w:r>
          </w:p>
        </w:tc>
        <w:tc>
          <w:tcPr>
            <w:tcW w:w="669" w:type="pct"/>
            <w:shd w:val="clear" w:color="auto" w:fill="F2DBDB" w:themeFill="accent2" w:themeFillTint="33"/>
            <w:vAlign w:val="center"/>
          </w:tcPr>
          <w:p w14:paraId="74FDD834" w14:textId="77777777" w:rsidR="00896E63" w:rsidRPr="009C5B9F" w:rsidRDefault="00896E63" w:rsidP="00540072">
            <w:pPr>
              <w:jc w:val="center"/>
            </w:pPr>
          </w:p>
        </w:tc>
      </w:tr>
    </w:tbl>
    <w:p w14:paraId="7AC88A93" w14:textId="77777777" w:rsidR="00896E63" w:rsidRDefault="00896E63" w:rsidP="00F832A9"/>
    <w:p w14:paraId="7B9495D4" w14:textId="118BA0C5" w:rsidR="00D91DEB" w:rsidRDefault="00D91DEB" w:rsidP="00F832A9">
      <w:pPr>
        <w:rPr>
          <w:b/>
        </w:rPr>
      </w:pPr>
      <w:r w:rsidRPr="00D91DEB">
        <w:rPr>
          <w:b/>
        </w:rPr>
        <w:t>Begrenzung der Fondsauswahl</w:t>
      </w:r>
    </w:p>
    <w:p w14:paraId="15E3EC57" w14:textId="3F21A713" w:rsidR="00D91DEB" w:rsidRDefault="00D91DEB" w:rsidP="00D91DEB">
      <w:r>
        <w:t>ARF</w:t>
      </w:r>
      <w:r>
        <w:t>:</w:t>
      </w:r>
    </w:p>
    <w:p w14:paraId="63EE7568" w14:textId="77777777" w:rsidR="00D91DEB" w:rsidRDefault="00D91DEB" w:rsidP="00D91DEB">
      <w:r>
        <w:t xml:space="preserve">Aufteilung auf bis zu 20 Fonds mit jeweils mindestens 1% der Prämie </w:t>
      </w:r>
      <w:proofErr w:type="spellStart"/>
      <w:r>
        <w:t>Besparung</w:t>
      </w:r>
      <w:proofErr w:type="spellEnd"/>
      <w:r>
        <w:t>. Je Tarif und Vermittlerkonzept können eigene Fondspaletten definiert werden.</w:t>
      </w:r>
    </w:p>
    <w:p w14:paraId="34A3517A" w14:textId="77777777" w:rsidR="00D91DEB" w:rsidRDefault="00D91DEB" w:rsidP="00F832A9">
      <w:pPr>
        <w:rPr>
          <w:b/>
        </w:rPr>
      </w:pPr>
    </w:p>
    <w:p w14:paraId="54FDF01B" w14:textId="37205B41" w:rsidR="00D91DEB" w:rsidRDefault="00D91DEB" w:rsidP="00D91DEB">
      <w:pPr>
        <w:pStyle w:val="berschrift3"/>
      </w:pPr>
      <w:r>
        <w:t>Regelungen für Fondsschließung</w:t>
      </w:r>
    </w:p>
    <w:p w14:paraId="60165D16" w14:textId="77777777" w:rsidR="00D91DEB" w:rsidRDefault="00D91DEB" w:rsidP="00F832A9">
      <w:pPr>
        <w:rPr>
          <w:b/>
        </w:rPr>
      </w:pPr>
    </w:p>
    <w:p w14:paraId="7CA6818C" w14:textId="77777777" w:rsidR="00D91DEB" w:rsidRDefault="00D91DEB" w:rsidP="00D91DEB">
      <w:pPr>
        <w:rPr>
          <w:u w:val="single"/>
        </w:rPr>
      </w:pPr>
      <w:r>
        <w:rPr>
          <w:u w:val="single"/>
        </w:rPr>
        <w:t>Änderung Fondspalette:</w:t>
      </w:r>
    </w:p>
    <w:p w14:paraId="1AC4C748" w14:textId="77777777" w:rsidR="00D91DEB" w:rsidRDefault="00D91DEB" w:rsidP="00D91DEB">
      <w:pPr>
        <w:rPr>
          <w:u w:val="single"/>
        </w:rPr>
      </w:pPr>
    </w:p>
    <w:tbl>
      <w:tblPr>
        <w:tblStyle w:val="Tabellenraster"/>
        <w:tblW w:w="5000" w:type="pct"/>
        <w:tblLayout w:type="fixed"/>
        <w:tblLook w:val="04A0" w:firstRow="1" w:lastRow="0" w:firstColumn="1" w:lastColumn="0" w:noHBand="0" w:noVBand="1"/>
      </w:tblPr>
      <w:tblGrid>
        <w:gridCol w:w="2093"/>
        <w:gridCol w:w="1438"/>
        <w:gridCol w:w="1113"/>
        <w:gridCol w:w="2552"/>
        <w:gridCol w:w="2092"/>
      </w:tblGrid>
      <w:tr w:rsidR="00D91DEB" w:rsidRPr="00796A61" w14:paraId="302327F8" w14:textId="77777777" w:rsidTr="00D91DEB">
        <w:trPr>
          <w:cantSplit/>
          <w:tblHeader/>
        </w:trPr>
        <w:tc>
          <w:tcPr>
            <w:tcW w:w="1127" w:type="pct"/>
            <w:vAlign w:val="center"/>
          </w:tcPr>
          <w:p w14:paraId="0A1DCC88" w14:textId="77777777" w:rsidR="00D91DEB" w:rsidRPr="003116BA" w:rsidRDefault="00D91DEB" w:rsidP="00540072">
            <w:pPr>
              <w:rPr>
                <w:b/>
              </w:rPr>
            </w:pPr>
          </w:p>
        </w:tc>
        <w:tc>
          <w:tcPr>
            <w:tcW w:w="774" w:type="pct"/>
            <w:shd w:val="clear" w:color="auto" w:fill="808080" w:themeFill="background1" w:themeFillShade="80"/>
            <w:vAlign w:val="center"/>
          </w:tcPr>
          <w:p w14:paraId="343C39CD" w14:textId="77777777" w:rsidR="00D91DEB" w:rsidRPr="00654F35" w:rsidRDefault="00D91DEB" w:rsidP="00540072">
            <w:pPr>
              <w:jc w:val="center"/>
              <w:rPr>
                <w:b/>
              </w:rPr>
            </w:pPr>
            <w:r w:rsidRPr="00654F35">
              <w:rPr>
                <w:b/>
              </w:rPr>
              <w:t>TD</w:t>
            </w:r>
          </w:p>
        </w:tc>
        <w:tc>
          <w:tcPr>
            <w:tcW w:w="599" w:type="pct"/>
            <w:shd w:val="clear" w:color="auto" w:fill="4BACC6" w:themeFill="accent5"/>
            <w:vAlign w:val="center"/>
          </w:tcPr>
          <w:p w14:paraId="05823063" w14:textId="34041338" w:rsidR="00D91DEB" w:rsidRPr="00796A61" w:rsidRDefault="00D91DEB" w:rsidP="00540072">
            <w:pPr>
              <w:jc w:val="center"/>
              <w:rPr>
                <w:b/>
              </w:rPr>
            </w:pPr>
            <w:r>
              <w:rPr>
                <w:b/>
              </w:rPr>
              <w:t>ARK</w:t>
            </w:r>
          </w:p>
        </w:tc>
        <w:tc>
          <w:tcPr>
            <w:tcW w:w="1374" w:type="pct"/>
            <w:shd w:val="clear" w:color="auto" w:fill="F79646" w:themeFill="accent6"/>
            <w:vAlign w:val="center"/>
          </w:tcPr>
          <w:p w14:paraId="6E87014E" w14:textId="10E55E5F" w:rsidR="00D91DEB" w:rsidRPr="00796A61" w:rsidRDefault="00D91DEB" w:rsidP="00540072">
            <w:pPr>
              <w:jc w:val="center"/>
              <w:rPr>
                <w:b/>
              </w:rPr>
            </w:pPr>
            <w:r>
              <w:rPr>
                <w:b/>
              </w:rPr>
              <w:t>ARF</w:t>
            </w:r>
          </w:p>
        </w:tc>
        <w:tc>
          <w:tcPr>
            <w:tcW w:w="1126" w:type="pct"/>
            <w:shd w:val="clear" w:color="auto" w:fill="FF0000"/>
            <w:vAlign w:val="center"/>
          </w:tcPr>
          <w:p w14:paraId="4F274231" w14:textId="0E4DFF0A" w:rsidR="00D91DEB" w:rsidRPr="00796A61" w:rsidRDefault="00D91DEB" w:rsidP="00540072">
            <w:pPr>
              <w:jc w:val="center"/>
              <w:rPr>
                <w:b/>
              </w:rPr>
            </w:pPr>
            <w:r>
              <w:rPr>
                <w:b/>
              </w:rPr>
              <w:t>aktivplan</w:t>
            </w:r>
          </w:p>
        </w:tc>
      </w:tr>
      <w:tr w:rsidR="00D91DEB" w:rsidRPr="005A7D12" w14:paraId="5F4D247F" w14:textId="77777777" w:rsidTr="00D91DEB">
        <w:trPr>
          <w:cantSplit/>
          <w:tblHeader/>
        </w:trPr>
        <w:tc>
          <w:tcPr>
            <w:tcW w:w="1127" w:type="pct"/>
            <w:vAlign w:val="center"/>
          </w:tcPr>
          <w:p w14:paraId="4FC12A96" w14:textId="77777777" w:rsidR="00D91DEB" w:rsidRDefault="00D91DEB" w:rsidP="00540072">
            <w:r>
              <w:t>Erweitern der Fondspalette</w:t>
            </w:r>
          </w:p>
        </w:tc>
        <w:tc>
          <w:tcPr>
            <w:tcW w:w="774" w:type="pct"/>
            <w:shd w:val="clear" w:color="auto" w:fill="D9D9D9" w:themeFill="background1" w:themeFillShade="D9"/>
            <w:vAlign w:val="center"/>
          </w:tcPr>
          <w:p w14:paraId="408B9FFF" w14:textId="1BD254EF" w:rsidR="00D91DEB" w:rsidRPr="00B72905" w:rsidRDefault="00D91DEB" w:rsidP="00540072">
            <w:pPr>
              <w:jc w:val="center"/>
              <w:rPr>
                <w:b/>
                <w:sz w:val="16"/>
                <w:szCs w:val="16"/>
              </w:rPr>
            </w:pPr>
          </w:p>
        </w:tc>
        <w:tc>
          <w:tcPr>
            <w:tcW w:w="599" w:type="pct"/>
            <w:shd w:val="clear" w:color="auto" w:fill="DAEEF3" w:themeFill="accent5" w:themeFillTint="33"/>
            <w:vAlign w:val="center"/>
          </w:tcPr>
          <w:p w14:paraId="4785DBDE" w14:textId="091F7BCD" w:rsidR="00D91DEB" w:rsidRPr="00B72905" w:rsidRDefault="00D91DEB" w:rsidP="00D91DEB">
            <w:pPr>
              <w:jc w:val="center"/>
              <w:rPr>
                <w:sz w:val="16"/>
                <w:szCs w:val="16"/>
              </w:rPr>
            </w:pPr>
            <w:r>
              <w:rPr>
                <w:sz w:val="16"/>
                <w:szCs w:val="16"/>
              </w:rPr>
              <w:t>-</w:t>
            </w:r>
          </w:p>
        </w:tc>
        <w:tc>
          <w:tcPr>
            <w:tcW w:w="1374" w:type="pct"/>
            <w:shd w:val="clear" w:color="auto" w:fill="FDE9D9" w:themeFill="accent6" w:themeFillTint="33"/>
            <w:vAlign w:val="center"/>
          </w:tcPr>
          <w:p w14:paraId="7550B281" w14:textId="1E321F09" w:rsidR="00D91DEB" w:rsidRPr="00B72905" w:rsidRDefault="00D91DEB" w:rsidP="00540072">
            <w:pPr>
              <w:jc w:val="center"/>
              <w:rPr>
                <w:sz w:val="16"/>
                <w:szCs w:val="16"/>
              </w:rPr>
            </w:pPr>
            <w:r w:rsidRPr="00B72905">
              <w:rPr>
                <w:sz w:val="16"/>
                <w:szCs w:val="16"/>
              </w:rPr>
              <w:t>Ohne Angabe von Grü</w:t>
            </w:r>
            <w:r w:rsidRPr="00B72905">
              <w:rPr>
                <w:sz w:val="16"/>
                <w:szCs w:val="16"/>
              </w:rPr>
              <w:t>n</w:t>
            </w:r>
            <w:r w:rsidRPr="00B72905">
              <w:rPr>
                <w:sz w:val="16"/>
                <w:szCs w:val="16"/>
              </w:rPr>
              <w:t>den</w:t>
            </w:r>
            <w:r>
              <w:rPr>
                <w:sz w:val="16"/>
                <w:szCs w:val="16"/>
              </w:rPr>
              <w:t xml:space="preserve"> unter Berücksichtigung gewi</w:t>
            </w:r>
            <w:r>
              <w:rPr>
                <w:sz w:val="16"/>
                <w:szCs w:val="16"/>
              </w:rPr>
              <w:t>s</w:t>
            </w:r>
            <w:r>
              <w:rPr>
                <w:sz w:val="16"/>
                <w:szCs w:val="16"/>
              </w:rPr>
              <w:t>ser Auswah</w:t>
            </w:r>
            <w:r>
              <w:rPr>
                <w:sz w:val="16"/>
                <w:szCs w:val="16"/>
              </w:rPr>
              <w:t>l</w:t>
            </w:r>
            <w:r>
              <w:rPr>
                <w:sz w:val="16"/>
                <w:szCs w:val="16"/>
              </w:rPr>
              <w:t>kriterien</w:t>
            </w:r>
            <w:r w:rsidRPr="00B72905">
              <w:rPr>
                <w:sz w:val="16"/>
                <w:szCs w:val="16"/>
              </w:rPr>
              <w:t xml:space="preserve"> möglich</w:t>
            </w:r>
          </w:p>
        </w:tc>
        <w:tc>
          <w:tcPr>
            <w:tcW w:w="1126" w:type="pct"/>
            <w:shd w:val="clear" w:color="auto" w:fill="F2DBDB" w:themeFill="accent2" w:themeFillTint="33"/>
            <w:vAlign w:val="center"/>
          </w:tcPr>
          <w:p w14:paraId="3FF2C3C5" w14:textId="0BAD2E18" w:rsidR="00D91DEB" w:rsidRPr="00B72905" w:rsidRDefault="00D91DEB" w:rsidP="00540072">
            <w:pPr>
              <w:jc w:val="center"/>
              <w:rPr>
                <w:sz w:val="16"/>
                <w:szCs w:val="16"/>
              </w:rPr>
            </w:pPr>
          </w:p>
        </w:tc>
      </w:tr>
      <w:tr w:rsidR="00D91DEB" w:rsidRPr="005A7D12" w14:paraId="5AC283A7" w14:textId="77777777" w:rsidTr="00D91DEB">
        <w:trPr>
          <w:cantSplit/>
          <w:tblHeader/>
        </w:trPr>
        <w:tc>
          <w:tcPr>
            <w:tcW w:w="1127" w:type="pct"/>
            <w:vAlign w:val="center"/>
          </w:tcPr>
          <w:p w14:paraId="2D7E045D" w14:textId="77777777" w:rsidR="00D91DEB" w:rsidRPr="00796A61" w:rsidRDefault="00D91DEB" w:rsidP="00540072">
            <w:r>
              <w:t>Reduzieren der Fondspalette</w:t>
            </w:r>
          </w:p>
        </w:tc>
        <w:tc>
          <w:tcPr>
            <w:tcW w:w="774" w:type="pct"/>
            <w:shd w:val="clear" w:color="auto" w:fill="D9D9D9" w:themeFill="background1" w:themeFillShade="D9"/>
            <w:vAlign w:val="center"/>
          </w:tcPr>
          <w:p w14:paraId="476D4B51" w14:textId="7E8EC014" w:rsidR="00D91DEB" w:rsidRPr="00D91DEB" w:rsidRDefault="00D91DEB" w:rsidP="00D91DEB">
            <w:pPr>
              <w:rPr>
                <w:b/>
                <w:sz w:val="16"/>
                <w:szCs w:val="16"/>
              </w:rPr>
            </w:pPr>
          </w:p>
        </w:tc>
        <w:tc>
          <w:tcPr>
            <w:tcW w:w="599" w:type="pct"/>
            <w:shd w:val="clear" w:color="auto" w:fill="DAEEF3" w:themeFill="accent5" w:themeFillTint="33"/>
            <w:vAlign w:val="center"/>
          </w:tcPr>
          <w:p w14:paraId="0DC9AA80" w14:textId="17DD2D3C" w:rsidR="00D91DEB" w:rsidRPr="00B72905" w:rsidRDefault="00D91DEB" w:rsidP="00D91DEB">
            <w:pPr>
              <w:pStyle w:val="Listenabsatz"/>
              <w:ind w:left="156"/>
              <w:jc w:val="center"/>
              <w:rPr>
                <w:sz w:val="16"/>
                <w:szCs w:val="16"/>
              </w:rPr>
            </w:pPr>
            <w:r>
              <w:rPr>
                <w:sz w:val="16"/>
                <w:szCs w:val="16"/>
              </w:rPr>
              <w:t>-</w:t>
            </w:r>
          </w:p>
        </w:tc>
        <w:tc>
          <w:tcPr>
            <w:tcW w:w="1374" w:type="pct"/>
            <w:shd w:val="clear" w:color="auto" w:fill="FDE9D9" w:themeFill="accent6" w:themeFillTint="33"/>
            <w:vAlign w:val="center"/>
          </w:tcPr>
          <w:p w14:paraId="03DD585E" w14:textId="77777777" w:rsidR="00D91DEB" w:rsidRPr="00B72905" w:rsidRDefault="00D91DEB" w:rsidP="00540072">
            <w:pPr>
              <w:rPr>
                <w:sz w:val="16"/>
                <w:szCs w:val="16"/>
              </w:rPr>
            </w:pPr>
            <w:r w:rsidRPr="00B72905">
              <w:rPr>
                <w:sz w:val="16"/>
                <w:szCs w:val="16"/>
              </w:rPr>
              <w:t>Möglich bei:</w:t>
            </w:r>
          </w:p>
          <w:p w14:paraId="5D93B52F" w14:textId="77777777" w:rsidR="00D91DEB" w:rsidRPr="00B72905" w:rsidRDefault="00D91DEB" w:rsidP="00540072">
            <w:pPr>
              <w:pStyle w:val="Listenabsatz"/>
              <w:numPr>
                <w:ilvl w:val="0"/>
                <w:numId w:val="40"/>
              </w:numPr>
              <w:ind w:left="156" w:hanging="142"/>
              <w:rPr>
                <w:sz w:val="16"/>
                <w:szCs w:val="16"/>
              </w:rPr>
            </w:pPr>
            <w:r w:rsidRPr="00B72905">
              <w:rPr>
                <w:sz w:val="16"/>
                <w:szCs w:val="16"/>
              </w:rPr>
              <w:t>Zusammenlegung mit and</w:t>
            </w:r>
            <w:r w:rsidRPr="00B72905">
              <w:rPr>
                <w:sz w:val="16"/>
                <w:szCs w:val="16"/>
              </w:rPr>
              <w:t>e</w:t>
            </w:r>
            <w:r w:rsidRPr="00B72905">
              <w:rPr>
                <w:sz w:val="16"/>
                <w:szCs w:val="16"/>
              </w:rPr>
              <w:t>ren Fonds</w:t>
            </w:r>
          </w:p>
          <w:p w14:paraId="069ABE45" w14:textId="77777777" w:rsidR="00D91DEB" w:rsidRPr="00B72905" w:rsidRDefault="00D91DEB" w:rsidP="00540072">
            <w:pPr>
              <w:pStyle w:val="Listenabsatz"/>
              <w:numPr>
                <w:ilvl w:val="0"/>
                <w:numId w:val="40"/>
              </w:numPr>
              <w:ind w:left="156" w:hanging="142"/>
              <w:rPr>
                <w:sz w:val="16"/>
                <w:szCs w:val="16"/>
              </w:rPr>
            </w:pPr>
            <w:r w:rsidRPr="00B72905">
              <w:rPr>
                <w:sz w:val="16"/>
                <w:szCs w:val="16"/>
              </w:rPr>
              <w:t>Schli</w:t>
            </w:r>
            <w:r w:rsidRPr="00B72905">
              <w:rPr>
                <w:sz w:val="16"/>
                <w:szCs w:val="16"/>
              </w:rPr>
              <w:t>e</w:t>
            </w:r>
            <w:r w:rsidRPr="00B72905">
              <w:rPr>
                <w:sz w:val="16"/>
                <w:szCs w:val="16"/>
              </w:rPr>
              <w:t>ßung/Auflösung</w:t>
            </w:r>
            <w:r>
              <w:rPr>
                <w:sz w:val="16"/>
                <w:szCs w:val="16"/>
              </w:rPr>
              <w:t>/Beschränkung/Einstellung</w:t>
            </w:r>
          </w:p>
          <w:p w14:paraId="798209A5" w14:textId="77777777" w:rsidR="00D91DEB" w:rsidRPr="00B72905" w:rsidRDefault="00D91DEB" w:rsidP="00540072">
            <w:pPr>
              <w:pStyle w:val="Listenabsatz"/>
              <w:numPr>
                <w:ilvl w:val="0"/>
                <w:numId w:val="40"/>
              </w:numPr>
              <w:ind w:left="156" w:hanging="142"/>
              <w:rPr>
                <w:sz w:val="16"/>
                <w:szCs w:val="16"/>
              </w:rPr>
            </w:pPr>
            <w:r w:rsidRPr="00B72905">
              <w:rPr>
                <w:sz w:val="16"/>
                <w:szCs w:val="16"/>
              </w:rPr>
              <w:t xml:space="preserve">Verletzung der </w:t>
            </w:r>
            <w:proofErr w:type="spellStart"/>
            <w:r w:rsidRPr="00B72905">
              <w:rPr>
                <w:sz w:val="16"/>
                <w:szCs w:val="16"/>
              </w:rPr>
              <w:t>vertragl</w:t>
            </w:r>
            <w:proofErr w:type="spellEnd"/>
            <w:r w:rsidRPr="00B72905">
              <w:rPr>
                <w:sz w:val="16"/>
                <w:szCs w:val="16"/>
              </w:rPr>
              <w:t>. Pflic</w:t>
            </w:r>
            <w:r w:rsidRPr="00B72905">
              <w:rPr>
                <w:sz w:val="16"/>
                <w:szCs w:val="16"/>
              </w:rPr>
              <w:t>h</w:t>
            </w:r>
            <w:r w:rsidRPr="00B72905">
              <w:rPr>
                <w:sz w:val="16"/>
                <w:szCs w:val="16"/>
              </w:rPr>
              <w:t>ten durch die KVG</w:t>
            </w:r>
          </w:p>
          <w:p w14:paraId="0CB90212" w14:textId="77777777" w:rsidR="00D91DEB" w:rsidRDefault="00D91DEB" w:rsidP="00540072">
            <w:pPr>
              <w:pStyle w:val="Listenabsatz"/>
              <w:numPr>
                <w:ilvl w:val="0"/>
                <w:numId w:val="40"/>
              </w:numPr>
              <w:ind w:left="156" w:hanging="142"/>
              <w:rPr>
                <w:sz w:val="16"/>
                <w:szCs w:val="16"/>
              </w:rPr>
            </w:pPr>
            <w:r w:rsidRPr="00B72905">
              <w:rPr>
                <w:sz w:val="16"/>
                <w:szCs w:val="16"/>
              </w:rPr>
              <w:t>Verlust der Vertriebszula</w:t>
            </w:r>
            <w:r w:rsidRPr="00B72905">
              <w:rPr>
                <w:sz w:val="16"/>
                <w:szCs w:val="16"/>
              </w:rPr>
              <w:t>s</w:t>
            </w:r>
            <w:r w:rsidRPr="00B72905">
              <w:rPr>
                <w:sz w:val="16"/>
                <w:szCs w:val="16"/>
              </w:rPr>
              <w:t>sung des Fonds oder der KVG</w:t>
            </w:r>
          </w:p>
          <w:p w14:paraId="05961A2E" w14:textId="30911B12" w:rsidR="00D91DEB" w:rsidRPr="00B72905" w:rsidRDefault="00D91DEB" w:rsidP="00540072">
            <w:pPr>
              <w:rPr>
                <w:sz w:val="16"/>
                <w:szCs w:val="16"/>
              </w:rPr>
            </w:pPr>
            <w:r w:rsidRPr="00FD4E6E">
              <w:rPr>
                <w:sz w:val="16"/>
                <w:szCs w:val="16"/>
              </w:rPr>
              <w:t>Erwerb von Anteilen durch KVG nicht zugela</w:t>
            </w:r>
            <w:r w:rsidRPr="00FD4E6E">
              <w:rPr>
                <w:sz w:val="16"/>
                <w:szCs w:val="16"/>
              </w:rPr>
              <w:t>s</w:t>
            </w:r>
            <w:r w:rsidRPr="00FD4E6E">
              <w:rPr>
                <w:sz w:val="16"/>
                <w:szCs w:val="16"/>
              </w:rPr>
              <w:t>sen</w:t>
            </w:r>
          </w:p>
        </w:tc>
        <w:tc>
          <w:tcPr>
            <w:tcW w:w="1126" w:type="pct"/>
            <w:shd w:val="clear" w:color="auto" w:fill="F2DBDB" w:themeFill="accent2" w:themeFillTint="33"/>
            <w:vAlign w:val="center"/>
          </w:tcPr>
          <w:p w14:paraId="5761B751" w14:textId="77777777" w:rsidR="00D91DEB" w:rsidRPr="00B72905" w:rsidRDefault="00D91DEB" w:rsidP="00540072">
            <w:pPr>
              <w:rPr>
                <w:sz w:val="16"/>
                <w:szCs w:val="16"/>
              </w:rPr>
            </w:pPr>
          </w:p>
        </w:tc>
      </w:tr>
      <w:tr w:rsidR="00D91DEB" w:rsidRPr="00796A61" w14:paraId="3F461F9F" w14:textId="77777777" w:rsidTr="00D91DEB">
        <w:trPr>
          <w:cantSplit/>
          <w:tblHeader/>
        </w:trPr>
        <w:tc>
          <w:tcPr>
            <w:tcW w:w="1127" w:type="pct"/>
            <w:vAlign w:val="center"/>
          </w:tcPr>
          <w:p w14:paraId="734186B7" w14:textId="77777777" w:rsidR="00D91DEB" w:rsidRDefault="00D91DEB" w:rsidP="00540072">
            <w:r>
              <w:lastRenderedPageBreak/>
              <w:t>Kriterien für Recht des VU Fond</w:t>
            </w:r>
            <w:r>
              <w:t>s</w:t>
            </w:r>
            <w:r>
              <w:t>wechsel zu vera</w:t>
            </w:r>
            <w:r>
              <w:t>n</w:t>
            </w:r>
            <w:r>
              <w:t xml:space="preserve">lassen (Switch und ggf. </w:t>
            </w:r>
            <w:proofErr w:type="spellStart"/>
            <w:r>
              <w:t>Shift</w:t>
            </w:r>
            <w:proofErr w:type="spellEnd"/>
            <w:r>
              <w:t xml:space="preserve"> auf E</w:t>
            </w:r>
            <w:r>
              <w:t>r</w:t>
            </w:r>
            <w:r>
              <w:t>satzfonds)</w:t>
            </w:r>
          </w:p>
        </w:tc>
        <w:tc>
          <w:tcPr>
            <w:tcW w:w="774" w:type="pct"/>
            <w:shd w:val="clear" w:color="auto" w:fill="D9D9D9" w:themeFill="background1" w:themeFillShade="D9"/>
            <w:vAlign w:val="center"/>
          </w:tcPr>
          <w:p w14:paraId="0EDEDC00" w14:textId="77777777" w:rsidR="00D91DEB" w:rsidRPr="00B72905" w:rsidRDefault="00D91DEB" w:rsidP="00540072">
            <w:pPr>
              <w:jc w:val="center"/>
              <w:rPr>
                <w:b/>
                <w:sz w:val="16"/>
                <w:szCs w:val="16"/>
              </w:rPr>
            </w:pPr>
          </w:p>
        </w:tc>
        <w:tc>
          <w:tcPr>
            <w:tcW w:w="599" w:type="pct"/>
            <w:shd w:val="clear" w:color="auto" w:fill="DAEEF3" w:themeFill="accent5" w:themeFillTint="33"/>
            <w:vAlign w:val="center"/>
          </w:tcPr>
          <w:p w14:paraId="391459BC" w14:textId="1B1D0E65" w:rsidR="00D91DEB" w:rsidRPr="00B72905" w:rsidRDefault="00D91DEB" w:rsidP="00D91DEB">
            <w:pPr>
              <w:jc w:val="center"/>
              <w:rPr>
                <w:sz w:val="16"/>
                <w:szCs w:val="16"/>
              </w:rPr>
            </w:pPr>
            <w:r>
              <w:rPr>
                <w:sz w:val="16"/>
                <w:szCs w:val="16"/>
              </w:rPr>
              <w:t>-</w:t>
            </w:r>
          </w:p>
        </w:tc>
        <w:tc>
          <w:tcPr>
            <w:tcW w:w="1374" w:type="pct"/>
            <w:shd w:val="clear" w:color="auto" w:fill="FDE9D9" w:themeFill="accent6" w:themeFillTint="33"/>
            <w:vAlign w:val="center"/>
          </w:tcPr>
          <w:p w14:paraId="49C853A9" w14:textId="77777777" w:rsidR="00D91DEB" w:rsidRPr="00B72905" w:rsidRDefault="00D91DEB" w:rsidP="00540072">
            <w:pPr>
              <w:pStyle w:val="Listenabsatz"/>
              <w:numPr>
                <w:ilvl w:val="0"/>
                <w:numId w:val="40"/>
              </w:numPr>
              <w:ind w:left="156" w:hanging="142"/>
              <w:rPr>
                <w:sz w:val="16"/>
                <w:szCs w:val="16"/>
              </w:rPr>
            </w:pPr>
            <w:r w:rsidRPr="00B72905">
              <w:rPr>
                <w:sz w:val="16"/>
                <w:szCs w:val="16"/>
              </w:rPr>
              <w:t>Unterschreitung der Fondspe</w:t>
            </w:r>
            <w:r w:rsidRPr="00B72905">
              <w:rPr>
                <w:sz w:val="16"/>
                <w:szCs w:val="16"/>
              </w:rPr>
              <w:t>r</w:t>
            </w:r>
            <w:r w:rsidRPr="00B72905">
              <w:rPr>
                <w:sz w:val="16"/>
                <w:szCs w:val="16"/>
              </w:rPr>
              <w:t>formance</w:t>
            </w:r>
          </w:p>
          <w:p w14:paraId="253E573C" w14:textId="77777777" w:rsidR="00D91DEB" w:rsidRPr="00B72905" w:rsidRDefault="00D91DEB" w:rsidP="00540072">
            <w:pPr>
              <w:pStyle w:val="Listenabsatz"/>
              <w:numPr>
                <w:ilvl w:val="0"/>
                <w:numId w:val="40"/>
              </w:numPr>
              <w:ind w:left="156" w:hanging="142"/>
              <w:rPr>
                <w:sz w:val="16"/>
                <w:szCs w:val="16"/>
              </w:rPr>
            </w:pPr>
            <w:r w:rsidRPr="00B72905">
              <w:rPr>
                <w:sz w:val="16"/>
                <w:szCs w:val="16"/>
              </w:rPr>
              <w:t xml:space="preserve">Änderung der </w:t>
            </w:r>
            <w:proofErr w:type="spellStart"/>
            <w:r w:rsidRPr="00B72905">
              <w:rPr>
                <w:sz w:val="16"/>
                <w:szCs w:val="16"/>
              </w:rPr>
              <w:t>Anlagetrat</w:t>
            </w:r>
            <w:r w:rsidRPr="00B72905">
              <w:rPr>
                <w:sz w:val="16"/>
                <w:szCs w:val="16"/>
              </w:rPr>
              <w:t>e</w:t>
            </w:r>
            <w:r w:rsidRPr="00B72905">
              <w:rPr>
                <w:sz w:val="16"/>
                <w:szCs w:val="16"/>
              </w:rPr>
              <w:t>gie</w:t>
            </w:r>
            <w:proofErr w:type="spellEnd"/>
            <w:r w:rsidRPr="00B72905">
              <w:rPr>
                <w:sz w:val="16"/>
                <w:szCs w:val="16"/>
              </w:rPr>
              <w:t>/-politik</w:t>
            </w:r>
          </w:p>
          <w:p w14:paraId="63A54E4B" w14:textId="77777777" w:rsidR="00D91DEB" w:rsidRDefault="00D91DEB" w:rsidP="00540072">
            <w:pPr>
              <w:pStyle w:val="Listenabsatz"/>
              <w:numPr>
                <w:ilvl w:val="0"/>
                <w:numId w:val="40"/>
              </w:numPr>
              <w:ind w:left="156" w:hanging="142"/>
              <w:rPr>
                <w:sz w:val="16"/>
                <w:szCs w:val="16"/>
              </w:rPr>
            </w:pPr>
            <w:r w:rsidRPr="00B72905">
              <w:rPr>
                <w:sz w:val="16"/>
                <w:szCs w:val="16"/>
              </w:rPr>
              <w:t>Austausch des Fondsman</w:t>
            </w:r>
            <w:r w:rsidRPr="00B72905">
              <w:rPr>
                <w:sz w:val="16"/>
                <w:szCs w:val="16"/>
              </w:rPr>
              <w:t>a</w:t>
            </w:r>
            <w:r w:rsidRPr="00B72905">
              <w:rPr>
                <w:sz w:val="16"/>
                <w:szCs w:val="16"/>
              </w:rPr>
              <w:t>gers</w:t>
            </w:r>
          </w:p>
          <w:p w14:paraId="57B9879C" w14:textId="77777777" w:rsidR="00D91DEB" w:rsidRPr="00B72905" w:rsidRDefault="00D91DEB" w:rsidP="00540072">
            <w:pPr>
              <w:pStyle w:val="Listenabsatz"/>
              <w:numPr>
                <w:ilvl w:val="0"/>
                <w:numId w:val="40"/>
              </w:numPr>
              <w:ind w:left="156" w:hanging="142"/>
              <w:rPr>
                <w:sz w:val="16"/>
                <w:szCs w:val="16"/>
              </w:rPr>
            </w:pPr>
            <w:r w:rsidRPr="00B72905">
              <w:rPr>
                <w:sz w:val="16"/>
                <w:szCs w:val="16"/>
              </w:rPr>
              <w:t xml:space="preserve">Abwertung durch </w:t>
            </w:r>
            <w:proofErr w:type="spellStart"/>
            <w:r w:rsidRPr="00B72905">
              <w:rPr>
                <w:sz w:val="16"/>
                <w:szCs w:val="16"/>
              </w:rPr>
              <w:t>renommi</w:t>
            </w:r>
            <w:r w:rsidRPr="00B72905">
              <w:rPr>
                <w:sz w:val="16"/>
                <w:szCs w:val="16"/>
              </w:rPr>
              <w:t>e</w:t>
            </w:r>
            <w:r w:rsidRPr="00B72905">
              <w:rPr>
                <w:sz w:val="16"/>
                <w:szCs w:val="16"/>
              </w:rPr>
              <w:t>tes</w:t>
            </w:r>
            <w:proofErr w:type="spellEnd"/>
            <w:r w:rsidRPr="00B72905">
              <w:rPr>
                <w:sz w:val="16"/>
                <w:szCs w:val="16"/>
              </w:rPr>
              <w:t xml:space="preserve"> Ratingunterne</w:t>
            </w:r>
            <w:r w:rsidRPr="00B72905">
              <w:rPr>
                <w:sz w:val="16"/>
                <w:szCs w:val="16"/>
              </w:rPr>
              <w:t>h</w:t>
            </w:r>
            <w:r w:rsidRPr="00B72905">
              <w:rPr>
                <w:sz w:val="16"/>
                <w:szCs w:val="16"/>
              </w:rPr>
              <w:t>men</w:t>
            </w:r>
          </w:p>
          <w:p w14:paraId="039448E3" w14:textId="77777777" w:rsidR="00D91DEB" w:rsidRPr="00B72905" w:rsidRDefault="00D91DEB" w:rsidP="00540072">
            <w:pPr>
              <w:pStyle w:val="Listenabsatz"/>
              <w:numPr>
                <w:ilvl w:val="0"/>
                <w:numId w:val="40"/>
              </w:numPr>
              <w:ind w:left="156" w:hanging="142"/>
              <w:rPr>
                <w:sz w:val="16"/>
                <w:szCs w:val="16"/>
              </w:rPr>
            </w:pPr>
            <w:r w:rsidRPr="00B72905">
              <w:rPr>
                <w:sz w:val="16"/>
                <w:szCs w:val="16"/>
              </w:rPr>
              <w:t>Veränderten Rahmenbedi</w:t>
            </w:r>
            <w:r w:rsidRPr="00B72905">
              <w:rPr>
                <w:sz w:val="16"/>
                <w:szCs w:val="16"/>
              </w:rPr>
              <w:t>n</w:t>
            </w:r>
            <w:r w:rsidRPr="00B72905">
              <w:rPr>
                <w:sz w:val="16"/>
                <w:szCs w:val="16"/>
              </w:rPr>
              <w:t>gungen des Fonds durch die KVG</w:t>
            </w:r>
          </w:p>
          <w:p w14:paraId="6ABCDE71" w14:textId="77777777" w:rsidR="00D91DEB" w:rsidRPr="00B72905" w:rsidRDefault="00D91DEB" w:rsidP="00540072">
            <w:pPr>
              <w:pStyle w:val="Listenabsatz"/>
              <w:numPr>
                <w:ilvl w:val="0"/>
                <w:numId w:val="40"/>
              </w:numPr>
              <w:ind w:left="156" w:hanging="142"/>
              <w:rPr>
                <w:sz w:val="16"/>
                <w:szCs w:val="16"/>
              </w:rPr>
            </w:pPr>
            <w:r w:rsidRPr="00B72905">
              <w:rPr>
                <w:sz w:val="16"/>
                <w:szCs w:val="16"/>
              </w:rPr>
              <w:t>Effiziente Verwaltung durch VU nicht mehr möglich</w:t>
            </w:r>
          </w:p>
          <w:p w14:paraId="6AAE74CF" w14:textId="77777777" w:rsidR="00D91DEB" w:rsidRPr="00B72905" w:rsidRDefault="00D91DEB" w:rsidP="00540072">
            <w:pPr>
              <w:pStyle w:val="Listenabsatz"/>
              <w:numPr>
                <w:ilvl w:val="0"/>
                <w:numId w:val="40"/>
              </w:numPr>
              <w:ind w:left="156" w:hanging="142"/>
              <w:rPr>
                <w:sz w:val="16"/>
                <w:szCs w:val="16"/>
              </w:rPr>
            </w:pPr>
            <w:r w:rsidRPr="00B72905">
              <w:rPr>
                <w:sz w:val="16"/>
                <w:szCs w:val="16"/>
              </w:rPr>
              <w:t>Änderung der Gebührenstru</w:t>
            </w:r>
            <w:r w:rsidRPr="00B72905">
              <w:rPr>
                <w:sz w:val="16"/>
                <w:szCs w:val="16"/>
              </w:rPr>
              <w:t>k</w:t>
            </w:r>
            <w:r w:rsidRPr="00B72905">
              <w:rPr>
                <w:sz w:val="16"/>
                <w:szCs w:val="16"/>
              </w:rPr>
              <w:t>tur/Höhe der Kosten</w:t>
            </w:r>
          </w:p>
          <w:p w14:paraId="41C40849" w14:textId="77777777" w:rsidR="00D91DEB" w:rsidRPr="00B72905" w:rsidRDefault="00D91DEB" w:rsidP="00540072">
            <w:pPr>
              <w:pStyle w:val="Listenabsatz"/>
              <w:numPr>
                <w:ilvl w:val="0"/>
                <w:numId w:val="40"/>
              </w:numPr>
              <w:ind w:left="156" w:hanging="142"/>
              <w:rPr>
                <w:sz w:val="16"/>
                <w:szCs w:val="16"/>
              </w:rPr>
            </w:pPr>
            <w:r w:rsidRPr="00B72905">
              <w:rPr>
                <w:sz w:val="16"/>
                <w:szCs w:val="16"/>
              </w:rPr>
              <w:t>Änderung von Ausg</w:t>
            </w:r>
            <w:r w:rsidRPr="00B72905">
              <w:rPr>
                <w:sz w:val="16"/>
                <w:szCs w:val="16"/>
              </w:rPr>
              <w:t>a</w:t>
            </w:r>
            <w:r w:rsidRPr="00B72905">
              <w:rPr>
                <w:sz w:val="16"/>
                <w:szCs w:val="16"/>
              </w:rPr>
              <w:t>be-/</w:t>
            </w:r>
            <w:proofErr w:type="spellStart"/>
            <w:r w:rsidRPr="00B72905">
              <w:rPr>
                <w:sz w:val="16"/>
                <w:szCs w:val="16"/>
              </w:rPr>
              <w:t>rücknahmeregelungen</w:t>
            </w:r>
            <w:proofErr w:type="spellEnd"/>
          </w:p>
          <w:p w14:paraId="187E9F41" w14:textId="77777777" w:rsidR="00D91DEB" w:rsidRPr="00B72905" w:rsidRDefault="00D91DEB" w:rsidP="00540072">
            <w:pPr>
              <w:pStyle w:val="Listenabsatz"/>
              <w:numPr>
                <w:ilvl w:val="0"/>
                <w:numId w:val="40"/>
              </w:numPr>
              <w:ind w:left="156" w:hanging="142"/>
              <w:rPr>
                <w:sz w:val="16"/>
                <w:szCs w:val="16"/>
              </w:rPr>
            </w:pPr>
            <w:r w:rsidRPr="00B72905">
              <w:rPr>
                <w:sz w:val="16"/>
                <w:szCs w:val="16"/>
              </w:rPr>
              <w:t>Ermöglicht Transakti</w:t>
            </w:r>
            <w:r w:rsidRPr="00B72905">
              <w:rPr>
                <w:sz w:val="16"/>
                <w:szCs w:val="16"/>
              </w:rPr>
              <w:t>o</w:t>
            </w:r>
            <w:r w:rsidRPr="00B72905">
              <w:rPr>
                <w:sz w:val="16"/>
                <w:szCs w:val="16"/>
              </w:rPr>
              <w:t>nen, welche bei unmittelbarer A</w:t>
            </w:r>
            <w:r w:rsidRPr="00B72905">
              <w:rPr>
                <w:sz w:val="16"/>
                <w:szCs w:val="16"/>
              </w:rPr>
              <w:t>n</w:t>
            </w:r>
            <w:r w:rsidRPr="00B72905">
              <w:rPr>
                <w:sz w:val="16"/>
                <w:szCs w:val="16"/>
              </w:rPr>
              <w:t>lage rechtlich nicht erlaubt sind</w:t>
            </w:r>
          </w:p>
          <w:p w14:paraId="399A119E" w14:textId="77777777" w:rsidR="00D91DEB" w:rsidRPr="00B72905" w:rsidRDefault="00D91DEB" w:rsidP="00540072">
            <w:pPr>
              <w:rPr>
                <w:sz w:val="16"/>
                <w:szCs w:val="16"/>
              </w:rPr>
            </w:pPr>
          </w:p>
        </w:tc>
        <w:tc>
          <w:tcPr>
            <w:tcW w:w="1126" w:type="pct"/>
            <w:shd w:val="clear" w:color="auto" w:fill="F2DBDB" w:themeFill="accent2" w:themeFillTint="33"/>
            <w:vAlign w:val="center"/>
          </w:tcPr>
          <w:p w14:paraId="09488C97" w14:textId="0DCDF8D5" w:rsidR="00D91DEB" w:rsidRPr="00B72905" w:rsidRDefault="00D91DEB" w:rsidP="00540072">
            <w:pPr>
              <w:jc w:val="center"/>
              <w:rPr>
                <w:sz w:val="16"/>
                <w:szCs w:val="16"/>
              </w:rPr>
            </w:pPr>
          </w:p>
        </w:tc>
      </w:tr>
      <w:tr w:rsidR="00D91DEB" w:rsidRPr="00796A61" w14:paraId="0E649442" w14:textId="77777777" w:rsidTr="00D91DEB">
        <w:trPr>
          <w:cantSplit/>
          <w:trHeight w:val="64"/>
          <w:tblHeader/>
        </w:trPr>
        <w:tc>
          <w:tcPr>
            <w:tcW w:w="1127" w:type="pct"/>
            <w:vAlign w:val="center"/>
          </w:tcPr>
          <w:p w14:paraId="0037FB65" w14:textId="77777777" w:rsidR="00D91DEB" w:rsidRDefault="00D91DEB" w:rsidP="00540072">
            <w:r>
              <w:t>Anforderung an Ersatzfonds</w:t>
            </w:r>
          </w:p>
        </w:tc>
        <w:tc>
          <w:tcPr>
            <w:tcW w:w="774" w:type="pct"/>
            <w:shd w:val="clear" w:color="auto" w:fill="D9D9D9" w:themeFill="background1" w:themeFillShade="D9"/>
          </w:tcPr>
          <w:p w14:paraId="7EB402FE" w14:textId="4E7294CF" w:rsidR="00D91DEB" w:rsidRPr="00B72905" w:rsidRDefault="00D91DEB" w:rsidP="00540072">
            <w:pPr>
              <w:jc w:val="center"/>
              <w:rPr>
                <w:b/>
                <w:sz w:val="16"/>
                <w:szCs w:val="16"/>
              </w:rPr>
            </w:pPr>
          </w:p>
        </w:tc>
        <w:tc>
          <w:tcPr>
            <w:tcW w:w="599" w:type="pct"/>
            <w:shd w:val="clear" w:color="auto" w:fill="DAEEF3" w:themeFill="accent5" w:themeFillTint="33"/>
            <w:vAlign w:val="center"/>
          </w:tcPr>
          <w:p w14:paraId="5AE3B80B" w14:textId="44BE09FD" w:rsidR="00D91DEB" w:rsidRPr="00B72905" w:rsidRDefault="00D91DEB" w:rsidP="00D91DEB">
            <w:pPr>
              <w:jc w:val="center"/>
              <w:rPr>
                <w:sz w:val="16"/>
                <w:szCs w:val="16"/>
              </w:rPr>
            </w:pPr>
            <w:r>
              <w:rPr>
                <w:sz w:val="16"/>
                <w:szCs w:val="16"/>
              </w:rPr>
              <w:t>-</w:t>
            </w:r>
          </w:p>
        </w:tc>
        <w:tc>
          <w:tcPr>
            <w:tcW w:w="1374" w:type="pct"/>
            <w:shd w:val="clear" w:color="auto" w:fill="FDE9D9" w:themeFill="accent6" w:themeFillTint="33"/>
          </w:tcPr>
          <w:p w14:paraId="6D186A1D" w14:textId="217D08FE" w:rsidR="00D91DEB" w:rsidRPr="00B72905" w:rsidRDefault="00D91DEB" w:rsidP="00540072">
            <w:pPr>
              <w:rPr>
                <w:sz w:val="16"/>
                <w:szCs w:val="16"/>
              </w:rPr>
            </w:pPr>
            <w:r w:rsidRPr="00B72905">
              <w:rPr>
                <w:sz w:val="16"/>
                <w:szCs w:val="16"/>
              </w:rPr>
              <w:t>Anlagestrategie muss ähnlich sein</w:t>
            </w:r>
          </w:p>
        </w:tc>
        <w:tc>
          <w:tcPr>
            <w:tcW w:w="1126" w:type="pct"/>
            <w:shd w:val="clear" w:color="auto" w:fill="F2DBDB" w:themeFill="accent2" w:themeFillTint="33"/>
            <w:vAlign w:val="center"/>
          </w:tcPr>
          <w:p w14:paraId="48916F38" w14:textId="31CFBA01" w:rsidR="00D91DEB" w:rsidRPr="00B72905" w:rsidRDefault="00D91DEB" w:rsidP="00540072">
            <w:pPr>
              <w:rPr>
                <w:sz w:val="16"/>
                <w:szCs w:val="16"/>
              </w:rPr>
            </w:pPr>
          </w:p>
        </w:tc>
      </w:tr>
    </w:tbl>
    <w:p w14:paraId="43986472" w14:textId="77777777" w:rsidR="00D91DEB" w:rsidRDefault="00D91DEB" w:rsidP="00D91DEB">
      <w:pPr>
        <w:rPr>
          <w:u w:val="single"/>
        </w:rPr>
      </w:pPr>
    </w:p>
    <w:p w14:paraId="4852334B" w14:textId="77777777" w:rsidR="00D91DEB" w:rsidRDefault="00D91DEB" w:rsidP="00D91DEB">
      <w:pPr>
        <w:rPr>
          <w:u w:val="single"/>
        </w:rPr>
      </w:pPr>
      <w:r>
        <w:rPr>
          <w:u w:val="single"/>
        </w:rPr>
        <w:t>Vorgehen bei Wechsel auf Ersatzfonds</w:t>
      </w:r>
    </w:p>
    <w:p w14:paraId="1486A1D6" w14:textId="77777777" w:rsidR="00D91DEB" w:rsidRDefault="00D91DEB" w:rsidP="00D91DEB">
      <w:pPr>
        <w:rPr>
          <w:u w:val="single"/>
        </w:rPr>
      </w:pPr>
    </w:p>
    <w:tbl>
      <w:tblPr>
        <w:tblStyle w:val="Tabellenraster"/>
        <w:tblW w:w="5000" w:type="pct"/>
        <w:tblLayout w:type="fixed"/>
        <w:tblLook w:val="04A0" w:firstRow="1" w:lastRow="0" w:firstColumn="1" w:lastColumn="0" w:noHBand="0" w:noVBand="1"/>
      </w:tblPr>
      <w:tblGrid>
        <w:gridCol w:w="2093"/>
        <w:gridCol w:w="1438"/>
        <w:gridCol w:w="1113"/>
        <w:gridCol w:w="2552"/>
        <w:gridCol w:w="2092"/>
      </w:tblGrid>
      <w:tr w:rsidR="00D91DEB" w:rsidRPr="00796A61" w14:paraId="4DD3B55D" w14:textId="77777777" w:rsidTr="00A45CB5">
        <w:tc>
          <w:tcPr>
            <w:tcW w:w="1127" w:type="pct"/>
            <w:vAlign w:val="center"/>
          </w:tcPr>
          <w:p w14:paraId="0BFB3D34" w14:textId="77777777" w:rsidR="00D91DEB" w:rsidRPr="003116BA" w:rsidRDefault="00D91DEB" w:rsidP="00540072">
            <w:pPr>
              <w:rPr>
                <w:b/>
              </w:rPr>
            </w:pPr>
          </w:p>
        </w:tc>
        <w:tc>
          <w:tcPr>
            <w:tcW w:w="774" w:type="pct"/>
            <w:shd w:val="clear" w:color="auto" w:fill="808080" w:themeFill="background1" w:themeFillShade="80"/>
            <w:vAlign w:val="center"/>
          </w:tcPr>
          <w:p w14:paraId="406798AE" w14:textId="77777777" w:rsidR="00D91DEB" w:rsidRPr="00654F35" w:rsidRDefault="00D91DEB" w:rsidP="00540072">
            <w:pPr>
              <w:jc w:val="center"/>
              <w:rPr>
                <w:b/>
              </w:rPr>
            </w:pPr>
            <w:r w:rsidRPr="00654F35">
              <w:rPr>
                <w:b/>
              </w:rPr>
              <w:t>TD</w:t>
            </w:r>
          </w:p>
        </w:tc>
        <w:tc>
          <w:tcPr>
            <w:tcW w:w="599" w:type="pct"/>
            <w:shd w:val="clear" w:color="auto" w:fill="4BACC6" w:themeFill="accent5"/>
            <w:vAlign w:val="center"/>
          </w:tcPr>
          <w:p w14:paraId="61592C2B" w14:textId="3BA92780" w:rsidR="00D91DEB" w:rsidRPr="00796A61" w:rsidRDefault="00A45CB5" w:rsidP="00540072">
            <w:pPr>
              <w:jc w:val="center"/>
              <w:rPr>
                <w:b/>
              </w:rPr>
            </w:pPr>
            <w:r>
              <w:rPr>
                <w:b/>
              </w:rPr>
              <w:t>ARK</w:t>
            </w:r>
          </w:p>
        </w:tc>
        <w:tc>
          <w:tcPr>
            <w:tcW w:w="1374" w:type="pct"/>
            <w:shd w:val="clear" w:color="auto" w:fill="F79646" w:themeFill="accent6"/>
            <w:vAlign w:val="center"/>
          </w:tcPr>
          <w:p w14:paraId="3500491C" w14:textId="5160F3F5" w:rsidR="00D91DEB" w:rsidRPr="00796A61" w:rsidRDefault="00A45CB5" w:rsidP="00540072">
            <w:pPr>
              <w:jc w:val="center"/>
              <w:rPr>
                <w:b/>
              </w:rPr>
            </w:pPr>
            <w:r>
              <w:rPr>
                <w:b/>
              </w:rPr>
              <w:t>ARF</w:t>
            </w:r>
          </w:p>
        </w:tc>
        <w:tc>
          <w:tcPr>
            <w:tcW w:w="1126" w:type="pct"/>
            <w:shd w:val="clear" w:color="auto" w:fill="FF0000"/>
            <w:vAlign w:val="center"/>
          </w:tcPr>
          <w:p w14:paraId="40E5E01E" w14:textId="6C6C8D56" w:rsidR="00D91DEB" w:rsidRPr="00796A61" w:rsidRDefault="00A45CB5" w:rsidP="00540072">
            <w:pPr>
              <w:jc w:val="center"/>
              <w:rPr>
                <w:b/>
              </w:rPr>
            </w:pPr>
            <w:r>
              <w:rPr>
                <w:b/>
              </w:rPr>
              <w:t>aktivplan</w:t>
            </w:r>
          </w:p>
        </w:tc>
      </w:tr>
      <w:tr w:rsidR="00A45CB5" w:rsidRPr="005A7D12" w14:paraId="040F4260" w14:textId="77777777" w:rsidTr="00A45CB5">
        <w:tc>
          <w:tcPr>
            <w:tcW w:w="1127" w:type="pct"/>
            <w:vAlign w:val="center"/>
          </w:tcPr>
          <w:p w14:paraId="4DE1A227" w14:textId="77777777" w:rsidR="00A45CB5" w:rsidRDefault="00A45CB5" w:rsidP="00540072">
            <w:r>
              <w:t>Form und Inhalt der Benachricht</w:t>
            </w:r>
            <w:r>
              <w:t>i</w:t>
            </w:r>
            <w:r>
              <w:t>gung</w:t>
            </w:r>
          </w:p>
        </w:tc>
        <w:tc>
          <w:tcPr>
            <w:tcW w:w="774" w:type="pct"/>
            <w:shd w:val="clear" w:color="auto" w:fill="D9D9D9" w:themeFill="background1" w:themeFillShade="D9"/>
            <w:vAlign w:val="center"/>
          </w:tcPr>
          <w:p w14:paraId="64168530" w14:textId="6EB85B38" w:rsidR="00A45CB5" w:rsidRPr="003D364E" w:rsidRDefault="00A45CB5" w:rsidP="00540072">
            <w:pPr>
              <w:jc w:val="center"/>
              <w:rPr>
                <w:b/>
                <w:sz w:val="20"/>
                <w:szCs w:val="20"/>
              </w:rPr>
            </w:pPr>
          </w:p>
        </w:tc>
        <w:tc>
          <w:tcPr>
            <w:tcW w:w="599" w:type="pct"/>
            <w:shd w:val="clear" w:color="auto" w:fill="DAEEF3" w:themeFill="accent5" w:themeFillTint="33"/>
            <w:vAlign w:val="center"/>
          </w:tcPr>
          <w:p w14:paraId="4F00662B" w14:textId="0185EA01" w:rsidR="00A45CB5" w:rsidRPr="00B72905" w:rsidRDefault="00A45CB5" w:rsidP="00A45CB5">
            <w:pPr>
              <w:jc w:val="center"/>
              <w:rPr>
                <w:sz w:val="16"/>
                <w:szCs w:val="16"/>
              </w:rPr>
            </w:pPr>
            <w:r>
              <w:rPr>
                <w:sz w:val="16"/>
                <w:szCs w:val="16"/>
              </w:rPr>
              <w:t>-</w:t>
            </w:r>
          </w:p>
        </w:tc>
        <w:tc>
          <w:tcPr>
            <w:tcW w:w="1374" w:type="pct"/>
            <w:shd w:val="clear" w:color="auto" w:fill="FDE9D9" w:themeFill="accent6" w:themeFillTint="33"/>
            <w:vAlign w:val="center"/>
          </w:tcPr>
          <w:p w14:paraId="5D5C5064" w14:textId="3E0D7AF1" w:rsidR="00A45CB5" w:rsidRPr="00B72905" w:rsidRDefault="00A45CB5" w:rsidP="00540072">
            <w:pPr>
              <w:rPr>
                <w:sz w:val="16"/>
                <w:szCs w:val="16"/>
              </w:rPr>
            </w:pPr>
            <w:r w:rsidRPr="00B72905">
              <w:rPr>
                <w:sz w:val="16"/>
                <w:szCs w:val="16"/>
              </w:rPr>
              <w:t>Schriftlich, Termin für Fond</w:t>
            </w:r>
            <w:r w:rsidRPr="00B72905">
              <w:rPr>
                <w:sz w:val="16"/>
                <w:szCs w:val="16"/>
              </w:rPr>
              <w:t>s</w:t>
            </w:r>
            <w:r w:rsidRPr="00B72905">
              <w:rPr>
                <w:sz w:val="16"/>
                <w:szCs w:val="16"/>
              </w:rPr>
              <w:t>wechsel und Ersatzfonds, bei kurzfristiger Notwendigkeit zum Fond</w:t>
            </w:r>
            <w:r w:rsidRPr="00B72905">
              <w:rPr>
                <w:sz w:val="16"/>
                <w:szCs w:val="16"/>
              </w:rPr>
              <w:t>s</w:t>
            </w:r>
            <w:r w:rsidRPr="00B72905">
              <w:rPr>
                <w:sz w:val="16"/>
                <w:szCs w:val="16"/>
              </w:rPr>
              <w:t>wechsel sofort</w:t>
            </w:r>
          </w:p>
        </w:tc>
        <w:tc>
          <w:tcPr>
            <w:tcW w:w="1126" w:type="pct"/>
            <w:shd w:val="clear" w:color="auto" w:fill="F2DBDB" w:themeFill="accent2" w:themeFillTint="33"/>
            <w:vAlign w:val="center"/>
          </w:tcPr>
          <w:p w14:paraId="3F24DBC1" w14:textId="635D3DAD" w:rsidR="00A45CB5" w:rsidRPr="00B72905" w:rsidRDefault="00A45CB5" w:rsidP="00540072">
            <w:pPr>
              <w:rPr>
                <w:sz w:val="16"/>
                <w:szCs w:val="16"/>
              </w:rPr>
            </w:pPr>
          </w:p>
        </w:tc>
      </w:tr>
      <w:tr w:rsidR="00A45CB5" w:rsidRPr="005A7D12" w14:paraId="4139EC91" w14:textId="77777777" w:rsidTr="00A45CB5">
        <w:tc>
          <w:tcPr>
            <w:tcW w:w="1127" w:type="pct"/>
            <w:vAlign w:val="center"/>
          </w:tcPr>
          <w:p w14:paraId="58720662" w14:textId="77777777" w:rsidR="00A45CB5" w:rsidRPr="00796A61" w:rsidRDefault="00A45CB5" w:rsidP="00540072">
            <w:r>
              <w:t>Frist für VN nach Benachrichtigung</w:t>
            </w:r>
          </w:p>
        </w:tc>
        <w:tc>
          <w:tcPr>
            <w:tcW w:w="774" w:type="pct"/>
            <w:shd w:val="clear" w:color="auto" w:fill="D9D9D9" w:themeFill="background1" w:themeFillShade="D9"/>
            <w:vAlign w:val="center"/>
          </w:tcPr>
          <w:p w14:paraId="296BCF92" w14:textId="31905C65" w:rsidR="00A45CB5" w:rsidRPr="003D364E" w:rsidRDefault="00A45CB5" w:rsidP="00540072">
            <w:pPr>
              <w:jc w:val="center"/>
              <w:rPr>
                <w:b/>
                <w:sz w:val="20"/>
                <w:szCs w:val="20"/>
              </w:rPr>
            </w:pPr>
          </w:p>
        </w:tc>
        <w:tc>
          <w:tcPr>
            <w:tcW w:w="599" w:type="pct"/>
            <w:shd w:val="clear" w:color="auto" w:fill="DAEEF3" w:themeFill="accent5" w:themeFillTint="33"/>
            <w:vAlign w:val="center"/>
          </w:tcPr>
          <w:p w14:paraId="2806D215" w14:textId="096ECD28" w:rsidR="00A45CB5" w:rsidRPr="00B72905" w:rsidRDefault="00A45CB5" w:rsidP="00A45CB5">
            <w:pPr>
              <w:jc w:val="center"/>
              <w:rPr>
                <w:sz w:val="16"/>
                <w:szCs w:val="16"/>
              </w:rPr>
            </w:pPr>
            <w:r>
              <w:rPr>
                <w:sz w:val="16"/>
                <w:szCs w:val="16"/>
              </w:rPr>
              <w:t>-</w:t>
            </w:r>
          </w:p>
        </w:tc>
        <w:tc>
          <w:tcPr>
            <w:tcW w:w="1374" w:type="pct"/>
            <w:shd w:val="clear" w:color="auto" w:fill="FDE9D9" w:themeFill="accent6" w:themeFillTint="33"/>
            <w:vAlign w:val="center"/>
          </w:tcPr>
          <w:p w14:paraId="28B63264" w14:textId="26323217" w:rsidR="00A45CB5" w:rsidRPr="00B72905" w:rsidRDefault="00A45CB5" w:rsidP="00540072">
            <w:pPr>
              <w:rPr>
                <w:sz w:val="16"/>
                <w:szCs w:val="16"/>
              </w:rPr>
            </w:pPr>
            <w:r w:rsidRPr="00B72905">
              <w:rPr>
                <w:sz w:val="16"/>
                <w:szCs w:val="16"/>
              </w:rPr>
              <w:t>6 Wochen zur Benennung eines anderen Fonds</w:t>
            </w:r>
          </w:p>
        </w:tc>
        <w:tc>
          <w:tcPr>
            <w:tcW w:w="1126" w:type="pct"/>
            <w:shd w:val="clear" w:color="auto" w:fill="F2DBDB" w:themeFill="accent2" w:themeFillTint="33"/>
            <w:vAlign w:val="center"/>
          </w:tcPr>
          <w:p w14:paraId="5D026DC4" w14:textId="42F37048" w:rsidR="00A45CB5" w:rsidRPr="00B72905" w:rsidRDefault="00A45CB5" w:rsidP="00540072">
            <w:pPr>
              <w:rPr>
                <w:sz w:val="16"/>
                <w:szCs w:val="16"/>
              </w:rPr>
            </w:pPr>
          </w:p>
        </w:tc>
      </w:tr>
    </w:tbl>
    <w:p w14:paraId="663553E2" w14:textId="77777777" w:rsidR="00D91DEB" w:rsidRDefault="00D91DEB" w:rsidP="00D91DEB">
      <w:pPr>
        <w:rPr>
          <w:u w:val="single"/>
        </w:rPr>
      </w:pPr>
    </w:p>
    <w:p w14:paraId="26E003CF" w14:textId="77777777" w:rsidR="00D91DEB" w:rsidRDefault="00D91DEB" w:rsidP="00D91DEB">
      <w:pPr>
        <w:rPr>
          <w:u w:val="single"/>
        </w:rPr>
      </w:pPr>
      <w:r>
        <w:rPr>
          <w:u w:val="single"/>
        </w:rPr>
        <w:t xml:space="preserve">Einschränkungen für </w:t>
      </w:r>
      <w:proofErr w:type="spellStart"/>
      <w:r>
        <w:rPr>
          <w:u w:val="single"/>
        </w:rPr>
        <w:t>GeVos</w:t>
      </w:r>
      <w:proofErr w:type="spellEnd"/>
    </w:p>
    <w:p w14:paraId="7AFED597" w14:textId="77777777" w:rsidR="00D91DEB" w:rsidRDefault="00D91DEB" w:rsidP="00D91DEB">
      <w:pPr>
        <w:rPr>
          <w:u w:val="single"/>
        </w:rPr>
      </w:pPr>
    </w:p>
    <w:tbl>
      <w:tblPr>
        <w:tblStyle w:val="Tabellenraster"/>
        <w:tblW w:w="5000" w:type="pct"/>
        <w:tblLayout w:type="fixed"/>
        <w:tblLook w:val="04A0" w:firstRow="1" w:lastRow="0" w:firstColumn="1" w:lastColumn="0" w:noHBand="0" w:noVBand="1"/>
      </w:tblPr>
      <w:tblGrid>
        <w:gridCol w:w="2093"/>
        <w:gridCol w:w="1438"/>
        <w:gridCol w:w="1113"/>
        <w:gridCol w:w="2552"/>
        <w:gridCol w:w="2092"/>
      </w:tblGrid>
      <w:tr w:rsidR="00D91DEB" w:rsidRPr="00796A61" w14:paraId="10AA396F" w14:textId="77777777" w:rsidTr="00A45CB5">
        <w:trPr>
          <w:cantSplit/>
          <w:tblHeader/>
        </w:trPr>
        <w:tc>
          <w:tcPr>
            <w:tcW w:w="1127" w:type="pct"/>
            <w:vAlign w:val="center"/>
          </w:tcPr>
          <w:p w14:paraId="1D55074E" w14:textId="77777777" w:rsidR="00D91DEB" w:rsidRPr="003116BA" w:rsidRDefault="00D91DEB" w:rsidP="00540072">
            <w:pPr>
              <w:rPr>
                <w:b/>
              </w:rPr>
            </w:pPr>
          </w:p>
        </w:tc>
        <w:tc>
          <w:tcPr>
            <w:tcW w:w="774" w:type="pct"/>
            <w:shd w:val="clear" w:color="auto" w:fill="808080" w:themeFill="background1" w:themeFillShade="80"/>
            <w:vAlign w:val="center"/>
          </w:tcPr>
          <w:p w14:paraId="62060224" w14:textId="77777777" w:rsidR="00D91DEB" w:rsidRPr="00654F35" w:rsidRDefault="00D91DEB" w:rsidP="00540072">
            <w:pPr>
              <w:jc w:val="center"/>
              <w:rPr>
                <w:b/>
              </w:rPr>
            </w:pPr>
            <w:r w:rsidRPr="00654F35">
              <w:rPr>
                <w:b/>
              </w:rPr>
              <w:t>TD</w:t>
            </w:r>
          </w:p>
        </w:tc>
        <w:tc>
          <w:tcPr>
            <w:tcW w:w="599" w:type="pct"/>
            <w:shd w:val="clear" w:color="auto" w:fill="4BACC6" w:themeFill="accent5"/>
            <w:vAlign w:val="center"/>
          </w:tcPr>
          <w:p w14:paraId="1B8D11DF" w14:textId="5AB98023" w:rsidR="00D91DEB" w:rsidRPr="00796A61" w:rsidRDefault="00A45CB5" w:rsidP="00540072">
            <w:pPr>
              <w:jc w:val="center"/>
              <w:rPr>
                <w:b/>
              </w:rPr>
            </w:pPr>
            <w:r>
              <w:rPr>
                <w:b/>
              </w:rPr>
              <w:t>ARK</w:t>
            </w:r>
          </w:p>
        </w:tc>
        <w:tc>
          <w:tcPr>
            <w:tcW w:w="1374" w:type="pct"/>
            <w:shd w:val="clear" w:color="auto" w:fill="F79646" w:themeFill="accent6"/>
            <w:vAlign w:val="center"/>
          </w:tcPr>
          <w:p w14:paraId="0DF355FB" w14:textId="4203847E" w:rsidR="00D91DEB" w:rsidRPr="00796A61" w:rsidRDefault="00A45CB5" w:rsidP="00540072">
            <w:pPr>
              <w:jc w:val="center"/>
              <w:rPr>
                <w:b/>
              </w:rPr>
            </w:pPr>
            <w:r>
              <w:rPr>
                <w:b/>
              </w:rPr>
              <w:t>ARF</w:t>
            </w:r>
          </w:p>
        </w:tc>
        <w:tc>
          <w:tcPr>
            <w:tcW w:w="1126" w:type="pct"/>
            <w:shd w:val="clear" w:color="auto" w:fill="FF0000"/>
            <w:vAlign w:val="center"/>
          </w:tcPr>
          <w:p w14:paraId="7A5B03B5" w14:textId="2097FB06" w:rsidR="00D91DEB" w:rsidRPr="00796A61" w:rsidRDefault="00A45CB5" w:rsidP="00540072">
            <w:pPr>
              <w:jc w:val="center"/>
              <w:rPr>
                <w:b/>
              </w:rPr>
            </w:pPr>
            <w:r>
              <w:rPr>
                <w:b/>
              </w:rPr>
              <w:t>aktivplan</w:t>
            </w:r>
          </w:p>
        </w:tc>
      </w:tr>
      <w:tr w:rsidR="00A45CB5" w:rsidRPr="005A7D12" w14:paraId="236194F8" w14:textId="77777777" w:rsidTr="00A45CB5">
        <w:trPr>
          <w:cantSplit/>
          <w:tblHeader/>
        </w:trPr>
        <w:tc>
          <w:tcPr>
            <w:tcW w:w="1127" w:type="pct"/>
            <w:vAlign w:val="center"/>
          </w:tcPr>
          <w:p w14:paraId="6D6A0268" w14:textId="77777777" w:rsidR="00A45CB5" w:rsidRDefault="00A45CB5" w:rsidP="00540072">
            <w:r>
              <w:t>Fondswechsel durch VN</w:t>
            </w:r>
          </w:p>
        </w:tc>
        <w:tc>
          <w:tcPr>
            <w:tcW w:w="774" w:type="pct"/>
            <w:shd w:val="clear" w:color="auto" w:fill="D9D9D9" w:themeFill="background1" w:themeFillShade="D9"/>
            <w:vAlign w:val="center"/>
          </w:tcPr>
          <w:p w14:paraId="16EB3AA2" w14:textId="045ADE9E" w:rsidR="00A45CB5" w:rsidRPr="003D364E" w:rsidRDefault="00A45CB5" w:rsidP="00540072">
            <w:pPr>
              <w:jc w:val="center"/>
              <w:rPr>
                <w:b/>
                <w:sz w:val="20"/>
                <w:szCs w:val="20"/>
              </w:rPr>
            </w:pPr>
          </w:p>
        </w:tc>
        <w:tc>
          <w:tcPr>
            <w:tcW w:w="599" w:type="pct"/>
            <w:shd w:val="clear" w:color="auto" w:fill="DAEEF3" w:themeFill="accent5" w:themeFillTint="33"/>
            <w:vAlign w:val="center"/>
          </w:tcPr>
          <w:p w14:paraId="59350D13" w14:textId="7AC13220" w:rsidR="00A45CB5" w:rsidRPr="00B72905" w:rsidRDefault="00A45CB5" w:rsidP="00A45CB5">
            <w:pPr>
              <w:jc w:val="center"/>
              <w:rPr>
                <w:sz w:val="16"/>
                <w:szCs w:val="16"/>
              </w:rPr>
            </w:pPr>
            <w:r>
              <w:rPr>
                <w:sz w:val="16"/>
                <w:szCs w:val="16"/>
              </w:rPr>
              <w:t>-</w:t>
            </w:r>
          </w:p>
        </w:tc>
        <w:tc>
          <w:tcPr>
            <w:tcW w:w="1374" w:type="pct"/>
            <w:shd w:val="clear" w:color="auto" w:fill="FDE9D9" w:themeFill="accent6" w:themeFillTint="33"/>
            <w:vAlign w:val="center"/>
          </w:tcPr>
          <w:p w14:paraId="634382E4" w14:textId="74ACA446" w:rsidR="00A45CB5" w:rsidRPr="00B72905" w:rsidRDefault="00A45CB5" w:rsidP="00540072">
            <w:pPr>
              <w:rPr>
                <w:sz w:val="16"/>
                <w:szCs w:val="16"/>
              </w:rPr>
            </w:pPr>
            <w:r w:rsidRPr="00B72905">
              <w:rPr>
                <w:sz w:val="16"/>
                <w:szCs w:val="16"/>
              </w:rPr>
              <w:t>Nicht möglich, wenn Rüc</w:t>
            </w:r>
            <w:r w:rsidRPr="00B72905">
              <w:rPr>
                <w:sz w:val="16"/>
                <w:szCs w:val="16"/>
              </w:rPr>
              <w:t>k</w:t>
            </w:r>
            <w:r w:rsidRPr="00B72905">
              <w:rPr>
                <w:sz w:val="16"/>
                <w:szCs w:val="16"/>
              </w:rPr>
              <w:t>nahme seitens KVG nicht möglich</w:t>
            </w:r>
          </w:p>
        </w:tc>
        <w:tc>
          <w:tcPr>
            <w:tcW w:w="1126" w:type="pct"/>
            <w:shd w:val="clear" w:color="auto" w:fill="F2DBDB" w:themeFill="accent2" w:themeFillTint="33"/>
            <w:vAlign w:val="center"/>
          </w:tcPr>
          <w:p w14:paraId="400F3B45" w14:textId="0A355B7F" w:rsidR="00A45CB5" w:rsidRPr="00B72905" w:rsidRDefault="00A45CB5" w:rsidP="00540072">
            <w:pPr>
              <w:jc w:val="center"/>
              <w:rPr>
                <w:sz w:val="16"/>
                <w:szCs w:val="16"/>
              </w:rPr>
            </w:pPr>
          </w:p>
        </w:tc>
      </w:tr>
      <w:tr w:rsidR="00A45CB5" w:rsidRPr="005A7D12" w14:paraId="557F1598" w14:textId="77777777" w:rsidTr="00A45CB5">
        <w:trPr>
          <w:cantSplit/>
          <w:tblHeader/>
        </w:trPr>
        <w:tc>
          <w:tcPr>
            <w:tcW w:w="1127" w:type="pct"/>
            <w:vAlign w:val="center"/>
          </w:tcPr>
          <w:p w14:paraId="719CABD5" w14:textId="77777777" w:rsidR="00A45CB5" w:rsidRPr="00796A61" w:rsidRDefault="00A45CB5" w:rsidP="00540072">
            <w:r>
              <w:t>Leistung/Rückkauf</w:t>
            </w:r>
          </w:p>
        </w:tc>
        <w:tc>
          <w:tcPr>
            <w:tcW w:w="774" w:type="pct"/>
            <w:shd w:val="clear" w:color="auto" w:fill="D9D9D9" w:themeFill="background1" w:themeFillShade="D9"/>
            <w:vAlign w:val="center"/>
          </w:tcPr>
          <w:p w14:paraId="0BCFA057" w14:textId="77777777" w:rsidR="00A45CB5" w:rsidRPr="003D364E" w:rsidRDefault="00A45CB5" w:rsidP="00540072">
            <w:pPr>
              <w:jc w:val="center"/>
              <w:rPr>
                <w:b/>
                <w:sz w:val="20"/>
                <w:szCs w:val="20"/>
              </w:rPr>
            </w:pPr>
          </w:p>
        </w:tc>
        <w:tc>
          <w:tcPr>
            <w:tcW w:w="599" w:type="pct"/>
            <w:shd w:val="clear" w:color="auto" w:fill="DAEEF3" w:themeFill="accent5" w:themeFillTint="33"/>
            <w:vAlign w:val="center"/>
          </w:tcPr>
          <w:p w14:paraId="3746DF8E" w14:textId="60ACDC9D" w:rsidR="00A45CB5" w:rsidRPr="00B72905" w:rsidRDefault="00A45CB5" w:rsidP="00540072">
            <w:pPr>
              <w:jc w:val="center"/>
              <w:rPr>
                <w:sz w:val="16"/>
                <w:szCs w:val="16"/>
              </w:rPr>
            </w:pPr>
            <w:r>
              <w:rPr>
                <w:sz w:val="16"/>
                <w:szCs w:val="16"/>
              </w:rPr>
              <w:t>-</w:t>
            </w:r>
          </w:p>
        </w:tc>
        <w:tc>
          <w:tcPr>
            <w:tcW w:w="1374" w:type="pct"/>
            <w:shd w:val="clear" w:color="auto" w:fill="FDE9D9" w:themeFill="accent6" w:themeFillTint="33"/>
            <w:vAlign w:val="center"/>
          </w:tcPr>
          <w:p w14:paraId="1E270040" w14:textId="77777777" w:rsidR="00A45CB5" w:rsidRPr="00B72905" w:rsidRDefault="00A45CB5" w:rsidP="00540072">
            <w:pPr>
              <w:rPr>
                <w:sz w:val="16"/>
                <w:szCs w:val="16"/>
              </w:rPr>
            </w:pPr>
            <w:r w:rsidRPr="00B72905">
              <w:rPr>
                <w:sz w:val="16"/>
                <w:szCs w:val="16"/>
              </w:rPr>
              <w:t>Wenn Rüc</w:t>
            </w:r>
            <w:r w:rsidRPr="00B72905">
              <w:rPr>
                <w:sz w:val="16"/>
                <w:szCs w:val="16"/>
              </w:rPr>
              <w:t>k</w:t>
            </w:r>
            <w:r w:rsidRPr="00B72905">
              <w:rPr>
                <w:sz w:val="16"/>
                <w:szCs w:val="16"/>
              </w:rPr>
              <w:t>nahme seitens Fondsgesellschaft ausg</w:t>
            </w:r>
            <w:r w:rsidRPr="00B72905">
              <w:rPr>
                <w:sz w:val="16"/>
                <w:szCs w:val="16"/>
              </w:rPr>
              <w:t>e</w:t>
            </w:r>
            <w:r w:rsidRPr="00B72905">
              <w:rPr>
                <w:sz w:val="16"/>
                <w:szCs w:val="16"/>
              </w:rPr>
              <w:t>setzt oder eing</w:t>
            </w:r>
            <w:r w:rsidRPr="00B72905">
              <w:rPr>
                <w:sz w:val="16"/>
                <w:szCs w:val="16"/>
              </w:rPr>
              <w:t>e</w:t>
            </w:r>
            <w:r w:rsidRPr="00B72905">
              <w:rPr>
                <w:sz w:val="16"/>
                <w:szCs w:val="16"/>
              </w:rPr>
              <w:t>stellt ist:</w:t>
            </w:r>
          </w:p>
          <w:p w14:paraId="5941639A" w14:textId="77777777" w:rsidR="00A45CB5" w:rsidRPr="00B72905" w:rsidRDefault="00A45CB5" w:rsidP="00540072">
            <w:pPr>
              <w:pStyle w:val="Listenabsatz"/>
              <w:numPr>
                <w:ilvl w:val="0"/>
                <w:numId w:val="40"/>
              </w:numPr>
              <w:ind w:left="156" w:hanging="142"/>
              <w:rPr>
                <w:sz w:val="16"/>
                <w:szCs w:val="16"/>
              </w:rPr>
            </w:pPr>
            <w:r w:rsidRPr="00B72905">
              <w:rPr>
                <w:sz w:val="16"/>
                <w:szCs w:val="16"/>
              </w:rPr>
              <w:t>Angebot, Anteileinheiten auf Depot (Wahl durch Kunden)</w:t>
            </w:r>
          </w:p>
          <w:p w14:paraId="3C96E84E" w14:textId="77777777" w:rsidR="00A45CB5" w:rsidRPr="00B72905" w:rsidRDefault="00A45CB5" w:rsidP="00540072">
            <w:pPr>
              <w:pStyle w:val="Listenabsatz"/>
              <w:numPr>
                <w:ilvl w:val="0"/>
                <w:numId w:val="40"/>
              </w:numPr>
              <w:ind w:left="156" w:hanging="142"/>
              <w:rPr>
                <w:sz w:val="16"/>
                <w:szCs w:val="16"/>
              </w:rPr>
            </w:pPr>
            <w:r w:rsidRPr="00B72905">
              <w:rPr>
                <w:sz w:val="16"/>
                <w:szCs w:val="16"/>
              </w:rPr>
              <w:t>Bei Ablehnung Verkauf der Anteile (Verlust, sogar Tota</w:t>
            </w:r>
            <w:r w:rsidRPr="00B72905">
              <w:rPr>
                <w:sz w:val="16"/>
                <w:szCs w:val="16"/>
              </w:rPr>
              <w:t>l</w:t>
            </w:r>
            <w:r w:rsidRPr="00B72905">
              <w:rPr>
                <w:sz w:val="16"/>
                <w:szCs w:val="16"/>
              </w:rPr>
              <w:t>verlust mö</w:t>
            </w:r>
            <w:r w:rsidRPr="00B72905">
              <w:rPr>
                <w:sz w:val="16"/>
                <w:szCs w:val="16"/>
              </w:rPr>
              <w:t>g</w:t>
            </w:r>
            <w:r w:rsidRPr="00B72905">
              <w:rPr>
                <w:sz w:val="16"/>
                <w:szCs w:val="16"/>
              </w:rPr>
              <w:t>lich)</w:t>
            </w:r>
          </w:p>
          <w:p w14:paraId="43FE0305" w14:textId="77777777" w:rsidR="00A45CB5" w:rsidRPr="00B72905" w:rsidRDefault="00A45CB5" w:rsidP="00540072">
            <w:pPr>
              <w:rPr>
                <w:sz w:val="16"/>
                <w:szCs w:val="16"/>
              </w:rPr>
            </w:pPr>
          </w:p>
        </w:tc>
        <w:tc>
          <w:tcPr>
            <w:tcW w:w="1126" w:type="pct"/>
            <w:shd w:val="clear" w:color="auto" w:fill="F2DBDB" w:themeFill="accent2" w:themeFillTint="33"/>
            <w:vAlign w:val="center"/>
          </w:tcPr>
          <w:p w14:paraId="1AF57465" w14:textId="0D1C02FA" w:rsidR="00A45CB5" w:rsidRPr="00B72905" w:rsidRDefault="00A45CB5" w:rsidP="00540072">
            <w:pPr>
              <w:jc w:val="center"/>
              <w:rPr>
                <w:sz w:val="16"/>
                <w:szCs w:val="16"/>
              </w:rPr>
            </w:pPr>
          </w:p>
        </w:tc>
      </w:tr>
    </w:tbl>
    <w:p w14:paraId="076C3CF7" w14:textId="77777777" w:rsidR="00D91DEB" w:rsidRPr="008476E8" w:rsidRDefault="00D91DEB" w:rsidP="00D91DEB">
      <w:pPr>
        <w:rPr>
          <w:u w:val="single"/>
        </w:rPr>
      </w:pPr>
    </w:p>
    <w:p w14:paraId="5E6B93EA" w14:textId="77777777" w:rsidR="00D91DEB" w:rsidRDefault="00D91DEB" w:rsidP="00D91DEB">
      <w:pPr>
        <w:pStyle w:val="berschrift4"/>
      </w:pPr>
      <w:r>
        <w:t>Empfehlung</w:t>
      </w:r>
    </w:p>
    <w:p w14:paraId="2AF463D4" w14:textId="77777777" w:rsidR="00D91DEB" w:rsidRPr="00D91DEB" w:rsidRDefault="00D91DEB" w:rsidP="00F832A9">
      <w:pPr>
        <w:rPr>
          <w:b/>
        </w:rPr>
      </w:pPr>
    </w:p>
    <w:p w14:paraId="233EC0A6" w14:textId="7A85BCD6" w:rsidR="003D364E" w:rsidRPr="00770A46" w:rsidRDefault="003D364E" w:rsidP="00896E63">
      <w:pPr>
        <w:pStyle w:val="berschrift3"/>
        <w:rPr>
          <w:highlight w:val="yellow"/>
        </w:rPr>
      </w:pPr>
      <w:bookmarkStart w:id="16" w:name="_Toc449708252"/>
      <w:commentRangeStart w:id="17"/>
      <w:r w:rsidRPr="00770A46">
        <w:rPr>
          <w:highlight w:val="yellow"/>
        </w:rPr>
        <w:t>Rentenübergang</w:t>
      </w:r>
      <w:bookmarkEnd w:id="16"/>
      <w:commentRangeEnd w:id="17"/>
      <w:r w:rsidR="004A66C1">
        <w:rPr>
          <w:rStyle w:val="Kommentarzeichen"/>
          <w:rFonts w:cs="Times New Roman"/>
          <w:b w:val="0"/>
          <w:bCs w:val="0"/>
        </w:rPr>
        <w:commentReference w:id="17"/>
      </w:r>
    </w:p>
    <w:p w14:paraId="085E8E3C" w14:textId="77777777" w:rsidR="00194C12" w:rsidRDefault="00194C12" w:rsidP="00194C12"/>
    <w:p w14:paraId="0B324DA0" w14:textId="77777777" w:rsidR="003D364E" w:rsidRDefault="003D364E" w:rsidP="00194C12"/>
    <w:p w14:paraId="53BC11AC" w14:textId="77777777" w:rsidR="0050771A" w:rsidRDefault="0050771A" w:rsidP="0050771A">
      <w:pPr>
        <w:pStyle w:val="berschrift4"/>
      </w:pPr>
      <w:r w:rsidRPr="0050771A">
        <w:rPr>
          <w:highlight w:val="yellow"/>
        </w:rPr>
        <w:lastRenderedPageBreak/>
        <w:t>Empfehlung</w:t>
      </w:r>
    </w:p>
    <w:p w14:paraId="62A69A47" w14:textId="77777777" w:rsidR="0050771A" w:rsidRPr="00B247B6" w:rsidRDefault="0050771A" w:rsidP="0050771A">
      <w:pPr>
        <w:pStyle w:val="berschrift4"/>
      </w:pPr>
      <w:r w:rsidRPr="00B247B6">
        <w:t>Abstimmung mit F1 der Mathematik</w:t>
      </w:r>
    </w:p>
    <w:p w14:paraId="2C797421" w14:textId="77777777" w:rsidR="0050771A" w:rsidRPr="00B247B6" w:rsidRDefault="0050771A" w:rsidP="0050771A">
      <w:pPr>
        <w:pStyle w:val="berschrift4"/>
      </w:pPr>
      <w:r w:rsidRPr="00B247B6">
        <w:t>Abstimmung mit Produkttechnik</w:t>
      </w:r>
    </w:p>
    <w:p w14:paraId="4A68E3C3" w14:textId="77777777" w:rsidR="0050771A" w:rsidRPr="00B247B6" w:rsidRDefault="0050771A" w:rsidP="0050771A">
      <w:pPr>
        <w:pStyle w:val="berschrift4"/>
      </w:pPr>
      <w:r w:rsidRPr="00B247B6">
        <w:t>Entscheidung</w:t>
      </w:r>
    </w:p>
    <w:p w14:paraId="34F69E83" w14:textId="77777777" w:rsidR="0050771A" w:rsidRDefault="0050771A" w:rsidP="0050771A">
      <w:pPr>
        <w:pStyle w:val="berschrift4"/>
      </w:pPr>
      <w:r w:rsidRPr="00B247B6">
        <w:t>Folgearbeiten</w:t>
      </w:r>
    </w:p>
    <w:p w14:paraId="764D2C09" w14:textId="77777777" w:rsidR="0050771A" w:rsidRPr="00194C12" w:rsidRDefault="0050771A" w:rsidP="00194C12"/>
    <w:p w14:paraId="3B28E41C" w14:textId="1DCA62C3" w:rsidR="008A251C" w:rsidRPr="008A2630" w:rsidRDefault="008A251C" w:rsidP="008A251C">
      <w:pPr>
        <w:pStyle w:val="berschrift3"/>
      </w:pPr>
      <w:bookmarkStart w:id="18" w:name="_Toc449708253"/>
      <w:r w:rsidRPr="008A2630">
        <w:t>Zusatzversicherungen</w:t>
      </w:r>
      <w:bookmarkEnd w:id="18"/>
    </w:p>
    <w:p w14:paraId="3F3731B3" w14:textId="77777777" w:rsidR="00194C12" w:rsidRDefault="00194C12" w:rsidP="00194C12">
      <w:pPr>
        <w:pStyle w:val="berschrift4"/>
      </w:pPr>
      <w:r w:rsidRPr="00B247B6">
        <w:t>Aktueller Stand</w:t>
      </w:r>
    </w:p>
    <w:tbl>
      <w:tblPr>
        <w:tblStyle w:val="Tabellenraster"/>
        <w:tblW w:w="5000" w:type="pct"/>
        <w:tblLook w:val="04A0" w:firstRow="1" w:lastRow="0" w:firstColumn="1" w:lastColumn="0" w:noHBand="0" w:noVBand="1"/>
      </w:tblPr>
      <w:tblGrid>
        <w:gridCol w:w="5394"/>
        <w:gridCol w:w="780"/>
        <w:gridCol w:w="881"/>
        <w:gridCol w:w="990"/>
        <w:gridCol w:w="1243"/>
      </w:tblGrid>
      <w:tr w:rsidR="00A572DA" w:rsidRPr="00796A61" w14:paraId="028243ED" w14:textId="77777777" w:rsidTr="00A572DA">
        <w:tc>
          <w:tcPr>
            <w:tcW w:w="2903" w:type="pct"/>
            <w:vAlign w:val="center"/>
          </w:tcPr>
          <w:p w14:paraId="085BFF14" w14:textId="77777777" w:rsidR="00A572DA" w:rsidRPr="003116BA" w:rsidRDefault="00A572DA" w:rsidP="001B7AA9">
            <w:pPr>
              <w:rPr>
                <w:b/>
              </w:rPr>
            </w:pPr>
            <w:r w:rsidRPr="003116BA">
              <w:rPr>
                <w:b/>
              </w:rPr>
              <w:t>Zusatzversicherungen</w:t>
            </w:r>
          </w:p>
        </w:tc>
        <w:tc>
          <w:tcPr>
            <w:tcW w:w="420" w:type="pct"/>
            <w:shd w:val="clear" w:color="auto" w:fill="808080" w:themeFill="background1" w:themeFillShade="80"/>
          </w:tcPr>
          <w:p w14:paraId="4C55501F" w14:textId="77777777" w:rsidR="00A572DA" w:rsidRPr="00654F35" w:rsidRDefault="00A572DA" w:rsidP="001B7AA9">
            <w:pPr>
              <w:jc w:val="center"/>
              <w:rPr>
                <w:b/>
              </w:rPr>
            </w:pPr>
            <w:r w:rsidRPr="00654F35">
              <w:rPr>
                <w:b/>
              </w:rPr>
              <w:t>TD</w:t>
            </w:r>
          </w:p>
        </w:tc>
        <w:tc>
          <w:tcPr>
            <w:tcW w:w="474" w:type="pct"/>
            <w:shd w:val="clear" w:color="auto" w:fill="4BACC6" w:themeFill="accent5"/>
            <w:vAlign w:val="center"/>
          </w:tcPr>
          <w:p w14:paraId="7FEF9564" w14:textId="2B281131" w:rsidR="00A572DA" w:rsidRPr="00796A61" w:rsidRDefault="00A572DA" w:rsidP="001B7AA9">
            <w:pPr>
              <w:jc w:val="center"/>
              <w:rPr>
                <w:b/>
              </w:rPr>
            </w:pPr>
            <w:r>
              <w:rPr>
                <w:b/>
              </w:rPr>
              <w:t>ARK</w:t>
            </w:r>
          </w:p>
        </w:tc>
        <w:tc>
          <w:tcPr>
            <w:tcW w:w="533" w:type="pct"/>
            <w:shd w:val="clear" w:color="auto" w:fill="F79646" w:themeFill="accent6"/>
            <w:vAlign w:val="center"/>
          </w:tcPr>
          <w:p w14:paraId="25431F41" w14:textId="2638BFBA" w:rsidR="00A572DA" w:rsidRPr="00796A61" w:rsidRDefault="00A572DA" w:rsidP="001B7AA9">
            <w:pPr>
              <w:jc w:val="center"/>
              <w:rPr>
                <w:b/>
              </w:rPr>
            </w:pPr>
            <w:r>
              <w:rPr>
                <w:b/>
              </w:rPr>
              <w:t>ARF</w:t>
            </w:r>
          </w:p>
        </w:tc>
        <w:tc>
          <w:tcPr>
            <w:tcW w:w="669" w:type="pct"/>
            <w:shd w:val="clear" w:color="auto" w:fill="FF0000"/>
            <w:vAlign w:val="center"/>
          </w:tcPr>
          <w:p w14:paraId="3D1FA824" w14:textId="04024BEE" w:rsidR="00A572DA" w:rsidRPr="00796A61" w:rsidRDefault="00A572DA" w:rsidP="001B7AA9">
            <w:pPr>
              <w:jc w:val="center"/>
              <w:rPr>
                <w:b/>
              </w:rPr>
            </w:pPr>
            <w:r>
              <w:rPr>
                <w:b/>
              </w:rPr>
              <w:t>aktivplan</w:t>
            </w:r>
          </w:p>
        </w:tc>
      </w:tr>
      <w:tr w:rsidR="00A572DA" w:rsidRPr="00796A61" w14:paraId="1374A4EA" w14:textId="77777777" w:rsidTr="00A572DA">
        <w:tc>
          <w:tcPr>
            <w:tcW w:w="2903" w:type="pct"/>
            <w:vAlign w:val="center"/>
          </w:tcPr>
          <w:p w14:paraId="5A747C37" w14:textId="77777777" w:rsidR="00A572DA" w:rsidRPr="00796A61" w:rsidRDefault="00A572DA" w:rsidP="001B7AA9">
            <w:r>
              <w:t>Unfalltod</w:t>
            </w:r>
          </w:p>
        </w:tc>
        <w:tc>
          <w:tcPr>
            <w:tcW w:w="420" w:type="pct"/>
            <w:shd w:val="clear" w:color="auto" w:fill="D9D9D9" w:themeFill="background1" w:themeFillShade="D9"/>
          </w:tcPr>
          <w:p w14:paraId="41CE2EC3" w14:textId="03B522CD" w:rsidR="00A572DA" w:rsidRPr="00654F35" w:rsidRDefault="00A572DA" w:rsidP="00A572DA">
            <w:pPr>
              <w:jc w:val="center"/>
              <w:rPr>
                <w:b/>
              </w:rPr>
            </w:pPr>
          </w:p>
        </w:tc>
        <w:tc>
          <w:tcPr>
            <w:tcW w:w="474" w:type="pct"/>
            <w:shd w:val="clear" w:color="auto" w:fill="DAEEF3" w:themeFill="accent5" w:themeFillTint="33"/>
            <w:vAlign w:val="center"/>
          </w:tcPr>
          <w:p w14:paraId="1DE4C516" w14:textId="0BC7403C" w:rsidR="00A572DA" w:rsidRPr="00796A61" w:rsidRDefault="004B1D09" w:rsidP="001B7AA9">
            <w:pPr>
              <w:jc w:val="center"/>
            </w:pPr>
            <w:r>
              <w:t>(</w:t>
            </w:r>
            <w:r w:rsidR="00A572DA">
              <w:t>X</w:t>
            </w:r>
            <w:r>
              <w:t>)</w:t>
            </w:r>
          </w:p>
        </w:tc>
        <w:tc>
          <w:tcPr>
            <w:tcW w:w="533" w:type="pct"/>
            <w:shd w:val="clear" w:color="auto" w:fill="FDE9D9" w:themeFill="accent6" w:themeFillTint="33"/>
            <w:vAlign w:val="center"/>
          </w:tcPr>
          <w:p w14:paraId="6C699317" w14:textId="3159E6DC" w:rsidR="00A572DA" w:rsidRPr="00796A61" w:rsidRDefault="00A572DA" w:rsidP="001B7AA9">
            <w:pPr>
              <w:jc w:val="center"/>
            </w:pPr>
            <w:r>
              <w:t>-</w:t>
            </w:r>
          </w:p>
        </w:tc>
        <w:tc>
          <w:tcPr>
            <w:tcW w:w="669" w:type="pct"/>
            <w:shd w:val="clear" w:color="auto" w:fill="F2DBDB" w:themeFill="accent2" w:themeFillTint="33"/>
            <w:vAlign w:val="center"/>
          </w:tcPr>
          <w:p w14:paraId="19880D58" w14:textId="2AFA5901" w:rsidR="00A572DA" w:rsidRPr="009C5B9F" w:rsidRDefault="00A572DA" w:rsidP="001B7AA9">
            <w:pPr>
              <w:jc w:val="center"/>
            </w:pPr>
            <w:r>
              <w:t>X</w:t>
            </w:r>
          </w:p>
        </w:tc>
      </w:tr>
      <w:tr w:rsidR="00A572DA" w:rsidRPr="00796A61" w14:paraId="0BB38512" w14:textId="77777777" w:rsidTr="00A572DA">
        <w:tc>
          <w:tcPr>
            <w:tcW w:w="2903" w:type="pct"/>
            <w:vAlign w:val="center"/>
          </w:tcPr>
          <w:p w14:paraId="7CE76478" w14:textId="77777777" w:rsidR="00A572DA" w:rsidRDefault="00A572DA" w:rsidP="001B7AA9">
            <w:r>
              <w:t>BU-/EM-Beitragsbefreiung</w:t>
            </w:r>
          </w:p>
        </w:tc>
        <w:tc>
          <w:tcPr>
            <w:tcW w:w="420" w:type="pct"/>
            <w:shd w:val="clear" w:color="auto" w:fill="D9D9D9" w:themeFill="background1" w:themeFillShade="D9"/>
          </w:tcPr>
          <w:p w14:paraId="54064A07" w14:textId="5704D3CF" w:rsidR="00A572DA" w:rsidRPr="00654F35" w:rsidRDefault="00A572DA" w:rsidP="001B7AA9">
            <w:pPr>
              <w:jc w:val="center"/>
              <w:rPr>
                <w:b/>
              </w:rPr>
            </w:pPr>
          </w:p>
        </w:tc>
        <w:tc>
          <w:tcPr>
            <w:tcW w:w="474" w:type="pct"/>
            <w:shd w:val="clear" w:color="auto" w:fill="DAEEF3" w:themeFill="accent5" w:themeFillTint="33"/>
            <w:vAlign w:val="center"/>
          </w:tcPr>
          <w:p w14:paraId="1052C0BE" w14:textId="43F2BBF9" w:rsidR="00A572DA" w:rsidRPr="00796A61" w:rsidRDefault="004B1D09" w:rsidP="001B7AA9">
            <w:pPr>
              <w:jc w:val="center"/>
            </w:pPr>
            <w:r>
              <w:t>(</w:t>
            </w:r>
            <w:r w:rsidR="00A572DA">
              <w:t>X</w:t>
            </w:r>
            <w:r>
              <w:t>)</w:t>
            </w:r>
          </w:p>
        </w:tc>
        <w:tc>
          <w:tcPr>
            <w:tcW w:w="533" w:type="pct"/>
            <w:shd w:val="clear" w:color="auto" w:fill="FDE9D9" w:themeFill="accent6" w:themeFillTint="33"/>
            <w:vAlign w:val="center"/>
          </w:tcPr>
          <w:p w14:paraId="51B8F677" w14:textId="60FA5259" w:rsidR="00A572DA" w:rsidRPr="00796A61" w:rsidRDefault="00A572DA" w:rsidP="001B7AA9">
            <w:pPr>
              <w:jc w:val="center"/>
            </w:pPr>
            <w:r>
              <w:t>X</w:t>
            </w:r>
          </w:p>
        </w:tc>
        <w:tc>
          <w:tcPr>
            <w:tcW w:w="669" w:type="pct"/>
            <w:shd w:val="clear" w:color="auto" w:fill="F2DBDB" w:themeFill="accent2" w:themeFillTint="33"/>
            <w:vAlign w:val="center"/>
          </w:tcPr>
          <w:p w14:paraId="44B5C0D5" w14:textId="61354EFB" w:rsidR="00A572DA" w:rsidRPr="009C5B9F" w:rsidRDefault="00A572DA" w:rsidP="001B7AA9">
            <w:pPr>
              <w:jc w:val="center"/>
            </w:pPr>
            <w:r>
              <w:t>X</w:t>
            </w:r>
          </w:p>
        </w:tc>
      </w:tr>
      <w:tr w:rsidR="00A572DA" w:rsidRPr="00796A61" w14:paraId="250C553A" w14:textId="77777777" w:rsidTr="00A572DA">
        <w:tc>
          <w:tcPr>
            <w:tcW w:w="2903" w:type="pct"/>
            <w:vAlign w:val="center"/>
          </w:tcPr>
          <w:p w14:paraId="0104C747" w14:textId="77777777" w:rsidR="00A572DA" w:rsidRDefault="00A572DA" w:rsidP="001B7AA9">
            <w:r w:rsidRPr="003656DB">
              <w:t>BU-/EM-</w:t>
            </w:r>
            <w:proofErr w:type="spellStart"/>
            <w:r w:rsidRPr="003656DB">
              <w:t>Barrente</w:t>
            </w:r>
            <w:proofErr w:type="spellEnd"/>
          </w:p>
        </w:tc>
        <w:tc>
          <w:tcPr>
            <w:tcW w:w="420" w:type="pct"/>
            <w:shd w:val="clear" w:color="auto" w:fill="D9D9D9" w:themeFill="background1" w:themeFillShade="D9"/>
          </w:tcPr>
          <w:p w14:paraId="2F5DAA10" w14:textId="6F3E9505" w:rsidR="00A572DA" w:rsidRPr="00654F35" w:rsidRDefault="00A572DA" w:rsidP="001B7AA9">
            <w:pPr>
              <w:jc w:val="center"/>
              <w:rPr>
                <w:b/>
              </w:rPr>
            </w:pPr>
          </w:p>
        </w:tc>
        <w:tc>
          <w:tcPr>
            <w:tcW w:w="474" w:type="pct"/>
            <w:shd w:val="clear" w:color="auto" w:fill="DAEEF3" w:themeFill="accent5" w:themeFillTint="33"/>
            <w:vAlign w:val="center"/>
          </w:tcPr>
          <w:p w14:paraId="3751F54A" w14:textId="0084D20C" w:rsidR="00A572DA" w:rsidRPr="00796A61" w:rsidRDefault="004B1D09" w:rsidP="001B7AA9">
            <w:pPr>
              <w:jc w:val="center"/>
            </w:pPr>
            <w:r>
              <w:t>(</w:t>
            </w:r>
            <w:r w:rsidR="00A572DA">
              <w:t>X</w:t>
            </w:r>
            <w:r>
              <w:t>)</w:t>
            </w:r>
          </w:p>
        </w:tc>
        <w:tc>
          <w:tcPr>
            <w:tcW w:w="533" w:type="pct"/>
            <w:shd w:val="clear" w:color="auto" w:fill="FDE9D9" w:themeFill="accent6" w:themeFillTint="33"/>
            <w:vAlign w:val="center"/>
          </w:tcPr>
          <w:p w14:paraId="5E3BF62E" w14:textId="7E3604A8" w:rsidR="00A572DA" w:rsidRPr="00796A61" w:rsidRDefault="00A572DA" w:rsidP="001B7AA9">
            <w:pPr>
              <w:jc w:val="center"/>
            </w:pPr>
            <w:r>
              <w:t>X</w:t>
            </w:r>
          </w:p>
        </w:tc>
        <w:tc>
          <w:tcPr>
            <w:tcW w:w="669" w:type="pct"/>
            <w:shd w:val="clear" w:color="auto" w:fill="F2DBDB" w:themeFill="accent2" w:themeFillTint="33"/>
            <w:vAlign w:val="center"/>
          </w:tcPr>
          <w:p w14:paraId="2BC0F88F" w14:textId="5523E84C" w:rsidR="00A572DA" w:rsidRPr="009C5B9F" w:rsidRDefault="00A572DA" w:rsidP="001B7AA9">
            <w:pPr>
              <w:jc w:val="center"/>
            </w:pPr>
            <w:r>
              <w:t>X</w:t>
            </w:r>
          </w:p>
        </w:tc>
      </w:tr>
      <w:tr w:rsidR="00A572DA" w:rsidRPr="00796A61" w14:paraId="441F2BCD" w14:textId="77777777" w:rsidTr="00A572DA">
        <w:tc>
          <w:tcPr>
            <w:tcW w:w="2903" w:type="pct"/>
            <w:vAlign w:val="center"/>
          </w:tcPr>
          <w:p w14:paraId="60C6B45B" w14:textId="526680E7" w:rsidR="00A572DA" w:rsidRPr="003656DB" w:rsidRDefault="00A572DA" w:rsidP="001B7AA9">
            <w:proofErr w:type="spellStart"/>
            <w:r>
              <w:t>RisikoZV</w:t>
            </w:r>
            <w:proofErr w:type="spellEnd"/>
          </w:p>
        </w:tc>
        <w:tc>
          <w:tcPr>
            <w:tcW w:w="420" w:type="pct"/>
            <w:shd w:val="clear" w:color="auto" w:fill="D9D9D9" w:themeFill="background1" w:themeFillShade="D9"/>
          </w:tcPr>
          <w:p w14:paraId="4201E9D0" w14:textId="4EE7E570" w:rsidR="00A572DA" w:rsidRPr="00654F35" w:rsidRDefault="00A572DA" w:rsidP="001B7AA9">
            <w:pPr>
              <w:jc w:val="center"/>
              <w:rPr>
                <w:b/>
              </w:rPr>
            </w:pPr>
          </w:p>
        </w:tc>
        <w:tc>
          <w:tcPr>
            <w:tcW w:w="474" w:type="pct"/>
            <w:shd w:val="clear" w:color="auto" w:fill="DAEEF3" w:themeFill="accent5" w:themeFillTint="33"/>
            <w:vAlign w:val="center"/>
          </w:tcPr>
          <w:p w14:paraId="5E73B9D6" w14:textId="385C4DEC" w:rsidR="00A572DA" w:rsidRDefault="004B1D09" w:rsidP="001B7AA9">
            <w:pPr>
              <w:jc w:val="center"/>
            </w:pPr>
            <w:r>
              <w:t>(</w:t>
            </w:r>
            <w:r w:rsidR="00A572DA">
              <w:t>X</w:t>
            </w:r>
            <w:r>
              <w:t>)</w:t>
            </w:r>
          </w:p>
        </w:tc>
        <w:tc>
          <w:tcPr>
            <w:tcW w:w="533" w:type="pct"/>
            <w:shd w:val="clear" w:color="auto" w:fill="FDE9D9" w:themeFill="accent6" w:themeFillTint="33"/>
            <w:vAlign w:val="center"/>
          </w:tcPr>
          <w:p w14:paraId="18AD2874" w14:textId="795DA98C" w:rsidR="00A572DA" w:rsidRDefault="00A572DA" w:rsidP="001B7AA9">
            <w:pPr>
              <w:jc w:val="center"/>
            </w:pPr>
            <w:r>
              <w:t>-</w:t>
            </w:r>
          </w:p>
        </w:tc>
        <w:tc>
          <w:tcPr>
            <w:tcW w:w="669" w:type="pct"/>
            <w:shd w:val="clear" w:color="auto" w:fill="F2DBDB" w:themeFill="accent2" w:themeFillTint="33"/>
            <w:vAlign w:val="center"/>
          </w:tcPr>
          <w:p w14:paraId="79DD9161" w14:textId="5D9381C7" w:rsidR="00A572DA" w:rsidRDefault="00A572DA" w:rsidP="001B7AA9">
            <w:pPr>
              <w:jc w:val="center"/>
            </w:pPr>
            <w:r>
              <w:t>X</w:t>
            </w:r>
          </w:p>
        </w:tc>
      </w:tr>
    </w:tbl>
    <w:p w14:paraId="49316E29" w14:textId="77777777" w:rsidR="00F20ACA" w:rsidRDefault="00F20ACA" w:rsidP="00F20ACA"/>
    <w:p w14:paraId="6D964FDC" w14:textId="70AE1E73" w:rsidR="008A2630" w:rsidRDefault="008A2630" w:rsidP="00F20ACA"/>
    <w:p w14:paraId="103A1824" w14:textId="77777777" w:rsidR="008A2630" w:rsidRDefault="008A2630" w:rsidP="00F20ACA"/>
    <w:p w14:paraId="27ED2B33" w14:textId="01D4A105" w:rsidR="001F0A01" w:rsidRDefault="007475E5" w:rsidP="00F20ACA">
      <w:r>
        <w:t>aktivplan</w:t>
      </w:r>
      <w:r w:rsidR="001F0A01">
        <w:t>:</w:t>
      </w:r>
    </w:p>
    <w:p w14:paraId="6DA35084" w14:textId="7E768786" w:rsidR="001F0A01" w:rsidRPr="00F20ACA" w:rsidRDefault="001F0A01" w:rsidP="00F20ACA">
      <w:r>
        <w:t xml:space="preserve">Bei Unfalltod wird keine Gesundheitsprüfung gemacht, bei der BU jedoch schon (wie auch bei HLV) </w:t>
      </w:r>
    </w:p>
    <w:p w14:paraId="352C50DF" w14:textId="44CA3219" w:rsidR="00F14A95" w:rsidRDefault="00F14A95" w:rsidP="00194C12">
      <w:pPr>
        <w:pStyle w:val="berschrift4"/>
      </w:pPr>
      <w:r w:rsidRPr="00B40D44">
        <w:t>Empfehlung</w:t>
      </w:r>
    </w:p>
    <w:p w14:paraId="4E699D73" w14:textId="77027547" w:rsidR="00F14A95" w:rsidRDefault="00F14A95" w:rsidP="00F14A95">
      <w:r>
        <w:t xml:space="preserve">Alle </w:t>
      </w:r>
      <w:r w:rsidR="00B40D44">
        <w:t xml:space="preserve">bestehenden </w:t>
      </w:r>
      <w:r>
        <w:t>Zusatzve</w:t>
      </w:r>
      <w:r w:rsidR="00B40D44">
        <w:t xml:space="preserve">rsicherungen technisch zulassen, </w:t>
      </w:r>
      <w:r w:rsidR="00B40D44" w:rsidRPr="00B40D44">
        <w:rPr>
          <w:highlight w:val="yellow"/>
        </w:rPr>
        <w:t>zusätzlich RZV (noch zu kl</w:t>
      </w:r>
      <w:r w:rsidR="00B40D44" w:rsidRPr="00B40D44">
        <w:rPr>
          <w:highlight w:val="yellow"/>
        </w:rPr>
        <w:t>ä</w:t>
      </w:r>
      <w:r w:rsidR="00B40D44" w:rsidRPr="00B40D44">
        <w:rPr>
          <w:highlight w:val="yellow"/>
        </w:rPr>
        <w:t>ren)</w:t>
      </w:r>
    </w:p>
    <w:p w14:paraId="66BC3271" w14:textId="77777777" w:rsidR="00375CB2" w:rsidRDefault="00375CB2" w:rsidP="00375CB2">
      <w:r>
        <w:t>Zusatzversicherungen im Detail werden separat betrachtet.</w:t>
      </w:r>
    </w:p>
    <w:p w14:paraId="437A6962" w14:textId="77777777" w:rsidR="00194C12" w:rsidRPr="00B247B6" w:rsidRDefault="00194C12" w:rsidP="00194C12">
      <w:pPr>
        <w:pStyle w:val="berschrift4"/>
      </w:pPr>
      <w:r w:rsidRPr="00B247B6">
        <w:t>Abstimmung mit F1 der Mathematik</w:t>
      </w:r>
    </w:p>
    <w:p w14:paraId="4A29A7C6" w14:textId="77777777" w:rsidR="00194C12" w:rsidRPr="00B247B6" w:rsidRDefault="00194C12" w:rsidP="00194C12">
      <w:pPr>
        <w:pStyle w:val="berschrift4"/>
      </w:pPr>
      <w:r w:rsidRPr="00B247B6">
        <w:t>Abstimmung mit Produkttechnik</w:t>
      </w:r>
    </w:p>
    <w:p w14:paraId="3B16223C" w14:textId="77777777" w:rsidR="00194C12" w:rsidRPr="00B247B6" w:rsidRDefault="00194C12" w:rsidP="00194C12">
      <w:pPr>
        <w:pStyle w:val="berschrift4"/>
      </w:pPr>
      <w:r w:rsidRPr="00B247B6">
        <w:t>Entscheidung</w:t>
      </w:r>
    </w:p>
    <w:p w14:paraId="5B2C2053" w14:textId="77777777" w:rsidR="00194C12" w:rsidRDefault="00194C12" w:rsidP="00194C12">
      <w:pPr>
        <w:pStyle w:val="berschrift4"/>
      </w:pPr>
      <w:r w:rsidRPr="00B247B6">
        <w:t>Folgearbeiten</w:t>
      </w:r>
    </w:p>
    <w:p w14:paraId="778B89ED" w14:textId="77777777" w:rsidR="00194C12" w:rsidRPr="00194C12" w:rsidRDefault="00194C12" w:rsidP="00194C12"/>
    <w:p w14:paraId="62F8597C" w14:textId="2CAE8B68" w:rsidR="0093464E" w:rsidRDefault="0058422C" w:rsidP="0093464E">
      <w:pPr>
        <w:pStyle w:val="berschrift2"/>
      </w:pPr>
      <w:bookmarkStart w:id="19" w:name="_Toc449708254"/>
      <w:r>
        <w:t>Beitragszahlung</w:t>
      </w:r>
      <w:bookmarkEnd w:id="19"/>
    </w:p>
    <w:p w14:paraId="4FC327CB" w14:textId="6D929862" w:rsidR="0058422C" w:rsidRDefault="0058422C" w:rsidP="0058422C">
      <w:pPr>
        <w:pStyle w:val="berschrift3"/>
      </w:pPr>
      <w:bookmarkStart w:id="20" w:name="_Toc449708255"/>
      <w:r>
        <w:t>Laufende Beiträge</w:t>
      </w:r>
      <w:bookmarkEnd w:id="20"/>
    </w:p>
    <w:p w14:paraId="23FF4E3B" w14:textId="77777777" w:rsidR="00194C12" w:rsidRDefault="00194C12" w:rsidP="00194C12">
      <w:pPr>
        <w:pStyle w:val="berschrift4"/>
      </w:pPr>
      <w:r w:rsidRPr="00B247B6">
        <w:t>Aktueller Stand</w:t>
      </w:r>
    </w:p>
    <w:p w14:paraId="4F88BACD" w14:textId="77777777" w:rsidR="001D5601" w:rsidRPr="001D5601" w:rsidRDefault="001D5601" w:rsidP="001D5601"/>
    <w:tbl>
      <w:tblPr>
        <w:tblStyle w:val="Tabellenraster"/>
        <w:tblW w:w="5000" w:type="pct"/>
        <w:tblLayout w:type="fixed"/>
        <w:tblLook w:val="04A0" w:firstRow="1" w:lastRow="0" w:firstColumn="1" w:lastColumn="0" w:noHBand="0" w:noVBand="1"/>
      </w:tblPr>
      <w:tblGrid>
        <w:gridCol w:w="5393"/>
        <w:gridCol w:w="780"/>
        <w:gridCol w:w="882"/>
        <w:gridCol w:w="994"/>
        <w:gridCol w:w="1239"/>
      </w:tblGrid>
      <w:tr w:rsidR="007475E5" w:rsidRPr="00796A61" w14:paraId="796AC701" w14:textId="77777777" w:rsidTr="007475E5">
        <w:tc>
          <w:tcPr>
            <w:tcW w:w="2903" w:type="pct"/>
            <w:vAlign w:val="center"/>
          </w:tcPr>
          <w:p w14:paraId="0D57D797" w14:textId="361EFB7F" w:rsidR="007475E5" w:rsidRPr="003116BA" w:rsidRDefault="007475E5" w:rsidP="00F90FB7">
            <w:pPr>
              <w:rPr>
                <w:b/>
              </w:rPr>
            </w:pPr>
            <w:r>
              <w:rPr>
                <w:b/>
              </w:rPr>
              <w:t>Zahlweise</w:t>
            </w:r>
          </w:p>
        </w:tc>
        <w:tc>
          <w:tcPr>
            <w:tcW w:w="420" w:type="pct"/>
            <w:shd w:val="clear" w:color="auto" w:fill="808080" w:themeFill="background1" w:themeFillShade="80"/>
          </w:tcPr>
          <w:p w14:paraId="7DF66E5B" w14:textId="77777777" w:rsidR="007475E5" w:rsidRPr="00C6490D" w:rsidRDefault="007475E5" w:rsidP="00F90FB7">
            <w:pPr>
              <w:jc w:val="center"/>
              <w:rPr>
                <w:b/>
              </w:rPr>
            </w:pPr>
            <w:r w:rsidRPr="00C6490D">
              <w:rPr>
                <w:b/>
              </w:rPr>
              <w:t>TD</w:t>
            </w:r>
          </w:p>
        </w:tc>
        <w:tc>
          <w:tcPr>
            <w:tcW w:w="475" w:type="pct"/>
            <w:shd w:val="clear" w:color="auto" w:fill="4BACC6" w:themeFill="accent5"/>
            <w:vAlign w:val="center"/>
          </w:tcPr>
          <w:p w14:paraId="71F4833B" w14:textId="38C52213" w:rsidR="007475E5" w:rsidRPr="00796A61" w:rsidRDefault="007475E5" w:rsidP="00F90FB7">
            <w:pPr>
              <w:jc w:val="center"/>
              <w:rPr>
                <w:b/>
              </w:rPr>
            </w:pPr>
            <w:r>
              <w:rPr>
                <w:b/>
              </w:rPr>
              <w:t>ARK</w:t>
            </w:r>
          </w:p>
        </w:tc>
        <w:tc>
          <w:tcPr>
            <w:tcW w:w="535" w:type="pct"/>
            <w:shd w:val="clear" w:color="auto" w:fill="F79646" w:themeFill="accent6"/>
            <w:vAlign w:val="center"/>
          </w:tcPr>
          <w:p w14:paraId="4C5B571C" w14:textId="7BE13DC5" w:rsidR="007475E5" w:rsidRPr="00796A61" w:rsidRDefault="007475E5" w:rsidP="00F90FB7">
            <w:pPr>
              <w:jc w:val="center"/>
              <w:rPr>
                <w:b/>
              </w:rPr>
            </w:pPr>
            <w:r>
              <w:rPr>
                <w:b/>
              </w:rPr>
              <w:t>ARF</w:t>
            </w:r>
          </w:p>
        </w:tc>
        <w:tc>
          <w:tcPr>
            <w:tcW w:w="668" w:type="pct"/>
            <w:shd w:val="clear" w:color="auto" w:fill="FF0000"/>
            <w:vAlign w:val="center"/>
          </w:tcPr>
          <w:p w14:paraId="428EC00F" w14:textId="6BBE9596" w:rsidR="007475E5" w:rsidRPr="00796A61" w:rsidRDefault="007475E5" w:rsidP="00F90FB7">
            <w:pPr>
              <w:jc w:val="center"/>
              <w:rPr>
                <w:b/>
              </w:rPr>
            </w:pPr>
            <w:r>
              <w:rPr>
                <w:b/>
              </w:rPr>
              <w:t>aktivplan</w:t>
            </w:r>
          </w:p>
        </w:tc>
      </w:tr>
      <w:tr w:rsidR="007475E5" w:rsidRPr="00796A61" w14:paraId="7B4201AB" w14:textId="77777777" w:rsidTr="007475E5">
        <w:tc>
          <w:tcPr>
            <w:tcW w:w="2903" w:type="pct"/>
            <w:vAlign w:val="center"/>
          </w:tcPr>
          <w:p w14:paraId="10615D1D" w14:textId="7DF31736" w:rsidR="007475E5" w:rsidRDefault="007475E5" w:rsidP="00F90FB7">
            <w:r>
              <w:t>monatlich</w:t>
            </w:r>
          </w:p>
        </w:tc>
        <w:tc>
          <w:tcPr>
            <w:tcW w:w="420" w:type="pct"/>
            <w:shd w:val="clear" w:color="auto" w:fill="D9D9D9" w:themeFill="background1" w:themeFillShade="D9"/>
            <w:vAlign w:val="center"/>
          </w:tcPr>
          <w:p w14:paraId="023DDCA8" w14:textId="7F1C6EC1" w:rsidR="007475E5" w:rsidRPr="00C6490D" w:rsidRDefault="007475E5" w:rsidP="00F90FB7">
            <w:pPr>
              <w:jc w:val="center"/>
              <w:rPr>
                <w:b/>
              </w:rPr>
            </w:pPr>
          </w:p>
        </w:tc>
        <w:tc>
          <w:tcPr>
            <w:tcW w:w="475" w:type="pct"/>
            <w:shd w:val="clear" w:color="auto" w:fill="DAEEF3" w:themeFill="accent5" w:themeFillTint="33"/>
            <w:vAlign w:val="center"/>
          </w:tcPr>
          <w:p w14:paraId="1A46D893" w14:textId="2DEAF904" w:rsidR="007475E5" w:rsidRDefault="007475E5" w:rsidP="00F90FB7">
            <w:pPr>
              <w:jc w:val="center"/>
            </w:pPr>
            <w:r>
              <w:t>X</w:t>
            </w:r>
          </w:p>
        </w:tc>
        <w:tc>
          <w:tcPr>
            <w:tcW w:w="535" w:type="pct"/>
            <w:shd w:val="clear" w:color="auto" w:fill="FDE9D9" w:themeFill="accent6" w:themeFillTint="33"/>
            <w:vAlign w:val="center"/>
          </w:tcPr>
          <w:p w14:paraId="2AEF3415" w14:textId="77777777" w:rsidR="007475E5" w:rsidRPr="00796A61" w:rsidRDefault="007475E5" w:rsidP="00F90FB7">
            <w:pPr>
              <w:jc w:val="center"/>
            </w:pPr>
            <w:r>
              <w:t>X</w:t>
            </w:r>
          </w:p>
        </w:tc>
        <w:tc>
          <w:tcPr>
            <w:tcW w:w="668" w:type="pct"/>
            <w:shd w:val="clear" w:color="auto" w:fill="F2DBDB" w:themeFill="accent2" w:themeFillTint="33"/>
            <w:vAlign w:val="center"/>
          </w:tcPr>
          <w:p w14:paraId="66EBB314" w14:textId="7DB90924" w:rsidR="007475E5" w:rsidRPr="00796A61" w:rsidRDefault="007475E5" w:rsidP="00F90FB7">
            <w:pPr>
              <w:jc w:val="center"/>
            </w:pPr>
            <w:r>
              <w:t>X</w:t>
            </w:r>
          </w:p>
        </w:tc>
      </w:tr>
      <w:tr w:rsidR="007475E5" w:rsidRPr="00796A61" w14:paraId="74B7CBEE" w14:textId="77777777" w:rsidTr="007475E5">
        <w:tc>
          <w:tcPr>
            <w:tcW w:w="2903" w:type="pct"/>
            <w:vAlign w:val="center"/>
          </w:tcPr>
          <w:p w14:paraId="2E47038B" w14:textId="0E12ECE3" w:rsidR="007475E5" w:rsidRPr="00796A61" w:rsidRDefault="007475E5" w:rsidP="00F90FB7">
            <w:r>
              <w:t>vierteljährlich</w:t>
            </w:r>
          </w:p>
        </w:tc>
        <w:tc>
          <w:tcPr>
            <w:tcW w:w="420" w:type="pct"/>
            <w:shd w:val="clear" w:color="auto" w:fill="D9D9D9" w:themeFill="background1" w:themeFillShade="D9"/>
            <w:vAlign w:val="center"/>
          </w:tcPr>
          <w:p w14:paraId="755FC016" w14:textId="40119F63" w:rsidR="007475E5" w:rsidRPr="00C6490D" w:rsidRDefault="007475E5" w:rsidP="00F90FB7">
            <w:pPr>
              <w:jc w:val="center"/>
              <w:rPr>
                <w:b/>
              </w:rPr>
            </w:pPr>
          </w:p>
        </w:tc>
        <w:tc>
          <w:tcPr>
            <w:tcW w:w="475" w:type="pct"/>
            <w:shd w:val="clear" w:color="auto" w:fill="DAEEF3" w:themeFill="accent5" w:themeFillTint="33"/>
            <w:vAlign w:val="center"/>
          </w:tcPr>
          <w:p w14:paraId="75590EF7" w14:textId="77777777" w:rsidR="007475E5" w:rsidRPr="00796A61" w:rsidRDefault="007475E5" w:rsidP="00F90FB7">
            <w:pPr>
              <w:jc w:val="center"/>
            </w:pPr>
            <w:r>
              <w:t>X</w:t>
            </w:r>
          </w:p>
        </w:tc>
        <w:tc>
          <w:tcPr>
            <w:tcW w:w="535" w:type="pct"/>
            <w:shd w:val="clear" w:color="auto" w:fill="FDE9D9" w:themeFill="accent6" w:themeFillTint="33"/>
            <w:vAlign w:val="center"/>
          </w:tcPr>
          <w:p w14:paraId="74A0070C" w14:textId="7E2A3C3E" w:rsidR="007475E5" w:rsidRPr="00796A61" w:rsidRDefault="007475E5" w:rsidP="00F90FB7">
            <w:pPr>
              <w:jc w:val="center"/>
            </w:pPr>
            <w:r>
              <w:t>X</w:t>
            </w:r>
          </w:p>
        </w:tc>
        <w:tc>
          <w:tcPr>
            <w:tcW w:w="668" w:type="pct"/>
            <w:shd w:val="clear" w:color="auto" w:fill="F2DBDB" w:themeFill="accent2" w:themeFillTint="33"/>
            <w:vAlign w:val="center"/>
          </w:tcPr>
          <w:p w14:paraId="11B20007" w14:textId="3EA0ACE7" w:rsidR="007475E5" w:rsidRPr="00796A61" w:rsidRDefault="007475E5" w:rsidP="00F90FB7">
            <w:pPr>
              <w:jc w:val="center"/>
            </w:pPr>
            <w:r>
              <w:t>X</w:t>
            </w:r>
          </w:p>
        </w:tc>
      </w:tr>
      <w:tr w:rsidR="007475E5" w:rsidRPr="00796A61" w14:paraId="57E7227F" w14:textId="77777777" w:rsidTr="007475E5">
        <w:tc>
          <w:tcPr>
            <w:tcW w:w="2903" w:type="pct"/>
            <w:vAlign w:val="center"/>
          </w:tcPr>
          <w:p w14:paraId="4A175CED" w14:textId="1554ADEA" w:rsidR="007475E5" w:rsidRDefault="007475E5" w:rsidP="00F90FB7">
            <w:r>
              <w:t>halbjährlich</w:t>
            </w:r>
          </w:p>
        </w:tc>
        <w:tc>
          <w:tcPr>
            <w:tcW w:w="420" w:type="pct"/>
            <w:shd w:val="clear" w:color="auto" w:fill="D9D9D9" w:themeFill="background1" w:themeFillShade="D9"/>
            <w:vAlign w:val="center"/>
          </w:tcPr>
          <w:p w14:paraId="7D54C67D" w14:textId="7AFFBD64" w:rsidR="007475E5" w:rsidRPr="00C6490D" w:rsidRDefault="007475E5" w:rsidP="00F90FB7">
            <w:pPr>
              <w:jc w:val="center"/>
              <w:rPr>
                <w:b/>
              </w:rPr>
            </w:pPr>
          </w:p>
        </w:tc>
        <w:tc>
          <w:tcPr>
            <w:tcW w:w="475" w:type="pct"/>
            <w:shd w:val="clear" w:color="auto" w:fill="DAEEF3" w:themeFill="accent5" w:themeFillTint="33"/>
            <w:vAlign w:val="center"/>
          </w:tcPr>
          <w:p w14:paraId="384F93CF" w14:textId="2A5FC920" w:rsidR="007475E5" w:rsidRDefault="007475E5" w:rsidP="00F90FB7">
            <w:pPr>
              <w:jc w:val="center"/>
            </w:pPr>
            <w:r>
              <w:t>X</w:t>
            </w:r>
          </w:p>
        </w:tc>
        <w:tc>
          <w:tcPr>
            <w:tcW w:w="535" w:type="pct"/>
            <w:shd w:val="clear" w:color="auto" w:fill="FDE9D9" w:themeFill="accent6" w:themeFillTint="33"/>
            <w:vAlign w:val="center"/>
          </w:tcPr>
          <w:p w14:paraId="5FE64357" w14:textId="4099276D" w:rsidR="007475E5" w:rsidRPr="00796A61" w:rsidRDefault="007475E5" w:rsidP="00F90FB7">
            <w:pPr>
              <w:jc w:val="center"/>
            </w:pPr>
            <w:r>
              <w:t>X</w:t>
            </w:r>
          </w:p>
        </w:tc>
        <w:tc>
          <w:tcPr>
            <w:tcW w:w="668" w:type="pct"/>
            <w:shd w:val="clear" w:color="auto" w:fill="F2DBDB" w:themeFill="accent2" w:themeFillTint="33"/>
            <w:vAlign w:val="center"/>
          </w:tcPr>
          <w:p w14:paraId="14E608AA" w14:textId="3515F94D" w:rsidR="007475E5" w:rsidRPr="00796A61" w:rsidRDefault="007475E5" w:rsidP="00F90FB7">
            <w:pPr>
              <w:jc w:val="center"/>
            </w:pPr>
            <w:r>
              <w:t>X</w:t>
            </w:r>
          </w:p>
        </w:tc>
      </w:tr>
      <w:tr w:rsidR="007475E5" w:rsidRPr="00796A61" w14:paraId="7F48FEB7" w14:textId="77777777" w:rsidTr="007475E5">
        <w:tc>
          <w:tcPr>
            <w:tcW w:w="2903" w:type="pct"/>
            <w:vAlign w:val="center"/>
          </w:tcPr>
          <w:p w14:paraId="59233994" w14:textId="21BEC07B" w:rsidR="007475E5" w:rsidRDefault="007475E5" w:rsidP="00F90FB7">
            <w:r>
              <w:t>jährlich</w:t>
            </w:r>
          </w:p>
        </w:tc>
        <w:tc>
          <w:tcPr>
            <w:tcW w:w="420" w:type="pct"/>
            <w:shd w:val="clear" w:color="auto" w:fill="D9D9D9" w:themeFill="background1" w:themeFillShade="D9"/>
            <w:vAlign w:val="center"/>
          </w:tcPr>
          <w:p w14:paraId="3764BBA2" w14:textId="411FC61A" w:rsidR="007475E5" w:rsidRPr="00C6490D" w:rsidRDefault="007475E5" w:rsidP="00F90FB7">
            <w:pPr>
              <w:jc w:val="center"/>
              <w:rPr>
                <w:b/>
              </w:rPr>
            </w:pPr>
          </w:p>
        </w:tc>
        <w:tc>
          <w:tcPr>
            <w:tcW w:w="475" w:type="pct"/>
            <w:shd w:val="clear" w:color="auto" w:fill="DAEEF3" w:themeFill="accent5" w:themeFillTint="33"/>
            <w:vAlign w:val="center"/>
          </w:tcPr>
          <w:p w14:paraId="2E7EF9AA" w14:textId="77777777" w:rsidR="007475E5" w:rsidRDefault="007475E5" w:rsidP="00F90FB7">
            <w:pPr>
              <w:jc w:val="center"/>
            </w:pPr>
            <w:r>
              <w:t>X</w:t>
            </w:r>
          </w:p>
        </w:tc>
        <w:tc>
          <w:tcPr>
            <w:tcW w:w="535" w:type="pct"/>
            <w:shd w:val="clear" w:color="auto" w:fill="FDE9D9" w:themeFill="accent6" w:themeFillTint="33"/>
            <w:vAlign w:val="center"/>
          </w:tcPr>
          <w:p w14:paraId="583CB0FE" w14:textId="2D2C6751" w:rsidR="007475E5" w:rsidRPr="00796A61" w:rsidRDefault="007475E5" w:rsidP="00F90FB7">
            <w:pPr>
              <w:jc w:val="center"/>
            </w:pPr>
            <w:r>
              <w:t>X</w:t>
            </w:r>
          </w:p>
        </w:tc>
        <w:tc>
          <w:tcPr>
            <w:tcW w:w="668" w:type="pct"/>
            <w:shd w:val="clear" w:color="auto" w:fill="F2DBDB" w:themeFill="accent2" w:themeFillTint="33"/>
            <w:vAlign w:val="center"/>
          </w:tcPr>
          <w:p w14:paraId="7429B671" w14:textId="2709E195" w:rsidR="007475E5" w:rsidRPr="00796A61" w:rsidRDefault="007475E5" w:rsidP="00F90FB7">
            <w:pPr>
              <w:jc w:val="center"/>
            </w:pPr>
            <w:r>
              <w:t>X</w:t>
            </w:r>
          </w:p>
        </w:tc>
      </w:tr>
    </w:tbl>
    <w:p w14:paraId="406C1469" w14:textId="77777777" w:rsidR="00CD6053" w:rsidRDefault="00CD6053" w:rsidP="00CD6053"/>
    <w:tbl>
      <w:tblPr>
        <w:tblStyle w:val="Tabellenraster"/>
        <w:tblW w:w="5000" w:type="pct"/>
        <w:tblLook w:val="04A0" w:firstRow="1" w:lastRow="0" w:firstColumn="1" w:lastColumn="0" w:noHBand="0" w:noVBand="1"/>
      </w:tblPr>
      <w:tblGrid>
        <w:gridCol w:w="5392"/>
        <w:gridCol w:w="780"/>
        <w:gridCol w:w="881"/>
        <w:gridCol w:w="994"/>
        <w:gridCol w:w="1241"/>
      </w:tblGrid>
      <w:tr w:rsidR="007475E5" w:rsidRPr="00796A61" w14:paraId="58F5E830" w14:textId="77777777" w:rsidTr="007475E5">
        <w:tc>
          <w:tcPr>
            <w:tcW w:w="2903" w:type="pct"/>
            <w:vAlign w:val="center"/>
          </w:tcPr>
          <w:p w14:paraId="4CCEC45D" w14:textId="2F6EB610" w:rsidR="007475E5" w:rsidRPr="003116BA" w:rsidRDefault="007475E5" w:rsidP="002A6B0B">
            <w:pPr>
              <w:rPr>
                <w:b/>
              </w:rPr>
            </w:pPr>
          </w:p>
        </w:tc>
        <w:tc>
          <w:tcPr>
            <w:tcW w:w="420" w:type="pct"/>
            <w:shd w:val="clear" w:color="auto" w:fill="808080" w:themeFill="background1" w:themeFillShade="80"/>
          </w:tcPr>
          <w:p w14:paraId="33501527" w14:textId="77777777" w:rsidR="007475E5" w:rsidRPr="00C6490D" w:rsidRDefault="007475E5" w:rsidP="002A6B0B">
            <w:pPr>
              <w:jc w:val="center"/>
              <w:rPr>
                <w:b/>
              </w:rPr>
            </w:pPr>
            <w:r w:rsidRPr="00C6490D">
              <w:rPr>
                <w:b/>
              </w:rPr>
              <w:t>TD</w:t>
            </w:r>
          </w:p>
        </w:tc>
        <w:tc>
          <w:tcPr>
            <w:tcW w:w="474" w:type="pct"/>
            <w:shd w:val="clear" w:color="auto" w:fill="4BACC6" w:themeFill="accent5"/>
            <w:vAlign w:val="center"/>
          </w:tcPr>
          <w:p w14:paraId="22484C31" w14:textId="77777777" w:rsidR="007475E5" w:rsidRPr="00796A61" w:rsidRDefault="007475E5" w:rsidP="002A6B0B">
            <w:pPr>
              <w:jc w:val="center"/>
              <w:rPr>
                <w:b/>
              </w:rPr>
            </w:pPr>
            <w:r>
              <w:rPr>
                <w:b/>
              </w:rPr>
              <w:t>ARK</w:t>
            </w:r>
          </w:p>
        </w:tc>
        <w:tc>
          <w:tcPr>
            <w:tcW w:w="535" w:type="pct"/>
            <w:shd w:val="clear" w:color="auto" w:fill="F79646" w:themeFill="accent6"/>
            <w:vAlign w:val="center"/>
          </w:tcPr>
          <w:p w14:paraId="4A9FB12B" w14:textId="77777777" w:rsidR="007475E5" w:rsidRPr="00796A61" w:rsidRDefault="007475E5" w:rsidP="002A6B0B">
            <w:pPr>
              <w:jc w:val="center"/>
              <w:rPr>
                <w:b/>
              </w:rPr>
            </w:pPr>
            <w:r>
              <w:rPr>
                <w:b/>
              </w:rPr>
              <w:t>ARF</w:t>
            </w:r>
          </w:p>
        </w:tc>
        <w:tc>
          <w:tcPr>
            <w:tcW w:w="669" w:type="pct"/>
            <w:shd w:val="clear" w:color="auto" w:fill="FF0000"/>
            <w:vAlign w:val="center"/>
          </w:tcPr>
          <w:p w14:paraId="6B5C8F64" w14:textId="77777777" w:rsidR="007475E5" w:rsidRPr="00796A61" w:rsidRDefault="007475E5" w:rsidP="002A6B0B">
            <w:pPr>
              <w:jc w:val="center"/>
              <w:rPr>
                <w:b/>
              </w:rPr>
            </w:pPr>
            <w:r>
              <w:rPr>
                <w:b/>
              </w:rPr>
              <w:t>aktivplan</w:t>
            </w:r>
          </w:p>
        </w:tc>
      </w:tr>
      <w:tr w:rsidR="007475E5" w:rsidRPr="00796A61" w14:paraId="2A92A04C" w14:textId="77777777" w:rsidTr="007475E5">
        <w:tc>
          <w:tcPr>
            <w:tcW w:w="2903" w:type="pct"/>
            <w:vAlign w:val="center"/>
          </w:tcPr>
          <w:p w14:paraId="6CD952D3" w14:textId="29369E96" w:rsidR="007475E5" w:rsidRDefault="007475E5" w:rsidP="002A6B0B">
            <w:r>
              <w:rPr>
                <w:b/>
              </w:rPr>
              <w:lastRenderedPageBreak/>
              <w:t>Abgekürzte BZD möglich?</w:t>
            </w:r>
          </w:p>
        </w:tc>
        <w:tc>
          <w:tcPr>
            <w:tcW w:w="420" w:type="pct"/>
            <w:shd w:val="clear" w:color="auto" w:fill="D9D9D9" w:themeFill="background1" w:themeFillShade="D9"/>
            <w:vAlign w:val="center"/>
          </w:tcPr>
          <w:p w14:paraId="684B5D3D" w14:textId="77777777" w:rsidR="007475E5" w:rsidRPr="00C6490D" w:rsidRDefault="007475E5" w:rsidP="002A6B0B">
            <w:pPr>
              <w:jc w:val="center"/>
              <w:rPr>
                <w:b/>
              </w:rPr>
            </w:pPr>
          </w:p>
        </w:tc>
        <w:tc>
          <w:tcPr>
            <w:tcW w:w="474" w:type="pct"/>
            <w:shd w:val="clear" w:color="auto" w:fill="DAEEF3" w:themeFill="accent5" w:themeFillTint="33"/>
            <w:vAlign w:val="center"/>
          </w:tcPr>
          <w:p w14:paraId="2E44DF47" w14:textId="77777777" w:rsidR="007475E5" w:rsidRDefault="007475E5" w:rsidP="002A6B0B">
            <w:pPr>
              <w:jc w:val="center"/>
            </w:pPr>
            <w:r>
              <w:t>X</w:t>
            </w:r>
          </w:p>
        </w:tc>
        <w:tc>
          <w:tcPr>
            <w:tcW w:w="535" w:type="pct"/>
            <w:shd w:val="clear" w:color="auto" w:fill="FDE9D9" w:themeFill="accent6" w:themeFillTint="33"/>
            <w:vAlign w:val="center"/>
          </w:tcPr>
          <w:p w14:paraId="233672C6" w14:textId="77777777" w:rsidR="007475E5" w:rsidRPr="00796A61" w:rsidRDefault="007475E5" w:rsidP="002A6B0B">
            <w:pPr>
              <w:jc w:val="center"/>
            </w:pPr>
            <w:r>
              <w:t>X</w:t>
            </w:r>
          </w:p>
        </w:tc>
        <w:tc>
          <w:tcPr>
            <w:tcW w:w="669" w:type="pct"/>
            <w:shd w:val="clear" w:color="auto" w:fill="F2DBDB" w:themeFill="accent2" w:themeFillTint="33"/>
            <w:vAlign w:val="center"/>
          </w:tcPr>
          <w:p w14:paraId="7ADDD072" w14:textId="77777777" w:rsidR="007475E5" w:rsidRPr="00796A61" w:rsidRDefault="007475E5" w:rsidP="002A6B0B">
            <w:pPr>
              <w:jc w:val="center"/>
            </w:pPr>
            <w:r>
              <w:t>X</w:t>
            </w:r>
          </w:p>
        </w:tc>
      </w:tr>
    </w:tbl>
    <w:p w14:paraId="5014071C" w14:textId="77777777" w:rsidR="00C65B6B" w:rsidRDefault="00C65B6B" w:rsidP="00CD6053"/>
    <w:p w14:paraId="79AE3FF3" w14:textId="77777777" w:rsidR="00C65B6B" w:rsidRDefault="00C65B6B" w:rsidP="00C65B6B">
      <w:pPr>
        <w:pStyle w:val="berschrift4"/>
      </w:pPr>
      <w:r w:rsidRPr="00B247B6">
        <w:t>Empfehlung</w:t>
      </w:r>
    </w:p>
    <w:p w14:paraId="7E86C87F" w14:textId="1A2E872B" w:rsidR="00F14A95" w:rsidRPr="00F14A95" w:rsidRDefault="00EB36E6" w:rsidP="00F14A95">
      <w:r>
        <w:t>Keine Harmonisierung nötig (alle Zahlweisen möglich und abgekürzte BZD möglich)</w:t>
      </w:r>
    </w:p>
    <w:p w14:paraId="4EA3DE42" w14:textId="77777777" w:rsidR="00194C12" w:rsidRPr="00B247B6" w:rsidRDefault="00194C12" w:rsidP="00194C12">
      <w:pPr>
        <w:pStyle w:val="berschrift4"/>
      </w:pPr>
      <w:r w:rsidRPr="00B247B6">
        <w:t>Abstimmung mit F1 der Mathematik</w:t>
      </w:r>
    </w:p>
    <w:p w14:paraId="7F925919" w14:textId="77777777" w:rsidR="00194C12" w:rsidRPr="00B247B6" w:rsidRDefault="00194C12" w:rsidP="00194C12">
      <w:pPr>
        <w:pStyle w:val="berschrift4"/>
      </w:pPr>
      <w:r w:rsidRPr="00B247B6">
        <w:t>Abstimmung mit Produkttechnik</w:t>
      </w:r>
    </w:p>
    <w:p w14:paraId="2C710D18" w14:textId="77777777" w:rsidR="00194C12" w:rsidRPr="00B247B6" w:rsidRDefault="00194C12" w:rsidP="00194C12">
      <w:pPr>
        <w:pStyle w:val="berschrift4"/>
      </w:pPr>
      <w:r w:rsidRPr="00B247B6">
        <w:t>Entscheidung</w:t>
      </w:r>
    </w:p>
    <w:p w14:paraId="3A369BDA" w14:textId="081012AF" w:rsidR="00194C12" w:rsidRDefault="00194C12" w:rsidP="00194C12">
      <w:pPr>
        <w:pStyle w:val="berschrift4"/>
      </w:pPr>
      <w:r w:rsidRPr="00B247B6">
        <w:t>Folgearbeiten</w:t>
      </w:r>
    </w:p>
    <w:p w14:paraId="5C05BC5B" w14:textId="77777777" w:rsidR="00194C12" w:rsidRPr="00194C12" w:rsidRDefault="00194C12" w:rsidP="00194C12"/>
    <w:p w14:paraId="378BDDC8" w14:textId="22427F19" w:rsidR="0058422C" w:rsidRDefault="0058422C" w:rsidP="0058422C">
      <w:pPr>
        <w:pStyle w:val="berschrift3"/>
      </w:pPr>
      <w:bookmarkStart w:id="21" w:name="_Toc449708256"/>
      <w:r>
        <w:t>Einmalbeiträge</w:t>
      </w:r>
      <w:bookmarkEnd w:id="21"/>
    </w:p>
    <w:p w14:paraId="11D6CB93" w14:textId="77777777" w:rsidR="00194C12" w:rsidRDefault="00194C12" w:rsidP="00194C12">
      <w:pPr>
        <w:pStyle w:val="berschrift4"/>
      </w:pPr>
      <w:r w:rsidRPr="00B247B6">
        <w:t>Aktueller Stand</w:t>
      </w:r>
    </w:p>
    <w:p w14:paraId="35B7049A" w14:textId="77777777" w:rsidR="007475E5" w:rsidRDefault="007475E5" w:rsidP="007475E5"/>
    <w:tbl>
      <w:tblPr>
        <w:tblStyle w:val="Tabellenraster"/>
        <w:tblW w:w="5000" w:type="pct"/>
        <w:tblLook w:val="04A0" w:firstRow="1" w:lastRow="0" w:firstColumn="1" w:lastColumn="0" w:noHBand="0" w:noVBand="1"/>
      </w:tblPr>
      <w:tblGrid>
        <w:gridCol w:w="5392"/>
        <w:gridCol w:w="780"/>
        <w:gridCol w:w="881"/>
        <w:gridCol w:w="994"/>
        <w:gridCol w:w="1241"/>
      </w:tblGrid>
      <w:tr w:rsidR="007475E5" w:rsidRPr="00796A61" w14:paraId="5A13FAC8" w14:textId="77777777" w:rsidTr="007475E5">
        <w:tc>
          <w:tcPr>
            <w:tcW w:w="2903" w:type="pct"/>
            <w:vAlign w:val="center"/>
          </w:tcPr>
          <w:p w14:paraId="0FFB7100" w14:textId="77777777" w:rsidR="007475E5" w:rsidRPr="003116BA" w:rsidRDefault="007475E5" w:rsidP="002A6B0B">
            <w:pPr>
              <w:rPr>
                <w:b/>
              </w:rPr>
            </w:pPr>
          </w:p>
        </w:tc>
        <w:tc>
          <w:tcPr>
            <w:tcW w:w="420" w:type="pct"/>
            <w:shd w:val="clear" w:color="auto" w:fill="808080" w:themeFill="background1" w:themeFillShade="80"/>
          </w:tcPr>
          <w:p w14:paraId="3C2ACC8A" w14:textId="77777777" w:rsidR="007475E5" w:rsidRPr="00C6490D" w:rsidRDefault="007475E5" w:rsidP="002A6B0B">
            <w:pPr>
              <w:jc w:val="center"/>
              <w:rPr>
                <w:b/>
              </w:rPr>
            </w:pPr>
            <w:r w:rsidRPr="00C6490D">
              <w:rPr>
                <w:b/>
              </w:rPr>
              <w:t>TD</w:t>
            </w:r>
          </w:p>
        </w:tc>
        <w:tc>
          <w:tcPr>
            <w:tcW w:w="474" w:type="pct"/>
            <w:shd w:val="clear" w:color="auto" w:fill="4BACC6" w:themeFill="accent5"/>
            <w:vAlign w:val="center"/>
          </w:tcPr>
          <w:p w14:paraId="50F5A52C" w14:textId="77777777" w:rsidR="007475E5" w:rsidRPr="00796A61" w:rsidRDefault="007475E5" w:rsidP="002A6B0B">
            <w:pPr>
              <w:jc w:val="center"/>
              <w:rPr>
                <w:b/>
              </w:rPr>
            </w:pPr>
            <w:r>
              <w:rPr>
                <w:b/>
              </w:rPr>
              <w:t>ARK</w:t>
            </w:r>
          </w:p>
        </w:tc>
        <w:tc>
          <w:tcPr>
            <w:tcW w:w="535" w:type="pct"/>
            <w:shd w:val="clear" w:color="auto" w:fill="F79646" w:themeFill="accent6"/>
            <w:vAlign w:val="center"/>
          </w:tcPr>
          <w:p w14:paraId="7ACE570E" w14:textId="77777777" w:rsidR="007475E5" w:rsidRPr="00796A61" w:rsidRDefault="007475E5" w:rsidP="002A6B0B">
            <w:pPr>
              <w:jc w:val="center"/>
              <w:rPr>
                <w:b/>
              </w:rPr>
            </w:pPr>
            <w:r>
              <w:rPr>
                <w:b/>
              </w:rPr>
              <w:t>ARF</w:t>
            </w:r>
          </w:p>
        </w:tc>
        <w:tc>
          <w:tcPr>
            <w:tcW w:w="668" w:type="pct"/>
            <w:shd w:val="clear" w:color="auto" w:fill="FF0000"/>
            <w:vAlign w:val="center"/>
          </w:tcPr>
          <w:p w14:paraId="58EEBEA1" w14:textId="77777777" w:rsidR="007475E5" w:rsidRPr="00796A61" w:rsidRDefault="007475E5" w:rsidP="002A6B0B">
            <w:pPr>
              <w:jc w:val="center"/>
              <w:rPr>
                <w:b/>
              </w:rPr>
            </w:pPr>
            <w:r>
              <w:rPr>
                <w:b/>
              </w:rPr>
              <w:t>aktivplan</w:t>
            </w:r>
          </w:p>
        </w:tc>
      </w:tr>
      <w:tr w:rsidR="007475E5" w:rsidRPr="00796A61" w14:paraId="3FB2A4E4" w14:textId="77777777" w:rsidTr="007475E5">
        <w:tc>
          <w:tcPr>
            <w:tcW w:w="2903" w:type="pct"/>
            <w:vAlign w:val="center"/>
          </w:tcPr>
          <w:p w14:paraId="4B88B1C2" w14:textId="29C819E2" w:rsidR="007475E5" w:rsidRDefault="007475E5" w:rsidP="002A6B0B">
            <w:r>
              <w:rPr>
                <w:b/>
              </w:rPr>
              <w:t>Einmalbeitrag?</w:t>
            </w:r>
          </w:p>
        </w:tc>
        <w:tc>
          <w:tcPr>
            <w:tcW w:w="420" w:type="pct"/>
            <w:shd w:val="clear" w:color="auto" w:fill="D9D9D9" w:themeFill="background1" w:themeFillShade="D9"/>
            <w:vAlign w:val="center"/>
          </w:tcPr>
          <w:p w14:paraId="561836EB" w14:textId="77777777" w:rsidR="007475E5" w:rsidRPr="00C6490D" w:rsidRDefault="007475E5" w:rsidP="002A6B0B">
            <w:pPr>
              <w:jc w:val="center"/>
              <w:rPr>
                <w:b/>
              </w:rPr>
            </w:pPr>
          </w:p>
        </w:tc>
        <w:tc>
          <w:tcPr>
            <w:tcW w:w="474" w:type="pct"/>
            <w:shd w:val="clear" w:color="auto" w:fill="DAEEF3" w:themeFill="accent5" w:themeFillTint="33"/>
            <w:vAlign w:val="center"/>
          </w:tcPr>
          <w:p w14:paraId="79FFAE3C" w14:textId="77777777" w:rsidR="007475E5" w:rsidRDefault="007475E5" w:rsidP="002A6B0B">
            <w:pPr>
              <w:jc w:val="center"/>
            </w:pPr>
            <w:r>
              <w:t>X</w:t>
            </w:r>
          </w:p>
        </w:tc>
        <w:tc>
          <w:tcPr>
            <w:tcW w:w="535" w:type="pct"/>
            <w:shd w:val="clear" w:color="auto" w:fill="FDE9D9" w:themeFill="accent6" w:themeFillTint="33"/>
            <w:vAlign w:val="center"/>
          </w:tcPr>
          <w:p w14:paraId="60CC1DF8" w14:textId="77777777" w:rsidR="007475E5" w:rsidRPr="00796A61" w:rsidRDefault="007475E5" w:rsidP="002A6B0B">
            <w:pPr>
              <w:jc w:val="center"/>
            </w:pPr>
            <w:r>
              <w:t>X</w:t>
            </w:r>
          </w:p>
        </w:tc>
        <w:tc>
          <w:tcPr>
            <w:tcW w:w="668" w:type="pct"/>
            <w:shd w:val="clear" w:color="auto" w:fill="F2DBDB" w:themeFill="accent2" w:themeFillTint="33"/>
            <w:vAlign w:val="center"/>
          </w:tcPr>
          <w:p w14:paraId="11A69BC6" w14:textId="77777777" w:rsidR="007475E5" w:rsidRPr="00796A61" w:rsidRDefault="007475E5" w:rsidP="002A6B0B">
            <w:pPr>
              <w:jc w:val="center"/>
            </w:pPr>
            <w:r>
              <w:t>X</w:t>
            </w:r>
          </w:p>
        </w:tc>
      </w:tr>
    </w:tbl>
    <w:p w14:paraId="1B36CEC3" w14:textId="77777777" w:rsidR="00194C12" w:rsidRDefault="00194C12" w:rsidP="00194C12">
      <w:pPr>
        <w:pStyle w:val="berschrift4"/>
      </w:pPr>
      <w:r w:rsidRPr="00B247B6">
        <w:t>Empfehlung</w:t>
      </w:r>
    </w:p>
    <w:p w14:paraId="367E2724" w14:textId="4F64D7C1" w:rsidR="00070767" w:rsidRPr="00070767" w:rsidRDefault="00194C12" w:rsidP="00E36EEE">
      <w:pPr>
        <w:pStyle w:val="berschrift4"/>
      </w:pPr>
      <w:r w:rsidRPr="00B247B6">
        <w:t>Abstimmung mit F1 der Mathematik</w:t>
      </w:r>
    </w:p>
    <w:p w14:paraId="7C60F5F3" w14:textId="77777777" w:rsidR="00194C12" w:rsidRPr="00B247B6" w:rsidRDefault="00194C12" w:rsidP="00194C12">
      <w:pPr>
        <w:pStyle w:val="berschrift4"/>
      </w:pPr>
      <w:r w:rsidRPr="00B247B6">
        <w:t>Abstimmung mit Produkttechnik</w:t>
      </w:r>
    </w:p>
    <w:p w14:paraId="2EC876DF" w14:textId="77777777" w:rsidR="00194C12" w:rsidRPr="00B247B6" w:rsidRDefault="00194C12" w:rsidP="00194C12">
      <w:pPr>
        <w:pStyle w:val="berschrift4"/>
      </w:pPr>
      <w:r w:rsidRPr="00B247B6">
        <w:t>Entscheidung</w:t>
      </w:r>
    </w:p>
    <w:p w14:paraId="5B850BC5" w14:textId="77777777" w:rsidR="00194C12" w:rsidRPr="00B247B6" w:rsidRDefault="00194C12" w:rsidP="00194C12">
      <w:pPr>
        <w:pStyle w:val="berschrift4"/>
      </w:pPr>
      <w:r w:rsidRPr="00B247B6">
        <w:t>Folgearbeiten</w:t>
      </w:r>
    </w:p>
    <w:p w14:paraId="6C129482" w14:textId="42127C8E" w:rsidR="0058422C" w:rsidRPr="00F46497" w:rsidRDefault="0058422C" w:rsidP="0058422C">
      <w:pPr>
        <w:pStyle w:val="berschrift3"/>
      </w:pPr>
      <w:bookmarkStart w:id="22" w:name="_Toc449708257"/>
      <w:r w:rsidRPr="00F46497">
        <w:t>Sonderzahlungen</w:t>
      </w:r>
      <w:bookmarkEnd w:id="22"/>
    </w:p>
    <w:p w14:paraId="4240501C" w14:textId="77777777" w:rsidR="00194C12" w:rsidRDefault="00194C12" w:rsidP="00194C12">
      <w:pPr>
        <w:pStyle w:val="berschrift4"/>
      </w:pPr>
      <w:r w:rsidRPr="00B247B6">
        <w:t>Aktueller Stand</w:t>
      </w:r>
    </w:p>
    <w:p w14:paraId="485B1631" w14:textId="77777777" w:rsidR="007475E5" w:rsidRPr="003116BA" w:rsidRDefault="007475E5" w:rsidP="007475E5">
      <w:pPr>
        <w:rPr>
          <w:b/>
        </w:rPr>
      </w:pPr>
    </w:p>
    <w:tbl>
      <w:tblPr>
        <w:tblStyle w:val="Tabellenraster"/>
        <w:tblW w:w="5000" w:type="pct"/>
        <w:tblLook w:val="04A0" w:firstRow="1" w:lastRow="0" w:firstColumn="1" w:lastColumn="0" w:noHBand="0" w:noVBand="1"/>
      </w:tblPr>
      <w:tblGrid>
        <w:gridCol w:w="5392"/>
        <w:gridCol w:w="780"/>
        <w:gridCol w:w="881"/>
        <w:gridCol w:w="994"/>
        <w:gridCol w:w="1241"/>
      </w:tblGrid>
      <w:tr w:rsidR="007475E5" w:rsidRPr="00796A61" w14:paraId="4244A22E" w14:textId="77777777" w:rsidTr="002A6B0B">
        <w:tc>
          <w:tcPr>
            <w:tcW w:w="2903" w:type="pct"/>
            <w:vAlign w:val="center"/>
          </w:tcPr>
          <w:p w14:paraId="303C149E" w14:textId="77777777" w:rsidR="007475E5" w:rsidRPr="003116BA" w:rsidRDefault="007475E5" w:rsidP="002A6B0B">
            <w:pPr>
              <w:rPr>
                <w:b/>
              </w:rPr>
            </w:pPr>
          </w:p>
        </w:tc>
        <w:tc>
          <w:tcPr>
            <w:tcW w:w="420" w:type="pct"/>
            <w:shd w:val="clear" w:color="auto" w:fill="808080" w:themeFill="background1" w:themeFillShade="80"/>
          </w:tcPr>
          <w:p w14:paraId="0BEFCE9D" w14:textId="77777777" w:rsidR="007475E5" w:rsidRPr="00C6490D" w:rsidRDefault="007475E5" w:rsidP="002A6B0B">
            <w:pPr>
              <w:jc w:val="center"/>
              <w:rPr>
                <w:b/>
              </w:rPr>
            </w:pPr>
            <w:r w:rsidRPr="00C6490D">
              <w:rPr>
                <w:b/>
              </w:rPr>
              <w:t>TD</w:t>
            </w:r>
          </w:p>
        </w:tc>
        <w:tc>
          <w:tcPr>
            <w:tcW w:w="474" w:type="pct"/>
            <w:shd w:val="clear" w:color="auto" w:fill="4BACC6" w:themeFill="accent5"/>
            <w:vAlign w:val="center"/>
          </w:tcPr>
          <w:p w14:paraId="09D60F04" w14:textId="77777777" w:rsidR="007475E5" w:rsidRPr="00796A61" w:rsidRDefault="007475E5" w:rsidP="002A6B0B">
            <w:pPr>
              <w:jc w:val="center"/>
              <w:rPr>
                <w:b/>
              </w:rPr>
            </w:pPr>
            <w:r>
              <w:rPr>
                <w:b/>
              </w:rPr>
              <w:t>ARK</w:t>
            </w:r>
          </w:p>
        </w:tc>
        <w:tc>
          <w:tcPr>
            <w:tcW w:w="535" w:type="pct"/>
            <w:shd w:val="clear" w:color="auto" w:fill="F79646" w:themeFill="accent6"/>
            <w:vAlign w:val="center"/>
          </w:tcPr>
          <w:p w14:paraId="740AC5D8" w14:textId="77777777" w:rsidR="007475E5" w:rsidRPr="00796A61" w:rsidRDefault="007475E5" w:rsidP="002A6B0B">
            <w:pPr>
              <w:jc w:val="center"/>
              <w:rPr>
                <w:b/>
              </w:rPr>
            </w:pPr>
            <w:r>
              <w:rPr>
                <w:b/>
              </w:rPr>
              <w:t>ARF</w:t>
            </w:r>
          </w:p>
        </w:tc>
        <w:tc>
          <w:tcPr>
            <w:tcW w:w="668" w:type="pct"/>
            <w:shd w:val="clear" w:color="auto" w:fill="FF0000"/>
            <w:vAlign w:val="center"/>
          </w:tcPr>
          <w:p w14:paraId="5C54F4EA" w14:textId="77777777" w:rsidR="007475E5" w:rsidRPr="00796A61" w:rsidRDefault="007475E5" w:rsidP="002A6B0B">
            <w:pPr>
              <w:jc w:val="center"/>
              <w:rPr>
                <w:b/>
              </w:rPr>
            </w:pPr>
            <w:r>
              <w:rPr>
                <w:b/>
              </w:rPr>
              <w:t>aktivplan</w:t>
            </w:r>
          </w:p>
        </w:tc>
      </w:tr>
      <w:tr w:rsidR="007475E5" w:rsidRPr="00796A61" w14:paraId="063ED329" w14:textId="77777777" w:rsidTr="002A6B0B">
        <w:tc>
          <w:tcPr>
            <w:tcW w:w="2903" w:type="pct"/>
            <w:vAlign w:val="center"/>
          </w:tcPr>
          <w:p w14:paraId="5E0E8B23" w14:textId="7FA0D6A7" w:rsidR="007475E5" w:rsidRDefault="007475E5" w:rsidP="002A6B0B">
            <w:r>
              <w:rPr>
                <w:b/>
              </w:rPr>
              <w:t>Sonderzahlung möglich?</w:t>
            </w:r>
          </w:p>
        </w:tc>
        <w:tc>
          <w:tcPr>
            <w:tcW w:w="420" w:type="pct"/>
            <w:shd w:val="clear" w:color="auto" w:fill="D9D9D9" w:themeFill="background1" w:themeFillShade="D9"/>
            <w:vAlign w:val="center"/>
          </w:tcPr>
          <w:p w14:paraId="6EFCA20B" w14:textId="77777777" w:rsidR="007475E5" w:rsidRPr="00C6490D" w:rsidRDefault="007475E5" w:rsidP="002A6B0B">
            <w:pPr>
              <w:jc w:val="center"/>
              <w:rPr>
                <w:b/>
              </w:rPr>
            </w:pPr>
          </w:p>
        </w:tc>
        <w:tc>
          <w:tcPr>
            <w:tcW w:w="474" w:type="pct"/>
            <w:shd w:val="clear" w:color="auto" w:fill="DAEEF3" w:themeFill="accent5" w:themeFillTint="33"/>
            <w:vAlign w:val="center"/>
          </w:tcPr>
          <w:p w14:paraId="6CE16226" w14:textId="77777777" w:rsidR="007475E5" w:rsidRDefault="007475E5" w:rsidP="002A6B0B">
            <w:pPr>
              <w:jc w:val="center"/>
            </w:pPr>
            <w:r>
              <w:t>X</w:t>
            </w:r>
          </w:p>
        </w:tc>
        <w:tc>
          <w:tcPr>
            <w:tcW w:w="535" w:type="pct"/>
            <w:shd w:val="clear" w:color="auto" w:fill="FDE9D9" w:themeFill="accent6" w:themeFillTint="33"/>
            <w:vAlign w:val="center"/>
          </w:tcPr>
          <w:p w14:paraId="1D7F4A10" w14:textId="77777777" w:rsidR="007475E5" w:rsidRPr="00796A61" w:rsidRDefault="007475E5" w:rsidP="002A6B0B">
            <w:pPr>
              <w:jc w:val="center"/>
            </w:pPr>
            <w:r>
              <w:t>X</w:t>
            </w:r>
          </w:p>
        </w:tc>
        <w:tc>
          <w:tcPr>
            <w:tcW w:w="668" w:type="pct"/>
            <w:shd w:val="clear" w:color="auto" w:fill="F2DBDB" w:themeFill="accent2" w:themeFillTint="33"/>
            <w:vAlign w:val="center"/>
          </w:tcPr>
          <w:p w14:paraId="3748FDD6" w14:textId="77777777" w:rsidR="007475E5" w:rsidRPr="00796A61" w:rsidRDefault="007475E5" w:rsidP="002A6B0B">
            <w:pPr>
              <w:jc w:val="center"/>
            </w:pPr>
            <w:r>
              <w:t>X</w:t>
            </w:r>
          </w:p>
        </w:tc>
      </w:tr>
    </w:tbl>
    <w:p w14:paraId="442CF284" w14:textId="77777777" w:rsidR="00F90FB7" w:rsidRDefault="00F90FB7" w:rsidP="00F90FB7"/>
    <w:p w14:paraId="042EEA26" w14:textId="141D952E" w:rsidR="003F31C0" w:rsidRDefault="00C51C61" w:rsidP="00F90FB7">
      <w:pPr>
        <w:rPr>
          <w:b/>
        </w:rPr>
      </w:pPr>
      <w:r>
        <w:rPr>
          <w:b/>
        </w:rPr>
        <w:t>Begrenzungen (Höhe und Zeitpunkt der SoZ):</w:t>
      </w:r>
    </w:p>
    <w:p w14:paraId="4152CBAC" w14:textId="77777777" w:rsidR="00C51C61" w:rsidRPr="00C51C61" w:rsidRDefault="00C51C61" w:rsidP="00F90FB7"/>
    <w:p w14:paraId="09317B9A" w14:textId="5F61185A" w:rsidR="003F31C0" w:rsidRPr="00FA7DDC" w:rsidRDefault="000F2BA9" w:rsidP="00F90FB7">
      <w:r>
        <w:t>ARK</w:t>
      </w:r>
      <w:r w:rsidR="003F31C0">
        <w:t>:</w:t>
      </w:r>
      <w:r>
        <w:t xml:space="preserve"> </w:t>
      </w:r>
      <w:r w:rsidR="00FA7DDC">
        <w:rPr>
          <w:color w:val="FF0000"/>
        </w:rPr>
        <w:t xml:space="preserve"> </w:t>
      </w:r>
      <w:r w:rsidR="00FA7DDC">
        <w:t>gesel</w:t>
      </w:r>
      <w:r w:rsidR="00E36EEE">
        <w:t>l</w:t>
      </w:r>
      <w:r w:rsidR="00FA7DDC">
        <w:t>schafts</w:t>
      </w:r>
      <w:r w:rsidR="00E36EEE">
        <w:t>s</w:t>
      </w:r>
      <w:r w:rsidR="00FA7DDC">
        <w:t>pezifisch</w:t>
      </w:r>
    </w:p>
    <w:p w14:paraId="1629CA68" w14:textId="2AF02A09" w:rsidR="000F2BA9" w:rsidRPr="00351EF6" w:rsidRDefault="000F2BA9" w:rsidP="00351EF6">
      <w:r w:rsidRPr="00973014">
        <w:t>ARF</w:t>
      </w:r>
      <w:r w:rsidR="00973014">
        <w:t xml:space="preserve">:  </w:t>
      </w:r>
      <w:r w:rsidR="00351EF6">
        <w:t>gesellschaft</w:t>
      </w:r>
      <w:r w:rsidR="00E36EEE">
        <w:t>s</w:t>
      </w:r>
      <w:r w:rsidR="00351EF6">
        <w:t>spezifisch</w:t>
      </w:r>
    </w:p>
    <w:p w14:paraId="2B2D79F9" w14:textId="6335CF82" w:rsidR="000F2BA9" w:rsidRPr="000F2BA9" w:rsidRDefault="000F2BA9" w:rsidP="00F90FB7"/>
    <w:p w14:paraId="089A342C" w14:textId="43E27397" w:rsidR="00623346" w:rsidRDefault="000F2BA9" w:rsidP="00F90FB7">
      <w:r>
        <w:t>aktivplan</w:t>
      </w:r>
      <w:r w:rsidR="00623346">
        <w:t xml:space="preserve">: </w:t>
      </w:r>
    </w:p>
    <w:p w14:paraId="3629577A" w14:textId="4C5063F0" w:rsidR="00623346" w:rsidRDefault="00623346" w:rsidP="009E681E">
      <w:pPr>
        <w:pStyle w:val="Listenabsatz"/>
        <w:numPr>
          <w:ilvl w:val="0"/>
          <w:numId w:val="5"/>
        </w:numPr>
      </w:pPr>
      <w:r>
        <w:t>Mind. 250 €, innerhalb von 12 Monaten max. max(Summe 10.000 €; 4*Jahre</w:t>
      </w:r>
      <w:r w:rsidR="00F14A95">
        <w:t>s</w:t>
      </w:r>
      <w:r>
        <w:t>beitrag)</w:t>
      </w:r>
    </w:p>
    <w:p w14:paraId="1623F2CB" w14:textId="4C6860C4" w:rsidR="00623346" w:rsidRDefault="00623346" w:rsidP="009E681E">
      <w:pPr>
        <w:pStyle w:val="Listenabsatz"/>
        <w:numPr>
          <w:ilvl w:val="0"/>
          <w:numId w:val="5"/>
        </w:numPr>
      </w:pPr>
      <w:r>
        <w:t>In den letzten drei Monaten vor Rentenbeginn nicht mehr möglich</w:t>
      </w:r>
    </w:p>
    <w:p w14:paraId="33BFDFB9" w14:textId="77777777" w:rsidR="00407BEA" w:rsidRDefault="00407BEA" w:rsidP="000F2BA9"/>
    <w:p w14:paraId="2CC209D1" w14:textId="77777777" w:rsidR="00F90FB7" w:rsidRDefault="00F90FB7" w:rsidP="00F90FB7"/>
    <w:tbl>
      <w:tblPr>
        <w:tblStyle w:val="Tabellenraster"/>
        <w:tblW w:w="5000" w:type="pct"/>
        <w:tblLook w:val="04A0" w:firstRow="1" w:lastRow="0" w:firstColumn="1" w:lastColumn="0" w:noHBand="0" w:noVBand="1"/>
      </w:tblPr>
      <w:tblGrid>
        <w:gridCol w:w="5392"/>
        <w:gridCol w:w="780"/>
        <w:gridCol w:w="881"/>
        <w:gridCol w:w="994"/>
        <w:gridCol w:w="1241"/>
      </w:tblGrid>
      <w:tr w:rsidR="00106EE8" w:rsidRPr="00796A61" w14:paraId="4E775B4D" w14:textId="77777777" w:rsidTr="00106EE8">
        <w:tc>
          <w:tcPr>
            <w:tcW w:w="2903" w:type="pct"/>
            <w:vAlign w:val="center"/>
          </w:tcPr>
          <w:p w14:paraId="323F9268" w14:textId="00036D45" w:rsidR="00106EE8" w:rsidRPr="003116BA" w:rsidRDefault="00106EE8" w:rsidP="00F90FB7">
            <w:pPr>
              <w:rPr>
                <w:b/>
              </w:rPr>
            </w:pPr>
            <w:r>
              <w:rPr>
                <w:b/>
              </w:rPr>
              <w:t xml:space="preserve">Wann sind </w:t>
            </w:r>
            <w:proofErr w:type="spellStart"/>
            <w:r>
              <w:rPr>
                <w:b/>
              </w:rPr>
              <w:t>SoZ</w:t>
            </w:r>
            <w:proofErr w:type="spellEnd"/>
            <w:r>
              <w:rPr>
                <w:b/>
              </w:rPr>
              <w:t xml:space="preserve"> möglich?</w:t>
            </w:r>
          </w:p>
        </w:tc>
        <w:tc>
          <w:tcPr>
            <w:tcW w:w="420" w:type="pct"/>
            <w:shd w:val="clear" w:color="auto" w:fill="808080" w:themeFill="background1" w:themeFillShade="80"/>
          </w:tcPr>
          <w:p w14:paraId="4BE080E4" w14:textId="77777777" w:rsidR="00106EE8" w:rsidRPr="00C6490D" w:rsidRDefault="00106EE8" w:rsidP="00F90FB7">
            <w:pPr>
              <w:jc w:val="center"/>
              <w:rPr>
                <w:b/>
              </w:rPr>
            </w:pPr>
            <w:r w:rsidRPr="00C6490D">
              <w:rPr>
                <w:b/>
              </w:rPr>
              <w:t>TD</w:t>
            </w:r>
          </w:p>
        </w:tc>
        <w:tc>
          <w:tcPr>
            <w:tcW w:w="474" w:type="pct"/>
            <w:shd w:val="clear" w:color="auto" w:fill="4BACC6" w:themeFill="accent5"/>
            <w:vAlign w:val="center"/>
          </w:tcPr>
          <w:p w14:paraId="7EBD84E3" w14:textId="2D657015" w:rsidR="00106EE8" w:rsidRPr="00796A61" w:rsidRDefault="00106EE8" w:rsidP="00F90FB7">
            <w:pPr>
              <w:jc w:val="center"/>
              <w:rPr>
                <w:b/>
              </w:rPr>
            </w:pPr>
            <w:r>
              <w:rPr>
                <w:b/>
              </w:rPr>
              <w:t>ARK</w:t>
            </w:r>
          </w:p>
        </w:tc>
        <w:tc>
          <w:tcPr>
            <w:tcW w:w="535" w:type="pct"/>
            <w:shd w:val="clear" w:color="auto" w:fill="F79646" w:themeFill="accent6"/>
            <w:vAlign w:val="center"/>
          </w:tcPr>
          <w:p w14:paraId="47A00568" w14:textId="68D4FF45" w:rsidR="00106EE8" w:rsidRPr="00796A61" w:rsidRDefault="00106EE8" w:rsidP="00F90FB7">
            <w:pPr>
              <w:jc w:val="center"/>
              <w:rPr>
                <w:b/>
              </w:rPr>
            </w:pPr>
            <w:r>
              <w:rPr>
                <w:b/>
              </w:rPr>
              <w:t>ARF</w:t>
            </w:r>
          </w:p>
        </w:tc>
        <w:tc>
          <w:tcPr>
            <w:tcW w:w="669" w:type="pct"/>
            <w:shd w:val="clear" w:color="auto" w:fill="FF0000"/>
            <w:vAlign w:val="center"/>
          </w:tcPr>
          <w:p w14:paraId="465F3B6B" w14:textId="3671D6EB" w:rsidR="00106EE8" w:rsidRPr="00796A61" w:rsidRDefault="00106EE8" w:rsidP="00F90FB7">
            <w:pPr>
              <w:jc w:val="center"/>
              <w:rPr>
                <w:b/>
              </w:rPr>
            </w:pPr>
            <w:r>
              <w:rPr>
                <w:b/>
              </w:rPr>
              <w:t>aktivplan</w:t>
            </w:r>
          </w:p>
        </w:tc>
      </w:tr>
      <w:tr w:rsidR="00106EE8" w:rsidRPr="00796A61" w14:paraId="24C7817F" w14:textId="77777777" w:rsidTr="00106EE8">
        <w:tc>
          <w:tcPr>
            <w:tcW w:w="2903" w:type="pct"/>
            <w:vAlign w:val="center"/>
          </w:tcPr>
          <w:p w14:paraId="53F6743C" w14:textId="3FBB1FED" w:rsidR="00106EE8" w:rsidRPr="00F90FB7" w:rsidRDefault="00106EE8" w:rsidP="00F90FB7">
            <w:r w:rsidRPr="00F90FB7">
              <w:t>In der beitragspflichtigen Zeit</w:t>
            </w:r>
          </w:p>
        </w:tc>
        <w:tc>
          <w:tcPr>
            <w:tcW w:w="420" w:type="pct"/>
            <w:shd w:val="clear" w:color="auto" w:fill="D9D9D9" w:themeFill="background1" w:themeFillShade="D9"/>
            <w:vAlign w:val="center"/>
          </w:tcPr>
          <w:p w14:paraId="30D604C7" w14:textId="2789AA99" w:rsidR="00106EE8" w:rsidRPr="00A03BDB" w:rsidRDefault="00106EE8" w:rsidP="00F90FB7">
            <w:pPr>
              <w:jc w:val="center"/>
              <w:rPr>
                <w:b/>
              </w:rPr>
            </w:pPr>
          </w:p>
        </w:tc>
        <w:tc>
          <w:tcPr>
            <w:tcW w:w="474" w:type="pct"/>
            <w:shd w:val="clear" w:color="auto" w:fill="DAEEF3" w:themeFill="accent5" w:themeFillTint="33"/>
            <w:vAlign w:val="center"/>
          </w:tcPr>
          <w:p w14:paraId="1D821E1D" w14:textId="6333E950" w:rsidR="00106EE8" w:rsidRDefault="00E36EEE" w:rsidP="00F90FB7">
            <w:pPr>
              <w:jc w:val="center"/>
            </w:pPr>
            <w:r>
              <w:t>(</w:t>
            </w:r>
            <w:r w:rsidR="00106EE8">
              <w:t>X</w:t>
            </w:r>
            <w:r>
              <w:t>)</w:t>
            </w:r>
          </w:p>
        </w:tc>
        <w:tc>
          <w:tcPr>
            <w:tcW w:w="535" w:type="pct"/>
            <w:shd w:val="clear" w:color="auto" w:fill="FDE9D9" w:themeFill="accent6" w:themeFillTint="33"/>
            <w:vAlign w:val="center"/>
          </w:tcPr>
          <w:p w14:paraId="23C9ED84" w14:textId="7DEB3A68" w:rsidR="00106EE8" w:rsidRPr="006C28E2" w:rsidRDefault="00106EE8" w:rsidP="00F90FB7">
            <w:pPr>
              <w:jc w:val="center"/>
            </w:pPr>
            <w:r w:rsidRPr="006C28E2">
              <w:t>X</w:t>
            </w:r>
          </w:p>
        </w:tc>
        <w:tc>
          <w:tcPr>
            <w:tcW w:w="669" w:type="pct"/>
            <w:shd w:val="clear" w:color="auto" w:fill="F2DBDB" w:themeFill="accent2" w:themeFillTint="33"/>
            <w:vAlign w:val="center"/>
          </w:tcPr>
          <w:p w14:paraId="4DCBF6CA" w14:textId="167B0BC4" w:rsidR="00106EE8" w:rsidRPr="00B34C0C" w:rsidRDefault="00106EE8" w:rsidP="00106EE8">
            <w:pPr>
              <w:jc w:val="center"/>
            </w:pPr>
            <w:r>
              <w:t>X</w:t>
            </w:r>
          </w:p>
        </w:tc>
      </w:tr>
      <w:tr w:rsidR="00106EE8" w:rsidRPr="00796A61" w14:paraId="7C4D4C9E" w14:textId="77777777" w:rsidTr="00106EE8">
        <w:tc>
          <w:tcPr>
            <w:tcW w:w="2903" w:type="pct"/>
            <w:vAlign w:val="center"/>
          </w:tcPr>
          <w:p w14:paraId="1749F016" w14:textId="1D44EC88" w:rsidR="00106EE8" w:rsidRPr="00F90FB7" w:rsidRDefault="00106EE8" w:rsidP="00F90FB7">
            <w:r w:rsidRPr="00F90FB7">
              <w:t>In der beitragsfreien Zeit</w:t>
            </w:r>
          </w:p>
        </w:tc>
        <w:tc>
          <w:tcPr>
            <w:tcW w:w="420" w:type="pct"/>
            <w:shd w:val="clear" w:color="auto" w:fill="D9D9D9" w:themeFill="background1" w:themeFillShade="D9"/>
            <w:vAlign w:val="center"/>
          </w:tcPr>
          <w:p w14:paraId="0A8C37DD" w14:textId="676288AB" w:rsidR="00106EE8" w:rsidRPr="00A03BDB" w:rsidRDefault="00106EE8" w:rsidP="00F90FB7">
            <w:pPr>
              <w:jc w:val="center"/>
              <w:rPr>
                <w:b/>
              </w:rPr>
            </w:pPr>
          </w:p>
        </w:tc>
        <w:tc>
          <w:tcPr>
            <w:tcW w:w="474" w:type="pct"/>
            <w:shd w:val="clear" w:color="auto" w:fill="DAEEF3" w:themeFill="accent5" w:themeFillTint="33"/>
            <w:vAlign w:val="center"/>
          </w:tcPr>
          <w:p w14:paraId="4047D1C8" w14:textId="325E0BF8" w:rsidR="00106EE8" w:rsidRDefault="00E36EEE" w:rsidP="00F90FB7">
            <w:pPr>
              <w:jc w:val="center"/>
            </w:pPr>
            <w:r>
              <w:t>(</w:t>
            </w:r>
            <w:r w:rsidR="00106EE8">
              <w:t>X</w:t>
            </w:r>
            <w:r>
              <w:t>)</w:t>
            </w:r>
          </w:p>
        </w:tc>
        <w:tc>
          <w:tcPr>
            <w:tcW w:w="535" w:type="pct"/>
            <w:shd w:val="clear" w:color="auto" w:fill="FDE9D9" w:themeFill="accent6" w:themeFillTint="33"/>
            <w:vAlign w:val="center"/>
          </w:tcPr>
          <w:p w14:paraId="1E47BDD9" w14:textId="025767BA" w:rsidR="00106EE8" w:rsidRPr="006C28E2" w:rsidRDefault="00106EE8" w:rsidP="00F90FB7">
            <w:pPr>
              <w:jc w:val="center"/>
            </w:pPr>
            <w:r w:rsidRPr="006C28E2">
              <w:t>X</w:t>
            </w:r>
          </w:p>
        </w:tc>
        <w:tc>
          <w:tcPr>
            <w:tcW w:w="669" w:type="pct"/>
            <w:shd w:val="clear" w:color="auto" w:fill="F2DBDB" w:themeFill="accent2" w:themeFillTint="33"/>
            <w:vAlign w:val="center"/>
          </w:tcPr>
          <w:p w14:paraId="753E90FE" w14:textId="6E488A2D" w:rsidR="00106EE8" w:rsidRPr="00B34C0C" w:rsidRDefault="00106EE8" w:rsidP="00106EE8">
            <w:pPr>
              <w:jc w:val="center"/>
            </w:pPr>
            <w:r>
              <w:t>X</w:t>
            </w:r>
          </w:p>
        </w:tc>
      </w:tr>
    </w:tbl>
    <w:p w14:paraId="2AFF5DF6" w14:textId="77777777" w:rsidR="00F90FB7" w:rsidRDefault="00F90FB7" w:rsidP="00F90FB7"/>
    <w:p w14:paraId="5A2E3DDB" w14:textId="43F1AD03" w:rsidR="00654EED" w:rsidRDefault="00654EED" w:rsidP="00F90FB7">
      <w:pPr>
        <w:rPr>
          <w:b/>
        </w:rPr>
      </w:pPr>
      <w:r w:rsidRPr="006531A1">
        <w:rPr>
          <w:b/>
        </w:rPr>
        <w:lastRenderedPageBreak/>
        <w:t>Erhöhung der EFG:</w:t>
      </w:r>
      <w:r w:rsidRPr="00654EED">
        <w:rPr>
          <w:b/>
        </w:rPr>
        <w:t xml:space="preserve"> </w:t>
      </w:r>
    </w:p>
    <w:p w14:paraId="16B26E5D" w14:textId="77777777" w:rsidR="00106EE8" w:rsidRDefault="00106EE8" w:rsidP="00F90FB7">
      <w:pPr>
        <w:rPr>
          <w:b/>
        </w:rPr>
      </w:pPr>
    </w:p>
    <w:tbl>
      <w:tblPr>
        <w:tblStyle w:val="Tabellenraster"/>
        <w:tblW w:w="5000" w:type="pct"/>
        <w:tblLook w:val="04A0" w:firstRow="1" w:lastRow="0" w:firstColumn="1" w:lastColumn="0" w:noHBand="0" w:noVBand="1"/>
      </w:tblPr>
      <w:tblGrid>
        <w:gridCol w:w="1523"/>
        <w:gridCol w:w="1988"/>
        <w:gridCol w:w="1984"/>
        <w:gridCol w:w="1843"/>
        <w:gridCol w:w="1950"/>
      </w:tblGrid>
      <w:tr w:rsidR="00106EE8" w:rsidRPr="00796A61" w14:paraId="6525739F" w14:textId="77777777" w:rsidTr="00106EE8">
        <w:tc>
          <w:tcPr>
            <w:tcW w:w="820" w:type="pct"/>
            <w:vAlign w:val="center"/>
          </w:tcPr>
          <w:p w14:paraId="221F0019" w14:textId="77777777" w:rsidR="00106EE8" w:rsidRPr="003116BA" w:rsidRDefault="00106EE8" w:rsidP="002A6B0B">
            <w:pPr>
              <w:rPr>
                <w:b/>
              </w:rPr>
            </w:pPr>
          </w:p>
        </w:tc>
        <w:tc>
          <w:tcPr>
            <w:tcW w:w="1070" w:type="pct"/>
            <w:shd w:val="clear" w:color="auto" w:fill="808080" w:themeFill="background1" w:themeFillShade="80"/>
          </w:tcPr>
          <w:p w14:paraId="1A53830B" w14:textId="77777777" w:rsidR="00106EE8" w:rsidRPr="00C6490D" w:rsidRDefault="00106EE8" w:rsidP="002A6B0B">
            <w:pPr>
              <w:jc w:val="center"/>
              <w:rPr>
                <w:b/>
              </w:rPr>
            </w:pPr>
            <w:r w:rsidRPr="00C6490D">
              <w:rPr>
                <w:b/>
              </w:rPr>
              <w:t>TD</w:t>
            </w:r>
          </w:p>
        </w:tc>
        <w:tc>
          <w:tcPr>
            <w:tcW w:w="1068" w:type="pct"/>
            <w:shd w:val="clear" w:color="auto" w:fill="4BACC6" w:themeFill="accent5"/>
            <w:vAlign w:val="center"/>
          </w:tcPr>
          <w:p w14:paraId="10D70D2C" w14:textId="77777777" w:rsidR="00106EE8" w:rsidRPr="00796A61" w:rsidRDefault="00106EE8" w:rsidP="002A6B0B">
            <w:pPr>
              <w:jc w:val="center"/>
              <w:rPr>
                <w:b/>
              </w:rPr>
            </w:pPr>
            <w:r>
              <w:rPr>
                <w:b/>
              </w:rPr>
              <w:t>ARK</w:t>
            </w:r>
          </w:p>
        </w:tc>
        <w:tc>
          <w:tcPr>
            <w:tcW w:w="992" w:type="pct"/>
            <w:shd w:val="clear" w:color="auto" w:fill="F79646" w:themeFill="accent6"/>
            <w:vAlign w:val="center"/>
          </w:tcPr>
          <w:p w14:paraId="25211219" w14:textId="77777777" w:rsidR="00106EE8" w:rsidRPr="00796A61" w:rsidRDefault="00106EE8" w:rsidP="002A6B0B">
            <w:pPr>
              <w:jc w:val="center"/>
              <w:rPr>
                <w:b/>
              </w:rPr>
            </w:pPr>
            <w:r>
              <w:rPr>
                <w:b/>
              </w:rPr>
              <w:t>ARF</w:t>
            </w:r>
          </w:p>
        </w:tc>
        <w:tc>
          <w:tcPr>
            <w:tcW w:w="1050" w:type="pct"/>
            <w:shd w:val="clear" w:color="auto" w:fill="FF0000"/>
            <w:vAlign w:val="center"/>
          </w:tcPr>
          <w:p w14:paraId="00C01D02" w14:textId="77777777" w:rsidR="00106EE8" w:rsidRPr="00796A61" w:rsidRDefault="00106EE8" w:rsidP="002A6B0B">
            <w:pPr>
              <w:jc w:val="center"/>
              <w:rPr>
                <w:b/>
              </w:rPr>
            </w:pPr>
            <w:r>
              <w:rPr>
                <w:b/>
              </w:rPr>
              <w:t>aktivplan</w:t>
            </w:r>
          </w:p>
        </w:tc>
      </w:tr>
      <w:tr w:rsidR="00106EE8" w:rsidRPr="00796A61" w14:paraId="42C4394C" w14:textId="77777777" w:rsidTr="00106EE8">
        <w:tc>
          <w:tcPr>
            <w:tcW w:w="820" w:type="pct"/>
            <w:vAlign w:val="center"/>
          </w:tcPr>
          <w:p w14:paraId="68D186CF" w14:textId="403D8362" w:rsidR="00106EE8" w:rsidRDefault="00106EE8" w:rsidP="002A6B0B">
            <w:r>
              <w:rPr>
                <w:b/>
              </w:rPr>
              <w:t>Zuzahlung</w:t>
            </w:r>
          </w:p>
        </w:tc>
        <w:tc>
          <w:tcPr>
            <w:tcW w:w="1070" w:type="pct"/>
            <w:shd w:val="clear" w:color="auto" w:fill="D9D9D9" w:themeFill="background1" w:themeFillShade="D9"/>
            <w:vAlign w:val="center"/>
          </w:tcPr>
          <w:p w14:paraId="492D95A8" w14:textId="77777777" w:rsidR="00106EE8" w:rsidRPr="00C6490D" w:rsidRDefault="00106EE8" w:rsidP="002A6B0B">
            <w:pPr>
              <w:jc w:val="center"/>
              <w:rPr>
                <w:b/>
              </w:rPr>
            </w:pPr>
          </w:p>
        </w:tc>
        <w:tc>
          <w:tcPr>
            <w:tcW w:w="1068" w:type="pct"/>
            <w:shd w:val="clear" w:color="auto" w:fill="DAEEF3" w:themeFill="accent5" w:themeFillTint="33"/>
            <w:vAlign w:val="center"/>
          </w:tcPr>
          <w:p w14:paraId="3CD20818" w14:textId="77777777" w:rsidR="00106EE8" w:rsidRPr="00106EE8" w:rsidRDefault="00106EE8" w:rsidP="002A6B0B">
            <w:pPr>
              <w:jc w:val="center"/>
              <w:rPr>
                <w:sz w:val="16"/>
                <w:szCs w:val="16"/>
              </w:rPr>
            </w:pPr>
            <w:r w:rsidRPr="00106EE8">
              <w:rPr>
                <w:sz w:val="16"/>
                <w:szCs w:val="16"/>
              </w:rPr>
              <w:t>Gemäß Restlaufzeit</w:t>
            </w:r>
          </w:p>
          <w:p w14:paraId="26FAF29A" w14:textId="77777777" w:rsidR="00106EE8" w:rsidRPr="00106EE8" w:rsidRDefault="00106EE8" w:rsidP="002A6B0B">
            <w:pPr>
              <w:jc w:val="center"/>
              <w:rPr>
                <w:sz w:val="16"/>
                <w:szCs w:val="16"/>
              </w:rPr>
            </w:pPr>
          </w:p>
          <w:p w14:paraId="74D31B6E" w14:textId="0439C009" w:rsidR="00106EE8" w:rsidRDefault="00106EE8" w:rsidP="002A6B0B">
            <w:pPr>
              <w:jc w:val="center"/>
            </w:pPr>
            <w:r w:rsidRPr="00106EE8">
              <w:rPr>
                <w:sz w:val="16"/>
                <w:szCs w:val="16"/>
              </w:rPr>
              <w:t>Wie Neuvertrag</w:t>
            </w:r>
          </w:p>
        </w:tc>
        <w:tc>
          <w:tcPr>
            <w:tcW w:w="992" w:type="pct"/>
            <w:shd w:val="clear" w:color="auto" w:fill="FDE9D9" w:themeFill="accent6" w:themeFillTint="33"/>
            <w:vAlign w:val="center"/>
          </w:tcPr>
          <w:p w14:paraId="61D03D26" w14:textId="45900B11" w:rsidR="00106EE8" w:rsidRPr="00796A61" w:rsidRDefault="00B0096A" w:rsidP="002A6B0B">
            <w:pPr>
              <w:jc w:val="center"/>
            </w:pPr>
            <w:r>
              <w:t>-</w:t>
            </w:r>
          </w:p>
        </w:tc>
        <w:tc>
          <w:tcPr>
            <w:tcW w:w="1050" w:type="pct"/>
            <w:shd w:val="clear" w:color="auto" w:fill="F2DBDB" w:themeFill="accent2" w:themeFillTint="33"/>
            <w:vAlign w:val="center"/>
          </w:tcPr>
          <w:p w14:paraId="3239CA39" w14:textId="77777777" w:rsidR="00106EE8" w:rsidRPr="00B0096A" w:rsidRDefault="00106EE8" w:rsidP="00106EE8">
            <w:pPr>
              <w:jc w:val="center"/>
              <w:rPr>
                <w:sz w:val="16"/>
                <w:szCs w:val="16"/>
              </w:rPr>
            </w:pPr>
            <w:r w:rsidRPr="00B0096A">
              <w:rPr>
                <w:sz w:val="16"/>
                <w:szCs w:val="16"/>
              </w:rPr>
              <w:t>gemäß Restlaufzeit</w:t>
            </w:r>
          </w:p>
          <w:p w14:paraId="6E0FBD07" w14:textId="77777777" w:rsidR="00106EE8" w:rsidRPr="00B0096A" w:rsidRDefault="00106EE8" w:rsidP="00106EE8">
            <w:pPr>
              <w:jc w:val="center"/>
              <w:rPr>
                <w:sz w:val="16"/>
                <w:szCs w:val="16"/>
              </w:rPr>
            </w:pPr>
          </w:p>
          <w:p w14:paraId="6CD3AAF4" w14:textId="77777777" w:rsidR="00106EE8" w:rsidRPr="00B0096A" w:rsidRDefault="00106EE8" w:rsidP="00106EE8">
            <w:pPr>
              <w:jc w:val="center"/>
              <w:rPr>
                <w:sz w:val="16"/>
                <w:szCs w:val="16"/>
              </w:rPr>
            </w:pPr>
            <w:r w:rsidRPr="00B0096A">
              <w:rPr>
                <w:sz w:val="16"/>
                <w:szCs w:val="16"/>
              </w:rPr>
              <w:t>Wie Neuvertrag</w:t>
            </w:r>
          </w:p>
          <w:p w14:paraId="0F5244C2" w14:textId="77777777" w:rsidR="00106EE8" w:rsidRPr="00B0096A" w:rsidRDefault="00106EE8" w:rsidP="00106EE8">
            <w:pPr>
              <w:jc w:val="center"/>
              <w:rPr>
                <w:sz w:val="16"/>
                <w:szCs w:val="16"/>
              </w:rPr>
            </w:pPr>
          </w:p>
          <w:p w14:paraId="62249287" w14:textId="77777777" w:rsidR="00106EE8" w:rsidRPr="00B0096A" w:rsidRDefault="00106EE8" w:rsidP="00106EE8">
            <w:pPr>
              <w:jc w:val="center"/>
              <w:rPr>
                <w:sz w:val="16"/>
                <w:szCs w:val="16"/>
              </w:rPr>
            </w:pPr>
            <w:proofErr w:type="spellStart"/>
            <w:r w:rsidRPr="00B0096A">
              <w:rPr>
                <w:sz w:val="16"/>
                <w:szCs w:val="16"/>
              </w:rPr>
              <w:t>ZuZ</w:t>
            </w:r>
            <w:proofErr w:type="spellEnd"/>
            <w:r w:rsidRPr="00B0096A">
              <w:rPr>
                <w:sz w:val="16"/>
                <w:szCs w:val="16"/>
              </w:rPr>
              <w:t xml:space="preserve"> zu EB: </w:t>
            </w:r>
          </w:p>
          <w:p w14:paraId="0CC6D41E" w14:textId="30162CE5" w:rsidR="00106EE8" w:rsidRPr="00796A61" w:rsidRDefault="00106EE8" w:rsidP="00106EE8">
            <w:pPr>
              <w:jc w:val="center"/>
            </w:pPr>
            <w:r w:rsidRPr="00B0096A">
              <w:rPr>
                <w:sz w:val="16"/>
                <w:szCs w:val="16"/>
              </w:rPr>
              <w:t>Restlaufzeit&lt;10 Jahre: EFG = 90%BS</w:t>
            </w:r>
          </w:p>
        </w:tc>
      </w:tr>
    </w:tbl>
    <w:p w14:paraId="564096DD" w14:textId="608D4773" w:rsidR="00106EE8" w:rsidRPr="00654EED" w:rsidRDefault="00106EE8" w:rsidP="00F90FB7">
      <w:pPr>
        <w:rPr>
          <w:b/>
        </w:rPr>
      </w:pPr>
    </w:p>
    <w:p w14:paraId="1B3A4BBC" w14:textId="77777777" w:rsidR="00FD4662" w:rsidRPr="00C51C61" w:rsidRDefault="00FD4662" w:rsidP="00F90FB7">
      <w:pPr>
        <w:rPr>
          <w:color w:val="000000" w:themeColor="text1"/>
          <w:highlight w:val="green"/>
        </w:rPr>
      </w:pPr>
    </w:p>
    <w:p w14:paraId="1AE696C9" w14:textId="3CAB4C02" w:rsidR="00F14A95" w:rsidRDefault="00F14A95" w:rsidP="00194C12">
      <w:pPr>
        <w:pStyle w:val="berschrift4"/>
      </w:pPr>
      <w:r w:rsidRPr="006531A1">
        <w:t>Empfehlung</w:t>
      </w:r>
    </w:p>
    <w:p w14:paraId="384E2CF2" w14:textId="77777777" w:rsidR="00194C12" w:rsidRDefault="00194C12" w:rsidP="00194C12">
      <w:pPr>
        <w:pStyle w:val="berschrift4"/>
      </w:pPr>
      <w:r w:rsidRPr="00B247B6">
        <w:t>Abstimmung mit F1 der Mathematik</w:t>
      </w:r>
    </w:p>
    <w:p w14:paraId="09553DFB" w14:textId="448C9507" w:rsidR="00546B4C" w:rsidRPr="00546B4C" w:rsidRDefault="00194C12" w:rsidP="00351EF6">
      <w:pPr>
        <w:pStyle w:val="berschrift4"/>
      </w:pPr>
      <w:r w:rsidRPr="00B247B6">
        <w:t>Abstimmung mit Produkttechnik</w:t>
      </w:r>
      <w:r w:rsidR="00546B4C">
        <w:t xml:space="preserve"> und NSG4V</w:t>
      </w:r>
    </w:p>
    <w:p w14:paraId="053D3D86" w14:textId="77777777" w:rsidR="00194C12" w:rsidRPr="00B247B6" w:rsidRDefault="00194C12" w:rsidP="00194C12">
      <w:pPr>
        <w:pStyle w:val="berschrift4"/>
      </w:pPr>
      <w:r w:rsidRPr="00B247B6">
        <w:t>Entscheidung</w:t>
      </w:r>
    </w:p>
    <w:p w14:paraId="196DED7D" w14:textId="77777777" w:rsidR="00194C12" w:rsidRDefault="00194C12" w:rsidP="00194C12">
      <w:pPr>
        <w:pStyle w:val="berschrift4"/>
      </w:pPr>
      <w:r w:rsidRPr="00B247B6">
        <w:t>Folgearbeiten</w:t>
      </w:r>
    </w:p>
    <w:p w14:paraId="46E109C3" w14:textId="77777777" w:rsidR="00194C12" w:rsidRPr="00194C12" w:rsidRDefault="00194C12" w:rsidP="00194C12"/>
    <w:p w14:paraId="0F1BAC66" w14:textId="0953D567" w:rsidR="008D755D" w:rsidRDefault="008D755D" w:rsidP="008D755D">
      <w:pPr>
        <w:pStyle w:val="berschrift3"/>
      </w:pPr>
      <w:bookmarkStart w:id="23" w:name="_Toc449708258"/>
      <w:r>
        <w:t>Staatliche Zulagen</w:t>
      </w:r>
      <w:bookmarkEnd w:id="23"/>
    </w:p>
    <w:p w14:paraId="118F28A4" w14:textId="77777777" w:rsidR="00194C12" w:rsidRDefault="00194C12" w:rsidP="00194C12">
      <w:pPr>
        <w:pStyle w:val="berschrift4"/>
      </w:pPr>
      <w:r w:rsidRPr="00B247B6">
        <w:t>Aktueller Stand</w:t>
      </w:r>
    </w:p>
    <w:p w14:paraId="34C9327D" w14:textId="7FD18690" w:rsidR="00194C12" w:rsidRPr="00194C12" w:rsidRDefault="00194C12" w:rsidP="00194C12">
      <w:r w:rsidRPr="001F494A">
        <w:rPr>
          <w:highlight w:val="yellow"/>
        </w:rPr>
        <w:t>Nur für Riester relevant, bisher bei keiner  Gesellschaft umgesetzt.</w:t>
      </w:r>
    </w:p>
    <w:p w14:paraId="3C16D772" w14:textId="77777777" w:rsidR="00194C12" w:rsidRPr="00B247B6" w:rsidRDefault="00194C12" w:rsidP="00194C12">
      <w:pPr>
        <w:pStyle w:val="berschrift4"/>
      </w:pPr>
      <w:r w:rsidRPr="00B247B6">
        <w:t>Abstimmung mit F1 der Mathematik</w:t>
      </w:r>
    </w:p>
    <w:p w14:paraId="53540F46" w14:textId="77777777" w:rsidR="00194C12" w:rsidRPr="00B247B6" w:rsidRDefault="00194C12" w:rsidP="00194C12">
      <w:pPr>
        <w:pStyle w:val="berschrift4"/>
      </w:pPr>
      <w:r w:rsidRPr="00B247B6">
        <w:t>Abstimmung mit Produkttechnik</w:t>
      </w:r>
    </w:p>
    <w:p w14:paraId="5ADAC89E" w14:textId="77777777" w:rsidR="00194C12" w:rsidRPr="00B247B6" w:rsidRDefault="00194C12" w:rsidP="00194C12">
      <w:pPr>
        <w:pStyle w:val="berschrift4"/>
      </w:pPr>
      <w:r w:rsidRPr="00B247B6">
        <w:t>Entscheidung</w:t>
      </w:r>
    </w:p>
    <w:p w14:paraId="164F4D96" w14:textId="77777777" w:rsidR="00194C12" w:rsidRDefault="00194C12" w:rsidP="00194C12">
      <w:pPr>
        <w:pStyle w:val="berschrift4"/>
      </w:pPr>
      <w:r w:rsidRPr="00B247B6">
        <w:t>Folgearbeiten</w:t>
      </w:r>
    </w:p>
    <w:p w14:paraId="293C838B" w14:textId="77777777" w:rsidR="00194C12" w:rsidRPr="00194C12" w:rsidRDefault="00194C12" w:rsidP="00194C12"/>
    <w:p w14:paraId="393B2BA7" w14:textId="54980BB4" w:rsidR="008D755D" w:rsidRDefault="008D755D" w:rsidP="00172491">
      <w:pPr>
        <w:pStyle w:val="berschrift2"/>
      </w:pPr>
      <w:bookmarkStart w:id="24" w:name="_Toc449708259"/>
      <w:r>
        <w:t>Optionen</w:t>
      </w:r>
      <w:bookmarkEnd w:id="24"/>
    </w:p>
    <w:p w14:paraId="75E2FA5D" w14:textId="77777777" w:rsidR="008712EB" w:rsidRPr="004F49CB" w:rsidRDefault="008712EB" w:rsidP="008712EB">
      <w:pPr>
        <w:pStyle w:val="berschrift3"/>
      </w:pPr>
      <w:bookmarkStart w:id="25" w:name="_Toc449708260"/>
      <w:r w:rsidRPr="004F49CB">
        <w:t>Dynamische Anpassung</w:t>
      </w:r>
      <w:bookmarkEnd w:id="25"/>
    </w:p>
    <w:p w14:paraId="1FABAEA9" w14:textId="77777777" w:rsidR="008712EB" w:rsidRDefault="008712EB" w:rsidP="008712EB">
      <w:pPr>
        <w:pStyle w:val="berschrift4"/>
      </w:pPr>
      <w:r w:rsidRPr="00B247B6">
        <w:t>Aktueller Stand</w:t>
      </w:r>
    </w:p>
    <w:p w14:paraId="18583A07" w14:textId="77777777" w:rsidR="008712EB" w:rsidRDefault="008712EB" w:rsidP="008712EB"/>
    <w:p w14:paraId="0BB6CD9A" w14:textId="77777777" w:rsidR="008712EB" w:rsidRPr="000D77CE" w:rsidRDefault="008712EB" w:rsidP="008712EB">
      <w:pPr>
        <w:rPr>
          <w:b/>
          <w:u w:val="single"/>
        </w:rPr>
      </w:pPr>
      <w:r w:rsidRPr="000D77CE">
        <w:rPr>
          <w:b/>
          <w:u w:val="single"/>
        </w:rPr>
        <w:t>Erhöhung des Beitrags:</w:t>
      </w:r>
    </w:p>
    <w:p w14:paraId="7EFA431D" w14:textId="77777777" w:rsidR="008712EB" w:rsidRDefault="008712EB" w:rsidP="008712EB"/>
    <w:p w14:paraId="61EDBC40" w14:textId="77777777" w:rsidR="008712EB" w:rsidRPr="00481272" w:rsidRDefault="008712EB" w:rsidP="008712EB">
      <w:pPr>
        <w:rPr>
          <w:u w:val="single"/>
        </w:rPr>
      </w:pPr>
      <w:r w:rsidRPr="00481272">
        <w:rPr>
          <w:u w:val="single"/>
        </w:rPr>
        <w:t xml:space="preserve">P(x%): </w:t>
      </w:r>
    </w:p>
    <w:p w14:paraId="785BC1BB" w14:textId="5C1D86AE" w:rsidR="008712EB" w:rsidRDefault="008712EB" w:rsidP="008712EB">
      <w:r>
        <w:t xml:space="preserve">Beitrag erhöht sich jeweils </w:t>
      </w:r>
      <w:r w:rsidRPr="0046222B">
        <w:rPr>
          <w:i/>
        </w:rPr>
        <w:t>zum Versicherungsstichtag</w:t>
      </w:r>
      <w:r>
        <w:t xml:space="preserve"> </w:t>
      </w:r>
      <w:r w:rsidR="0077645C">
        <w:t>alljährlich um x % (ganzzahlig)</w:t>
      </w:r>
    </w:p>
    <w:p w14:paraId="13227328" w14:textId="77777777" w:rsidR="00B0096A" w:rsidRDefault="00B0096A" w:rsidP="008712EB"/>
    <w:tbl>
      <w:tblPr>
        <w:tblStyle w:val="Tabellenraster"/>
        <w:tblW w:w="5000" w:type="pct"/>
        <w:tblLook w:val="04A0" w:firstRow="1" w:lastRow="0" w:firstColumn="1" w:lastColumn="0" w:noHBand="0" w:noVBand="1"/>
      </w:tblPr>
      <w:tblGrid>
        <w:gridCol w:w="2377"/>
        <w:gridCol w:w="1558"/>
        <w:gridCol w:w="1559"/>
        <w:gridCol w:w="1559"/>
        <w:gridCol w:w="2235"/>
      </w:tblGrid>
      <w:tr w:rsidR="00B0096A" w:rsidRPr="00796A61" w14:paraId="7C565034" w14:textId="77777777" w:rsidTr="00B0096A">
        <w:tc>
          <w:tcPr>
            <w:tcW w:w="1280" w:type="pct"/>
            <w:vAlign w:val="center"/>
          </w:tcPr>
          <w:p w14:paraId="79AFCDF7" w14:textId="3EC95D6F" w:rsidR="00B0096A" w:rsidRPr="003116BA" w:rsidRDefault="00B0096A" w:rsidP="002A6B0B">
            <w:pPr>
              <w:rPr>
                <w:b/>
              </w:rPr>
            </w:pPr>
          </w:p>
        </w:tc>
        <w:tc>
          <w:tcPr>
            <w:tcW w:w="839" w:type="pct"/>
            <w:shd w:val="clear" w:color="auto" w:fill="808080" w:themeFill="background1" w:themeFillShade="80"/>
          </w:tcPr>
          <w:p w14:paraId="687D68DA" w14:textId="77777777" w:rsidR="00B0096A" w:rsidRPr="00C6490D" w:rsidRDefault="00B0096A" w:rsidP="002A6B0B">
            <w:pPr>
              <w:jc w:val="center"/>
              <w:rPr>
                <w:b/>
              </w:rPr>
            </w:pPr>
            <w:r w:rsidRPr="00C6490D">
              <w:rPr>
                <w:b/>
              </w:rPr>
              <w:t>TD</w:t>
            </w:r>
          </w:p>
        </w:tc>
        <w:tc>
          <w:tcPr>
            <w:tcW w:w="839" w:type="pct"/>
            <w:shd w:val="clear" w:color="auto" w:fill="4BACC6" w:themeFill="accent5"/>
            <w:vAlign w:val="center"/>
          </w:tcPr>
          <w:p w14:paraId="2E2C513B" w14:textId="77777777" w:rsidR="00B0096A" w:rsidRPr="00796A61" w:rsidRDefault="00B0096A" w:rsidP="002A6B0B">
            <w:pPr>
              <w:jc w:val="center"/>
              <w:rPr>
                <w:b/>
              </w:rPr>
            </w:pPr>
            <w:r>
              <w:rPr>
                <w:b/>
              </w:rPr>
              <w:t>ARK</w:t>
            </w:r>
          </w:p>
        </w:tc>
        <w:tc>
          <w:tcPr>
            <w:tcW w:w="839" w:type="pct"/>
            <w:shd w:val="clear" w:color="auto" w:fill="F79646" w:themeFill="accent6"/>
            <w:vAlign w:val="center"/>
          </w:tcPr>
          <w:p w14:paraId="75351CB2" w14:textId="77777777" w:rsidR="00B0096A" w:rsidRPr="00796A61" w:rsidRDefault="00B0096A" w:rsidP="002A6B0B">
            <w:pPr>
              <w:jc w:val="center"/>
              <w:rPr>
                <w:b/>
              </w:rPr>
            </w:pPr>
            <w:r>
              <w:rPr>
                <w:b/>
              </w:rPr>
              <w:t>ARF</w:t>
            </w:r>
          </w:p>
        </w:tc>
        <w:tc>
          <w:tcPr>
            <w:tcW w:w="1203" w:type="pct"/>
            <w:shd w:val="clear" w:color="auto" w:fill="FF0000"/>
            <w:vAlign w:val="center"/>
          </w:tcPr>
          <w:p w14:paraId="119AD7D2" w14:textId="77777777" w:rsidR="00B0096A" w:rsidRPr="00796A61" w:rsidRDefault="00B0096A" w:rsidP="002A6B0B">
            <w:pPr>
              <w:jc w:val="center"/>
              <w:rPr>
                <w:b/>
              </w:rPr>
            </w:pPr>
            <w:r>
              <w:rPr>
                <w:b/>
              </w:rPr>
              <w:t>aktivplan</w:t>
            </w:r>
          </w:p>
        </w:tc>
      </w:tr>
      <w:tr w:rsidR="00B0096A" w:rsidRPr="00796A61" w14:paraId="71C9C4D8" w14:textId="77777777" w:rsidTr="000B7DCE">
        <w:trPr>
          <w:trHeight w:val="391"/>
        </w:trPr>
        <w:tc>
          <w:tcPr>
            <w:tcW w:w="1280" w:type="pct"/>
            <w:vAlign w:val="center"/>
          </w:tcPr>
          <w:p w14:paraId="164FCE95" w14:textId="2AA1160D" w:rsidR="00B0096A" w:rsidRPr="00B0096A" w:rsidRDefault="00B0096A" w:rsidP="002A6B0B">
            <w:pPr>
              <w:rPr>
                <w:b/>
              </w:rPr>
            </w:pPr>
            <w:r>
              <w:rPr>
                <w:b/>
              </w:rPr>
              <w:t>Untergrenze für x%</w:t>
            </w:r>
          </w:p>
        </w:tc>
        <w:tc>
          <w:tcPr>
            <w:tcW w:w="839" w:type="pct"/>
            <w:shd w:val="clear" w:color="auto" w:fill="D9D9D9" w:themeFill="background1" w:themeFillShade="D9"/>
            <w:vAlign w:val="center"/>
          </w:tcPr>
          <w:p w14:paraId="0EB4EEFE" w14:textId="77777777" w:rsidR="00B0096A" w:rsidRPr="00A03BDB" w:rsidRDefault="00B0096A" w:rsidP="002A6B0B">
            <w:pPr>
              <w:jc w:val="center"/>
              <w:rPr>
                <w:b/>
              </w:rPr>
            </w:pPr>
          </w:p>
        </w:tc>
        <w:tc>
          <w:tcPr>
            <w:tcW w:w="839" w:type="pct"/>
            <w:shd w:val="clear" w:color="auto" w:fill="DAEEF3" w:themeFill="accent5" w:themeFillTint="33"/>
            <w:vAlign w:val="center"/>
          </w:tcPr>
          <w:p w14:paraId="4E4136FA" w14:textId="5FC40174" w:rsidR="00B0096A" w:rsidRDefault="007603C3" w:rsidP="002A6B0B">
            <w:pPr>
              <w:jc w:val="center"/>
            </w:pP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0B7DCE" w:rsidRPr="00DD6DCC">
              <w:t xml:space="preserve"> %</w:t>
            </w:r>
          </w:p>
        </w:tc>
        <w:tc>
          <w:tcPr>
            <w:tcW w:w="839" w:type="pct"/>
            <w:shd w:val="clear" w:color="auto" w:fill="FDE9D9" w:themeFill="accent6" w:themeFillTint="33"/>
            <w:vAlign w:val="center"/>
          </w:tcPr>
          <w:p w14:paraId="36E6F135" w14:textId="542FB0EB" w:rsidR="00B0096A" w:rsidRPr="006C28E2" w:rsidRDefault="007603C3" w:rsidP="002A6B0B">
            <w:pPr>
              <w:jc w:val="center"/>
            </w:pP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0B7DCE" w:rsidRPr="00DD6DCC">
              <w:t xml:space="preserve"> %</w:t>
            </w:r>
          </w:p>
        </w:tc>
        <w:tc>
          <w:tcPr>
            <w:tcW w:w="1203" w:type="pct"/>
            <w:shd w:val="clear" w:color="auto" w:fill="F2DBDB" w:themeFill="accent2" w:themeFillTint="33"/>
            <w:vAlign w:val="center"/>
          </w:tcPr>
          <w:p w14:paraId="54C056AB" w14:textId="2F32FB7B" w:rsidR="00B0096A" w:rsidRPr="00B34C0C" w:rsidRDefault="00E30B64" w:rsidP="002A6B0B">
            <w:pPr>
              <w:jc w:val="center"/>
            </w:pPr>
            <w:r>
              <w:t>3%</w:t>
            </w:r>
          </w:p>
        </w:tc>
      </w:tr>
      <w:tr w:rsidR="00B0096A" w:rsidRPr="00796A61" w14:paraId="7ABCF9D5" w14:textId="77777777" w:rsidTr="000B7DCE">
        <w:trPr>
          <w:trHeight w:val="396"/>
        </w:trPr>
        <w:tc>
          <w:tcPr>
            <w:tcW w:w="1280" w:type="pct"/>
            <w:vAlign w:val="center"/>
          </w:tcPr>
          <w:p w14:paraId="649193CB" w14:textId="3ECD3F03" w:rsidR="00B0096A" w:rsidRPr="00B0096A" w:rsidRDefault="00B0096A" w:rsidP="002A6B0B">
            <w:pPr>
              <w:rPr>
                <w:b/>
              </w:rPr>
            </w:pPr>
            <w:r w:rsidRPr="00B0096A">
              <w:rPr>
                <w:b/>
              </w:rPr>
              <w:t>Obergrenze für x%</w:t>
            </w:r>
          </w:p>
        </w:tc>
        <w:tc>
          <w:tcPr>
            <w:tcW w:w="839" w:type="pct"/>
            <w:shd w:val="clear" w:color="auto" w:fill="D9D9D9" w:themeFill="background1" w:themeFillShade="D9"/>
            <w:vAlign w:val="center"/>
          </w:tcPr>
          <w:p w14:paraId="3FDFC037" w14:textId="77777777" w:rsidR="00B0096A" w:rsidRPr="00A03BDB" w:rsidRDefault="00B0096A" w:rsidP="002A6B0B">
            <w:pPr>
              <w:jc w:val="center"/>
              <w:rPr>
                <w:b/>
              </w:rPr>
            </w:pPr>
          </w:p>
        </w:tc>
        <w:tc>
          <w:tcPr>
            <w:tcW w:w="839" w:type="pct"/>
            <w:shd w:val="clear" w:color="auto" w:fill="DAEEF3" w:themeFill="accent5" w:themeFillTint="33"/>
            <w:vAlign w:val="center"/>
          </w:tcPr>
          <w:p w14:paraId="05DDE649" w14:textId="36CAD969" w:rsidR="00B0096A" w:rsidRDefault="007603C3" w:rsidP="002A6B0B">
            <w:pPr>
              <w:jc w:val="center"/>
            </w:pPr>
            <m:oMath>
              <m:sSub>
                <m:sSubPr>
                  <m:ctrlPr>
                    <w:rPr>
                      <w:rFonts w:ascii="Cambria Math" w:hAnsi="Cambria Math"/>
                      <w:i/>
                    </w:rPr>
                  </m:ctrlPr>
                </m:sSubPr>
                <m:e>
                  <m:r>
                    <w:rPr>
                      <w:rFonts w:ascii="Cambria Math" w:hAnsi="Cambria Math"/>
                    </w:rPr>
                    <m:t>x</m:t>
                  </m:r>
                </m:e>
                <m:sub>
                  <m:r>
                    <w:rPr>
                      <w:rFonts w:ascii="Cambria Math" w:hAnsi="Cambria Math"/>
                    </w:rPr>
                    <m:t>Max</m:t>
                  </m:r>
                </m:sub>
              </m:sSub>
            </m:oMath>
            <w:r w:rsidR="000B7DCE" w:rsidRPr="00DD6DCC">
              <w:t xml:space="preserve"> %</w:t>
            </w:r>
          </w:p>
        </w:tc>
        <w:tc>
          <w:tcPr>
            <w:tcW w:w="839" w:type="pct"/>
            <w:shd w:val="clear" w:color="auto" w:fill="FDE9D9" w:themeFill="accent6" w:themeFillTint="33"/>
            <w:vAlign w:val="center"/>
          </w:tcPr>
          <w:p w14:paraId="2CD82C01" w14:textId="47D3B332" w:rsidR="00B0096A" w:rsidRPr="006C28E2" w:rsidRDefault="007603C3" w:rsidP="002A6B0B">
            <w:pPr>
              <w:jc w:val="center"/>
            </w:pPr>
            <m:oMath>
              <m:sSub>
                <m:sSubPr>
                  <m:ctrlPr>
                    <w:rPr>
                      <w:rFonts w:ascii="Cambria Math" w:hAnsi="Cambria Math"/>
                      <w:i/>
                    </w:rPr>
                  </m:ctrlPr>
                </m:sSubPr>
                <m:e>
                  <m:r>
                    <w:rPr>
                      <w:rFonts w:ascii="Cambria Math" w:hAnsi="Cambria Math"/>
                    </w:rPr>
                    <m:t>x</m:t>
                  </m:r>
                </m:e>
                <m:sub>
                  <m:r>
                    <w:rPr>
                      <w:rFonts w:ascii="Cambria Math" w:hAnsi="Cambria Math"/>
                    </w:rPr>
                    <m:t>Max</m:t>
                  </m:r>
                </m:sub>
              </m:sSub>
            </m:oMath>
            <w:r w:rsidR="000B7DCE" w:rsidRPr="00DD6DCC">
              <w:t xml:space="preserve"> %</w:t>
            </w:r>
          </w:p>
        </w:tc>
        <w:tc>
          <w:tcPr>
            <w:tcW w:w="1203" w:type="pct"/>
            <w:shd w:val="clear" w:color="auto" w:fill="F2DBDB" w:themeFill="accent2" w:themeFillTint="33"/>
            <w:vAlign w:val="center"/>
          </w:tcPr>
          <w:p w14:paraId="7C1CDFA7" w14:textId="112265C0" w:rsidR="00B0096A" w:rsidRPr="00B34C0C" w:rsidRDefault="00E30B64" w:rsidP="002A6B0B">
            <w:pPr>
              <w:jc w:val="center"/>
            </w:pPr>
            <w:r>
              <w:t>10%</w:t>
            </w:r>
          </w:p>
        </w:tc>
      </w:tr>
    </w:tbl>
    <w:p w14:paraId="794C53B6" w14:textId="77777777" w:rsidR="008712EB" w:rsidRDefault="008712EB" w:rsidP="008712EB"/>
    <w:p w14:paraId="00512345" w14:textId="77777777" w:rsidR="00E30B64" w:rsidRDefault="00E30B64" w:rsidP="008712EB"/>
    <w:p w14:paraId="43C2B75A" w14:textId="0A4F6E2F" w:rsidR="00E30B64" w:rsidRDefault="000B7DCE" w:rsidP="008712EB">
      <w:pPr>
        <w:rPr>
          <w:u w:val="single"/>
        </w:rPr>
      </w:pPr>
      <w:r>
        <w:rPr>
          <w:u w:val="single"/>
        </w:rPr>
        <w:lastRenderedPageBreak/>
        <w:t>P(x%)-BBG:</w:t>
      </w:r>
    </w:p>
    <w:p w14:paraId="5A2DB746" w14:textId="77777777" w:rsidR="000B7DCE" w:rsidRDefault="000B7DCE" w:rsidP="000B7DCE">
      <w:r>
        <w:t xml:space="preserve">Beitrag erhöht sich </w:t>
      </w:r>
      <w:r w:rsidRPr="00320865">
        <w:t xml:space="preserve">jeweils </w:t>
      </w:r>
      <w:r w:rsidRPr="00320865">
        <w:rPr>
          <w:i/>
        </w:rPr>
        <w:t>zum Versicherungsstichtag</w:t>
      </w:r>
      <w:r w:rsidRPr="00320865">
        <w:t xml:space="preserve"> alljährlich um x %, jedoch maximal bis auf den Höchstbetrag von 4 % der für das jeweilige Kalenderjahr gültigen Beitragsbeme</w:t>
      </w:r>
      <w:r w:rsidRPr="00320865">
        <w:t>s</w:t>
      </w:r>
      <w:r w:rsidRPr="00320865">
        <w:t>sungsgrenze der gesetzlichen Rentenversicherung (West)</w:t>
      </w:r>
    </w:p>
    <w:p w14:paraId="26DCE60D" w14:textId="77777777" w:rsidR="000B7DCE" w:rsidRDefault="000B7DCE" w:rsidP="000B7DCE">
      <w:r w:rsidRPr="00B17B66">
        <w:t>Der vereinbarte Prozentsatz x % darf grundsätzlich höchstens 10 % betragen.</w:t>
      </w:r>
    </w:p>
    <w:p w14:paraId="312A7450" w14:textId="77777777" w:rsidR="008E3551" w:rsidRDefault="008E3551" w:rsidP="000B7DCE"/>
    <w:tbl>
      <w:tblPr>
        <w:tblStyle w:val="Tabellenraster"/>
        <w:tblW w:w="5000" w:type="pct"/>
        <w:tblLook w:val="04A0" w:firstRow="1" w:lastRow="0" w:firstColumn="1" w:lastColumn="0" w:noHBand="0" w:noVBand="1"/>
      </w:tblPr>
      <w:tblGrid>
        <w:gridCol w:w="2377"/>
        <w:gridCol w:w="1558"/>
        <w:gridCol w:w="1559"/>
        <w:gridCol w:w="1559"/>
        <w:gridCol w:w="2235"/>
      </w:tblGrid>
      <w:tr w:rsidR="008E3551" w:rsidRPr="00796A61" w14:paraId="660F6161" w14:textId="77777777" w:rsidTr="002A6B0B">
        <w:tc>
          <w:tcPr>
            <w:tcW w:w="1280" w:type="pct"/>
            <w:vAlign w:val="center"/>
          </w:tcPr>
          <w:p w14:paraId="44868EEA" w14:textId="16821B7C" w:rsidR="008E3551" w:rsidRPr="003116BA" w:rsidRDefault="008E3551" w:rsidP="002A6B0B">
            <w:pPr>
              <w:rPr>
                <w:b/>
              </w:rPr>
            </w:pPr>
            <w:r>
              <w:rPr>
                <w:b/>
              </w:rPr>
              <w:t>Dynamikformen</w:t>
            </w:r>
          </w:p>
        </w:tc>
        <w:tc>
          <w:tcPr>
            <w:tcW w:w="839" w:type="pct"/>
            <w:shd w:val="clear" w:color="auto" w:fill="808080" w:themeFill="background1" w:themeFillShade="80"/>
          </w:tcPr>
          <w:p w14:paraId="792580C5" w14:textId="77777777" w:rsidR="008E3551" w:rsidRPr="00C6490D" w:rsidRDefault="008E3551" w:rsidP="002A6B0B">
            <w:pPr>
              <w:jc w:val="center"/>
              <w:rPr>
                <w:b/>
              </w:rPr>
            </w:pPr>
            <w:r w:rsidRPr="00C6490D">
              <w:rPr>
                <w:b/>
              </w:rPr>
              <w:t>TD</w:t>
            </w:r>
          </w:p>
        </w:tc>
        <w:tc>
          <w:tcPr>
            <w:tcW w:w="839" w:type="pct"/>
            <w:shd w:val="clear" w:color="auto" w:fill="4BACC6" w:themeFill="accent5"/>
            <w:vAlign w:val="center"/>
          </w:tcPr>
          <w:p w14:paraId="2EC9F6A2" w14:textId="77777777" w:rsidR="008E3551" w:rsidRPr="00796A61" w:rsidRDefault="008E3551" w:rsidP="002A6B0B">
            <w:pPr>
              <w:jc w:val="center"/>
              <w:rPr>
                <w:b/>
              </w:rPr>
            </w:pPr>
            <w:r>
              <w:rPr>
                <w:b/>
              </w:rPr>
              <w:t>ARK</w:t>
            </w:r>
          </w:p>
        </w:tc>
        <w:tc>
          <w:tcPr>
            <w:tcW w:w="839" w:type="pct"/>
            <w:shd w:val="clear" w:color="auto" w:fill="F79646" w:themeFill="accent6"/>
            <w:vAlign w:val="center"/>
          </w:tcPr>
          <w:p w14:paraId="15078271" w14:textId="77777777" w:rsidR="008E3551" w:rsidRPr="00796A61" w:rsidRDefault="008E3551" w:rsidP="002A6B0B">
            <w:pPr>
              <w:jc w:val="center"/>
              <w:rPr>
                <w:b/>
              </w:rPr>
            </w:pPr>
            <w:r>
              <w:rPr>
                <w:b/>
              </w:rPr>
              <w:t>ARF</w:t>
            </w:r>
          </w:p>
        </w:tc>
        <w:tc>
          <w:tcPr>
            <w:tcW w:w="1203" w:type="pct"/>
            <w:shd w:val="clear" w:color="auto" w:fill="FF0000"/>
            <w:vAlign w:val="center"/>
          </w:tcPr>
          <w:p w14:paraId="5C23D781" w14:textId="77777777" w:rsidR="008E3551" w:rsidRPr="00796A61" w:rsidRDefault="008E3551" w:rsidP="002A6B0B">
            <w:pPr>
              <w:jc w:val="center"/>
              <w:rPr>
                <w:b/>
              </w:rPr>
            </w:pPr>
            <w:r>
              <w:rPr>
                <w:b/>
              </w:rPr>
              <w:t>aktivplan</w:t>
            </w:r>
          </w:p>
        </w:tc>
      </w:tr>
      <w:tr w:rsidR="008E3551" w:rsidRPr="00796A61" w14:paraId="3AA0FBD6" w14:textId="77777777" w:rsidTr="002A6B0B">
        <w:trPr>
          <w:trHeight w:val="391"/>
        </w:trPr>
        <w:tc>
          <w:tcPr>
            <w:tcW w:w="1280" w:type="pct"/>
            <w:vAlign w:val="center"/>
          </w:tcPr>
          <w:p w14:paraId="7717A731" w14:textId="28E08DD3" w:rsidR="008E3551" w:rsidRPr="008E3551" w:rsidRDefault="008E3551" w:rsidP="002A6B0B">
            <w:r w:rsidRPr="008E3551">
              <w:t>P(x%)</w:t>
            </w:r>
          </w:p>
        </w:tc>
        <w:tc>
          <w:tcPr>
            <w:tcW w:w="839" w:type="pct"/>
            <w:shd w:val="clear" w:color="auto" w:fill="D9D9D9" w:themeFill="background1" w:themeFillShade="D9"/>
            <w:vAlign w:val="center"/>
          </w:tcPr>
          <w:p w14:paraId="617604A6" w14:textId="77777777" w:rsidR="008E3551" w:rsidRPr="00A03BDB" w:rsidRDefault="008E3551" w:rsidP="002A6B0B">
            <w:pPr>
              <w:jc w:val="center"/>
              <w:rPr>
                <w:b/>
              </w:rPr>
            </w:pPr>
          </w:p>
        </w:tc>
        <w:tc>
          <w:tcPr>
            <w:tcW w:w="839" w:type="pct"/>
            <w:shd w:val="clear" w:color="auto" w:fill="DAEEF3" w:themeFill="accent5" w:themeFillTint="33"/>
            <w:vAlign w:val="center"/>
          </w:tcPr>
          <w:p w14:paraId="079D4C45" w14:textId="43D0F93F" w:rsidR="008E3551" w:rsidRDefault="008E3551" w:rsidP="008E3551">
            <w:pPr>
              <w:jc w:val="center"/>
            </w:pPr>
            <w:r>
              <w:t>X</w:t>
            </w:r>
          </w:p>
        </w:tc>
        <w:tc>
          <w:tcPr>
            <w:tcW w:w="839" w:type="pct"/>
            <w:shd w:val="clear" w:color="auto" w:fill="FDE9D9" w:themeFill="accent6" w:themeFillTint="33"/>
            <w:vAlign w:val="center"/>
          </w:tcPr>
          <w:p w14:paraId="38839F20" w14:textId="3284F71E" w:rsidR="008E3551" w:rsidRPr="006C28E2" w:rsidRDefault="008E3551" w:rsidP="008E3551">
            <w:pPr>
              <w:jc w:val="center"/>
            </w:pPr>
            <w:r>
              <w:t>X</w:t>
            </w:r>
          </w:p>
        </w:tc>
        <w:tc>
          <w:tcPr>
            <w:tcW w:w="1203" w:type="pct"/>
            <w:shd w:val="clear" w:color="auto" w:fill="F2DBDB" w:themeFill="accent2" w:themeFillTint="33"/>
            <w:vAlign w:val="center"/>
          </w:tcPr>
          <w:p w14:paraId="2C7C60F9" w14:textId="2263918F" w:rsidR="008E3551" w:rsidRPr="00B34C0C" w:rsidRDefault="008E3551" w:rsidP="002A6B0B">
            <w:pPr>
              <w:jc w:val="center"/>
            </w:pPr>
            <w:r>
              <w:t>X</w:t>
            </w:r>
          </w:p>
        </w:tc>
      </w:tr>
      <w:tr w:rsidR="008E3551" w:rsidRPr="00796A61" w14:paraId="5CC1EBDB" w14:textId="77777777" w:rsidTr="002A6B0B">
        <w:trPr>
          <w:trHeight w:val="396"/>
        </w:trPr>
        <w:tc>
          <w:tcPr>
            <w:tcW w:w="1280" w:type="pct"/>
            <w:vAlign w:val="center"/>
          </w:tcPr>
          <w:p w14:paraId="4CEA103E" w14:textId="54720F6C" w:rsidR="008E3551" w:rsidRPr="00B0096A" w:rsidRDefault="008E3551" w:rsidP="002A6B0B">
            <w:pPr>
              <w:rPr>
                <w:b/>
              </w:rPr>
            </w:pPr>
            <w:r>
              <w:t>P(x%)-BBG</w:t>
            </w:r>
          </w:p>
        </w:tc>
        <w:tc>
          <w:tcPr>
            <w:tcW w:w="839" w:type="pct"/>
            <w:shd w:val="clear" w:color="auto" w:fill="D9D9D9" w:themeFill="background1" w:themeFillShade="D9"/>
            <w:vAlign w:val="center"/>
          </w:tcPr>
          <w:p w14:paraId="4A7DE9A6" w14:textId="77777777" w:rsidR="008E3551" w:rsidRPr="00A03BDB" w:rsidRDefault="008E3551" w:rsidP="002A6B0B">
            <w:pPr>
              <w:jc w:val="center"/>
              <w:rPr>
                <w:b/>
              </w:rPr>
            </w:pPr>
          </w:p>
        </w:tc>
        <w:tc>
          <w:tcPr>
            <w:tcW w:w="839" w:type="pct"/>
            <w:shd w:val="clear" w:color="auto" w:fill="DAEEF3" w:themeFill="accent5" w:themeFillTint="33"/>
            <w:vAlign w:val="center"/>
          </w:tcPr>
          <w:p w14:paraId="5B7957F3" w14:textId="49F46436" w:rsidR="008E3551" w:rsidRDefault="008E3551" w:rsidP="008E3551">
            <w:pPr>
              <w:jc w:val="center"/>
            </w:pPr>
            <w:r>
              <w:t>X</w:t>
            </w:r>
          </w:p>
        </w:tc>
        <w:tc>
          <w:tcPr>
            <w:tcW w:w="839" w:type="pct"/>
            <w:shd w:val="clear" w:color="auto" w:fill="FDE9D9" w:themeFill="accent6" w:themeFillTint="33"/>
            <w:vAlign w:val="center"/>
          </w:tcPr>
          <w:p w14:paraId="592FEC87" w14:textId="7C8C313A" w:rsidR="008E3551" w:rsidRPr="006C28E2" w:rsidRDefault="008E3551" w:rsidP="008E3551">
            <w:pPr>
              <w:jc w:val="center"/>
            </w:pPr>
            <w:r>
              <w:t>-</w:t>
            </w:r>
          </w:p>
        </w:tc>
        <w:tc>
          <w:tcPr>
            <w:tcW w:w="1203" w:type="pct"/>
            <w:shd w:val="clear" w:color="auto" w:fill="F2DBDB" w:themeFill="accent2" w:themeFillTint="33"/>
            <w:vAlign w:val="center"/>
          </w:tcPr>
          <w:p w14:paraId="1E91DC6C" w14:textId="2A21F510" w:rsidR="008E3551" w:rsidRPr="00B34C0C" w:rsidRDefault="008E3551" w:rsidP="002A6B0B">
            <w:pPr>
              <w:jc w:val="center"/>
            </w:pPr>
            <w:r>
              <w:t>-</w:t>
            </w:r>
          </w:p>
        </w:tc>
      </w:tr>
    </w:tbl>
    <w:p w14:paraId="036758AC" w14:textId="1A1E38BD" w:rsidR="00400BE6" w:rsidRPr="00590D4E" w:rsidRDefault="00400BE6" w:rsidP="00400BE6">
      <w:pPr>
        <w:rPr>
          <w:b/>
        </w:rPr>
      </w:pPr>
    </w:p>
    <w:p w14:paraId="2DE814D7" w14:textId="77777777" w:rsidR="00590D4E" w:rsidRDefault="00590D4E" w:rsidP="00400BE6"/>
    <w:p w14:paraId="5DB0E631" w14:textId="77777777" w:rsidR="002A6B0B" w:rsidRDefault="00590D4E" w:rsidP="00400BE6">
      <w:pPr>
        <w:rPr>
          <w:i/>
        </w:rPr>
      </w:pPr>
      <w:r w:rsidRPr="00590D4E">
        <w:rPr>
          <w:u w:val="single"/>
        </w:rPr>
        <w:t xml:space="preserve">Übersicht über </w:t>
      </w:r>
      <w:r w:rsidR="00E5132D">
        <w:rPr>
          <w:u w:val="single"/>
        </w:rPr>
        <w:t>alle</w:t>
      </w:r>
      <w:r w:rsidRPr="00590D4E">
        <w:rPr>
          <w:u w:val="single"/>
        </w:rPr>
        <w:t xml:space="preserve"> Schichten</w:t>
      </w:r>
      <w:r w:rsidR="00E5132D">
        <w:rPr>
          <w:u w:val="single"/>
        </w:rPr>
        <w:t xml:space="preserve"> (alle Tarife)</w:t>
      </w:r>
      <w:r w:rsidRPr="00590D4E">
        <w:rPr>
          <w:u w:val="single"/>
        </w:rPr>
        <w:t>:</w:t>
      </w:r>
      <w:r w:rsidR="00A668A6">
        <w:t xml:space="preserve">  </w:t>
      </w:r>
      <w:r w:rsidR="00A668A6" w:rsidRPr="00A668A6">
        <w:rPr>
          <w:i/>
        </w:rPr>
        <w:t>(</w:t>
      </w:r>
      <w:r w:rsidR="00A668A6">
        <w:rPr>
          <w:i/>
        </w:rPr>
        <w:t xml:space="preserve">Tarife </w:t>
      </w:r>
      <w:r w:rsidR="00A668A6" w:rsidRPr="00A668A6">
        <w:rPr>
          <w:i/>
        </w:rPr>
        <w:t>ab 2017)</w:t>
      </w:r>
    </w:p>
    <w:p w14:paraId="57CF197C" w14:textId="77777777" w:rsidR="005169CB" w:rsidRDefault="005169CB" w:rsidP="00400BE6">
      <w:pPr>
        <w:rPr>
          <w:i/>
          <w:color w:val="FF0000"/>
        </w:rPr>
      </w:pPr>
    </w:p>
    <w:tbl>
      <w:tblPr>
        <w:tblStyle w:val="Tabellenraster"/>
        <w:tblW w:w="5000" w:type="pct"/>
        <w:tblLook w:val="04A0" w:firstRow="1" w:lastRow="0" w:firstColumn="1" w:lastColumn="0" w:noHBand="0" w:noVBand="1"/>
      </w:tblPr>
      <w:tblGrid>
        <w:gridCol w:w="2377"/>
        <w:gridCol w:w="1558"/>
        <w:gridCol w:w="1559"/>
        <w:gridCol w:w="1559"/>
        <w:gridCol w:w="2235"/>
      </w:tblGrid>
      <w:tr w:rsidR="005169CB" w:rsidRPr="00796A61" w14:paraId="25382413" w14:textId="77777777" w:rsidTr="00534553">
        <w:tc>
          <w:tcPr>
            <w:tcW w:w="1280" w:type="pct"/>
            <w:vAlign w:val="center"/>
          </w:tcPr>
          <w:p w14:paraId="1EC3C437" w14:textId="77777777" w:rsidR="005169CB" w:rsidRPr="003116BA" w:rsidRDefault="005169CB" w:rsidP="00534553">
            <w:pPr>
              <w:rPr>
                <w:b/>
              </w:rPr>
            </w:pPr>
            <w:r>
              <w:rPr>
                <w:b/>
              </w:rPr>
              <w:t>Dynamikformen</w:t>
            </w:r>
          </w:p>
        </w:tc>
        <w:tc>
          <w:tcPr>
            <w:tcW w:w="839" w:type="pct"/>
            <w:shd w:val="clear" w:color="auto" w:fill="808080" w:themeFill="background1" w:themeFillShade="80"/>
          </w:tcPr>
          <w:p w14:paraId="574B3B8F" w14:textId="77777777" w:rsidR="005169CB" w:rsidRPr="00C6490D" w:rsidRDefault="005169CB" w:rsidP="00534553">
            <w:pPr>
              <w:jc w:val="center"/>
              <w:rPr>
                <w:b/>
              </w:rPr>
            </w:pPr>
            <w:r w:rsidRPr="00C6490D">
              <w:rPr>
                <w:b/>
              </w:rPr>
              <w:t>TD</w:t>
            </w:r>
          </w:p>
        </w:tc>
        <w:tc>
          <w:tcPr>
            <w:tcW w:w="839" w:type="pct"/>
            <w:shd w:val="clear" w:color="auto" w:fill="4BACC6" w:themeFill="accent5"/>
            <w:vAlign w:val="center"/>
          </w:tcPr>
          <w:p w14:paraId="7C38C505" w14:textId="77777777" w:rsidR="005169CB" w:rsidRPr="00796A61" w:rsidRDefault="005169CB" w:rsidP="00534553">
            <w:pPr>
              <w:jc w:val="center"/>
              <w:rPr>
                <w:b/>
              </w:rPr>
            </w:pPr>
            <w:r>
              <w:rPr>
                <w:b/>
              </w:rPr>
              <w:t>ARK</w:t>
            </w:r>
          </w:p>
        </w:tc>
        <w:tc>
          <w:tcPr>
            <w:tcW w:w="839" w:type="pct"/>
            <w:shd w:val="clear" w:color="auto" w:fill="F79646" w:themeFill="accent6"/>
            <w:vAlign w:val="center"/>
          </w:tcPr>
          <w:p w14:paraId="28EB5C7C" w14:textId="77777777" w:rsidR="005169CB" w:rsidRPr="00796A61" w:rsidRDefault="005169CB" w:rsidP="00534553">
            <w:pPr>
              <w:jc w:val="center"/>
              <w:rPr>
                <w:b/>
              </w:rPr>
            </w:pPr>
            <w:r>
              <w:rPr>
                <w:b/>
              </w:rPr>
              <w:t>ARF</w:t>
            </w:r>
          </w:p>
        </w:tc>
        <w:tc>
          <w:tcPr>
            <w:tcW w:w="1203" w:type="pct"/>
            <w:shd w:val="clear" w:color="auto" w:fill="FF0000"/>
            <w:vAlign w:val="center"/>
          </w:tcPr>
          <w:p w14:paraId="6847CAB3" w14:textId="77777777" w:rsidR="005169CB" w:rsidRPr="00796A61" w:rsidRDefault="005169CB" w:rsidP="00534553">
            <w:pPr>
              <w:jc w:val="center"/>
              <w:rPr>
                <w:b/>
              </w:rPr>
            </w:pPr>
            <w:r>
              <w:rPr>
                <w:b/>
              </w:rPr>
              <w:t>aktivplan</w:t>
            </w:r>
          </w:p>
        </w:tc>
      </w:tr>
      <w:tr w:rsidR="002E7E71" w:rsidRPr="00796A61" w14:paraId="0BA747B7" w14:textId="77777777" w:rsidTr="00534553">
        <w:trPr>
          <w:trHeight w:val="391"/>
        </w:trPr>
        <w:tc>
          <w:tcPr>
            <w:tcW w:w="1280" w:type="pct"/>
            <w:vAlign w:val="center"/>
          </w:tcPr>
          <w:p w14:paraId="75CCA7B8" w14:textId="1AB1C0D5" w:rsidR="002E7E71" w:rsidRPr="008E3551" w:rsidRDefault="002E7E71" w:rsidP="00534553">
            <w:r>
              <w:t>Basis</w:t>
            </w:r>
          </w:p>
        </w:tc>
        <w:tc>
          <w:tcPr>
            <w:tcW w:w="839" w:type="pct"/>
            <w:shd w:val="clear" w:color="auto" w:fill="D9D9D9" w:themeFill="background1" w:themeFillShade="D9"/>
            <w:vAlign w:val="center"/>
          </w:tcPr>
          <w:p w14:paraId="474B2E3C" w14:textId="77777777" w:rsidR="002E7E71" w:rsidRPr="00A03BDB" w:rsidRDefault="002E7E71" w:rsidP="00534553">
            <w:pPr>
              <w:jc w:val="center"/>
              <w:rPr>
                <w:b/>
              </w:rPr>
            </w:pPr>
          </w:p>
        </w:tc>
        <w:tc>
          <w:tcPr>
            <w:tcW w:w="839" w:type="pct"/>
            <w:shd w:val="clear" w:color="auto" w:fill="DAEEF3" w:themeFill="accent5" w:themeFillTint="33"/>
            <w:vAlign w:val="center"/>
          </w:tcPr>
          <w:p w14:paraId="2A399F52" w14:textId="0E1958AC" w:rsidR="002E7E71" w:rsidRDefault="002E7E71" w:rsidP="00534553">
            <w:pPr>
              <w:jc w:val="center"/>
            </w:pPr>
          </w:p>
        </w:tc>
        <w:tc>
          <w:tcPr>
            <w:tcW w:w="839" w:type="pct"/>
            <w:shd w:val="clear" w:color="auto" w:fill="FDE9D9" w:themeFill="accent6" w:themeFillTint="33"/>
            <w:vAlign w:val="center"/>
          </w:tcPr>
          <w:p w14:paraId="7FA1D95D" w14:textId="7D6B87E9" w:rsidR="002E7E71" w:rsidRPr="006C28E2" w:rsidRDefault="002E7E71" w:rsidP="00534553">
            <w:pPr>
              <w:jc w:val="center"/>
            </w:pPr>
          </w:p>
        </w:tc>
        <w:tc>
          <w:tcPr>
            <w:tcW w:w="1203" w:type="pct"/>
            <w:shd w:val="clear" w:color="auto" w:fill="F2DBDB" w:themeFill="accent2" w:themeFillTint="33"/>
            <w:vAlign w:val="center"/>
          </w:tcPr>
          <w:p w14:paraId="7F1CB70C" w14:textId="4D978733" w:rsidR="002E7E71" w:rsidRPr="00B34C0C" w:rsidRDefault="002E7E71" w:rsidP="00534553">
            <w:pPr>
              <w:jc w:val="center"/>
            </w:pPr>
            <w:r>
              <w:t>P(x%)</w:t>
            </w:r>
          </w:p>
        </w:tc>
      </w:tr>
      <w:tr w:rsidR="002E7E71" w:rsidRPr="00796A61" w14:paraId="65ADC885" w14:textId="77777777" w:rsidTr="00534553">
        <w:trPr>
          <w:trHeight w:val="396"/>
        </w:trPr>
        <w:tc>
          <w:tcPr>
            <w:tcW w:w="1280" w:type="pct"/>
            <w:vAlign w:val="center"/>
          </w:tcPr>
          <w:p w14:paraId="2B76F0CD" w14:textId="08B87945" w:rsidR="002E7E71" w:rsidRPr="00B0096A" w:rsidRDefault="002E7E71" w:rsidP="00534553">
            <w:pPr>
              <w:rPr>
                <w:b/>
              </w:rPr>
            </w:pPr>
            <w:r>
              <w:t>Riester</w:t>
            </w:r>
          </w:p>
        </w:tc>
        <w:tc>
          <w:tcPr>
            <w:tcW w:w="839" w:type="pct"/>
            <w:shd w:val="clear" w:color="auto" w:fill="D9D9D9" w:themeFill="background1" w:themeFillShade="D9"/>
            <w:vAlign w:val="center"/>
          </w:tcPr>
          <w:p w14:paraId="0D00C097" w14:textId="77777777" w:rsidR="002E7E71" w:rsidRPr="00A03BDB" w:rsidRDefault="002E7E71" w:rsidP="00534553">
            <w:pPr>
              <w:jc w:val="center"/>
              <w:rPr>
                <w:b/>
              </w:rPr>
            </w:pPr>
          </w:p>
        </w:tc>
        <w:tc>
          <w:tcPr>
            <w:tcW w:w="839" w:type="pct"/>
            <w:shd w:val="clear" w:color="auto" w:fill="DAEEF3" w:themeFill="accent5" w:themeFillTint="33"/>
            <w:vAlign w:val="center"/>
          </w:tcPr>
          <w:p w14:paraId="70E92BB5" w14:textId="50A2BC29" w:rsidR="002E7E71" w:rsidRDefault="002E7E71" w:rsidP="00534553">
            <w:pPr>
              <w:jc w:val="center"/>
            </w:pPr>
          </w:p>
        </w:tc>
        <w:tc>
          <w:tcPr>
            <w:tcW w:w="839" w:type="pct"/>
            <w:shd w:val="clear" w:color="auto" w:fill="FDE9D9" w:themeFill="accent6" w:themeFillTint="33"/>
            <w:vAlign w:val="center"/>
          </w:tcPr>
          <w:p w14:paraId="3C3EAA34" w14:textId="766B50AF" w:rsidR="002E7E71" w:rsidRPr="006C28E2" w:rsidRDefault="002E7E71" w:rsidP="00534553">
            <w:pPr>
              <w:jc w:val="center"/>
            </w:pPr>
          </w:p>
        </w:tc>
        <w:tc>
          <w:tcPr>
            <w:tcW w:w="1203" w:type="pct"/>
            <w:shd w:val="clear" w:color="auto" w:fill="F2DBDB" w:themeFill="accent2" w:themeFillTint="33"/>
            <w:vAlign w:val="center"/>
          </w:tcPr>
          <w:p w14:paraId="4B145280" w14:textId="492A901C" w:rsidR="002E7E71" w:rsidRPr="00B34C0C" w:rsidRDefault="002E7E71" w:rsidP="00534553">
            <w:pPr>
              <w:jc w:val="center"/>
            </w:pPr>
            <w:r w:rsidRPr="00804F52">
              <w:t>-</w:t>
            </w:r>
          </w:p>
        </w:tc>
      </w:tr>
      <w:tr w:rsidR="002E7E71" w:rsidRPr="00796A61" w14:paraId="237A3291" w14:textId="77777777" w:rsidTr="00534553">
        <w:trPr>
          <w:trHeight w:val="396"/>
        </w:trPr>
        <w:tc>
          <w:tcPr>
            <w:tcW w:w="1280" w:type="pct"/>
            <w:vAlign w:val="center"/>
          </w:tcPr>
          <w:p w14:paraId="7447EE81" w14:textId="28111400" w:rsidR="002E7E71" w:rsidRDefault="002E7E71" w:rsidP="00534553">
            <w:proofErr w:type="spellStart"/>
            <w:r>
              <w:t>bAV</w:t>
            </w:r>
            <w:proofErr w:type="spellEnd"/>
            <w:r>
              <w:t xml:space="preserve"> (DV 3/63)</w:t>
            </w:r>
          </w:p>
        </w:tc>
        <w:tc>
          <w:tcPr>
            <w:tcW w:w="839" w:type="pct"/>
            <w:shd w:val="clear" w:color="auto" w:fill="D9D9D9" w:themeFill="background1" w:themeFillShade="D9"/>
            <w:vAlign w:val="center"/>
          </w:tcPr>
          <w:p w14:paraId="0695CA9F" w14:textId="77777777" w:rsidR="002E7E71" w:rsidRPr="00A03BDB" w:rsidRDefault="002E7E71" w:rsidP="00534553">
            <w:pPr>
              <w:jc w:val="center"/>
              <w:rPr>
                <w:b/>
              </w:rPr>
            </w:pPr>
          </w:p>
        </w:tc>
        <w:tc>
          <w:tcPr>
            <w:tcW w:w="839" w:type="pct"/>
            <w:shd w:val="clear" w:color="auto" w:fill="DAEEF3" w:themeFill="accent5" w:themeFillTint="33"/>
            <w:vAlign w:val="center"/>
          </w:tcPr>
          <w:p w14:paraId="3B8ADDB3" w14:textId="77777777" w:rsidR="002E7E71" w:rsidRDefault="002E7E71" w:rsidP="00534553">
            <w:pPr>
              <w:jc w:val="center"/>
            </w:pPr>
          </w:p>
        </w:tc>
        <w:tc>
          <w:tcPr>
            <w:tcW w:w="839" w:type="pct"/>
            <w:shd w:val="clear" w:color="auto" w:fill="FDE9D9" w:themeFill="accent6" w:themeFillTint="33"/>
            <w:vAlign w:val="center"/>
          </w:tcPr>
          <w:p w14:paraId="5967EEBF" w14:textId="77777777" w:rsidR="002E7E71" w:rsidRDefault="002E7E71" w:rsidP="00534553">
            <w:pPr>
              <w:jc w:val="center"/>
            </w:pPr>
          </w:p>
        </w:tc>
        <w:tc>
          <w:tcPr>
            <w:tcW w:w="1203" w:type="pct"/>
            <w:shd w:val="clear" w:color="auto" w:fill="F2DBDB" w:themeFill="accent2" w:themeFillTint="33"/>
            <w:vAlign w:val="center"/>
          </w:tcPr>
          <w:p w14:paraId="033F039C" w14:textId="00E7612F" w:rsidR="002E7E71" w:rsidRDefault="002E7E71" w:rsidP="00534553">
            <w:pPr>
              <w:jc w:val="center"/>
            </w:pPr>
            <w:r w:rsidRPr="00F560E6">
              <w:rPr>
                <w:i/>
                <w:szCs w:val="22"/>
              </w:rPr>
              <w:t xml:space="preserve">Tarif wird </w:t>
            </w:r>
            <w:r>
              <w:rPr>
                <w:i/>
                <w:szCs w:val="22"/>
              </w:rPr>
              <w:t xml:space="preserve">vorerst </w:t>
            </w:r>
            <w:r w:rsidRPr="00F560E6">
              <w:rPr>
                <w:i/>
                <w:szCs w:val="22"/>
              </w:rPr>
              <w:t>nicht angeboten</w:t>
            </w:r>
          </w:p>
        </w:tc>
      </w:tr>
      <w:tr w:rsidR="002E7E71" w:rsidRPr="00796A61" w14:paraId="2476B488" w14:textId="77777777" w:rsidTr="00534553">
        <w:trPr>
          <w:trHeight w:val="396"/>
        </w:trPr>
        <w:tc>
          <w:tcPr>
            <w:tcW w:w="1280" w:type="pct"/>
            <w:vAlign w:val="center"/>
          </w:tcPr>
          <w:p w14:paraId="21F2B5AE" w14:textId="323905DD" w:rsidR="002E7E71" w:rsidRDefault="002E7E71" w:rsidP="00534553">
            <w:r>
              <w:t xml:space="preserve">Privat, </w:t>
            </w:r>
            <w:proofErr w:type="spellStart"/>
            <w:r>
              <w:t>UKasse</w:t>
            </w:r>
            <w:proofErr w:type="spellEnd"/>
          </w:p>
        </w:tc>
        <w:tc>
          <w:tcPr>
            <w:tcW w:w="839" w:type="pct"/>
            <w:shd w:val="clear" w:color="auto" w:fill="D9D9D9" w:themeFill="background1" w:themeFillShade="D9"/>
            <w:vAlign w:val="center"/>
          </w:tcPr>
          <w:p w14:paraId="773085E3" w14:textId="77777777" w:rsidR="002E7E71" w:rsidRPr="00A03BDB" w:rsidRDefault="002E7E71" w:rsidP="00534553">
            <w:pPr>
              <w:jc w:val="center"/>
              <w:rPr>
                <w:b/>
              </w:rPr>
            </w:pPr>
          </w:p>
        </w:tc>
        <w:tc>
          <w:tcPr>
            <w:tcW w:w="839" w:type="pct"/>
            <w:shd w:val="clear" w:color="auto" w:fill="DAEEF3" w:themeFill="accent5" w:themeFillTint="33"/>
            <w:vAlign w:val="center"/>
          </w:tcPr>
          <w:p w14:paraId="1B8D3FB7" w14:textId="789F091C" w:rsidR="002E7E71" w:rsidRPr="002E7E71" w:rsidRDefault="002E7E71" w:rsidP="00534553">
            <w:pPr>
              <w:jc w:val="center"/>
            </w:pPr>
            <w:r w:rsidRPr="002E7E71">
              <w:t>P(x%)</w:t>
            </w:r>
          </w:p>
        </w:tc>
        <w:tc>
          <w:tcPr>
            <w:tcW w:w="839" w:type="pct"/>
            <w:shd w:val="clear" w:color="auto" w:fill="FDE9D9" w:themeFill="accent6" w:themeFillTint="33"/>
            <w:vAlign w:val="center"/>
          </w:tcPr>
          <w:p w14:paraId="14D218B0" w14:textId="77777777" w:rsidR="002E7E71" w:rsidRDefault="002E7E71" w:rsidP="00534553">
            <w:pPr>
              <w:jc w:val="center"/>
            </w:pPr>
          </w:p>
        </w:tc>
        <w:tc>
          <w:tcPr>
            <w:tcW w:w="1203" w:type="pct"/>
            <w:shd w:val="clear" w:color="auto" w:fill="F2DBDB" w:themeFill="accent2" w:themeFillTint="33"/>
            <w:vAlign w:val="center"/>
          </w:tcPr>
          <w:p w14:paraId="5B09DD2B" w14:textId="478807D7" w:rsidR="002E7E71" w:rsidRDefault="002E7E71" w:rsidP="00534553">
            <w:pPr>
              <w:jc w:val="center"/>
            </w:pPr>
            <w:r>
              <w:t>P(x%)</w:t>
            </w:r>
          </w:p>
        </w:tc>
      </w:tr>
    </w:tbl>
    <w:p w14:paraId="3F11890E" w14:textId="77777777" w:rsidR="005169CB" w:rsidRPr="002A6B0B" w:rsidRDefault="005169CB" w:rsidP="00400BE6">
      <w:pPr>
        <w:rPr>
          <w:i/>
          <w:color w:val="FF0000"/>
        </w:rPr>
      </w:pPr>
    </w:p>
    <w:p w14:paraId="2A2D8ADE" w14:textId="1503A1F0" w:rsidR="007C4640" w:rsidRDefault="007C4640" w:rsidP="00400BE6">
      <w:pPr>
        <w:rPr>
          <w:sz w:val="18"/>
          <w:u w:val="single"/>
        </w:rPr>
      </w:pPr>
    </w:p>
    <w:p w14:paraId="67CE6F43" w14:textId="77777777" w:rsidR="00FC4913" w:rsidRDefault="00FC4913" w:rsidP="00FC4913">
      <w:pPr>
        <w:pStyle w:val="Listenabsatz"/>
      </w:pPr>
    </w:p>
    <w:p w14:paraId="31C0FC58" w14:textId="77777777" w:rsidR="00400BE6" w:rsidRDefault="00400BE6" w:rsidP="008712EB">
      <w:pPr>
        <w:pStyle w:val="Listenabsatz"/>
        <w:ind w:left="786"/>
      </w:pPr>
    </w:p>
    <w:p w14:paraId="3945752D" w14:textId="5A6F1879" w:rsidR="007431FA" w:rsidRDefault="007431FA" w:rsidP="008712EB">
      <w:pPr>
        <w:rPr>
          <w:b/>
          <w:u w:val="single"/>
        </w:rPr>
      </w:pPr>
      <w:r w:rsidRPr="007431FA">
        <w:rPr>
          <w:b/>
          <w:u w:val="single"/>
        </w:rPr>
        <w:t>Termin der letzten Erhöhung:</w:t>
      </w:r>
    </w:p>
    <w:p w14:paraId="644AB603" w14:textId="77777777" w:rsidR="002A6B0B" w:rsidRDefault="002A6B0B" w:rsidP="008712EB">
      <w:pPr>
        <w:rPr>
          <w:b/>
          <w:u w:val="single"/>
        </w:rPr>
      </w:pPr>
    </w:p>
    <w:p w14:paraId="49354A7E" w14:textId="53C38997" w:rsidR="002A6B0B" w:rsidRDefault="002A6B0B" w:rsidP="008712EB">
      <w:r>
        <w:t xml:space="preserve">ARK: </w:t>
      </w:r>
      <w:r w:rsidRPr="00F644AC">
        <w:t xml:space="preserve">Bis x Jahre vor Ende der </w:t>
      </w:r>
      <w:proofErr w:type="spellStart"/>
      <w:r w:rsidRPr="00F644AC">
        <w:t>Aufschubzeit</w:t>
      </w:r>
      <w:proofErr w:type="spellEnd"/>
      <w:r w:rsidRPr="00F644AC">
        <w:t>, maximal bis Alter y. Zudem kann es nur in der beitragspflic</w:t>
      </w:r>
      <w:r>
        <w:t>htigen Zeit eine Erhöhung geben.</w:t>
      </w:r>
    </w:p>
    <w:p w14:paraId="0F82429F" w14:textId="330BBC7C" w:rsidR="002A6B0B" w:rsidRPr="002A6B0B" w:rsidRDefault="002A6B0B" w:rsidP="008712EB">
      <w:r>
        <w:t xml:space="preserve">ARF: </w:t>
      </w:r>
      <w:r w:rsidRPr="00F644AC">
        <w:t xml:space="preserve">Bis x Jahre vor Ende der </w:t>
      </w:r>
      <w:proofErr w:type="spellStart"/>
      <w:r w:rsidRPr="00F644AC">
        <w:t>Aufschubzeit</w:t>
      </w:r>
      <w:proofErr w:type="spellEnd"/>
      <w:r w:rsidRPr="00F644AC">
        <w:t>, maximal bis Alter y. Zudem kann es nur in der beitragspflic</w:t>
      </w:r>
      <w:r>
        <w:t>htigen Zeit eine Erhöhung geben.</w:t>
      </w:r>
    </w:p>
    <w:p w14:paraId="1C779E5D" w14:textId="2DC3E745" w:rsidR="002A6B0B" w:rsidRPr="002A6B0B" w:rsidRDefault="002A6B0B" w:rsidP="008712EB">
      <w:r>
        <w:t xml:space="preserve">aktivplan: </w:t>
      </w:r>
      <w:r w:rsidRPr="004404FA">
        <w:t xml:space="preserve">Bis </w:t>
      </w:r>
      <w:r>
        <w:t>Ablauf</w:t>
      </w:r>
      <w:r w:rsidRPr="004404FA">
        <w:t xml:space="preserve"> BZD, jedoch maximal bis </w:t>
      </w:r>
      <w:r w:rsidRPr="005C1607">
        <w:t xml:space="preserve">Alter </w:t>
      </w:r>
      <w:r>
        <w:t>70</w:t>
      </w:r>
      <w:r>
        <w:rPr>
          <w:b/>
          <w:u w:val="single"/>
        </w:rPr>
        <w:t xml:space="preserve"> </w:t>
      </w:r>
    </w:p>
    <w:p w14:paraId="71E7C7AB" w14:textId="77777777" w:rsidR="008712EB" w:rsidRDefault="008712EB" w:rsidP="008712EB"/>
    <w:p w14:paraId="08F10B41" w14:textId="5E996C0A" w:rsidR="000E43E9" w:rsidRPr="004A1B01" w:rsidRDefault="008712EB" w:rsidP="004A1B01">
      <w:pPr>
        <w:rPr>
          <w:b/>
          <w:u w:val="single"/>
        </w:rPr>
      </w:pPr>
      <w:r w:rsidRPr="000D77CE">
        <w:rPr>
          <w:b/>
          <w:u w:val="single"/>
        </w:rPr>
        <w:t>Erhöhung der Leistung:</w:t>
      </w:r>
    </w:p>
    <w:p w14:paraId="4163F5D6" w14:textId="77777777" w:rsidR="00373EB0" w:rsidRDefault="00373EB0" w:rsidP="000E43E9">
      <w:pPr>
        <w:rPr>
          <w:color w:val="FF0000"/>
        </w:rPr>
      </w:pPr>
    </w:p>
    <w:p w14:paraId="128DAEFF" w14:textId="77777777" w:rsidR="00373EB0" w:rsidRDefault="00373EB0" w:rsidP="00373EB0">
      <w:pPr>
        <w:spacing w:after="180"/>
      </w:pPr>
      <w:r w:rsidRPr="000D77CE">
        <w:rPr>
          <w:u w:val="single"/>
        </w:rPr>
        <w:t>Variante 1</w:t>
      </w:r>
      <w:r>
        <w:rPr>
          <w:u w:val="single"/>
        </w:rPr>
        <w:t xml:space="preserve"> (Allgemein)</w:t>
      </w:r>
      <w:r w:rsidRPr="000D77CE">
        <w:rPr>
          <w:u w:val="single"/>
        </w:rPr>
        <w:t>:</w:t>
      </w:r>
      <w:r>
        <w:br/>
        <w:t>Garantieniveau für Dynamik in Abhängigkeit von der Restlaufzeit und den RGL (Rechnung</w:t>
      </w:r>
      <w:r>
        <w:t>s</w:t>
      </w:r>
      <w:r>
        <w:t xml:space="preserve">zins und Sterblichkeit zum </w:t>
      </w:r>
      <w:r w:rsidRPr="0013405D">
        <w:rPr>
          <w:u w:val="single"/>
        </w:rPr>
        <w:t>Erhöhungszeitpunkt</w:t>
      </w:r>
      <w:r>
        <w:t xml:space="preserve">; Kosten gemäß </w:t>
      </w:r>
      <w:r w:rsidRPr="0013405D">
        <w:rPr>
          <w:u w:val="single"/>
        </w:rPr>
        <w:t>Vereinbarung in der Ku</w:t>
      </w:r>
      <w:r w:rsidRPr="0013405D">
        <w:rPr>
          <w:u w:val="single"/>
        </w:rPr>
        <w:t>n</w:t>
      </w:r>
      <w:r w:rsidRPr="0013405D">
        <w:rPr>
          <w:u w:val="single"/>
        </w:rPr>
        <w:t>deninformation</w:t>
      </w:r>
      <w:r>
        <w:t>)</w:t>
      </w:r>
      <w:r>
        <w:br/>
      </w:r>
      <w:r>
        <w:rPr>
          <w:noProof/>
        </w:rPr>
        <w:sym w:font="Wingdings" w:char="F0E0"/>
      </w:r>
      <w:r>
        <w:rPr>
          <w:noProof/>
        </w:rPr>
        <w:t xml:space="preserve"> gemischtes Garantieniveau im Vertrag</w:t>
      </w:r>
    </w:p>
    <w:p w14:paraId="607F1E03" w14:textId="77777777" w:rsidR="00373EB0" w:rsidRDefault="00373EB0" w:rsidP="00373EB0">
      <w:pPr>
        <w:rPr>
          <w:rFonts w:cs="Arial"/>
          <w:szCs w:val="22"/>
        </w:rPr>
      </w:pPr>
      <w:r w:rsidRPr="00BC58B4">
        <w:rPr>
          <w:u w:val="single"/>
        </w:rPr>
        <w:t>Variante 2:</w:t>
      </w:r>
      <w:r>
        <w:rPr>
          <w:highlight w:val="cyan"/>
          <w:u w:val="single"/>
        </w:rPr>
        <w:br/>
      </w:r>
      <w:r w:rsidRPr="00B747B2">
        <w:rPr>
          <w:rFonts w:cs="Arial"/>
          <w:szCs w:val="22"/>
        </w:rPr>
        <w:t xml:space="preserve">Das Garantieniveau der </w:t>
      </w:r>
      <w:r w:rsidRPr="0087045E">
        <w:rPr>
          <w:rFonts w:cs="Arial"/>
          <w:szCs w:val="22"/>
        </w:rPr>
        <w:t>Dynamik</w:t>
      </w:r>
      <w:r w:rsidRPr="00B747B2">
        <w:rPr>
          <w:rFonts w:cs="Arial"/>
          <w:szCs w:val="22"/>
        </w:rPr>
        <w:t xml:space="preserve"> </w:t>
      </w:r>
      <w:r>
        <w:rPr>
          <w:rFonts w:cs="Arial"/>
          <w:szCs w:val="22"/>
        </w:rPr>
        <w:t>richtet</w:t>
      </w:r>
      <w:r w:rsidRPr="00B747B2">
        <w:rPr>
          <w:rFonts w:cs="Arial"/>
          <w:szCs w:val="22"/>
        </w:rPr>
        <w:t xml:space="preserve"> sich analog des zu Grunde liegenden Vertrages nach der </w:t>
      </w:r>
      <w:proofErr w:type="spellStart"/>
      <w:r w:rsidRPr="00B747B2">
        <w:rPr>
          <w:rFonts w:cs="Arial"/>
          <w:szCs w:val="22"/>
        </w:rPr>
        <w:t>Aufschubzeit</w:t>
      </w:r>
      <w:proofErr w:type="spellEnd"/>
      <w:r>
        <w:rPr>
          <w:rFonts w:cs="Arial"/>
          <w:szCs w:val="22"/>
        </w:rPr>
        <w:t>, wobei sich das Garantieniveau nach einer WIK oder TAE (mit Ve</w:t>
      </w:r>
      <w:r>
        <w:rPr>
          <w:rFonts w:cs="Arial"/>
          <w:szCs w:val="22"/>
        </w:rPr>
        <w:t>r</w:t>
      </w:r>
      <w:r>
        <w:rPr>
          <w:rFonts w:cs="Arial"/>
          <w:szCs w:val="22"/>
        </w:rPr>
        <w:t>tragserhöhung) ändern kann</w:t>
      </w:r>
      <w:r w:rsidRPr="00B747B2">
        <w:rPr>
          <w:rFonts w:cs="Arial"/>
          <w:szCs w:val="22"/>
        </w:rPr>
        <w:t>.</w:t>
      </w:r>
      <w:r>
        <w:rPr>
          <w:rFonts w:cs="Arial"/>
          <w:szCs w:val="22"/>
        </w:rPr>
        <w:t xml:space="preserve"> </w:t>
      </w:r>
      <w:r>
        <w:t>M</w:t>
      </w:r>
      <w:r w:rsidRPr="0087045E">
        <w:t>ind. 7 Jahre Restlaufzeit</w:t>
      </w:r>
      <w:r>
        <w:t>.</w:t>
      </w:r>
    </w:p>
    <w:p w14:paraId="32DAE4F1" w14:textId="77777777" w:rsidR="00373EB0" w:rsidRPr="00AA487E" w:rsidRDefault="00373EB0" w:rsidP="000E43E9"/>
    <w:p w14:paraId="00F5C055" w14:textId="77777777" w:rsidR="0087045E" w:rsidRPr="00B747B2" w:rsidRDefault="0087045E" w:rsidP="0087045E">
      <w:pPr>
        <w:rPr>
          <w:szCs w:val="22"/>
        </w:rPr>
      </w:pPr>
    </w:p>
    <w:p w14:paraId="520F1EAB" w14:textId="69BB6458" w:rsidR="008712EB" w:rsidRDefault="008712EB" w:rsidP="008712EB">
      <w:pPr>
        <w:rPr>
          <w:b/>
        </w:rPr>
      </w:pPr>
      <w:r w:rsidRPr="002D34DA">
        <w:rPr>
          <w:b/>
        </w:rPr>
        <w:t>Auswirkung auf die Garantieleistungen</w:t>
      </w:r>
      <w:r w:rsidR="00F736C1">
        <w:rPr>
          <w:b/>
        </w:rPr>
        <w:t xml:space="preserve"> </w:t>
      </w:r>
    </w:p>
    <w:p w14:paraId="4FBF87D9" w14:textId="77777777" w:rsidR="00F736C1" w:rsidRDefault="00F736C1" w:rsidP="008712EB">
      <w:pPr>
        <w:rPr>
          <w:b/>
        </w:rPr>
      </w:pPr>
    </w:p>
    <w:tbl>
      <w:tblPr>
        <w:tblStyle w:val="Tabellenraster"/>
        <w:tblW w:w="5000" w:type="pct"/>
        <w:tblLook w:val="04A0" w:firstRow="1" w:lastRow="0" w:firstColumn="1" w:lastColumn="0" w:noHBand="0" w:noVBand="1"/>
      </w:tblPr>
      <w:tblGrid>
        <w:gridCol w:w="2377"/>
        <w:gridCol w:w="1558"/>
        <w:gridCol w:w="1559"/>
        <w:gridCol w:w="1559"/>
        <w:gridCol w:w="2235"/>
      </w:tblGrid>
      <w:tr w:rsidR="00F736C1" w:rsidRPr="00796A61" w14:paraId="7F5EC091" w14:textId="77777777" w:rsidTr="00534553">
        <w:tc>
          <w:tcPr>
            <w:tcW w:w="1280" w:type="pct"/>
            <w:vAlign w:val="center"/>
          </w:tcPr>
          <w:p w14:paraId="7312039F" w14:textId="6677F194" w:rsidR="00F736C1" w:rsidRPr="003116BA" w:rsidRDefault="00F736C1" w:rsidP="00534553">
            <w:pPr>
              <w:rPr>
                <w:b/>
              </w:rPr>
            </w:pPr>
          </w:p>
        </w:tc>
        <w:tc>
          <w:tcPr>
            <w:tcW w:w="839" w:type="pct"/>
            <w:shd w:val="clear" w:color="auto" w:fill="808080" w:themeFill="background1" w:themeFillShade="80"/>
          </w:tcPr>
          <w:p w14:paraId="1521D265" w14:textId="77777777" w:rsidR="00F736C1" w:rsidRPr="00C6490D" w:rsidRDefault="00F736C1" w:rsidP="00534553">
            <w:pPr>
              <w:jc w:val="center"/>
              <w:rPr>
                <w:b/>
              </w:rPr>
            </w:pPr>
            <w:r w:rsidRPr="00C6490D">
              <w:rPr>
                <w:b/>
              </w:rPr>
              <w:t>TD</w:t>
            </w:r>
          </w:p>
        </w:tc>
        <w:tc>
          <w:tcPr>
            <w:tcW w:w="839" w:type="pct"/>
            <w:shd w:val="clear" w:color="auto" w:fill="4BACC6" w:themeFill="accent5"/>
            <w:vAlign w:val="center"/>
          </w:tcPr>
          <w:p w14:paraId="4D9118D3" w14:textId="77777777" w:rsidR="00F736C1" w:rsidRPr="00796A61" w:rsidRDefault="00F736C1" w:rsidP="00534553">
            <w:pPr>
              <w:jc w:val="center"/>
              <w:rPr>
                <w:b/>
              </w:rPr>
            </w:pPr>
            <w:r>
              <w:rPr>
                <w:b/>
              </w:rPr>
              <w:t>ARK</w:t>
            </w:r>
          </w:p>
        </w:tc>
        <w:tc>
          <w:tcPr>
            <w:tcW w:w="839" w:type="pct"/>
            <w:shd w:val="clear" w:color="auto" w:fill="F79646" w:themeFill="accent6"/>
            <w:vAlign w:val="center"/>
          </w:tcPr>
          <w:p w14:paraId="52722FF7" w14:textId="77777777" w:rsidR="00F736C1" w:rsidRPr="00796A61" w:rsidRDefault="00F736C1" w:rsidP="00534553">
            <w:pPr>
              <w:jc w:val="center"/>
              <w:rPr>
                <w:b/>
              </w:rPr>
            </w:pPr>
            <w:r>
              <w:rPr>
                <w:b/>
              </w:rPr>
              <w:t>ARF</w:t>
            </w:r>
          </w:p>
        </w:tc>
        <w:tc>
          <w:tcPr>
            <w:tcW w:w="1203" w:type="pct"/>
            <w:shd w:val="clear" w:color="auto" w:fill="FF0000"/>
            <w:vAlign w:val="center"/>
          </w:tcPr>
          <w:p w14:paraId="01A7045B" w14:textId="77777777" w:rsidR="00F736C1" w:rsidRPr="00796A61" w:rsidRDefault="00F736C1" w:rsidP="00534553">
            <w:pPr>
              <w:jc w:val="center"/>
              <w:rPr>
                <w:b/>
              </w:rPr>
            </w:pPr>
            <w:r>
              <w:rPr>
                <w:b/>
              </w:rPr>
              <w:t>aktivplan</w:t>
            </w:r>
          </w:p>
        </w:tc>
      </w:tr>
      <w:tr w:rsidR="00F736C1" w:rsidRPr="00796A61" w14:paraId="0D7652BF" w14:textId="77777777" w:rsidTr="00534553">
        <w:trPr>
          <w:trHeight w:val="391"/>
        </w:trPr>
        <w:tc>
          <w:tcPr>
            <w:tcW w:w="1280" w:type="pct"/>
            <w:vAlign w:val="center"/>
          </w:tcPr>
          <w:p w14:paraId="710E6CA4" w14:textId="641CE97A" w:rsidR="00F736C1" w:rsidRPr="008E3551" w:rsidRDefault="00F736C1" w:rsidP="00534553">
            <w:r>
              <w:t>Endfällige Garantie</w:t>
            </w:r>
          </w:p>
        </w:tc>
        <w:tc>
          <w:tcPr>
            <w:tcW w:w="839" w:type="pct"/>
            <w:shd w:val="clear" w:color="auto" w:fill="D9D9D9" w:themeFill="background1" w:themeFillShade="D9"/>
            <w:vAlign w:val="center"/>
          </w:tcPr>
          <w:p w14:paraId="516ABF72" w14:textId="77777777" w:rsidR="00F736C1" w:rsidRPr="00A03BDB" w:rsidRDefault="00F736C1" w:rsidP="00534553">
            <w:pPr>
              <w:jc w:val="center"/>
              <w:rPr>
                <w:b/>
              </w:rPr>
            </w:pPr>
          </w:p>
        </w:tc>
        <w:tc>
          <w:tcPr>
            <w:tcW w:w="839" w:type="pct"/>
            <w:shd w:val="clear" w:color="auto" w:fill="DAEEF3" w:themeFill="accent5" w:themeFillTint="33"/>
            <w:vAlign w:val="center"/>
          </w:tcPr>
          <w:p w14:paraId="073F599A" w14:textId="3ED296AC" w:rsidR="00F736C1" w:rsidRDefault="004A1B01" w:rsidP="00534553">
            <w:pPr>
              <w:jc w:val="center"/>
            </w:pPr>
            <w:r>
              <w:t>Variante 1</w:t>
            </w:r>
          </w:p>
        </w:tc>
        <w:tc>
          <w:tcPr>
            <w:tcW w:w="839" w:type="pct"/>
            <w:shd w:val="clear" w:color="auto" w:fill="FDE9D9" w:themeFill="accent6" w:themeFillTint="33"/>
            <w:vAlign w:val="center"/>
          </w:tcPr>
          <w:p w14:paraId="245D0C9D" w14:textId="434B62D3" w:rsidR="00F736C1" w:rsidRPr="006C28E2" w:rsidRDefault="00064E6D" w:rsidP="00534553">
            <w:pPr>
              <w:jc w:val="center"/>
            </w:pPr>
            <w:r>
              <w:t>-</w:t>
            </w:r>
          </w:p>
        </w:tc>
        <w:tc>
          <w:tcPr>
            <w:tcW w:w="1203" w:type="pct"/>
            <w:shd w:val="clear" w:color="auto" w:fill="F2DBDB" w:themeFill="accent2" w:themeFillTint="33"/>
            <w:vAlign w:val="center"/>
          </w:tcPr>
          <w:p w14:paraId="147B6B41" w14:textId="77777777" w:rsidR="00373EB0" w:rsidRDefault="00373EB0" w:rsidP="00373EB0">
            <w:r>
              <w:t xml:space="preserve">In Abhängigkeit der RLZ </w:t>
            </w:r>
          </w:p>
          <w:p w14:paraId="20B9A832" w14:textId="5DCE56FB" w:rsidR="00F736C1" w:rsidRPr="00B34C0C" w:rsidRDefault="00373EB0" w:rsidP="00373EB0">
            <w:r>
              <w:t>(Variante 1)</w:t>
            </w:r>
          </w:p>
        </w:tc>
      </w:tr>
      <w:tr w:rsidR="00F736C1" w:rsidRPr="00796A61" w14:paraId="3D8F5D01" w14:textId="77777777" w:rsidTr="00534553">
        <w:trPr>
          <w:trHeight w:val="396"/>
        </w:trPr>
        <w:tc>
          <w:tcPr>
            <w:tcW w:w="1280" w:type="pct"/>
            <w:vAlign w:val="center"/>
          </w:tcPr>
          <w:p w14:paraId="0F510EEE" w14:textId="472453BC" w:rsidR="00F736C1" w:rsidRPr="00B0096A" w:rsidRDefault="00F736C1" w:rsidP="00534553">
            <w:pPr>
              <w:rPr>
                <w:b/>
              </w:rPr>
            </w:pPr>
            <w:r>
              <w:t>Mindestrente</w:t>
            </w:r>
          </w:p>
        </w:tc>
        <w:tc>
          <w:tcPr>
            <w:tcW w:w="839" w:type="pct"/>
            <w:shd w:val="clear" w:color="auto" w:fill="D9D9D9" w:themeFill="background1" w:themeFillShade="D9"/>
            <w:vAlign w:val="center"/>
          </w:tcPr>
          <w:p w14:paraId="33B67403" w14:textId="77777777" w:rsidR="00F736C1" w:rsidRPr="00A03BDB" w:rsidRDefault="00F736C1" w:rsidP="00534553">
            <w:pPr>
              <w:jc w:val="center"/>
              <w:rPr>
                <w:b/>
              </w:rPr>
            </w:pPr>
          </w:p>
        </w:tc>
        <w:tc>
          <w:tcPr>
            <w:tcW w:w="839" w:type="pct"/>
            <w:shd w:val="clear" w:color="auto" w:fill="DAEEF3" w:themeFill="accent5" w:themeFillTint="33"/>
            <w:vAlign w:val="center"/>
          </w:tcPr>
          <w:p w14:paraId="52117B63" w14:textId="77777777" w:rsidR="004A1B01" w:rsidRPr="00106EE8" w:rsidRDefault="004A1B01" w:rsidP="004A1B01">
            <w:pPr>
              <w:jc w:val="center"/>
              <w:rPr>
                <w:sz w:val="16"/>
                <w:szCs w:val="16"/>
              </w:rPr>
            </w:pPr>
            <w:r w:rsidRPr="00106EE8">
              <w:rPr>
                <w:sz w:val="16"/>
                <w:szCs w:val="16"/>
              </w:rPr>
              <w:t>Gemäß Restlau</w:t>
            </w:r>
            <w:r w:rsidRPr="00106EE8">
              <w:rPr>
                <w:sz w:val="16"/>
                <w:szCs w:val="16"/>
              </w:rPr>
              <w:t>f</w:t>
            </w:r>
            <w:r w:rsidRPr="00106EE8">
              <w:rPr>
                <w:sz w:val="16"/>
                <w:szCs w:val="16"/>
              </w:rPr>
              <w:t>zeit</w:t>
            </w:r>
          </w:p>
          <w:p w14:paraId="03B76088" w14:textId="77777777" w:rsidR="004A1B01" w:rsidRPr="00106EE8" w:rsidRDefault="004A1B01" w:rsidP="004A1B01">
            <w:pPr>
              <w:jc w:val="center"/>
              <w:rPr>
                <w:sz w:val="16"/>
                <w:szCs w:val="16"/>
              </w:rPr>
            </w:pPr>
          </w:p>
          <w:p w14:paraId="798D6FBA" w14:textId="2CFEF389" w:rsidR="00F736C1" w:rsidRDefault="004A1B01" w:rsidP="004A1B01">
            <w:pPr>
              <w:jc w:val="center"/>
            </w:pPr>
            <w:r w:rsidRPr="00106EE8">
              <w:rPr>
                <w:sz w:val="16"/>
                <w:szCs w:val="16"/>
              </w:rPr>
              <w:lastRenderedPageBreak/>
              <w:t>Wie Neuvertrag</w:t>
            </w:r>
          </w:p>
        </w:tc>
        <w:tc>
          <w:tcPr>
            <w:tcW w:w="839" w:type="pct"/>
            <w:shd w:val="clear" w:color="auto" w:fill="FDE9D9" w:themeFill="accent6" w:themeFillTint="33"/>
            <w:vAlign w:val="center"/>
          </w:tcPr>
          <w:p w14:paraId="42042E34" w14:textId="3E1B2047" w:rsidR="00F736C1" w:rsidRPr="006C28E2" w:rsidRDefault="00064E6D" w:rsidP="00534553">
            <w:pPr>
              <w:jc w:val="center"/>
            </w:pPr>
            <w:r>
              <w:lastRenderedPageBreak/>
              <w:t>-</w:t>
            </w:r>
          </w:p>
        </w:tc>
        <w:tc>
          <w:tcPr>
            <w:tcW w:w="1203" w:type="pct"/>
            <w:shd w:val="clear" w:color="auto" w:fill="F2DBDB" w:themeFill="accent2" w:themeFillTint="33"/>
            <w:vAlign w:val="center"/>
          </w:tcPr>
          <w:p w14:paraId="502A586C" w14:textId="77777777" w:rsidR="00373EB0" w:rsidRDefault="00373EB0" w:rsidP="00373EB0">
            <w:r>
              <w:t>RGL zum Erh</w:t>
            </w:r>
            <w:r>
              <w:t>ö</w:t>
            </w:r>
            <w:r>
              <w:t>hungszeitpunkt</w:t>
            </w:r>
          </w:p>
          <w:p w14:paraId="356D4F7E" w14:textId="038F09B2" w:rsidR="00F736C1" w:rsidRPr="00B34C0C" w:rsidRDefault="00373EB0" w:rsidP="00373EB0">
            <w:r>
              <w:lastRenderedPageBreak/>
              <w:t>(Variante 1)</w:t>
            </w:r>
          </w:p>
        </w:tc>
      </w:tr>
    </w:tbl>
    <w:p w14:paraId="01CB65EE" w14:textId="77777777" w:rsidR="00F736C1" w:rsidRDefault="00F736C1" w:rsidP="008712EB">
      <w:pPr>
        <w:rPr>
          <w:b/>
        </w:rPr>
      </w:pPr>
    </w:p>
    <w:p w14:paraId="625329D0" w14:textId="77777777" w:rsidR="008712EB" w:rsidRDefault="008712EB" w:rsidP="00373EB0"/>
    <w:p w14:paraId="2B77F74A" w14:textId="77777777" w:rsidR="008712EB" w:rsidRDefault="008712EB" w:rsidP="008712EB">
      <w:pPr>
        <w:pStyle w:val="berschrift4"/>
      </w:pPr>
      <w:r>
        <w:t>Empfehlung</w:t>
      </w:r>
    </w:p>
    <w:p w14:paraId="7C31C7F0" w14:textId="77777777" w:rsidR="008712EB" w:rsidRDefault="008712EB" w:rsidP="008712EB">
      <w:pPr>
        <w:pStyle w:val="berschrift4"/>
      </w:pPr>
      <w:r w:rsidRPr="00B247B6">
        <w:t>Abstimmung mit F1 der Mathematik</w:t>
      </w:r>
    </w:p>
    <w:p w14:paraId="1CD02A7D" w14:textId="77777777" w:rsidR="008712EB" w:rsidRPr="00B247B6" w:rsidRDefault="008712EB" w:rsidP="008712EB">
      <w:pPr>
        <w:pStyle w:val="berschrift4"/>
      </w:pPr>
      <w:r w:rsidRPr="00B247B6">
        <w:t>Abstimmung mit Produkttechnik</w:t>
      </w:r>
    </w:p>
    <w:p w14:paraId="659B754F" w14:textId="4F384D10" w:rsidR="0001479C" w:rsidRPr="0001479C" w:rsidRDefault="008712EB" w:rsidP="003B7371">
      <w:pPr>
        <w:pStyle w:val="berschrift4"/>
      </w:pPr>
      <w:r w:rsidRPr="00B247B6">
        <w:t>Entscheidung</w:t>
      </w:r>
    </w:p>
    <w:p w14:paraId="493A8E45" w14:textId="77777777" w:rsidR="008712EB" w:rsidRDefault="008712EB" w:rsidP="008712EB">
      <w:pPr>
        <w:pStyle w:val="berschrift4"/>
      </w:pPr>
      <w:r w:rsidRPr="00B247B6">
        <w:t>Folgearbeiten</w:t>
      </w:r>
    </w:p>
    <w:p w14:paraId="4A31A42D" w14:textId="77777777" w:rsidR="006D5E97" w:rsidRDefault="006D5E97" w:rsidP="006D5E97"/>
    <w:p w14:paraId="1CDB7E98" w14:textId="651A4E39" w:rsidR="006D5E97" w:rsidRPr="00740266" w:rsidRDefault="006D5E97" w:rsidP="006D5E97">
      <w:pPr>
        <w:pStyle w:val="berschrift3"/>
      </w:pPr>
      <w:r w:rsidRPr="00740266">
        <w:t>Außerplanmäß</w:t>
      </w:r>
      <w:r w:rsidR="008F0261" w:rsidRPr="00740266">
        <w:t>i</w:t>
      </w:r>
      <w:r w:rsidRPr="00740266">
        <w:t>ge Beitragserhöhung</w:t>
      </w:r>
    </w:p>
    <w:p w14:paraId="3E1B0EB2" w14:textId="77777777" w:rsidR="006D5E97" w:rsidRDefault="006D5E97" w:rsidP="006D5E97">
      <w:pPr>
        <w:pStyle w:val="berschrift4"/>
      </w:pPr>
      <w:r>
        <w:t>Aktueller Stand</w:t>
      </w:r>
    </w:p>
    <w:p w14:paraId="2B945620" w14:textId="27434373" w:rsidR="006D5E97" w:rsidRPr="00983AC4" w:rsidRDefault="001F738A" w:rsidP="006D5E97">
      <w:pPr>
        <w:rPr>
          <w:u w:val="single"/>
        </w:rPr>
      </w:pPr>
      <w:r>
        <w:rPr>
          <w:u w:val="single"/>
        </w:rPr>
        <w:t>aktivplan</w:t>
      </w:r>
      <w:r w:rsidR="006D5E97" w:rsidRPr="00983AC4">
        <w:rPr>
          <w:u w:val="single"/>
        </w:rPr>
        <w:t>:</w:t>
      </w:r>
    </w:p>
    <w:p w14:paraId="74B8D959" w14:textId="2C992EE7" w:rsidR="006D5E97" w:rsidRDefault="006D5E97" w:rsidP="009E681E">
      <w:pPr>
        <w:pStyle w:val="Listenabsatz"/>
        <w:numPr>
          <w:ilvl w:val="0"/>
          <w:numId w:val="4"/>
        </w:numPr>
      </w:pPr>
      <w:r>
        <w:t>Nach Angebot des VU kann VN 1-mal pro Jahr Beitrag erhöhen</w:t>
      </w:r>
    </w:p>
    <w:p w14:paraId="72770F5C" w14:textId="77777777" w:rsidR="006D5E97" w:rsidRDefault="006D5E97" w:rsidP="009E681E">
      <w:pPr>
        <w:pStyle w:val="Listenabsatz"/>
        <w:numPr>
          <w:ilvl w:val="0"/>
          <w:numId w:val="4"/>
        </w:numPr>
      </w:pPr>
      <w:r>
        <w:t>Untergrenze für Erhöhung: 10€; Obergrenze für Summe aller Erhöhungen: max(500€; 4 * laufender Beitrag zu Vertragsbeginn)</w:t>
      </w:r>
    </w:p>
    <w:p w14:paraId="5C952924" w14:textId="77777777" w:rsidR="006D5E97" w:rsidRDefault="006D5E97" w:rsidP="009E681E">
      <w:pPr>
        <w:pStyle w:val="Listenabsatz"/>
        <w:numPr>
          <w:ilvl w:val="0"/>
          <w:numId w:val="4"/>
        </w:numPr>
      </w:pPr>
      <w:r>
        <w:t>Erhöhung der Leistungen aus Haupt- und Zusatzversicherung</w:t>
      </w:r>
    </w:p>
    <w:p w14:paraId="6158397F" w14:textId="77777777" w:rsidR="006D5E97" w:rsidRDefault="006D5E97" w:rsidP="009E681E">
      <w:pPr>
        <w:pStyle w:val="Listenabsatz"/>
        <w:numPr>
          <w:ilvl w:val="0"/>
          <w:numId w:val="4"/>
        </w:numPr>
      </w:pPr>
      <w:r>
        <w:t xml:space="preserve">Erhöhung des Garantiekapitals um Prozentsatz * Erhöhungsbeitrag </w:t>
      </w:r>
    </w:p>
    <w:p w14:paraId="766EDB0E" w14:textId="3B363FD0" w:rsidR="006D5E97" w:rsidRDefault="006D5E97" w:rsidP="009E681E">
      <w:pPr>
        <w:pStyle w:val="Listenabsatz"/>
        <w:numPr>
          <w:ilvl w:val="1"/>
          <w:numId w:val="4"/>
        </w:numPr>
      </w:pPr>
      <w:r>
        <w:t xml:space="preserve">Prozentsatz = 100%, falls RLZ </w:t>
      </w:r>
      <m:oMath>
        <m:r>
          <w:rPr>
            <w:rFonts w:ascii="Cambria Math" w:hAnsi="Cambria Math"/>
          </w:rPr>
          <m:t>≥</m:t>
        </m:r>
      </m:oMath>
      <w:r>
        <w:t xml:space="preserve"> 20 Jahre; Prozentsatz = 90%, sonst</w:t>
      </w:r>
    </w:p>
    <w:p w14:paraId="2B3AF2E5" w14:textId="77777777" w:rsidR="001F738A" w:rsidRDefault="001F738A" w:rsidP="00975D1F"/>
    <w:p w14:paraId="42517820" w14:textId="77777777" w:rsidR="00975D1F" w:rsidRDefault="00975D1F" w:rsidP="00975D1F"/>
    <w:p w14:paraId="0DE34BF7" w14:textId="4133FE0A" w:rsidR="006D5E97" w:rsidRDefault="006D5E97" w:rsidP="006D5E97">
      <w:pPr>
        <w:rPr>
          <w:b/>
        </w:rPr>
      </w:pPr>
      <w:r w:rsidRPr="006D5E97">
        <w:rPr>
          <w:b/>
        </w:rPr>
        <w:t>Garantieanpassung:</w:t>
      </w:r>
    </w:p>
    <w:p w14:paraId="3ECC83A2" w14:textId="77777777" w:rsidR="00373EB0" w:rsidRPr="006D5E97" w:rsidRDefault="00373EB0" w:rsidP="006D5E97">
      <w:pPr>
        <w:rPr>
          <w:b/>
        </w:rPr>
      </w:pPr>
    </w:p>
    <w:p w14:paraId="23C657B2" w14:textId="77777777" w:rsidR="006D5E97" w:rsidRDefault="006D5E97" w:rsidP="006D5E97"/>
    <w:tbl>
      <w:tblPr>
        <w:tblStyle w:val="Tabellenraster"/>
        <w:tblW w:w="5000" w:type="pct"/>
        <w:tblLayout w:type="fixed"/>
        <w:tblLook w:val="04A0" w:firstRow="1" w:lastRow="0" w:firstColumn="1" w:lastColumn="0" w:noHBand="0" w:noVBand="1"/>
      </w:tblPr>
      <w:tblGrid>
        <w:gridCol w:w="817"/>
        <w:gridCol w:w="1694"/>
        <w:gridCol w:w="2276"/>
        <w:gridCol w:w="2266"/>
        <w:gridCol w:w="2235"/>
      </w:tblGrid>
      <w:tr w:rsidR="000E684F" w:rsidRPr="00E50ECE" w14:paraId="5B69FE85" w14:textId="77777777" w:rsidTr="000E684F">
        <w:tc>
          <w:tcPr>
            <w:tcW w:w="440" w:type="pct"/>
            <w:vAlign w:val="center"/>
          </w:tcPr>
          <w:p w14:paraId="5B340E30" w14:textId="1733518E" w:rsidR="000E684F" w:rsidRPr="00E50ECE" w:rsidRDefault="000E684F" w:rsidP="00150213">
            <w:pPr>
              <w:rPr>
                <w:b/>
              </w:rPr>
            </w:pPr>
            <w:proofErr w:type="spellStart"/>
            <w:r>
              <w:rPr>
                <w:b/>
              </w:rPr>
              <w:t>GeVo</w:t>
            </w:r>
            <w:proofErr w:type="spellEnd"/>
          </w:p>
        </w:tc>
        <w:tc>
          <w:tcPr>
            <w:tcW w:w="912" w:type="pct"/>
            <w:shd w:val="clear" w:color="auto" w:fill="808080" w:themeFill="background1" w:themeFillShade="80"/>
          </w:tcPr>
          <w:p w14:paraId="77112F0F" w14:textId="77777777" w:rsidR="000E684F" w:rsidRPr="00E50ECE" w:rsidRDefault="000E684F" w:rsidP="00150213">
            <w:pPr>
              <w:jc w:val="center"/>
              <w:rPr>
                <w:b/>
              </w:rPr>
            </w:pPr>
            <w:r w:rsidRPr="00E50ECE">
              <w:rPr>
                <w:b/>
              </w:rPr>
              <w:t>TD</w:t>
            </w:r>
          </w:p>
        </w:tc>
        <w:tc>
          <w:tcPr>
            <w:tcW w:w="1225" w:type="pct"/>
            <w:shd w:val="clear" w:color="auto" w:fill="4BACC6" w:themeFill="accent5"/>
            <w:vAlign w:val="center"/>
          </w:tcPr>
          <w:p w14:paraId="69475AAB" w14:textId="428E6DDF" w:rsidR="000E684F" w:rsidRPr="00E50ECE" w:rsidRDefault="000E684F" w:rsidP="00150213">
            <w:pPr>
              <w:jc w:val="center"/>
              <w:rPr>
                <w:b/>
              </w:rPr>
            </w:pPr>
            <w:r>
              <w:rPr>
                <w:b/>
              </w:rPr>
              <w:t>ARK</w:t>
            </w:r>
          </w:p>
        </w:tc>
        <w:tc>
          <w:tcPr>
            <w:tcW w:w="1220" w:type="pct"/>
            <w:shd w:val="clear" w:color="auto" w:fill="F79646" w:themeFill="accent6"/>
            <w:vAlign w:val="center"/>
          </w:tcPr>
          <w:p w14:paraId="716E3480" w14:textId="107634E4" w:rsidR="000E684F" w:rsidRPr="00E50ECE" w:rsidRDefault="000E684F" w:rsidP="00150213">
            <w:pPr>
              <w:jc w:val="center"/>
              <w:rPr>
                <w:b/>
              </w:rPr>
            </w:pPr>
            <w:r>
              <w:rPr>
                <w:b/>
              </w:rPr>
              <w:t>ARF</w:t>
            </w:r>
          </w:p>
        </w:tc>
        <w:tc>
          <w:tcPr>
            <w:tcW w:w="1203" w:type="pct"/>
            <w:shd w:val="clear" w:color="auto" w:fill="FF0000"/>
            <w:vAlign w:val="center"/>
          </w:tcPr>
          <w:p w14:paraId="71AED68E" w14:textId="569919B8" w:rsidR="000E684F" w:rsidRPr="00E50ECE" w:rsidRDefault="000E684F" w:rsidP="00150213">
            <w:pPr>
              <w:jc w:val="center"/>
              <w:rPr>
                <w:b/>
              </w:rPr>
            </w:pPr>
            <w:r>
              <w:rPr>
                <w:b/>
              </w:rPr>
              <w:t>aktivplan</w:t>
            </w:r>
          </w:p>
        </w:tc>
      </w:tr>
      <w:tr w:rsidR="000E684F" w:rsidRPr="00E50ECE" w14:paraId="36AF19B2" w14:textId="77777777" w:rsidTr="000E684F">
        <w:trPr>
          <w:cantSplit/>
          <w:trHeight w:val="1285"/>
        </w:trPr>
        <w:tc>
          <w:tcPr>
            <w:tcW w:w="440" w:type="pct"/>
            <w:textDirection w:val="btLr"/>
            <w:vAlign w:val="center"/>
          </w:tcPr>
          <w:p w14:paraId="0C56149A" w14:textId="333C2D65" w:rsidR="000E684F" w:rsidRPr="002D11F1" w:rsidRDefault="000E684F" w:rsidP="00150213">
            <w:pPr>
              <w:ind w:left="113" w:right="113"/>
              <w:jc w:val="center"/>
              <w:rPr>
                <w:szCs w:val="22"/>
              </w:rPr>
            </w:pPr>
            <w:r w:rsidRPr="002D11F1">
              <w:rPr>
                <w:b/>
                <w:szCs w:val="22"/>
              </w:rPr>
              <w:t>Erhöhung</w:t>
            </w:r>
          </w:p>
        </w:tc>
        <w:tc>
          <w:tcPr>
            <w:tcW w:w="912" w:type="pct"/>
            <w:shd w:val="clear" w:color="auto" w:fill="D9D9D9" w:themeFill="background1" w:themeFillShade="D9"/>
            <w:vAlign w:val="center"/>
          </w:tcPr>
          <w:p w14:paraId="5D611B14" w14:textId="1B17BD32" w:rsidR="000E684F" w:rsidRPr="00E50ECE" w:rsidRDefault="000E684F" w:rsidP="00150213">
            <w:pPr>
              <w:jc w:val="center"/>
            </w:pPr>
          </w:p>
        </w:tc>
        <w:tc>
          <w:tcPr>
            <w:tcW w:w="1225" w:type="pct"/>
            <w:shd w:val="clear" w:color="auto" w:fill="DAEEF3" w:themeFill="accent5" w:themeFillTint="33"/>
          </w:tcPr>
          <w:p w14:paraId="5B06961D" w14:textId="77777777" w:rsidR="00064E6D" w:rsidRDefault="00064E6D" w:rsidP="00064E6D">
            <w:pPr>
              <w:pStyle w:val="Fuzeile"/>
              <w:tabs>
                <w:tab w:val="clear" w:pos="4536"/>
                <w:tab w:val="clear" w:pos="9072"/>
              </w:tabs>
              <w:ind w:left="360"/>
              <w:rPr>
                <w:szCs w:val="22"/>
              </w:rPr>
            </w:pPr>
          </w:p>
          <w:p w14:paraId="6E0EBC6B" w14:textId="77777777" w:rsidR="00CF3BC3" w:rsidRPr="00F36688" w:rsidRDefault="00CF3BC3" w:rsidP="00CF3BC3">
            <w:pPr>
              <w:jc w:val="center"/>
              <w:rPr>
                <w:sz w:val="18"/>
                <w:szCs w:val="18"/>
              </w:rPr>
            </w:pPr>
            <w:r w:rsidRPr="00F36688">
              <w:rPr>
                <w:sz w:val="18"/>
                <w:szCs w:val="18"/>
              </w:rPr>
              <w:t>gemäß Restlaufzeit</w:t>
            </w:r>
          </w:p>
          <w:p w14:paraId="465F3DFF" w14:textId="77777777" w:rsidR="00CF3BC3" w:rsidRPr="00F36688" w:rsidRDefault="00CF3BC3" w:rsidP="00CF3BC3">
            <w:pPr>
              <w:jc w:val="center"/>
              <w:rPr>
                <w:sz w:val="18"/>
                <w:szCs w:val="18"/>
              </w:rPr>
            </w:pPr>
          </w:p>
          <w:p w14:paraId="25504F17" w14:textId="4EDA337B" w:rsidR="000E684F" w:rsidRPr="00064E6D" w:rsidRDefault="00CF3BC3" w:rsidP="00CF3BC3">
            <w:pPr>
              <w:pStyle w:val="Fuzeile"/>
              <w:tabs>
                <w:tab w:val="clear" w:pos="4536"/>
                <w:tab w:val="clear" w:pos="9072"/>
              </w:tabs>
              <w:ind w:left="360"/>
              <w:rPr>
                <w:szCs w:val="22"/>
              </w:rPr>
            </w:pPr>
            <w:r w:rsidRPr="00F36688">
              <w:rPr>
                <w:sz w:val="18"/>
                <w:szCs w:val="18"/>
              </w:rPr>
              <w:t>Wie Neuvertrag (analog Dynamik)</w:t>
            </w:r>
          </w:p>
        </w:tc>
        <w:tc>
          <w:tcPr>
            <w:tcW w:w="1220" w:type="pct"/>
            <w:shd w:val="clear" w:color="auto" w:fill="FDE9D9" w:themeFill="accent6" w:themeFillTint="33"/>
          </w:tcPr>
          <w:p w14:paraId="26B9C25C" w14:textId="2043DE24" w:rsidR="000E684F" w:rsidRDefault="000E684F" w:rsidP="00150213">
            <w:pPr>
              <w:jc w:val="center"/>
              <w:rPr>
                <w:sz w:val="18"/>
                <w:szCs w:val="18"/>
              </w:rPr>
            </w:pPr>
          </w:p>
          <w:p w14:paraId="66ADD5A1" w14:textId="77777777" w:rsidR="00064E6D" w:rsidRDefault="00064E6D" w:rsidP="00150213">
            <w:pPr>
              <w:jc w:val="center"/>
              <w:rPr>
                <w:sz w:val="18"/>
                <w:szCs w:val="18"/>
              </w:rPr>
            </w:pPr>
          </w:p>
          <w:p w14:paraId="35E9776D" w14:textId="589766B0" w:rsidR="00064E6D" w:rsidRDefault="00064E6D" w:rsidP="00150213">
            <w:pPr>
              <w:jc w:val="center"/>
              <w:rPr>
                <w:sz w:val="18"/>
                <w:szCs w:val="18"/>
              </w:rPr>
            </w:pPr>
            <w:r>
              <w:rPr>
                <w:sz w:val="18"/>
                <w:szCs w:val="18"/>
              </w:rPr>
              <w:t>-</w:t>
            </w:r>
          </w:p>
          <w:p w14:paraId="2E7A2E02" w14:textId="77777777" w:rsidR="00064E6D" w:rsidRDefault="00064E6D" w:rsidP="00150213">
            <w:pPr>
              <w:jc w:val="center"/>
              <w:rPr>
                <w:sz w:val="18"/>
                <w:szCs w:val="18"/>
              </w:rPr>
            </w:pPr>
          </w:p>
          <w:p w14:paraId="0CE82FF8" w14:textId="3520BEBF" w:rsidR="00064E6D" w:rsidRPr="00F36688" w:rsidRDefault="00064E6D" w:rsidP="00150213">
            <w:pPr>
              <w:jc w:val="center"/>
              <w:rPr>
                <w:sz w:val="18"/>
                <w:szCs w:val="18"/>
              </w:rPr>
            </w:pPr>
          </w:p>
        </w:tc>
        <w:tc>
          <w:tcPr>
            <w:tcW w:w="1203" w:type="pct"/>
            <w:shd w:val="clear" w:color="auto" w:fill="F2DBDB" w:themeFill="accent2" w:themeFillTint="33"/>
          </w:tcPr>
          <w:p w14:paraId="23F5D957" w14:textId="77777777" w:rsidR="00CF3BC3" w:rsidRDefault="00CF3BC3" w:rsidP="000E684F">
            <w:pPr>
              <w:jc w:val="center"/>
              <w:rPr>
                <w:sz w:val="18"/>
                <w:szCs w:val="18"/>
              </w:rPr>
            </w:pPr>
          </w:p>
          <w:p w14:paraId="6F5F421A" w14:textId="77777777" w:rsidR="000E684F" w:rsidRPr="00F36688" w:rsidRDefault="000E684F" w:rsidP="000E684F">
            <w:pPr>
              <w:jc w:val="center"/>
              <w:rPr>
                <w:sz w:val="18"/>
                <w:szCs w:val="18"/>
              </w:rPr>
            </w:pPr>
            <w:r w:rsidRPr="00F36688">
              <w:rPr>
                <w:sz w:val="18"/>
                <w:szCs w:val="18"/>
              </w:rPr>
              <w:t>gemäß Restlaufzeit</w:t>
            </w:r>
          </w:p>
          <w:p w14:paraId="3477CC18" w14:textId="77777777" w:rsidR="000E684F" w:rsidRPr="00F36688" w:rsidRDefault="000E684F" w:rsidP="000E684F">
            <w:pPr>
              <w:jc w:val="center"/>
              <w:rPr>
                <w:sz w:val="18"/>
                <w:szCs w:val="18"/>
              </w:rPr>
            </w:pPr>
          </w:p>
          <w:p w14:paraId="3F68E893" w14:textId="72DD76BA" w:rsidR="000E684F" w:rsidRPr="00F36688" w:rsidRDefault="000E684F" w:rsidP="000E684F">
            <w:pPr>
              <w:jc w:val="center"/>
              <w:rPr>
                <w:sz w:val="18"/>
                <w:szCs w:val="18"/>
              </w:rPr>
            </w:pPr>
            <w:r w:rsidRPr="00F36688">
              <w:rPr>
                <w:sz w:val="18"/>
                <w:szCs w:val="18"/>
              </w:rPr>
              <w:t>Wie Neuvertrag (analog Dynamik)</w:t>
            </w:r>
          </w:p>
        </w:tc>
      </w:tr>
    </w:tbl>
    <w:p w14:paraId="6C6E4EE6" w14:textId="77777777" w:rsidR="00ED5322" w:rsidRPr="00ED5322" w:rsidRDefault="00ED5322" w:rsidP="006D5E97"/>
    <w:p w14:paraId="62A6277D" w14:textId="5CC95A32" w:rsidR="006D5E97" w:rsidRDefault="006D5E97" w:rsidP="006D5E97">
      <w:pPr>
        <w:pStyle w:val="berschrift4"/>
      </w:pPr>
      <w:r w:rsidRPr="008271C7">
        <w:t>Empfehlung</w:t>
      </w:r>
    </w:p>
    <w:p w14:paraId="2DEA2B60" w14:textId="77777777" w:rsidR="006D5E97" w:rsidRDefault="006D5E97" w:rsidP="006D5E97">
      <w:pPr>
        <w:pStyle w:val="berschrift4"/>
      </w:pPr>
      <w:r w:rsidRPr="00B247B6">
        <w:t>Abstimmung mit F1 der Mathematik</w:t>
      </w:r>
    </w:p>
    <w:p w14:paraId="0B8EDD71" w14:textId="77777777" w:rsidR="006D5E97" w:rsidRDefault="006D5E97" w:rsidP="006D5E97">
      <w:pPr>
        <w:pStyle w:val="berschrift4"/>
      </w:pPr>
      <w:r w:rsidRPr="00B247B6">
        <w:t>Abstimmung mit Produkttechnik</w:t>
      </w:r>
    </w:p>
    <w:p w14:paraId="7720ACB2" w14:textId="3DF135CE" w:rsidR="00A45C85" w:rsidRPr="00A45C85" w:rsidRDefault="006D5E97" w:rsidP="003B7371">
      <w:pPr>
        <w:pStyle w:val="berschrift4"/>
      </w:pPr>
      <w:r w:rsidRPr="00B247B6">
        <w:t>Entscheidung</w:t>
      </w:r>
    </w:p>
    <w:p w14:paraId="4A11AE0B" w14:textId="77777777" w:rsidR="006D5E97" w:rsidRDefault="006D5E97" w:rsidP="006D5E97">
      <w:pPr>
        <w:pStyle w:val="berschrift4"/>
      </w:pPr>
      <w:r w:rsidRPr="00B247B6">
        <w:t>Folgearbeiten</w:t>
      </w:r>
    </w:p>
    <w:p w14:paraId="6CA3AD14" w14:textId="77777777" w:rsidR="00C70B51" w:rsidRDefault="00C70B51" w:rsidP="00C70B51"/>
    <w:p w14:paraId="2CE50B24" w14:textId="392D5476" w:rsidR="00DA1CCC" w:rsidRDefault="00DA1CCC" w:rsidP="00DA1CCC">
      <w:pPr>
        <w:pStyle w:val="berschrift3"/>
      </w:pPr>
      <w:r>
        <w:lastRenderedPageBreak/>
        <w:t>Unbefristete Beitragsfreistellung</w:t>
      </w:r>
    </w:p>
    <w:p w14:paraId="702E9653" w14:textId="1B0E085D" w:rsidR="008D755D" w:rsidRDefault="00DA1CCC" w:rsidP="00DA1CCC">
      <w:pPr>
        <w:pStyle w:val="berschrift3"/>
        <w:numPr>
          <w:ilvl w:val="3"/>
          <w:numId w:val="1"/>
        </w:numPr>
      </w:pPr>
      <w:bookmarkStart w:id="26" w:name="_Toc449708263"/>
      <w:r>
        <w:t xml:space="preserve">Vollständige/Teilweise </w:t>
      </w:r>
      <w:r w:rsidR="00576D89">
        <w:t>Beitragsfreistellung</w:t>
      </w:r>
      <w:bookmarkEnd w:id="26"/>
    </w:p>
    <w:p w14:paraId="21A3B3AB" w14:textId="77777777" w:rsidR="00960414" w:rsidRDefault="00960414" w:rsidP="00960414">
      <w:pPr>
        <w:pStyle w:val="berschrift4"/>
      </w:pPr>
      <w:r>
        <w:t>Aktueller Stand</w:t>
      </w:r>
    </w:p>
    <w:p w14:paraId="20307B0B" w14:textId="77777777" w:rsidR="00960414" w:rsidRDefault="00960414" w:rsidP="00960414">
      <w:pPr>
        <w:rPr>
          <w:b/>
          <w:u w:val="single"/>
        </w:rPr>
      </w:pPr>
      <w:r w:rsidRPr="006E7FCB">
        <w:rPr>
          <w:b/>
          <w:u w:val="single"/>
        </w:rPr>
        <w:t>Vollständige Beitragsfreistellung:</w:t>
      </w:r>
    </w:p>
    <w:p w14:paraId="7EED1941" w14:textId="77777777" w:rsidR="00960414" w:rsidRPr="00493C6D" w:rsidRDefault="00960414" w:rsidP="00960414">
      <w:pPr>
        <w:rPr>
          <w:u w:val="single"/>
        </w:rPr>
      </w:pPr>
    </w:p>
    <w:p w14:paraId="68EEBEA8" w14:textId="24D1B878" w:rsidR="00960414" w:rsidRDefault="00960414" w:rsidP="00960414">
      <w:r>
        <w:t xml:space="preserve">Zur </w:t>
      </w:r>
      <w:r w:rsidRPr="00493C6D">
        <w:rPr>
          <w:u w:val="single"/>
        </w:rPr>
        <w:t>Kalkulation des Garantiekapitals</w:t>
      </w:r>
      <w:r>
        <w:t xml:space="preserve"> zum Rentenbeginn nach Beitragsfreistellung siehe </w:t>
      </w:r>
      <w:r>
        <w:fldChar w:fldCharType="begin"/>
      </w:r>
      <w:r>
        <w:instrText xml:space="preserve"> REF _Ref448491042 \r \h </w:instrText>
      </w:r>
      <w:r>
        <w:fldChar w:fldCharType="separate"/>
      </w:r>
      <w:r w:rsidR="00817E18">
        <w:t>6.3</w:t>
      </w:r>
      <w:r>
        <w:fldChar w:fldCharType="end"/>
      </w:r>
      <w:r>
        <w:t>.</w:t>
      </w:r>
    </w:p>
    <w:p w14:paraId="084C28D2" w14:textId="77777777" w:rsidR="00975D1F" w:rsidRDefault="00975D1F" w:rsidP="00960414"/>
    <w:tbl>
      <w:tblPr>
        <w:tblStyle w:val="Tabellenraster"/>
        <w:tblW w:w="5000" w:type="pct"/>
        <w:tblLook w:val="04A0" w:firstRow="1" w:lastRow="0" w:firstColumn="1" w:lastColumn="0" w:noHBand="0" w:noVBand="1"/>
      </w:tblPr>
      <w:tblGrid>
        <w:gridCol w:w="2283"/>
        <w:gridCol w:w="1205"/>
        <w:gridCol w:w="1335"/>
        <w:gridCol w:w="2454"/>
        <w:gridCol w:w="2011"/>
      </w:tblGrid>
      <w:tr w:rsidR="00975D1F" w:rsidRPr="00796A61" w14:paraId="65289D9E" w14:textId="77777777" w:rsidTr="00534553">
        <w:tc>
          <w:tcPr>
            <w:tcW w:w="1280" w:type="pct"/>
            <w:vAlign w:val="center"/>
          </w:tcPr>
          <w:p w14:paraId="1C1F4C92" w14:textId="77777777" w:rsidR="00975D1F" w:rsidRPr="003116BA" w:rsidRDefault="00975D1F" w:rsidP="00534553">
            <w:pPr>
              <w:rPr>
                <w:b/>
              </w:rPr>
            </w:pPr>
          </w:p>
        </w:tc>
        <w:tc>
          <w:tcPr>
            <w:tcW w:w="839" w:type="pct"/>
            <w:shd w:val="clear" w:color="auto" w:fill="808080" w:themeFill="background1" w:themeFillShade="80"/>
          </w:tcPr>
          <w:p w14:paraId="77C93741" w14:textId="77777777" w:rsidR="00975D1F" w:rsidRPr="00C6490D" w:rsidRDefault="00975D1F" w:rsidP="00534553">
            <w:pPr>
              <w:jc w:val="center"/>
              <w:rPr>
                <w:b/>
              </w:rPr>
            </w:pPr>
            <w:r w:rsidRPr="00C6490D">
              <w:rPr>
                <w:b/>
              </w:rPr>
              <w:t>TD</w:t>
            </w:r>
          </w:p>
        </w:tc>
        <w:tc>
          <w:tcPr>
            <w:tcW w:w="839" w:type="pct"/>
            <w:shd w:val="clear" w:color="auto" w:fill="4BACC6" w:themeFill="accent5"/>
            <w:vAlign w:val="center"/>
          </w:tcPr>
          <w:p w14:paraId="7D59BDFB" w14:textId="77777777" w:rsidR="00975D1F" w:rsidRPr="00796A61" w:rsidRDefault="00975D1F" w:rsidP="00534553">
            <w:pPr>
              <w:jc w:val="center"/>
              <w:rPr>
                <w:b/>
              </w:rPr>
            </w:pPr>
            <w:r>
              <w:rPr>
                <w:b/>
              </w:rPr>
              <w:t>ARK</w:t>
            </w:r>
          </w:p>
        </w:tc>
        <w:tc>
          <w:tcPr>
            <w:tcW w:w="839" w:type="pct"/>
            <w:shd w:val="clear" w:color="auto" w:fill="F79646" w:themeFill="accent6"/>
            <w:vAlign w:val="center"/>
          </w:tcPr>
          <w:p w14:paraId="76DA52AC" w14:textId="77777777" w:rsidR="00975D1F" w:rsidRPr="00796A61" w:rsidRDefault="00975D1F" w:rsidP="00534553">
            <w:pPr>
              <w:jc w:val="center"/>
              <w:rPr>
                <w:b/>
              </w:rPr>
            </w:pPr>
            <w:r>
              <w:rPr>
                <w:b/>
              </w:rPr>
              <w:t>ARF</w:t>
            </w:r>
          </w:p>
        </w:tc>
        <w:tc>
          <w:tcPr>
            <w:tcW w:w="1203" w:type="pct"/>
            <w:shd w:val="clear" w:color="auto" w:fill="FF0000"/>
            <w:vAlign w:val="center"/>
          </w:tcPr>
          <w:p w14:paraId="30A28081" w14:textId="77777777" w:rsidR="00975D1F" w:rsidRPr="00796A61" w:rsidRDefault="00975D1F" w:rsidP="00534553">
            <w:pPr>
              <w:jc w:val="center"/>
              <w:rPr>
                <w:b/>
              </w:rPr>
            </w:pPr>
            <w:r>
              <w:rPr>
                <w:b/>
              </w:rPr>
              <w:t>aktivplan</w:t>
            </w:r>
          </w:p>
        </w:tc>
      </w:tr>
      <w:tr w:rsidR="00975D1F" w:rsidRPr="00796A61" w14:paraId="083A0BB5" w14:textId="77777777" w:rsidTr="00534553">
        <w:trPr>
          <w:trHeight w:val="391"/>
        </w:trPr>
        <w:tc>
          <w:tcPr>
            <w:tcW w:w="1280" w:type="pct"/>
            <w:vAlign w:val="center"/>
          </w:tcPr>
          <w:p w14:paraId="62339E8C" w14:textId="68FC874F" w:rsidR="00975D1F" w:rsidRPr="00975D1F" w:rsidRDefault="00975D1F" w:rsidP="00534553">
            <w:pPr>
              <w:rPr>
                <w:b/>
              </w:rPr>
            </w:pPr>
            <w:r>
              <w:rPr>
                <w:b/>
              </w:rPr>
              <w:t>Voraussetzungen für Beitragsfreiste</w:t>
            </w:r>
            <w:r>
              <w:rPr>
                <w:b/>
              </w:rPr>
              <w:t>l</w:t>
            </w:r>
            <w:r>
              <w:rPr>
                <w:b/>
              </w:rPr>
              <w:t>lung</w:t>
            </w:r>
          </w:p>
        </w:tc>
        <w:tc>
          <w:tcPr>
            <w:tcW w:w="839" w:type="pct"/>
            <w:shd w:val="clear" w:color="auto" w:fill="D9D9D9" w:themeFill="background1" w:themeFillShade="D9"/>
            <w:vAlign w:val="center"/>
          </w:tcPr>
          <w:p w14:paraId="71564D21" w14:textId="77777777" w:rsidR="00975D1F" w:rsidRPr="00A03BDB" w:rsidRDefault="00975D1F" w:rsidP="00534553">
            <w:pPr>
              <w:jc w:val="center"/>
              <w:rPr>
                <w:b/>
              </w:rPr>
            </w:pPr>
          </w:p>
        </w:tc>
        <w:tc>
          <w:tcPr>
            <w:tcW w:w="839" w:type="pct"/>
            <w:shd w:val="clear" w:color="auto" w:fill="DAEEF3" w:themeFill="accent5" w:themeFillTint="33"/>
            <w:vAlign w:val="center"/>
          </w:tcPr>
          <w:p w14:paraId="16D9D6E3" w14:textId="28995970" w:rsidR="00975D1F" w:rsidRPr="009F0B7D" w:rsidRDefault="009F0B7D" w:rsidP="00534553">
            <w:pPr>
              <w:jc w:val="center"/>
              <w:rPr>
                <w:vertAlign w:val="superscript"/>
              </w:rPr>
            </w:pPr>
            <w:r>
              <w:t>X</w:t>
            </w:r>
            <w:r>
              <w:rPr>
                <w:vertAlign w:val="superscript"/>
              </w:rPr>
              <w:t>1)</w:t>
            </w:r>
          </w:p>
        </w:tc>
        <w:tc>
          <w:tcPr>
            <w:tcW w:w="839" w:type="pct"/>
            <w:shd w:val="clear" w:color="auto" w:fill="FDE9D9" w:themeFill="accent6" w:themeFillTint="33"/>
            <w:vAlign w:val="center"/>
          </w:tcPr>
          <w:p w14:paraId="3E158B85" w14:textId="75BDB464" w:rsidR="00975D1F" w:rsidRPr="006C28E2" w:rsidRDefault="009F0B7D" w:rsidP="00534553">
            <w:pPr>
              <w:jc w:val="center"/>
            </w:pPr>
            <w:r>
              <w:t>gesellschaftsspezifisch</w:t>
            </w:r>
          </w:p>
        </w:tc>
        <w:tc>
          <w:tcPr>
            <w:tcW w:w="1203" w:type="pct"/>
            <w:shd w:val="clear" w:color="auto" w:fill="F2DBDB" w:themeFill="accent2" w:themeFillTint="33"/>
            <w:vAlign w:val="center"/>
          </w:tcPr>
          <w:p w14:paraId="2FC7349C" w14:textId="5397C691" w:rsidR="00975D1F" w:rsidRPr="00B34C0C" w:rsidRDefault="00975D1F" w:rsidP="00975D1F">
            <w:pPr>
              <w:jc w:val="center"/>
            </w:pPr>
            <w:r>
              <w:t>X</w:t>
            </w:r>
            <w:r w:rsidR="009F0B7D">
              <w:rPr>
                <w:vertAlign w:val="superscript"/>
              </w:rPr>
              <w:t>2</w:t>
            </w:r>
            <w:r>
              <w:rPr>
                <w:vertAlign w:val="superscript"/>
              </w:rPr>
              <w:t>)</w:t>
            </w:r>
          </w:p>
        </w:tc>
      </w:tr>
    </w:tbl>
    <w:p w14:paraId="0F499DD7" w14:textId="77777777" w:rsidR="009F0B7D" w:rsidRDefault="009F0B7D" w:rsidP="009F0B7D"/>
    <w:p w14:paraId="531B0CF4" w14:textId="35921093" w:rsidR="009F0B7D" w:rsidRDefault="009F0B7D" w:rsidP="009F0B7D">
      <w:pPr>
        <w:ind w:left="705" w:hanging="345"/>
      </w:pPr>
      <w:r>
        <w:t>1)</w:t>
      </w:r>
      <w:r>
        <w:tab/>
        <w:t>Die bis dahin erreichte Mindestrente hat die gesellschaftsspezifische Mindesthöhe e</w:t>
      </w:r>
      <w:r>
        <w:t>r</w:t>
      </w:r>
      <w:r>
        <w:t>reicht</w:t>
      </w:r>
    </w:p>
    <w:p w14:paraId="4DDC152E" w14:textId="0B9EABDD" w:rsidR="00335B69" w:rsidRDefault="009F0B7D" w:rsidP="00B34B8C">
      <w:pPr>
        <w:ind w:left="360"/>
      </w:pPr>
      <w:r>
        <w:t>2</w:t>
      </w:r>
      <w:r w:rsidR="00960414">
        <w:t xml:space="preserve">) </w:t>
      </w:r>
      <w:r w:rsidR="00960414">
        <w:tab/>
        <w:t>Summe bisheriger Beiträge mind. 1.000 Euro</w:t>
      </w:r>
    </w:p>
    <w:p w14:paraId="5C24F066" w14:textId="77777777" w:rsidR="00335B69" w:rsidRDefault="00335B69" w:rsidP="00335B69">
      <w:pPr>
        <w:pStyle w:val="Listenabsatz"/>
      </w:pPr>
    </w:p>
    <w:tbl>
      <w:tblPr>
        <w:tblStyle w:val="Tabellenraster"/>
        <w:tblW w:w="5000" w:type="pct"/>
        <w:tblLook w:val="04A0" w:firstRow="1" w:lastRow="0" w:firstColumn="1" w:lastColumn="0" w:noHBand="0" w:noVBand="1"/>
      </w:tblPr>
      <w:tblGrid>
        <w:gridCol w:w="4644"/>
        <w:gridCol w:w="1135"/>
        <w:gridCol w:w="1133"/>
        <w:gridCol w:w="1133"/>
        <w:gridCol w:w="1243"/>
      </w:tblGrid>
      <w:tr w:rsidR="00335B69" w:rsidRPr="00796A61" w14:paraId="37E926FB" w14:textId="77777777" w:rsidTr="00335B69">
        <w:tc>
          <w:tcPr>
            <w:tcW w:w="2500" w:type="pct"/>
            <w:vAlign w:val="center"/>
          </w:tcPr>
          <w:p w14:paraId="5C6E3727" w14:textId="77777777" w:rsidR="00335B69" w:rsidRPr="003116BA" w:rsidRDefault="00335B69" w:rsidP="00534553">
            <w:pPr>
              <w:rPr>
                <w:b/>
              </w:rPr>
            </w:pPr>
          </w:p>
        </w:tc>
        <w:tc>
          <w:tcPr>
            <w:tcW w:w="611" w:type="pct"/>
            <w:shd w:val="clear" w:color="auto" w:fill="808080" w:themeFill="background1" w:themeFillShade="80"/>
          </w:tcPr>
          <w:p w14:paraId="0B46B614" w14:textId="77777777" w:rsidR="00335B69" w:rsidRPr="00C6490D" w:rsidRDefault="00335B69" w:rsidP="00534553">
            <w:pPr>
              <w:jc w:val="center"/>
              <w:rPr>
                <w:b/>
              </w:rPr>
            </w:pPr>
            <w:r w:rsidRPr="00C6490D">
              <w:rPr>
                <w:b/>
              </w:rPr>
              <w:t>TD</w:t>
            </w:r>
          </w:p>
        </w:tc>
        <w:tc>
          <w:tcPr>
            <w:tcW w:w="610" w:type="pct"/>
            <w:shd w:val="clear" w:color="auto" w:fill="4BACC6" w:themeFill="accent5"/>
            <w:vAlign w:val="center"/>
          </w:tcPr>
          <w:p w14:paraId="32C3C7C0" w14:textId="77777777" w:rsidR="00335B69" w:rsidRPr="00796A61" w:rsidRDefault="00335B69" w:rsidP="00534553">
            <w:pPr>
              <w:jc w:val="center"/>
              <w:rPr>
                <w:b/>
              </w:rPr>
            </w:pPr>
            <w:r>
              <w:rPr>
                <w:b/>
              </w:rPr>
              <w:t>ARK</w:t>
            </w:r>
          </w:p>
        </w:tc>
        <w:tc>
          <w:tcPr>
            <w:tcW w:w="610" w:type="pct"/>
            <w:shd w:val="clear" w:color="auto" w:fill="F79646" w:themeFill="accent6"/>
            <w:vAlign w:val="center"/>
          </w:tcPr>
          <w:p w14:paraId="1BD2EA38" w14:textId="77777777" w:rsidR="00335B69" w:rsidRPr="00796A61" w:rsidRDefault="00335B69" w:rsidP="00534553">
            <w:pPr>
              <w:jc w:val="center"/>
              <w:rPr>
                <w:b/>
              </w:rPr>
            </w:pPr>
            <w:r>
              <w:rPr>
                <w:b/>
              </w:rPr>
              <w:t>ARF</w:t>
            </w:r>
          </w:p>
        </w:tc>
        <w:tc>
          <w:tcPr>
            <w:tcW w:w="669" w:type="pct"/>
            <w:shd w:val="clear" w:color="auto" w:fill="FF0000"/>
            <w:vAlign w:val="center"/>
          </w:tcPr>
          <w:p w14:paraId="0570152E" w14:textId="77777777" w:rsidR="00335B69" w:rsidRPr="00796A61" w:rsidRDefault="00335B69" w:rsidP="00534553">
            <w:pPr>
              <w:jc w:val="center"/>
              <w:rPr>
                <w:b/>
              </w:rPr>
            </w:pPr>
            <w:r>
              <w:rPr>
                <w:b/>
              </w:rPr>
              <w:t>aktivplan</w:t>
            </w:r>
          </w:p>
        </w:tc>
      </w:tr>
      <w:tr w:rsidR="00335B69" w:rsidRPr="00796A61" w14:paraId="414E3866" w14:textId="77777777" w:rsidTr="00335B69">
        <w:trPr>
          <w:trHeight w:val="391"/>
        </w:trPr>
        <w:tc>
          <w:tcPr>
            <w:tcW w:w="2500" w:type="pct"/>
            <w:vAlign w:val="center"/>
          </w:tcPr>
          <w:p w14:paraId="0689378A" w14:textId="5990B3E1" w:rsidR="00335B69" w:rsidRPr="00975D1F" w:rsidRDefault="00335B69" w:rsidP="00534553">
            <w:pPr>
              <w:rPr>
                <w:b/>
              </w:rPr>
            </w:pPr>
            <w:r>
              <w:rPr>
                <w:b/>
              </w:rPr>
              <w:t>Sonderzahlung nach Beitragsfreistellung möglich</w:t>
            </w:r>
          </w:p>
        </w:tc>
        <w:tc>
          <w:tcPr>
            <w:tcW w:w="611" w:type="pct"/>
            <w:shd w:val="clear" w:color="auto" w:fill="D9D9D9" w:themeFill="background1" w:themeFillShade="D9"/>
            <w:vAlign w:val="center"/>
          </w:tcPr>
          <w:p w14:paraId="59246021" w14:textId="77777777" w:rsidR="00335B69" w:rsidRPr="00A03BDB" w:rsidRDefault="00335B69" w:rsidP="00534553">
            <w:pPr>
              <w:jc w:val="center"/>
              <w:rPr>
                <w:b/>
              </w:rPr>
            </w:pPr>
          </w:p>
        </w:tc>
        <w:tc>
          <w:tcPr>
            <w:tcW w:w="610" w:type="pct"/>
            <w:shd w:val="clear" w:color="auto" w:fill="DAEEF3" w:themeFill="accent5" w:themeFillTint="33"/>
            <w:vAlign w:val="center"/>
          </w:tcPr>
          <w:p w14:paraId="6388B843" w14:textId="11CBFBE0" w:rsidR="00335B69" w:rsidRDefault="00335B69" w:rsidP="00534553">
            <w:pPr>
              <w:jc w:val="center"/>
            </w:pPr>
            <w:r>
              <w:t>X</w:t>
            </w:r>
          </w:p>
        </w:tc>
        <w:tc>
          <w:tcPr>
            <w:tcW w:w="610" w:type="pct"/>
            <w:shd w:val="clear" w:color="auto" w:fill="FDE9D9" w:themeFill="accent6" w:themeFillTint="33"/>
            <w:vAlign w:val="center"/>
          </w:tcPr>
          <w:p w14:paraId="0F11E039" w14:textId="1F51A997" w:rsidR="00335B69" w:rsidRPr="006C28E2" w:rsidRDefault="00335B69" w:rsidP="00534553">
            <w:pPr>
              <w:jc w:val="center"/>
            </w:pPr>
            <w:r>
              <w:t>X</w:t>
            </w:r>
          </w:p>
        </w:tc>
        <w:tc>
          <w:tcPr>
            <w:tcW w:w="669" w:type="pct"/>
            <w:shd w:val="clear" w:color="auto" w:fill="F2DBDB" w:themeFill="accent2" w:themeFillTint="33"/>
            <w:vAlign w:val="center"/>
          </w:tcPr>
          <w:p w14:paraId="3BD3A42D" w14:textId="0CED9724" w:rsidR="00335B69" w:rsidRPr="00B34C0C" w:rsidRDefault="00335B69" w:rsidP="00534553">
            <w:pPr>
              <w:jc w:val="center"/>
            </w:pPr>
            <w:r>
              <w:t>X</w:t>
            </w:r>
          </w:p>
        </w:tc>
      </w:tr>
    </w:tbl>
    <w:p w14:paraId="0F257309" w14:textId="77777777" w:rsidR="00335B69" w:rsidRDefault="00335B69" w:rsidP="00335B69">
      <w:pPr>
        <w:pStyle w:val="Listenabsatz"/>
      </w:pPr>
    </w:p>
    <w:p w14:paraId="2ABAD445" w14:textId="77777777" w:rsidR="00335B69" w:rsidRDefault="00335B69" w:rsidP="00335B69">
      <w:pPr>
        <w:pStyle w:val="Listenabsatz"/>
      </w:pPr>
    </w:p>
    <w:p w14:paraId="6AB99060" w14:textId="77777777" w:rsidR="00960414" w:rsidRDefault="00960414" w:rsidP="00960414"/>
    <w:p w14:paraId="6BE49567" w14:textId="77777777" w:rsidR="00960414" w:rsidRDefault="00960414" w:rsidP="00960414"/>
    <w:p w14:paraId="3B448B27" w14:textId="5AEA18D5" w:rsidR="00960414" w:rsidRDefault="00960414" w:rsidP="00960414">
      <w:pPr>
        <w:rPr>
          <w:b/>
          <w:u w:val="single"/>
        </w:rPr>
      </w:pPr>
      <w:r w:rsidRPr="00663E20">
        <w:rPr>
          <w:b/>
          <w:u w:val="single"/>
        </w:rPr>
        <w:t>Teilweise Beitragsfreistellung</w:t>
      </w:r>
      <w:r w:rsidR="00A47445">
        <w:rPr>
          <w:b/>
          <w:u w:val="single"/>
        </w:rPr>
        <w:t xml:space="preserve"> (=Herabsetzung der Beiträge)</w:t>
      </w:r>
      <w:r w:rsidRPr="00663E20">
        <w:rPr>
          <w:b/>
          <w:u w:val="single"/>
        </w:rPr>
        <w:t>:</w:t>
      </w:r>
    </w:p>
    <w:p w14:paraId="4F9B1EE0" w14:textId="77777777" w:rsidR="00960414" w:rsidRDefault="00960414" w:rsidP="00960414">
      <w:pPr>
        <w:rPr>
          <w:u w:val="single"/>
        </w:rPr>
      </w:pPr>
    </w:p>
    <w:p w14:paraId="0CFC4AB3" w14:textId="77777777" w:rsidR="00960414" w:rsidRDefault="00960414" w:rsidP="00960414">
      <w:r>
        <w:t>Die Möglichkeit zur teilweisen Beitragsfreistellung besteht bei allen Risikoträgern.</w:t>
      </w:r>
    </w:p>
    <w:p w14:paraId="45CA67E7" w14:textId="77777777" w:rsidR="00960414" w:rsidRPr="009667C3" w:rsidRDefault="00960414" w:rsidP="00960414"/>
    <w:p w14:paraId="0100EF93" w14:textId="77777777" w:rsidR="00960414" w:rsidRDefault="00960414" w:rsidP="00960414">
      <w:pPr>
        <w:rPr>
          <w:b/>
        </w:rPr>
      </w:pPr>
      <w:r>
        <w:rPr>
          <w:b/>
        </w:rPr>
        <w:t>Voraussetzungen für teilweise Beitragsfreistellung:</w:t>
      </w:r>
    </w:p>
    <w:p w14:paraId="3F5FAAFB" w14:textId="77777777" w:rsidR="00F70CCD" w:rsidRDefault="00F70CCD" w:rsidP="00960414">
      <w:pPr>
        <w:rPr>
          <w:b/>
        </w:rPr>
      </w:pPr>
    </w:p>
    <w:tbl>
      <w:tblPr>
        <w:tblStyle w:val="Tabellenraster"/>
        <w:tblW w:w="5000" w:type="pct"/>
        <w:tblLook w:val="04A0" w:firstRow="1" w:lastRow="0" w:firstColumn="1" w:lastColumn="0" w:noHBand="0" w:noVBand="1"/>
      </w:tblPr>
      <w:tblGrid>
        <w:gridCol w:w="4644"/>
        <w:gridCol w:w="1135"/>
        <w:gridCol w:w="1133"/>
        <w:gridCol w:w="1133"/>
        <w:gridCol w:w="1243"/>
      </w:tblGrid>
      <w:tr w:rsidR="00F70CCD" w:rsidRPr="00796A61" w14:paraId="57CCD089" w14:textId="77777777" w:rsidTr="009F2763">
        <w:tc>
          <w:tcPr>
            <w:tcW w:w="2500" w:type="pct"/>
            <w:vAlign w:val="center"/>
          </w:tcPr>
          <w:p w14:paraId="3451F9D7" w14:textId="77777777" w:rsidR="00F70CCD" w:rsidRPr="003116BA" w:rsidRDefault="00F70CCD" w:rsidP="009F2763">
            <w:pPr>
              <w:rPr>
                <w:b/>
              </w:rPr>
            </w:pPr>
          </w:p>
        </w:tc>
        <w:tc>
          <w:tcPr>
            <w:tcW w:w="611" w:type="pct"/>
            <w:shd w:val="clear" w:color="auto" w:fill="808080" w:themeFill="background1" w:themeFillShade="80"/>
          </w:tcPr>
          <w:p w14:paraId="47EA8E83" w14:textId="77777777" w:rsidR="00F70CCD" w:rsidRPr="00C6490D" w:rsidRDefault="00F70CCD" w:rsidP="009F2763">
            <w:pPr>
              <w:jc w:val="center"/>
              <w:rPr>
                <w:b/>
              </w:rPr>
            </w:pPr>
            <w:r w:rsidRPr="00C6490D">
              <w:rPr>
                <w:b/>
              </w:rPr>
              <w:t>TD</w:t>
            </w:r>
          </w:p>
        </w:tc>
        <w:tc>
          <w:tcPr>
            <w:tcW w:w="610" w:type="pct"/>
            <w:shd w:val="clear" w:color="auto" w:fill="4BACC6" w:themeFill="accent5"/>
            <w:vAlign w:val="center"/>
          </w:tcPr>
          <w:p w14:paraId="0C6A1687" w14:textId="77777777" w:rsidR="00F70CCD" w:rsidRPr="00796A61" w:rsidRDefault="00F70CCD" w:rsidP="009F2763">
            <w:pPr>
              <w:jc w:val="center"/>
              <w:rPr>
                <w:b/>
              </w:rPr>
            </w:pPr>
            <w:r>
              <w:rPr>
                <w:b/>
              </w:rPr>
              <w:t>ARK</w:t>
            </w:r>
          </w:p>
        </w:tc>
        <w:tc>
          <w:tcPr>
            <w:tcW w:w="610" w:type="pct"/>
            <w:shd w:val="clear" w:color="auto" w:fill="F79646" w:themeFill="accent6"/>
            <w:vAlign w:val="center"/>
          </w:tcPr>
          <w:p w14:paraId="5CEEF1D6" w14:textId="77777777" w:rsidR="00F70CCD" w:rsidRPr="00796A61" w:rsidRDefault="00F70CCD" w:rsidP="009F2763">
            <w:pPr>
              <w:jc w:val="center"/>
              <w:rPr>
                <w:b/>
              </w:rPr>
            </w:pPr>
            <w:r>
              <w:rPr>
                <w:b/>
              </w:rPr>
              <w:t>ARF</w:t>
            </w:r>
          </w:p>
        </w:tc>
        <w:tc>
          <w:tcPr>
            <w:tcW w:w="669" w:type="pct"/>
            <w:shd w:val="clear" w:color="auto" w:fill="FF0000"/>
            <w:vAlign w:val="center"/>
          </w:tcPr>
          <w:p w14:paraId="55C092CE" w14:textId="77777777" w:rsidR="00F70CCD" w:rsidRPr="00796A61" w:rsidRDefault="00F70CCD" w:rsidP="009F2763">
            <w:pPr>
              <w:jc w:val="center"/>
              <w:rPr>
                <w:b/>
              </w:rPr>
            </w:pPr>
            <w:r>
              <w:rPr>
                <w:b/>
              </w:rPr>
              <w:t>aktivplan</w:t>
            </w:r>
          </w:p>
        </w:tc>
      </w:tr>
      <w:tr w:rsidR="00F70CCD" w:rsidRPr="00796A61" w14:paraId="282749C2" w14:textId="77777777" w:rsidTr="009F2763">
        <w:trPr>
          <w:trHeight w:val="391"/>
        </w:trPr>
        <w:tc>
          <w:tcPr>
            <w:tcW w:w="2500" w:type="pct"/>
            <w:vAlign w:val="center"/>
          </w:tcPr>
          <w:p w14:paraId="2D23B7F4" w14:textId="106D65BD" w:rsidR="00F70CCD" w:rsidRDefault="00F70CCD" w:rsidP="009F2763">
            <w:pPr>
              <w:rPr>
                <w:b/>
              </w:rPr>
            </w:pPr>
            <w:r>
              <w:t>Summe bisheriger Beiträge</w:t>
            </w:r>
          </w:p>
        </w:tc>
        <w:tc>
          <w:tcPr>
            <w:tcW w:w="611" w:type="pct"/>
            <w:shd w:val="clear" w:color="auto" w:fill="D9D9D9" w:themeFill="background1" w:themeFillShade="D9"/>
            <w:vAlign w:val="center"/>
          </w:tcPr>
          <w:p w14:paraId="4E54E6D4" w14:textId="77777777" w:rsidR="00F70CCD" w:rsidRPr="00A03BDB" w:rsidRDefault="00F70CCD" w:rsidP="009F2763">
            <w:pPr>
              <w:jc w:val="center"/>
              <w:rPr>
                <w:b/>
              </w:rPr>
            </w:pPr>
          </w:p>
        </w:tc>
        <w:tc>
          <w:tcPr>
            <w:tcW w:w="610" w:type="pct"/>
            <w:shd w:val="clear" w:color="auto" w:fill="DAEEF3" w:themeFill="accent5" w:themeFillTint="33"/>
            <w:vAlign w:val="center"/>
          </w:tcPr>
          <w:p w14:paraId="2A282F07" w14:textId="77777777" w:rsidR="00F70CCD" w:rsidRDefault="00F70CCD" w:rsidP="009F2763">
            <w:pPr>
              <w:jc w:val="center"/>
            </w:pPr>
          </w:p>
        </w:tc>
        <w:tc>
          <w:tcPr>
            <w:tcW w:w="610" w:type="pct"/>
            <w:shd w:val="clear" w:color="auto" w:fill="FDE9D9" w:themeFill="accent6" w:themeFillTint="33"/>
            <w:vAlign w:val="center"/>
          </w:tcPr>
          <w:p w14:paraId="62A0FB7A" w14:textId="747385F8" w:rsidR="00F70CCD" w:rsidRDefault="00F70CCD" w:rsidP="009F2763">
            <w:pPr>
              <w:jc w:val="center"/>
            </w:pPr>
          </w:p>
        </w:tc>
        <w:tc>
          <w:tcPr>
            <w:tcW w:w="669" w:type="pct"/>
            <w:shd w:val="clear" w:color="auto" w:fill="F2DBDB" w:themeFill="accent2" w:themeFillTint="33"/>
            <w:vAlign w:val="center"/>
          </w:tcPr>
          <w:p w14:paraId="54DC72A7" w14:textId="1E46AB49" w:rsidR="00F70CCD" w:rsidRDefault="00F70CCD" w:rsidP="009F2763">
            <w:pPr>
              <w:jc w:val="center"/>
            </w:pPr>
            <w:r>
              <w:t>1000€</w:t>
            </w:r>
          </w:p>
        </w:tc>
      </w:tr>
      <w:tr w:rsidR="00F70CCD" w:rsidRPr="00796A61" w14:paraId="7B356D66" w14:textId="77777777" w:rsidTr="009F2763">
        <w:trPr>
          <w:trHeight w:val="391"/>
        </w:trPr>
        <w:tc>
          <w:tcPr>
            <w:tcW w:w="2500" w:type="pct"/>
            <w:vAlign w:val="center"/>
          </w:tcPr>
          <w:p w14:paraId="02ED6D66" w14:textId="66A3CC8C" w:rsidR="00F70CCD" w:rsidRDefault="00F70CCD" w:rsidP="009F2763">
            <w:pPr>
              <w:rPr>
                <w:b/>
              </w:rPr>
            </w:pPr>
            <w:r>
              <w:t>Jährliche Mindestbeitragssumme nach BF</w:t>
            </w:r>
          </w:p>
        </w:tc>
        <w:tc>
          <w:tcPr>
            <w:tcW w:w="611" w:type="pct"/>
            <w:shd w:val="clear" w:color="auto" w:fill="D9D9D9" w:themeFill="background1" w:themeFillShade="D9"/>
            <w:vAlign w:val="center"/>
          </w:tcPr>
          <w:p w14:paraId="698AA6D6" w14:textId="77777777" w:rsidR="00F70CCD" w:rsidRPr="00A03BDB" w:rsidRDefault="00F70CCD" w:rsidP="009F2763">
            <w:pPr>
              <w:jc w:val="center"/>
              <w:rPr>
                <w:b/>
              </w:rPr>
            </w:pPr>
          </w:p>
        </w:tc>
        <w:tc>
          <w:tcPr>
            <w:tcW w:w="610" w:type="pct"/>
            <w:shd w:val="clear" w:color="auto" w:fill="DAEEF3" w:themeFill="accent5" w:themeFillTint="33"/>
            <w:vAlign w:val="center"/>
          </w:tcPr>
          <w:p w14:paraId="072F5636" w14:textId="77777777" w:rsidR="00F70CCD" w:rsidRDefault="00F70CCD" w:rsidP="009F2763">
            <w:pPr>
              <w:jc w:val="center"/>
            </w:pPr>
          </w:p>
        </w:tc>
        <w:tc>
          <w:tcPr>
            <w:tcW w:w="610" w:type="pct"/>
            <w:shd w:val="clear" w:color="auto" w:fill="FDE9D9" w:themeFill="accent6" w:themeFillTint="33"/>
            <w:vAlign w:val="center"/>
          </w:tcPr>
          <w:p w14:paraId="3E0B0067" w14:textId="0EE771B5" w:rsidR="00F70CCD" w:rsidRDefault="00F70CCD" w:rsidP="009F2763">
            <w:pPr>
              <w:jc w:val="center"/>
            </w:pPr>
          </w:p>
        </w:tc>
        <w:tc>
          <w:tcPr>
            <w:tcW w:w="669" w:type="pct"/>
            <w:shd w:val="clear" w:color="auto" w:fill="F2DBDB" w:themeFill="accent2" w:themeFillTint="33"/>
            <w:vAlign w:val="center"/>
          </w:tcPr>
          <w:p w14:paraId="471B3E64" w14:textId="1825E3F7" w:rsidR="00F70CCD" w:rsidRDefault="00F70CCD" w:rsidP="009F2763">
            <w:pPr>
              <w:jc w:val="center"/>
            </w:pPr>
            <w:r>
              <w:t>300€</w:t>
            </w:r>
          </w:p>
        </w:tc>
      </w:tr>
      <w:tr w:rsidR="00CF3BC3" w:rsidRPr="00796A61" w14:paraId="130D6D35" w14:textId="77777777" w:rsidTr="009F2763">
        <w:trPr>
          <w:trHeight w:val="391"/>
        </w:trPr>
        <w:tc>
          <w:tcPr>
            <w:tcW w:w="2500" w:type="pct"/>
            <w:vAlign w:val="center"/>
          </w:tcPr>
          <w:p w14:paraId="69F3EA74" w14:textId="4E0DB476" w:rsidR="00CF3BC3" w:rsidRDefault="00CF3BC3" w:rsidP="009F2763">
            <w:r>
              <w:t>Neue Beitragssumme</w:t>
            </w:r>
          </w:p>
        </w:tc>
        <w:tc>
          <w:tcPr>
            <w:tcW w:w="611" w:type="pct"/>
            <w:shd w:val="clear" w:color="auto" w:fill="D9D9D9" w:themeFill="background1" w:themeFillShade="D9"/>
            <w:vAlign w:val="center"/>
          </w:tcPr>
          <w:p w14:paraId="4D765A87" w14:textId="77777777" w:rsidR="00CF3BC3" w:rsidRPr="00A03BDB" w:rsidRDefault="00CF3BC3" w:rsidP="009F2763">
            <w:pPr>
              <w:jc w:val="center"/>
              <w:rPr>
                <w:b/>
              </w:rPr>
            </w:pPr>
          </w:p>
        </w:tc>
        <w:tc>
          <w:tcPr>
            <w:tcW w:w="610" w:type="pct"/>
            <w:shd w:val="clear" w:color="auto" w:fill="DAEEF3" w:themeFill="accent5" w:themeFillTint="33"/>
            <w:vAlign w:val="center"/>
          </w:tcPr>
          <w:p w14:paraId="507BC695" w14:textId="77777777" w:rsidR="00CF3BC3" w:rsidRDefault="00CF3BC3" w:rsidP="009F2763">
            <w:pPr>
              <w:jc w:val="center"/>
            </w:pPr>
          </w:p>
        </w:tc>
        <w:tc>
          <w:tcPr>
            <w:tcW w:w="610" w:type="pct"/>
            <w:shd w:val="clear" w:color="auto" w:fill="FDE9D9" w:themeFill="accent6" w:themeFillTint="33"/>
            <w:vAlign w:val="center"/>
          </w:tcPr>
          <w:p w14:paraId="377E1E4B" w14:textId="77777777" w:rsidR="00CF3BC3" w:rsidRDefault="00CF3BC3" w:rsidP="009F2763">
            <w:pPr>
              <w:jc w:val="center"/>
            </w:pPr>
          </w:p>
        </w:tc>
        <w:tc>
          <w:tcPr>
            <w:tcW w:w="669" w:type="pct"/>
            <w:shd w:val="clear" w:color="auto" w:fill="F2DBDB" w:themeFill="accent2" w:themeFillTint="33"/>
            <w:vAlign w:val="center"/>
          </w:tcPr>
          <w:p w14:paraId="7C5CE6C1" w14:textId="30E4A41E" w:rsidR="00CF3BC3" w:rsidRDefault="00CF3BC3" w:rsidP="009F2763">
            <w:pPr>
              <w:jc w:val="center"/>
            </w:pPr>
            <w:r>
              <w:t>-</w:t>
            </w:r>
          </w:p>
        </w:tc>
      </w:tr>
      <w:tr w:rsidR="00CF3BC3" w:rsidRPr="00796A61" w14:paraId="706B6F20" w14:textId="77777777" w:rsidTr="009F2763">
        <w:trPr>
          <w:trHeight w:val="391"/>
        </w:trPr>
        <w:tc>
          <w:tcPr>
            <w:tcW w:w="2500" w:type="pct"/>
            <w:vAlign w:val="center"/>
          </w:tcPr>
          <w:p w14:paraId="05233DBC" w14:textId="7ED0F219" w:rsidR="00CF3BC3" w:rsidRDefault="00CF3BC3" w:rsidP="009F2763">
            <w:r>
              <w:t>Fondsgebundenes DK</w:t>
            </w:r>
          </w:p>
        </w:tc>
        <w:tc>
          <w:tcPr>
            <w:tcW w:w="611" w:type="pct"/>
            <w:shd w:val="clear" w:color="auto" w:fill="D9D9D9" w:themeFill="background1" w:themeFillShade="D9"/>
            <w:vAlign w:val="center"/>
          </w:tcPr>
          <w:p w14:paraId="3404009B" w14:textId="77777777" w:rsidR="00CF3BC3" w:rsidRPr="00A03BDB" w:rsidRDefault="00CF3BC3" w:rsidP="009F2763">
            <w:pPr>
              <w:jc w:val="center"/>
              <w:rPr>
                <w:b/>
              </w:rPr>
            </w:pPr>
          </w:p>
        </w:tc>
        <w:tc>
          <w:tcPr>
            <w:tcW w:w="610" w:type="pct"/>
            <w:shd w:val="clear" w:color="auto" w:fill="DAEEF3" w:themeFill="accent5" w:themeFillTint="33"/>
            <w:vAlign w:val="center"/>
          </w:tcPr>
          <w:p w14:paraId="189813B3" w14:textId="77777777" w:rsidR="00CF3BC3" w:rsidRDefault="00CF3BC3" w:rsidP="009F2763">
            <w:pPr>
              <w:jc w:val="center"/>
            </w:pPr>
          </w:p>
        </w:tc>
        <w:tc>
          <w:tcPr>
            <w:tcW w:w="610" w:type="pct"/>
            <w:shd w:val="clear" w:color="auto" w:fill="FDE9D9" w:themeFill="accent6" w:themeFillTint="33"/>
            <w:vAlign w:val="center"/>
          </w:tcPr>
          <w:p w14:paraId="1D388841" w14:textId="77777777" w:rsidR="00CF3BC3" w:rsidRDefault="00CF3BC3" w:rsidP="009F2763">
            <w:pPr>
              <w:jc w:val="center"/>
            </w:pPr>
          </w:p>
        </w:tc>
        <w:tc>
          <w:tcPr>
            <w:tcW w:w="669" w:type="pct"/>
            <w:shd w:val="clear" w:color="auto" w:fill="F2DBDB" w:themeFill="accent2" w:themeFillTint="33"/>
            <w:vAlign w:val="center"/>
          </w:tcPr>
          <w:p w14:paraId="1CCFF15E" w14:textId="4E78D01D" w:rsidR="00CF3BC3" w:rsidRDefault="00CF3BC3" w:rsidP="009F2763">
            <w:pPr>
              <w:jc w:val="center"/>
            </w:pPr>
            <w:r>
              <w:t>-</w:t>
            </w:r>
          </w:p>
        </w:tc>
      </w:tr>
    </w:tbl>
    <w:p w14:paraId="542F4409" w14:textId="77777777" w:rsidR="00F70CCD" w:rsidRDefault="00F70CCD" w:rsidP="00960414">
      <w:pPr>
        <w:rPr>
          <w:b/>
        </w:rPr>
      </w:pPr>
    </w:p>
    <w:p w14:paraId="3DE51A9A" w14:textId="77777777" w:rsidR="00F70CCD" w:rsidRDefault="00F70CCD" w:rsidP="00F70CCD">
      <w:pPr>
        <w:rPr>
          <w:u w:val="single"/>
        </w:rPr>
      </w:pPr>
      <w:r>
        <w:rPr>
          <w:u w:val="single"/>
        </w:rPr>
        <w:t xml:space="preserve">ARK: </w:t>
      </w:r>
    </w:p>
    <w:p w14:paraId="7F14A904" w14:textId="193A63D5" w:rsidR="00F70CCD" w:rsidRDefault="00F70CCD" w:rsidP="00F70CCD">
      <w:r>
        <w:t>Jederzeit möglich sofern Garantierente Mindesthöhe erreicht, sonst</w:t>
      </w:r>
    </w:p>
    <w:p w14:paraId="56A4F271" w14:textId="77777777" w:rsidR="00F70CCD" w:rsidRDefault="00F70CCD" w:rsidP="00F70CCD">
      <w:r>
        <w:tab/>
        <w:t>- Auszahlung des RKW (bei Beitragsfreistellung)</w:t>
      </w:r>
    </w:p>
    <w:p w14:paraId="10F5B9C9" w14:textId="77777777" w:rsidR="00F70CCD" w:rsidRDefault="00F70CCD" w:rsidP="00F70CCD">
      <w:r>
        <w:tab/>
        <w:t>- Reduktion in vorgegebenem Maße nicht zulässig (bei Herabsetzung des Beitrags)</w:t>
      </w:r>
    </w:p>
    <w:p w14:paraId="415436C3" w14:textId="77777777" w:rsidR="003A6E23" w:rsidRPr="003A6E23" w:rsidRDefault="003A6E23" w:rsidP="00960414">
      <w:pPr>
        <w:rPr>
          <w:color w:val="FF0000"/>
          <w:u w:val="single"/>
        </w:rPr>
      </w:pPr>
    </w:p>
    <w:p w14:paraId="4F6F42C2" w14:textId="77777777" w:rsidR="003A6E23" w:rsidRDefault="003A6E23" w:rsidP="00960414">
      <w:pPr>
        <w:rPr>
          <w:u w:val="single"/>
        </w:rPr>
      </w:pPr>
    </w:p>
    <w:p w14:paraId="401EE58B" w14:textId="65A134CD" w:rsidR="001F7F36" w:rsidRDefault="001F7F36" w:rsidP="00960414">
      <w:r w:rsidRPr="001F7F36">
        <w:t>Bem: Summ</w:t>
      </w:r>
      <w:r>
        <w:t>e de</w:t>
      </w:r>
      <w:r w:rsidR="0083217B">
        <w:t>r bisherigen Beiträge ist für aktivplan</w:t>
      </w:r>
      <w:r>
        <w:t xml:space="preserve"> relevant, damit Kleinstbetragsrenten vermieden werden. Für den Fondsanteil im aktivplan ist ja eine Mindestrente nicht bestim</w:t>
      </w:r>
      <w:r>
        <w:t>m</w:t>
      </w:r>
      <w:r>
        <w:t>bar.</w:t>
      </w:r>
    </w:p>
    <w:p w14:paraId="6001F4E9" w14:textId="111E01CE" w:rsidR="0083217B" w:rsidRPr="0083217B" w:rsidRDefault="0083217B" w:rsidP="00960414">
      <w:r>
        <w:rPr>
          <w:u w:val="single"/>
        </w:rPr>
        <w:t xml:space="preserve">ARF: </w:t>
      </w:r>
      <w:r>
        <w:t>analog Moderne Klassik( bis auf Garantierente) unter Einhaltung der Grenzen bei Ne</w:t>
      </w:r>
      <w:r>
        <w:t>u</w:t>
      </w:r>
      <w:r>
        <w:t>abschluss</w:t>
      </w:r>
    </w:p>
    <w:p w14:paraId="79CB552A" w14:textId="77777777" w:rsidR="001F7F36" w:rsidRDefault="001F7F36" w:rsidP="00960414">
      <w:pPr>
        <w:rPr>
          <w:u w:val="single"/>
        </w:rPr>
      </w:pPr>
    </w:p>
    <w:p w14:paraId="7DFDA397" w14:textId="70829C76" w:rsidR="005D5F8A" w:rsidRPr="005D5F8A" w:rsidRDefault="005D5F8A" w:rsidP="00960414">
      <w:pPr>
        <w:rPr>
          <w:b/>
        </w:rPr>
      </w:pPr>
      <w:r w:rsidRPr="005D5F8A">
        <w:rPr>
          <w:b/>
        </w:rPr>
        <w:t>Anpassung der EFG:</w:t>
      </w:r>
    </w:p>
    <w:p w14:paraId="1991269A" w14:textId="77777777" w:rsidR="005D5F8A" w:rsidRDefault="005D5F8A" w:rsidP="00960414">
      <w:pPr>
        <w:rPr>
          <w:u w:val="single"/>
        </w:rPr>
      </w:pPr>
    </w:p>
    <w:tbl>
      <w:tblPr>
        <w:tblStyle w:val="Tabellenraster"/>
        <w:tblW w:w="5000" w:type="pct"/>
        <w:tblLayout w:type="fixed"/>
        <w:tblLook w:val="04A0" w:firstRow="1" w:lastRow="0" w:firstColumn="1" w:lastColumn="0" w:noHBand="0" w:noVBand="1"/>
      </w:tblPr>
      <w:tblGrid>
        <w:gridCol w:w="817"/>
        <w:gridCol w:w="1694"/>
        <w:gridCol w:w="2133"/>
        <w:gridCol w:w="1986"/>
        <w:gridCol w:w="2658"/>
      </w:tblGrid>
      <w:tr w:rsidR="003A6E23" w:rsidRPr="00E50ECE" w14:paraId="603F034A" w14:textId="77777777" w:rsidTr="003A6E23">
        <w:tc>
          <w:tcPr>
            <w:tcW w:w="440" w:type="pct"/>
            <w:vAlign w:val="center"/>
          </w:tcPr>
          <w:p w14:paraId="5226108F" w14:textId="2D5C1AB5" w:rsidR="003A6E23" w:rsidRPr="00E50ECE" w:rsidRDefault="003A6E23" w:rsidP="00FD3AEA">
            <w:pPr>
              <w:rPr>
                <w:b/>
              </w:rPr>
            </w:pPr>
          </w:p>
        </w:tc>
        <w:tc>
          <w:tcPr>
            <w:tcW w:w="912" w:type="pct"/>
            <w:shd w:val="clear" w:color="auto" w:fill="808080" w:themeFill="background1" w:themeFillShade="80"/>
          </w:tcPr>
          <w:p w14:paraId="19563131" w14:textId="77777777" w:rsidR="003A6E23" w:rsidRPr="00E50ECE" w:rsidRDefault="003A6E23" w:rsidP="00FD3AEA">
            <w:pPr>
              <w:jc w:val="center"/>
              <w:rPr>
                <w:b/>
              </w:rPr>
            </w:pPr>
            <w:r w:rsidRPr="00E50ECE">
              <w:rPr>
                <w:b/>
              </w:rPr>
              <w:t>TD</w:t>
            </w:r>
          </w:p>
        </w:tc>
        <w:tc>
          <w:tcPr>
            <w:tcW w:w="1148" w:type="pct"/>
            <w:shd w:val="clear" w:color="auto" w:fill="4BACC6" w:themeFill="accent5"/>
            <w:vAlign w:val="center"/>
          </w:tcPr>
          <w:p w14:paraId="1AA9E637" w14:textId="211F1EEC" w:rsidR="003A6E23" w:rsidRPr="00E50ECE" w:rsidRDefault="003A6E23" w:rsidP="00FD3AEA">
            <w:pPr>
              <w:jc w:val="center"/>
              <w:rPr>
                <w:b/>
              </w:rPr>
            </w:pPr>
            <w:r>
              <w:rPr>
                <w:b/>
              </w:rPr>
              <w:t>ARK</w:t>
            </w:r>
          </w:p>
        </w:tc>
        <w:tc>
          <w:tcPr>
            <w:tcW w:w="1069" w:type="pct"/>
            <w:shd w:val="clear" w:color="auto" w:fill="F79646" w:themeFill="accent6"/>
            <w:vAlign w:val="center"/>
          </w:tcPr>
          <w:p w14:paraId="02F1956A" w14:textId="53970AF6" w:rsidR="003A6E23" w:rsidRPr="00E50ECE" w:rsidRDefault="003A6E23" w:rsidP="00FD3AEA">
            <w:pPr>
              <w:jc w:val="center"/>
              <w:rPr>
                <w:b/>
              </w:rPr>
            </w:pPr>
            <w:r>
              <w:rPr>
                <w:b/>
              </w:rPr>
              <w:t>ARF</w:t>
            </w:r>
          </w:p>
        </w:tc>
        <w:tc>
          <w:tcPr>
            <w:tcW w:w="1431" w:type="pct"/>
            <w:shd w:val="clear" w:color="auto" w:fill="FF0000"/>
            <w:vAlign w:val="center"/>
          </w:tcPr>
          <w:p w14:paraId="086D32B5" w14:textId="32F0AE32" w:rsidR="003A6E23" w:rsidRPr="00E50ECE" w:rsidRDefault="003A6E23" w:rsidP="00FD3AEA">
            <w:pPr>
              <w:jc w:val="center"/>
              <w:rPr>
                <w:b/>
              </w:rPr>
            </w:pPr>
            <w:r>
              <w:rPr>
                <w:b/>
              </w:rPr>
              <w:t>aktivplan</w:t>
            </w:r>
          </w:p>
        </w:tc>
      </w:tr>
      <w:tr w:rsidR="003A6E23" w:rsidRPr="00E50ECE" w14:paraId="24A607A9" w14:textId="77777777" w:rsidTr="003A6E23">
        <w:trPr>
          <w:cantSplit/>
          <w:trHeight w:val="1559"/>
        </w:trPr>
        <w:tc>
          <w:tcPr>
            <w:tcW w:w="440" w:type="pct"/>
            <w:textDirection w:val="btLr"/>
            <w:vAlign w:val="center"/>
          </w:tcPr>
          <w:p w14:paraId="6C6E0BA5" w14:textId="77777777" w:rsidR="003A6E23" w:rsidRPr="002D11F1" w:rsidRDefault="003A6E23" w:rsidP="00FD3AEA">
            <w:pPr>
              <w:ind w:left="113" w:right="113"/>
              <w:jc w:val="center"/>
              <w:rPr>
                <w:szCs w:val="22"/>
              </w:rPr>
            </w:pPr>
            <w:r w:rsidRPr="002D11F1">
              <w:rPr>
                <w:b/>
                <w:szCs w:val="22"/>
              </w:rPr>
              <w:lastRenderedPageBreak/>
              <w:t>Herabse</w:t>
            </w:r>
            <w:r w:rsidRPr="002D11F1">
              <w:rPr>
                <w:b/>
                <w:szCs w:val="22"/>
              </w:rPr>
              <w:t>t</w:t>
            </w:r>
            <w:r w:rsidRPr="002D11F1">
              <w:rPr>
                <w:b/>
                <w:szCs w:val="22"/>
              </w:rPr>
              <w:t>zung</w:t>
            </w:r>
          </w:p>
        </w:tc>
        <w:tc>
          <w:tcPr>
            <w:tcW w:w="912" w:type="pct"/>
            <w:shd w:val="clear" w:color="auto" w:fill="D9D9D9" w:themeFill="background1" w:themeFillShade="D9"/>
            <w:vAlign w:val="center"/>
          </w:tcPr>
          <w:p w14:paraId="54C1A31D" w14:textId="77777777" w:rsidR="003A6E23" w:rsidRPr="00340400" w:rsidRDefault="003A6E23" w:rsidP="00FD3AEA">
            <w:pPr>
              <w:jc w:val="center"/>
              <w:rPr>
                <w:sz w:val="16"/>
                <w:szCs w:val="16"/>
              </w:rPr>
            </w:pPr>
          </w:p>
        </w:tc>
        <w:tc>
          <w:tcPr>
            <w:tcW w:w="1148" w:type="pct"/>
            <w:shd w:val="clear" w:color="auto" w:fill="DAEEF3" w:themeFill="accent5" w:themeFillTint="33"/>
          </w:tcPr>
          <w:p w14:paraId="239B7836" w14:textId="16179073" w:rsidR="002A7221" w:rsidRDefault="003A6E23" w:rsidP="002A7221">
            <w:pPr>
              <w:jc w:val="center"/>
              <w:rPr>
                <w:sz w:val="18"/>
                <w:szCs w:val="18"/>
              </w:rPr>
            </w:pPr>
            <w:r w:rsidRPr="00A9172A">
              <w:rPr>
                <w:sz w:val="18"/>
                <w:szCs w:val="18"/>
              </w:rPr>
              <w:t>Spa</w:t>
            </w:r>
            <w:r w:rsidR="002A7221">
              <w:rPr>
                <w:sz w:val="18"/>
                <w:szCs w:val="18"/>
              </w:rPr>
              <w:t>rbeitragsverhältnis</w:t>
            </w:r>
          </w:p>
          <w:p w14:paraId="210D4C98" w14:textId="77777777" w:rsidR="002A7221" w:rsidRDefault="002A7221" w:rsidP="002A7221">
            <w:pPr>
              <w:jc w:val="center"/>
              <w:rPr>
                <w:sz w:val="18"/>
                <w:szCs w:val="18"/>
              </w:rPr>
            </w:pPr>
          </w:p>
          <w:p w14:paraId="3462D473" w14:textId="4E7D03F6" w:rsidR="002A7221" w:rsidRPr="00A9172A" w:rsidRDefault="002A7221" w:rsidP="002A7221">
            <w:pPr>
              <w:jc w:val="center"/>
              <w:rPr>
                <w:sz w:val="18"/>
                <w:szCs w:val="18"/>
              </w:rPr>
            </w:pPr>
            <w:r>
              <w:rPr>
                <w:sz w:val="18"/>
                <w:szCs w:val="18"/>
              </w:rPr>
              <w:t>Proportionale Redukt</w:t>
            </w:r>
            <w:r>
              <w:rPr>
                <w:sz w:val="18"/>
                <w:szCs w:val="18"/>
              </w:rPr>
              <w:t>i</w:t>
            </w:r>
            <w:r>
              <w:rPr>
                <w:sz w:val="18"/>
                <w:szCs w:val="18"/>
              </w:rPr>
              <w:t>on auf Bausteinebene</w:t>
            </w:r>
          </w:p>
          <w:p w14:paraId="50BC0F99" w14:textId="3B4A4ACF" w:rsidR="003A6E23" w:rsidRPr="00A9172A" w:rsidRDefault="003A6E23" w:rsidP="00FD3AEA">
            <w:pPr>
              <w:jc w:val="center"/>
              <w:rPr>
                <w:sz w:val="18"/>
                <w:szCs w:val="18"/>
              </w:rPr>
            </w:pPr>
          </w:p>
        </w:tc>
        <w:tc>
          <w:tcPr>
            <w:tcW w:w="1069" w:type="pct"/>
            <w:shd w:val="clear" w:color="auto" w:fill="FDE9D9" w:themeFill="accent6" w:themeFillTint="33"/>
          </w:tcPr>
          <w:p w14:paraId="5EAD5706" w14:textId="77777777" w:rsidR="003A6E23" w:rsidRDefault="003A6E23" w:rsidP="00B34B8C">
            <w:pPr>
              <w:jc w:val="center"/>
              <w:rPr>
                <w:sz w:val="18"/>
                <w:szCs w:val="18"/>
              </w:rPr>
            </w:pPr>
          </w:p>
          <w:p w14:paraId="3AF05E2B" w14:textId="77777777" w:rsidR="00B34B8C" w:rsidRDefault="00B34B8C" w:rsidP="00B34B8C">
            <w:pPr>
              <w:jc w:val="center"/>
              <w:rPr>
                <w:sz w:val="18"/>
                <w:szCs w:val="18"/>
              </w:rPr>
            </w:pPr>
          </w:p>
          <w:p w14:paraId="32595B0F" w14:textId="77777777" w:rsidR="00B34B8C" w:rsidRDefault="00B34B8C" w:rsidP="00B34B8C">
            <w:pPr>
              <w:jc w:val="center"/>
              <w:rPr>
                <w:sz w:val="18"/>
                <w:szCs w:val="18"/>
              </w:rPr>
            </w:pPr>
          </w:p>
          <w:p w14:paraId="73F6C25A" w14:textId="29071436" w:rsidR="00B34B8C" w:rsidRPr="00A9172A" w:rsidRDefault="00B34B8C" w:rsidP="00B34B8C">
            <w:pPr>
              <w:jc w:val="center"/>
              <w:rPr>
                <w:sz w:val="18"/>
                <w:szCs w:val="18"/>
              </w:rPr>
            </w:pPr>
            <w:r>
              <w:rPr>
                <w:sz w:val="18"/>
                <w:szCs w:val="18"/>
              </w:rPr>
              <w:t>-</w:t>
            </w:r>
          </w:p>
        </w:tc>
        <w:tc>
          <w:tcPr>
            <w:tcW w:w="1431" w:type="pct"/>
            <w:shd w:val="clear" w:color="auto" w:fill="F2DBDB" w:themeFill="accent2" w:themeFillTint="33"/>
          </w:tcPr>
          <w:p w14:paraId="12861A56" w14:textId="77777777" w:rsidR="002A7221" w:rsidRPr="00A9172A" w:rsidRDefault="002A7221" w:rsidP="002A7221">
            <w:pPr>
              <w:jc w:val="center"/>
              <w:rPr>
                <w:sz w:val="18"/>
                <w:szCs w:val="18"/>
              </w:rPr>
            </w:pPr>
            <w:r w:rsidRPr="00A9172A">
              <w:rPr>
                <w:sz w:val="18"/>
                <w:szCs w:val="18"/>
              </w:rPr>
              <w:t>Sparbeitragsverhältnis</w:t>
            </w:r>
          </w:p>
          <w:p w14:paraId="3DACFE3A" w14:textId="77777777" w:rsidR="002A7221" w:rsidRPr="00A9172A" w:rsidRDefault="002A7221" w:rsidP="002A7221">
            <w:pPr>
              <w:jc w:val="center"/>
              <w:rPr>
                <w:sz w:val="18"/>
                <w:szCs w:val="18"/>
              </w:rPr>
            </w:pPr>
            <w:r w:rsidRPr="00A9172A">
              <w:rPr>
                <w:sz w:val="18"/>
                <w:szCs w:val="18"/>
              </w:rPr>
              <w:t xml:space="preserve"> </w:t>
            </w:r>
          </w:p>
          <w:p w14:paraId="4EF4E946" w14:textId="30A1DE9F" w:rsidR="003A6E23" w:rsidRPr="00A9172A" w:rsidRDefault="002A7221" w:rsidP="002A7221">
            <w:pPr>
              <w:jc w:val="center"/>
              <w:rPr>
                <w:sz w:val="18"/>
                <w:szCs w:val="18"/>
              </w:rPr>
            </w:pPr>
            <w:r w:rsidRPr="00A9172A">
              <w:rPr>
                <w:sz w:val="18"/>
                <w:szCs w:val="18"/>
              </w:rPr>
              <w:t>Summe Sparbeiträge neu/Summe Sparbeiträge alt * bisheriges Garantiekapital</w:t>
            </w:r>
          </w:p>
        </w:tc>
      </w:tr>
    </w:tbl>
    <w:p w14:paraId="779DD48D" w14:textId="16401B45" w:rsidR="005D5F8A" w:rsidRDefault="005D5F8A" w:rsidP="00960414">
      <w:pPr>
        <w:rPr>
          <w:u w:val="single"/>
        </w:rPr>
      </w:pPr>
    </w:p>
    <w:p w14:paraId="30CC5AB8" w14:textId="6D36B33D" w:rsidR="00816002" w:rsidRDefault="00960414" w:rsidP="007065B0">
      <w:pPr>
        <w:pStyle w:val="berschrift4"/>
      </w:pPr>
      <w:r>
        <w:t>Empfehlung</w:t>
      </w:r>
    </w:p>
    <w:p w14:paraId="528F6352" w14:textId="77777777" w:rsidR="00184B14" w:rsidRPr="008F617A" w:rsidRDefault="00184B14" w:rsidP="00816002">
      <w:pPr>
        <w:ind w:left="1800"/>
      </w:pPr>
    </w:p>
    <w:p w14:paraId="462ED4A1" w14:textId="77777777" w:rsidR="00960414" w:rsidRDefault="00960414" w:rsidP="00960414">
      <w:pPr>
        <w:pStyle w:val="berschrift4"/>
      </w:pPr>
      <w:r w:rsidRPr="00B247B6">
        <w:t>Abstimmung mit F1 der Mathematik</w:t>
      </w:r>
    </w:p>
    <w:p w14:paraId="0DA00466" w14:textId="77777777" w:rsidR="00960414" w:rsidRDefault="00960414" w:rsidP="00960414">
      <w:pPr>
        <w:pStyle w:val="berschrift4"/>
      </w:pPr>
      <w:r w:rsidRPr="00B247B6">
        <w:t>Abstimmung mit Produkttechnik</w:t>
      </w:r>
    </w:p>
    <w:p w14:paraId="4ED583B6" w14:textId="77777777" w:rsidR="00960414" w:rsidRDefault="00960414" w:rsidP="00960414">
      <w:pPr>
        <w:pStyle w:val="berschrift4"/>
      </w:pPr>
      <w:r w:rsidRPr="00B247B6">
        <w:t>Entscheidung</w:t>
      </w:r>
    </w:p>
    <w:p w14:paraId="702AC1F8" w14:textId="77777777" w:rsidR="00960414" w:rsidRDefault="00960414" w:rsidP="00960414">
      <w:pPr>
        <w:pStyle w:val="berschrift4"/>
      </w:pPr>
      <w:r w:rsidRPr="00B247B6">
        <w:t>Folgearbeiten</w:t>
      </w:r>
    </w:p>
    <w:p w14:paraId="41DAFCBB" w14:textId="77777777" w:rsidR="007431FA" w:rsidRPr="00C70B51" w:rsidRDefault="007431FA" w:rsidP="00C70B51"/>
    <w:p w14:paraId="0FA31025" w14:textId="4396741B" w:rsidR="004F07AB" w:rsidRDefault="004F07AB" w:rsidP="00DA1CCC">
      <w:pPr>
        <w:pStyle w:val="berschrift3"/>
        <w:numPr>
          <w:ilvl w:val="3"/>
          <w:numId w:val="1"/>
        </w:numPr>
      </w:pPr>
      <w:bookmarkStart w:id="27" w:name="_Toc449708264"/>
      <w:r>
        <w:t>Wiederinkraftsetzung</w:t>
      </w:r>
      <w:bookmarkEnd w:id="27"/>
    </w:p>
    <w:p w14:paraId="7014ACB5" w14:textId="77777777" w:rsidR="00F70CCD" w:rsidRDefault="00DA1CCC" w:rsidP="004F07AB">
      <w:pPr>
        <w:pStyle w:val="berschrift4"/>
        <w:rPr>
          <w:b w:val="0"/>
        </w:rPr>
      </w:pPr>
      <w:r>
        <w:rPr>
          <w:b w:val="0"/>
        </w:rPr>
        <w:t xml:space="preserve">Voraussetzung: </w:t>
      </w:r>
    </w:p>
    <w:p w14:paraId="046394EE" w14:textId="7B7A1EBB" w:rsidR="00DA1CCC" w:rsidRPr="00F70CCD" w:rsidRDefault="00F70CCD" w:rsidP="004F07AB">
      <w:pPr>
        <w:pStyle w:val="berschrift4"/>
        <w:rPr>
          <w:b w:val="0"/>
          <w:sz w:val="22"/>
          <w:szCs w:val="22"/>
        </w:rPr>
      </w:pPr>
      <w:r w:rsidRPr="00F70CCD">
        <w:rPr>
          <w:b w:val="0"/>
          <w:sz w:val="22"/>
          <w:szCs w:val="22"/>
        </w:rPr>
        <w:t xml:space="preserve">ARK: </w:t>
      </w:r>
      <w:r w:rsidR="00DA1CCC" w:rsidRPr="00F70CCD">
        <w:rPr>
          <w:b w:val="0"/>
          <w:sz w:val="22"/>
          <w:szCs w:val="22"/>
        </w:rPr>
        <w:t>teilweise oder vollständige Beitragsfreistellung</w:t>
      </w:r>
    </w:p>
    <w:p w14:paraId="16F9E193" w14:textId="267A3C2B" w:rsidR="00F70CCD" w:rsidRDefault="00F70CCD" w:rsidP="00F70CCD">
      <w:pPr>
        <w:rPr>
          <w:szCs w:val="22"/>
        </w:rPr>
      </w:pPr>
      <w:r>
        <w:rPr>
          <w:szCs w:val="22"/>
        </w:rPr>
        <w:t>a</w:t>
      </w:r>
      <w:r w:rsidRPr="00F70CCD">
        <w:rPr>
          <w:szCs w:val="22"/>
        </w:rPr>
        <w:t>ktivplan</w:t>
      </w:r>
      <w:r>
        <w:rPr>
          <w:szCs w:val="22"/>
        </w:rPr>
        <w:t xml:space="preserve">: </w:t>
      </w:r>
      <w:r w:rsidRPr="00F70CCD">
        <w:rPr>
          <w:szCs w:val="22"/>
        </w:rPr>
        <w:t>teilweise oder vollständige Beitragsfreistellung</w:t>
      </w:r>
    </w:p>
    <w:p w14:paraId="3A630866" w14:textId="0FB4F281" w:rsidR="00F70CCD" w:rsidRPr="00F70CCD" w:rsidRDefault="00F70CCD" w:rsidP="00F70CCD">
      <w:pPr>
        <w:rPr>
          <w:szCs w:val="22"/>
        </w:rPr>
      </w:pPr>
      <w:r>
        <w:rPr>
          <w:szCs w:val="22"/>
        </w:rPr>
        <w:t>ARF: vollständige Beitragsfreistellung</w:t>
      </w:r>
    </w:p>
    <w:p w14:paraId="1D1BA5E0" w14:textId="77777777" w:rsidR="004F07AB" w:rsidRDefault="004F07AB" w:rsidP="004F07AB">
      <w:pPr>
        <w:pStyle w:val="berschrift4"/>
      </w:pPr>
      <w:r w:rsidRPr="00B247B6">
        <w:t>Aktueller Stand</w:t>
      </w:r>
    </w:p>
    <w:p w14:paraId="48B73ACC" w14:textId="77777777" w:rsidR="004F07AB" w:rsidRDefault="004F07AB" w:rsidP="004F07AB"/>
    <w:tbl>
      <w:tblPr>
        <w:tblStyle w:val="Tabellenraster"/>
        <w:tblW w:w="5000" w:type="pct"/>
        <w:tblLook w:val="04A0" w:firstRow="1" w:lastRow="0" w:firstColumn="1" w:lastColumn="0" w:noHBand="0" w:noVBand="1"/>
      </w:tblPr>
      <w:tblGrid>
        <w:gridCol w:w="4357"/>
        <w:gridCol w:w="987"/>
        <w:gridCol w:w="1286"/>
        <w:gridCol w:w="1274"/>
        <w:gridCol w:w="1384"/>
      </w:tblGrid>
      <w:tr w:rsidR="00AC2E62" w:rsidRPr="00796A61" w14:paraId="64AA8D88" w14:textId="77777777" w:rsidTr="009F2763">
        <w:tc>
          <w:tcPr>
            <w:tcW w:w="2345" w:type="pct"/>
            <w:vAlign w:val="center"/>
          </w:tcPr>
          <w:p w14:paraId="365C1DB1" w14:textId="77777777" w:rsidR="00AC2E62" w:rsidRPr="003116BA" w:rsidRDefault="00AC2E62" w:rsidP="009F2763">
            <w:pPr>
              <w:rPr>
                <w:b/>
              </w:rPr>
            </w:pPr>
          </w:p>
        </w:tc>
        <w:tc>
          <w:tcPr>
            <w:tcW w:w="531" w:type="pct"/>
            <w:shd w:val="clear" w:color="auto" w:fill="808080" w:themeFill="background1" w:themeFillShade="80"/>
          </w:tcPr>
          <w:p w14:paraId="06EBD0DE" w14:textId="77777777" w:rsidR="00AC2E62" w:rsidRPr="00C6490D" w:rsidRDefault="00AC2E62" w:rsidP="009F2763">
            <w:pPr>
              <w:jc w:val="center"/>
              <w:rPr>
                <w:b/>
              </w:rPr>
            </w:pPr>
            <w:r w:rsidRPr="00C6490D">
              <w:rPr>
                <w:b/>
              </w:rPr>
              <w:t>TD</w:t>
            </w:r>
          </w:p>
        </w:tc>
        <w:tc>
          <w:tcPr>
            <w:tcW w:w="692" w:type="pct"/>
            <w:shd w:val="clear" w:color="auto" w:fill="4BACC6" w:themeFill="accent5"/>
            <w:vAlign w:val="center"/>
          </w:tcPr>
          <w:p w14:paraId="1FB885A7" w14:textId="77777777" w:rsidR="00AC2E62" w:rsidRPr="00796A61" w:rsidRDefault="00AC2E62" w:rsidP="009F2763">
            <w:pPr>
              <w:jc w:val="center"/>
              <w:rPr>
                <w:b/>
              </w:rPr>
            </w:pPr>
            <w:r>
              <w:rPr>
                <w:b/>
              </w:rPr>
              <w:t>ARK</w:t>
            </w:r>
          </w:p>
        </w:tc>
        <w:tc>
          <w:tcPr>
            <w:tcW w:w="686" w:type="pct"/>
            <w:shd w:val="clear" w:color="auto" w:fill="F79646" w:themeFill="accent6"/>
            <w:vAlign w:val="center"/>
          </w:tcPr>
          <w:p w14:paraId="04EC2992" w14:textId="77777777" w:rsidR="00AC2E62" w:rsidRPr="00796A61" w:rsidRDefault="00AC2E62" w:rsidP="009F2763">
            <w:pPr>
              <w:jc w:val="center"/>
              <w:rPr>
                <w:b/>
              </w:rPr>
            </w:pPr>
            <w:r>
              <w:rPr>
                <w:b/>
              </w:rPr>
              <w:t>ARF</w:t>
            </w:r>
          </w:p>
        </w:tc>
        <w:tc>
          <w:tcPr>
            <w:tcW w:w="745" w:type="pct"/>
            <w:shd w:val="clear" w:color="auto" w:fill="FF0000"/>
            <w:vAlign w:val="center"/>
          </w:tcPr>
          <w:p w14:paraId="7303679B" w14:textId="77777777" w:rsidR="00AC2E62" w:rsidRPr="00796A61" w:rsidRDefault="00AC2E62" w:rsidP="009F2763">
            <w:pPr>
              <w:jc w:val="center"/>
              <w:rPr>
                <w:b/>
              </w:rPr>
            </w:pPr>
            <w:r>
              <w:rPr>
                <w:b/>
              </w:rPr>
              <w:t>aktivplan</w:t>
            </w:r>
          </w:p>
        </w:tc>
      </w:tr>
      <w:tr w:rsidR="00AC2E62" w:rsidRPr="00796A61" w14:paraId="767CB397" w14:textId="77777777" w:rsidTr="009F2763">
        <w:tc>
          <w:tcPr>
            <w:tcW w:w="2345" w:type="pct"/>
            <w:vAlign w:val="center"/>
          </w:tcPr>
          <w:p w14:paraId="7E048DB8" w14:textId="46409ABA" w:rsidR="00AC2E62" w:rsidRPr="00AC2E62" w:rsidRDefault="00AC2E62" w:rsidP="009F2763">
            <w:pPr>
              <w:rPr>
                <w:b/>
                <w:sz w:val="20"/>
                <w:szCs w:val="20"/>
                <w:u w:val="single"/>
              </w:rPr>
            </w:pPr>
            <w:r w:rsidRPr="00AC2E62">
              <w:rPr>
                <w:b/>
                <w:sz w:val="20"/>
                <w:szCs w:val="20"/>
              </w:rPr>
              <w:t xml:space="preserve">WIK </w:t>
            </w:r>
            <w:r w:rsidRPr="00AC2E62">
              <w:rPr>
                <w:b/>
                <w:sz w:val="20"/>
                <w:szCs w:val="20"/>
                <w:u w:val="single"/>
              </w:rPr>
              <w:t>ohne</w:t>
            </w:r>
            <w:r w:rsidRPr="00AC2E62">
              <w:rPr>
                <w:b/>
                <w:sz w:val="20"/>
                <w:szCs w:val="20"/>
              </w:rPr>
              <w:t xml:space="preserve"> Gesundheitsprüfung möglich</w:t>
            </w:r>
          </w:p>
        </w:tc>
        <w:tc>
          <w:tcPr>
            <w:tcW w:w="531" w:type="pct"/>
            <w:shd w:val="clear" w:color="auto" w:fill="D9D9D9" w:themeFill="background1" w:themeFillShade="D9"/>
            <w:vAlign w:val="center"/>
          </w:tcPr>
          <w:p w14:paraId="0FBDBA97" w14:textId="77777777" w:rsidR="00AC2E62" w:rsidRPr="00C6490D" w:rsidRDefault="00AC2E62" w:rsidP="009F2763">
            <w:pPr>
              <w:jc w:val="center"/>
              <w:rPr>
                <w:b/>
              </w:rPr>
            </w:pPr>
          </w:p>
        </w:tc>
        <w:tc>
          <w:tcPr>
            <w:tcW w:w="692" w:type="pct"/>
            <w:shd w:val="clear" w:color="auto" w:fill="DAEEF3" w:themeFill="accent5" w:themeFillTint="33"/>
            <w:vAlign w:val="center"/>
          </w:tcPr>
          <w:p w14:paraId="7CABF829" w14:textId="0F9F1338" w:rsidR="00AC2E62" w:rsidRDefault="00B34B8C" w:rsidP="009F2763">
            <w:pPr>
              <w:jc w:val="center"/>
            </w:pPr>
            <w:r>
              <w:t>X</w:t>
            </w:r>
          </w:p>
        </w:tc>
        <w:tc>
          <w:tcPr>
            <w:tcW w:w="686" w:type="pct"/>
            <w:shd w:val="clear" w:color="auto" w:fill="FDE9D9" w:themeFill="accent6" w:themeFillTint="33"/>
            <w:vAlign w:val="center"/>
          </w:tcPr>
          <w:p w14:paraId="6C5C3DC5" w14:textId="10511224" w:rsidR="00AC2E62" w:rsidRPr="009667C3" w:rsidRDefault="00FA559B" w:rsidP="009F2763">
            <w:pPr>
              <w:jc w:val="center"/>
            </w:pPr>
            <w:r>
              <w:t>X</w:t>
            </w:r>
          </w:p>
        </w:tc>
        <w:tc>
          <w:tcPr>
            <w:tcW w:w="745" w:type="pct"/>
            <w:shd w:val="clear" w:color="auto" w:fill="F2DBDB" w:themeFill="accent2" w:themeFillTint="33"/>
            <w:vAlign w:val="center"/>
          </w:tcPr>
          <w:p w14:paraId="29BA9897" w14:textId="6A822A1D" w:rsidR="00AC2E62" w:rsidRPr="009667C3" w:rsidRDefault="00FA559B" w:rsidP="009F2763">
            <w:pPr>
              <w:jc w:val="center"/>
            </w:pPr>
            <w:r>
              <w:t>X</w:t>
            </w:r>
          </w:p>
        </w:tc>
      </w:tr>
      <w:tr w:rsidR="00AC2E62" w:rsidRPr="00796A61" w14:paraId="02A41D7C" w14:textId="77777777" w:rsidTr="009F2763">
        <w:tc>
          <w:tcPr>
            <w:tcW w:w="2345" w:type="pct"/>
            <w:vAlign w:val="center"/>
          </w:tcPr>
          <w:p w14:paraId="2902A6C9" w14:textId="446EC957" w:rsidR="00AC2E62" w:rsidRDefault="00AC2E62" w:rsidP="009F2763">
            <w:r w:rsidRPr="00AC2E62">
              <w:rPr>
                <w:b/>
                <w:sz w:val="20"/>
                <w:szCs w:val="20"/>
              </w:rPr>
              <w:t xml:space="preserve">WIK </w:t>
            </w:r>
            <w:r>
              <w:rPr>
                <w:b/>
                <w:sz w:val="20"/>
                <w:szCs w:val="20"/>
                <w:u w:val="single"/>
              </w:rPr>
              <w:t>mit</w:t>
            </w:r>
            <w:r w:rsidRPr="00AC2E62">
              <w:rPr>
                <w:b/>
                <w:sz w:val="20"/>
                <w:szCs w:val="20"/>
              </w:rPr>
              <w:t xml:space="preserve"> Gesundheitsprüfung möglich</w:t>
            </w:r>
          </w:p>
        </w:tc>
        <w:tc>
          <w:tcPr>
            <w:tcW w:w="531" w:type="pct"/>
            <w:shd w:val="clear" w:color="auto" w:fill="D9D9D9" w:themeFill="background1" w:themeFillShade="D9"/>
            <w:vAlign w:val="center"/>
          </w:tcPr>
          <w:p w14:paraId="65C53B51" w14:textId="77777777" w:rsidR="00AC2E62" w:rsidRPr="00C6490D" w:rsidRDefault="00AC2E62" w:rsidP="009F2763">
            <w:pPr>
              <w:jc w:val="center"/>
              <w:rPr>
                <w:b/>
              </w:rPr>
            </w:pPr>
          </w:p>
        </w:tc>
        <w:tc>
          <w:tcPr>
            <w:tcW w:w="692" w:type="pct"/>
            <w:shd w:val="clear" w:color="auto" w:fill="DAEEF3" w:themeFill="accent5" w:themeFillTint="33"/>
            <w:vAlign w:val="center"/>
          </w:tcPr>
          <w:p w14:paraId="5A818B82" w14:textId="64B0F647" w:rsidR="00AC2E62" w:rsidRDefault="00B34B8C" w:rsidP="009F2763">
            <w:pPr>
              <w:jc w:val="center"/>
            </w:pPr>
            <w:r>
              <w:t>X</w:t>
            </w:r>
          </w:p>
        </w:tc>
        <w:tc>
          <w:tcPr>
            <w:tcW w:w="686" w:type="pct"/>
            <w:shd w:val="clear" w:color="auto" w:fill="FDE9D9" w:themeFill="accent6" w:themeFillTint="33"/>
            <w:vAlign w:val="center"/>
          </w:tcPr>
          <w:p w14:paraId="36D1E872" w14:textId="1131A5C7" w:rsidR="00AC2E62" w:rsidRDefault="00FA559B" w:rsidP="009F2763">
            <w:pPr>
              <w:jc w:val="center"/>
            </w:pPr>
            <w:r>
              <w:t>X</w:t>
            </w:r>
          </w:p>
        </w:tc>
        <w:tc>
          <w:tcPr>
            <w:tcW w:w="745" w:type="pct"/>
            <w:shd w:val="clear" w:color="auto" w:fill="F2DBDB" w:themeFill="accent2" w:themeFillTint="33"/>
            <w:vAlign w:val="center"/>
          </w:tcPr>
          <w:p w14:paraId="2DCF3EAC" w14:textId="103CAD7B" w:rsidR="00AC2E62" w:rsidRDefault="007065B0" w:rsidP="009F2763">
            <w:pPr>
              <w:jc w:val="center"/>
            </w:pPr>
            <w:r>
              <w:t>X</w:t>
            </w:r>
            <w:r w:rsidRPr="00E4026D">
              <w:rPr>
                <w:vertAlign w:val="superscript"/>
              </w:rPr>
              <w:t>1</w:t>
            </w:r>
          </w:p>
        </w:tc>
      </w:tr>
    </w:tbl>
    <w:p w14:paraId="58CFC8ED" w14:textId="77777777" w:rsidR="00AC2E62" w:rsidRPr="00973BAD" w:rsidRDefault="00AC2E62" w:rsidP="004F07AB"/>
    <w:p w14:paraId="76945252" w14:textId="77777777" w:rsidR="004F07AB" w:rsidRDefault="004F07AB" w:rsidP="004F07AB">
      <w:pPr>
        <w:rPr>
          <w:u w:val="single"/>
        </w:rPr>
      </w:pPr>
    </w:p>
    <w:p w14:paraId="3490489C" w14:textId="7369E521" w:rsidR="00E4026D" w:rsidRDefault="00E4026D" w:rsidP="009E681E">
      <w:pPr>
        <w:pStyle w:val="Listenabsatz"/>
        <w:numPr>
          <w:ilvl w:val="0"/>
          <w:numId w:val="21"/>
        </w:numPr>
      </w:pPr>
      <w:r w:rsidRPr="00E4026D">
        <w:t>Nur wegen BUZ nötig.</w:t>
      </w:r>
    </w:p>
    <w:p w14:paraId="7AD3F061" w14:textId="77777777" w:rsidR="00F23E07" w:rsidRDefault="00F23E07" w:rsidP="00F23E07"/>
    <w:tbl>
      <w:tblPr>
        <w:tblStyle w:val="Tabellenraster"/>
        <w:tblW w:w="5000" w:type="pct"/>
        <w:tblLayout w:type="fixed"/>
        <w:tblLook w:val="04A0" w:firstRow="1" w:lastRow="0" w:firstColumn="1" w:lastColumn="0" w:noHBand="0" w:noVBand="1"/>
      </w:tblPr>
      <w:tblGrid>
        <w:gridCol w:w="2658"/>
        <w:gridCol w:w="1412"/>
        <w:gridCol w:w="2023"/>
        <w:gridCol w:w="1952"/>
        <w:gridCol w:w="1243"/>
      </w:tblGrid>
      <w:tr w:rsidR="00F23E07" w:rsidRPr="00796A61" w14:paraId="7560066D" w14:textId="77777777" w:rsidTr="00F23E07">
        <w:tc>
          <w:tcPr>
            <w:tcW w:w="1431" w:type="pct"/>
            <w:vAlign w:val="center"/>
          </w:tcPr>
          <w:p w14:paraId="43CD36B6" w14:textId="77777777" w:rsidR="00F23E07" w:rsidRPr="003116BA" w:rsidRDefault="00F23E07" w:rsidP="009F2763">
            <w:pPr>
              <w:rPr>
                <w:b/>
              </w:rPr>
            </w:pPr>
          </w:p>
        </w:tc>
        <w:tc>
          <w:tcPr>
            <w:tcW w:w="760" w:type="pct"/>
            <w:shd w:val="clear" w:color="auto" w:fill="808080" w:themeFill="background1" w:themeFillShade="80"/>
          </w:tcPr>
          <w:p w14:paraId="32B8B38B" w14:textId="77777777" w:rsidR="00F23E07" w:rsidRPr="00C6490D" w:rsidRDefault="00F23E07" w:rsidP="009F2763">
            <w:pPr>
              <w:jc w:val="center"/>
              <w:rPr>
                <w:b/>
              </w:rPr>
            </w:pPr>
            <w:r w:rsidRPr="00C6490D">
              <w:rPr>
                <w:b/>
              </w:rPr>
              <w:t>TD</w:t>
            </w:r>
          </w:p>
        </w:tc>
        <w:tc>
          <w:tcPr>
            <w:tcW w:w="1089" w:type="pct"/>
            <w:shd w:val="clear" w:color="auto" w:fill="4BACC6" w:themeFill="accent5"/>
            <w:vAlign w:val="center"/>
          </w:tcPr>
          <w:p w14:paraId="72CCA3A6" w14:textId="77777777" w:rsidR="00F23E07" w:rsidRPr="00796A61" w:rsidRDefault="00F23E07" w:rsidP="009F2763">
            <w:pPr>
              <w:jc w:val="center"/>
              <w:rPr>
                <w:b/>
              </w:rPr>
            </w:pPr>
            <w:r>
              <w:rPr>
                <w:b/>
              </w:rPr>
              <w:t>ARK</w:t>
            </w:r>
          </w:p>
        </w:tc>
        <w:tc>
          <w:tcPr>
            <w:tcW w:w="1051" w:type="pct"/>
            <w:shd w:val="clear" w:color="auto" w:fill="F79646" w:themeFill="accent6"/>
            <w:vAlign w:val="center"/>
          </w:tcPr>
          <w:p w14:paraId="2FAF1470" w14:textId="77777777" w:rsidR="00F23E07" w:rsidRPr="00796A61" w:rsidRDefault="00F23E07" w:rsidP="009F2763">
            <w:pPr>
              <w:jc w:val="center"/>
              <w:rPr>
                <w:b/>
              </w:rPr>
            </w:pPr>
            <w:r>
              <w:rPr>
                <w:b/>
              </w:rPr>
              <w:t>ARF</w:t>
            </w:r>
          </w:p>
        </w:tc>
        <w:tc>
          <w:tcPr>
            <w:tcW w:w="669" w:type="pct"/>
            <w:shd w:val="clear" w:color="auto" w:fill="FF0000"/>
            <w:vAlign w:val="center"/>
          </w:tcPr>
          <w:p w14:paraId="6AAFCD33" w14:textId="77777777" w:rsidR="00F23E07" w:rsidRPr="00796A61" w:rsidRDefault="00F23E07" w:rsidP="009F2763">
            <w:pPr>
              <w:jc w:val="center"/>
              <w:rPr>
                <w:b/>
              </w:rPr>
            </w:pPr>
            <w:r>
              <w:rPr>
                <w:b/>
              </w:rPr>
              <w:t>aktivplan</w:t>
            </w:r>
          </w:p>
        </w:tc>
      </w:tr>
      <w:tr w:rsidR="00F23E07" w:rsidRPr="00796A61" w14:paraId="343C970B" w14:textId="77777777" w:rsidTr="00F23E07">
        <w:trPr>
          <w:trHeight w:val="391"/>
        </w:trPr>
        <w:tc>
          <w:tcPr>
            <w:tcW w:w="1431" w:type="pct"/>
            <w:vAlign w:val="center"/>
          </w:tcPr>
          <w:p w14:paraId="7FE368D2" w14:textId="1A365C02" w:rsidR="00F23E07" w:rsidRPr="00975D1F" w:rsidRDefault="00F23E07" w:rsidP="00F23E07">
            <w:pPr>
              <w:rPr>
                <w:b/>
              </w:rPr>
            </w:pPr>
            <w:r>
              <w:rPr>
                <w:b/>
              </w:rPr>
              <w:t>Möglichkeit zur Rüc</w:t>
            </w:r>
            <w:r>
              <w:rPr>
                <w:b/>
              </w:rPr>
              <w:t>k</w:t>
            </w:r>
            <w:r>
              <w:rPr>
                <w:b/>
              </w:rPr>
              <w:t>zahlung der Beiträge</w:t>
            </w:r>
          </w:p>
        </w:tc>
        <w:tc>
          <w:tcPr>
            <w:tcW w:w="760" w:type="pct"/>
            <w:shd w:val="clear" w:color="auto" w:fill="D9D9D9" w:themeFill="background1" w:themeFillShade="D9"/>
            <w:vAlign w:val="center"/>
          </w:tcPr>
          <w:p w14:paraId="52394FC7" w14:textId="77777777" w:rsidR="00F23E07" w:rsidRPr="00A03BDB" w:rsidRDefault="00F23E07" w:rsidP="009F2763">
            <w:pPr>
              <w:jc w:val="center"/>
              <w:rPr>
                <w:b/>
              </w:rPr>
            </w:pPr>
          </w:p>
        </w:tc>
        <w:tc>
          <w:tcPr>
            <w:tcW w:w="1089" w:type="pct"/>
            <w:shd w:val="clear" w:color="auto" w:fill="DAEEF3" w:themeFill="accent5" w:themeFillTint="33"/>
            <w:vAlign w:val="center"/>
          </w:tcPr>
          <w:p w14:paraId="7BB65922" w14:textId="6CE000DD" w:rsidR="00F23E07" w:rsidRPr="00F23E07" w:rsidRDefault="00F23E07" w:rsidP="009F2763">
            <w:pPr>
              <w:jc w:val="center"/>
              <w:rPr>
                <w:sz w:val="16"/>
                <w:szCs w:val="16"/>
              </w:rPr>
            </w:pPr>
            <w:r w:rsidRPr="00F23E07">
              <w:rPr>
                <w:sz w:val="16"/>
                <w:szCs w:val="16"/>
              </w:rPr>
              <w:t xml:space="preserve">nur innerhalb eines gesellschaftsspezifischen Zeitraums nach </w:t>
            </w:r>
            <w:proofErr w:type="spellStart"/>
            <w:r w:rsidRPr="00F23E07">
              <w:rPr>
                <w:sz w:val="16"/>
                <w:szCs w:val="16"/>
              </w:rPr>
              <w:t>Bfr</w:t>
            </w:r>
            <w:proofErr w:type="spellEnd"/>
            <w:r w:rsidRPr="00F23E07">
              <w:rPr>
                <w:sz w:val="16"/>
                <w:szCs w:val="16"/>
              </w:rPr>
              <w:t>-Termin möglich</w:t>
            </w:r>
          </w:p>
        </w:tc>
        <w:tc>
          <w:tcPr>
            <w:tcW w:w="1051" w:type="pct"/>
            <w:shd w:val="clear" w:color="auto" w:fill="FDE9D9" w:themeFill="accent6" w:themeFillTint="33"/>
            <w:vAlign w:val="center"/>
          </w:tcPr>
          <w:p w14:paraId="1D86775F" w14:textId="02A88453" w:rsidR="00F23E07" w:rsidRPr="006C28E2" w:rsidRDefault="00F23E07" w:rsidP="009F2763">
            <w:pPr>
              <w:jc w:val="center"/>
            </w:pPr>
            <w:r w:rsidRPr="00F23E07">
              <w:rPr>
                <w:sz w:val="16"/>
                <w:szCs w:val="16"/>
              </w:rPr>
              <w:t>nur innerhalb eines gesellschaftsspezif</w:t>
            </w:r>
            <w:r w:rsidRPr="00F23E07">
              <w:rPr>
                <w:sz w:val="16"/>
                <w:szCs w:val="16"/>
              </w:rPr>
              <w:t>i</w:t>
            </w:r>
            <w:r w:rsidRPr="00F23E07">
              <w:rPr>
                <w:sz w:val="16"/>
                <w:szCs w:val="16"/>
              </w:rPr>
              <w:t xml:space="preserve">schen Zeitraums nach </w:t>
            </w:r>
            <w:proofErr w:type="spellStart"/>
            <w:r w:rsidRPr="00F23E07">
              <w:rPr>
                <w:sz w:val="16"/>
                <w:szCs w:val="16"/>
              </w:rPr>
              <w:t>Bfr</w:t>
            </w:r>
            <w:proofErr w:type="spellEnd"/>
            <w:r w:rsidRPr="00F23E07">
              <w:rPr>
                <w:sz w:val="16"/>
                <w:szCs w:val="16"/>
              </w:rPr>
              <w:t>-Termin möglich</w:t>
            </w:r>
          </w:p>
        </w:tc>
        <w:tc>
          <w:tcPr>
            <w:tcW w:w="669" w:type="pct"/>
            <w:shd w:val="clear" w:color="auto" w:fill="F2DBDB" w:themeFill="accent2" w:themeFillTint="33"/>
            <w:vAlign w:val="center"/>
          </w:tcPr>
          <w:p w14:paraId="4A9E4151" w14:textId="58B908C0" w:rsidR="00F23E07" w:rsidRPr="00B34C0C" w:rsidRDefault="00F23E07" w:rsidP="009F2763">
            <w:pPr>
              <w:jc w:val="center"/>
            </w:pPr>
            <w:r>
              <w:t>X</w:t>
            </w:r>
            <w:r w:rsidRPr="00E4026D">
              <w:rPr>
                <w:vertAlign w:val="superscript"/>
              </w:rPr>
              <w:t>1)</w:t>
            </w:r>
          </w:p>
        </w:tc>
      </w:tr>
    </w:tbl>
    <w:p w14:paraId="0FACEE91" w14:textId="77777777" w:rsidR="004F07AB" w:rsidRDefault="004F07AB" w:rsidP="004F07AB"/>
    <w:p w14:paraId="1FBA5775" w14:textId="77777777" w:rsidR="00207144" w:rsidRPr="00D47121" w:rsidRDefault="00207144" w:rsidP="004F07AB">
      <w:pPr>
        <w:rPr>
          <w:u w:val="single"/>
        </w:rPr>
      </w:pPr>
    </w:p>
    <w:p w14:paraId="11647E8D" w14:textId="77777777" w:rsidR="00F23E07" w:rsidRDefault="00F23E07" w:rsidP="009E681E">
      <w:pPr>
        <w:pStyle w:val="Listenabsatz"/>
        <w:numPr>
          <w:ilvl w:val="0"/>
          <w:numId w:val="20"/>
        </w:numPr>
      </w:pPr>
      <w:r>
        <w:t>Frist zur Rückzahlung: 24 Monate</w:t>
      </w:r>
    </w:p>
    <w:p w14:paraId="768B4B78" w14:textId="77777777" w:rsidR="004F07AB" w:rsidRPr="00D85670" w:rsidRDefault="004F07AB" w:rsidP="004F07AB"/>
    <w:p w14:paraId="58DB1EB2" w14:textId="2584AEF3" w:rsidR="004F07AB" w:rsidRPr="0037751C" w:rsidRDefault="004F07AB" w:rsidP="004F07AB">
      <w:pPr>
        <w:rPr>
          <w:b/>
          <w:u w:val="single"/>
        </w:rPr>
      </w:pPr>
      <w:r w:rsidRPr="0037751C">
        <w:rPr>
          <w:b/>
          <w:u w:val="single"/>
        </w:rPr>
        <w:t>Voraussetzungen</w:t>
      </w:r>
      <w:r>
        <w:rPr>
          <w:b/>
          <w:u w:val="single"/>
        </w:rPr>
        <w:t xml:space="preserve"> für </w:t>
      </w:r>
      <w:r w:rsidR="00E4026D">
        <w:rPr>
          <w:b/>
          <w:u w:val="single"/>
        </w:rPr>
        <w:t xml:space="preserve">eine </w:t>
      </w:r>
      <w:r>
        <w:rPr>
          <w:b/>
          <w:u w:val="single"/>
        </w:rPr>
        <w:t>WIK</w:t>
      </w:r>
      <w:r w:rsidRPr="0037751C">
        <w:rPr>
          <w:b/>
          <w:u w:val="single"/>
        </w:rPr>
        <w:t>:</w:t>
      </w:r>
    </w:p>
    <w:p w14:paraId="69358647" w14:textId="77777777" w:rsidR="004F07AB" w:rsidRDefault="004F07AB" w:rsidP="004F07AB"/>
    <w:tbl>
      <w:tblPr>
        <w:tblStyle w:val="Tabellenraster"/>
        <w:tblW w:w="5000" w:type="pct"/>
        <w:tblLayout w:type="fixed"/>
        <w:tblLook w:val="04A0" w:firstRow="1" w:lastRow="0" w:firstColumn="1" w:lastColumn="0" w:noHBand="0" w:noVBand="1"/>
      </w:tblPr>
      <w:tblGrid>
        <w:gridCol w:w="672"/>
        <w:gridCol w:w="1419"/>
        <w:gridCol w:w="1375"/>
        <w:gridCol w:w="1744"/>
        <w:gridCol w:w="1843"/>
        <w:gridCol w:w="2235"/>
      </w:tblGrid>
      <w:tr w:rsidR="00F23E07" w:rsidRPr="0037751C" w14:paraId="40DEA402" w14:textId="77777777" w:rsidTr="006378D6">
        <w:tc>
          <w:tcPr>
            <w:tcW w:w="362" w:type="pct"/>
          </w:tcPr>
          <w:p w14:paraId="456D360C" w14:textId="77777777" w:rsidR="00F23E07" w:rsidRPr="00E50ECE" w:rsidRDefault="00F23E07" w:rsidP="00426FB1">
            <w:pPr>
              <w:rPr>
                <w:b/>
              </w:rPr>
            </w:pPr>
          </w:p>
        </w:tc>
        <w:tc>
          <w:tcPr>
            <w:tcW w:w="764" w:type="pct"/>
            <w:vAlign w:val="center"/>
          </w:tcPr>
          <w:p w14:paraId="09BF458D" w14:textId="77777777" w:rsidR="00F23E07" w:rsidRPr="00E50ECE" w:rsidRDefault="00F23E07" w:rsidP="00426FB1">
            <w:pPr>
              <w:rPr>
                <w:b/>
              </w:rPr>
            </w:pPr>
          </w:p>
        </w:tc>
        <w:tc>
          <w:tcPr>
            <w:tcW w:w="740" w:type="pct"/>
            <w:shd w:val="clear" w:color="auto" w:fill="808080" w:themeFill="background1" w:themeFillShade="80"/>
          </w:tcPr>
          <w:p w14:paraId="09DBE7E0" w14:textId="77777777" w:rsidR="00F23E07" w:rsidRPr="0037751C" w:rsidRDefault="00F23E07" w:rsidP="00426FB1">
            <w:pPr>
              <w:jc w:val="center"/>
              <w:rPr>
                <w:b/>
              </w:rPr>
            </w:pPr>
            <w:r w:rsidRPr="0037751C">
              <w:rPr>
                <w:b/>
              </w:rPr>
              <w:t>TD</w:t>
            </w:r>
          </w:p>
        </w:tc>
        <w:tc>
          <w:tcPr>
            <w:tcW w:w="939" w:type="pct"/>
            <w:shd w:val="clear" w:color="auto" w:fill="4BACC6" w:themeFill="accent5"/>
            <w:vAlign w:val="center"/>
          </w:tcPr>
          <w:p w14:paraId="545B31F3" w14:textId="5C58E853" w:rsidR="00F23E07" w:rsidRPr="0059364D" w:rsidRDefault="00F23E07" w:rsidP="00426FB1">
            <w:pPr>
              <w:jc w:val="center"/>
              <w:rPr>
                <w:b/>
                <w:vertAlign w:val="superscript"/>
              </w:rPr>
            </w:pPr>
            <w:r>
              <w:rPr>
                <w:b/>
              </w:rPr>
              <w:t>ARK</w:t>
            </w:r>
          </w:p>
        </w:tc>
        <w:tc>
          <w:tcPr>
            <w:tcW w:w="992" w:type="pct"/>
            <w:shd w:val="clear" w:color="auto" w:fill="F79646" w:themeFill="accent6"/>
            <w:vAlign w:val="center"/>
          </w:tcPr>
          <w:p w14:paraId="49980C3F" w14:textId="41A6DC52" w:rsidR="00F23E07" w:rsidRPr="0037751C" w:rsidRDefault="00F23E07" w:rsidP="00426FB1">
            <w:pPr>
              <w:jc w:val="center"/>
              <w:rPr>
                <w:b/>
              </w:rPr>
            </w:pPr>
            <w:r>
              <w:rPr>
                <w:b/>
              </w:rPr>
              <w:t>ARF</w:t>
            </w:r>
          </w:p>
        </w:tc>
        <w:tc>
          <w:tcPr>
            <w:tcW w:w="1203" w:type="pct"/>
            <w:shd w:val="clear" w:color="auto" w:fill="FF0000"/>
            <w:vAlign w:val="center"/>
          </w:tcPr>
          <w:p w14:paraId="3E5E4089" w14:textId="6A17C048" w:rsidR="00F23E07" w:rsidRPr="0037751C" w:rsidRDefault="00F23E07" w:rsidP="00426FB1">
            <w:pPr>
              <w:jc w:val="center"/>
              <w:rPr>
                <w:b/>
              </w:rPr>
            </w:pPr>
            <w:r>
              <w:rPr>
                <w:b/>
              </w:rPr>
              <w:t>aktivplan</w:t>
            </w:r>
          </w:p>
        </w:tc>
      </w:tr>
      <w:tr w:rsidR="00207144" w:rsidRPr="0037751C" w14:paraId="6F96446D" w14:textId="77777777" w:rsidTr="006378D6">
        <w:trPr>
          <w:cantSplit/>
          <w:trHeight w:val="1763"/>
        </w:trPr>
        <w:tc>
          <w:tcPr>
            <w:tcW w:w="362" w:type="pct"/>
            <w:vMerge w:val="restart"/>
            <w:textDirection w:val="btLr"/>
            <w:vAlign w:val="center"/>
          </w:tcPr>
          <w:p w14:paraId="3846AB35" w14:textId="77777777" w:rsidR="00207144" w:rsidRDefault="00207144" w:rsidP="00426FB1">
            <w:pPr>
              <w:ind w:left="113" w:right="113"/>
              <w:jc w:val="center"/>
              <w:rPr>
                <w:b/>
                <w:szCs w:val="22"/>
              </w:rPr>
            </w:pPr>
            <w:r w:rsidRPr="0037751C">
              <w:rPr>
                <w:b/>
                <w:szCs w:val="22"/>
                <w:u w:val="single"/>
              </w:rPr>
              <w:lastRenderedPageBreak/>
              <w:t>Ohne</w:t>
            </w:r>
            <w:r>
              <w:rPr>
                <w:b/>
                <w:szCs w:val="22"/>
              </w:rPr>
              <w:t xml:space="preserve"> Gesundheitsprüfung</w:t>
            </w:r>
          </w:p>
        </w:tc>
        <w:tc>
          <w:tcPr>
            <w:tcW w:w="764" w:type="pct"/>
            <w:vMerge w:val="restart"/>
            <w:vAlign w:val="center"/>
          </w:tcPr>
          <w:p w14:paraId="0A22D8DD" w14:textId="77777777" w:rsidR="00207144" w:rsidRPr="0037751C" w:rsidRDefault="00207144" w:rsidP="00426FB1">
            <w:pPr>
              <w:jc w:val="center"/>
              <w:rPr>
                <w:b/>
                <w:szCs w:val="22"/>
              </w:rPr>
            </w:pPr>
            <w:r>
              <w:rPr>
                <w:b/>
                <w:szCs w:val="22"/>
              </w:rPr>
              <w:t>Maximal verstrich</w:t>
            </w:r>
            <w:r>
              <w:rPr>
                <w:b/>
                <w:szCs w:val="22"/>
              </w:rPr>
              <w:t>e</w:t>
            </w:r>
            <w:r>
              <w:rPr>
                <w:b/>
                <w:szCs w:val="22"/>
              </w:rPr>
              <w:t>ne Zeit seit Freiste</w:t>
            </w:r>
            <w:r>
              <w:rPr>
                <w:b/>
                <w:szCs w:val="22"/>
              </w:rPr>
              <w:t>l</w:t>
            </w:r>
            <w:r>
              <w:rPr>
                <w:b/>
                <w:szCs w:val="22"/>
              </w:rPr>
              <w:t>lung</w:t>
            </w:r>
          </w:p>
        </w:tc>
        <w:tc>
          <w:tcPr>
            <w:tcW w:w="740" w:type="pct"/>
            <w:vMerge w:val="restart"/>
            <w:shd w:val="clear" w:color="auto" w:fill="D9D9D9" w:themeFill="background1" w:themeFillShade="D9"/>
            <w:vAlign w:val="center"/>
          </w:tcPr>
          <w:p w14:paraId="75E64A22" w14:textId="77777777" w:rsidR="00207144" w:rsidRPr="0059364D" w:rsidRDefault="00207144" w:rsidP="00426FB1">
            <w:pPr>
              <w:jc w:val="center"/>
              <w:rPr>
                <w:szCs w:val="20"/>
              </w:rPr>
            </w:pPr>
          </w:p>
        </w:tc>
        <w:tc>
          <w:tcPr>
            <w:tcW w:w="939" w:type="pct"/>
            <w:shd w:val="clear" w:color="auto" w:fill="DAEEF3" w:themeFill="accent5" w:themeFillTint="33"/>
            <w:vAlign w:val="center"/>
          </w:tcPr>
          <w:p w14:paraId="1EB6EEDE" w14:textId="77777777" w:rsidR="00207144" w:rsidRDefault="00207144" w:rsidP="00426FB1">
            <w:pPr>
              <w:jc w:val="center"/>
              <w:rPr>
                <w:szCs w:val="20"/>
              </w:rPr>
            </w:pPr>
            <w:r>
              <w:rPr>
                <w:szCs w:val="20"/>
              </w:rPr>
              <w:t>Ohne BUZ:</w:t>
            </w:r>
          </w:p>
          <w:p w14:paraId="6AF67F81" w14:textId="0AF676BC" w:rsidR="00207144" w:rsidRPr="0059364D" w:rsidRDefault="00207144" w:rsidP="00426FB1">
            <w:pPr>
              <w:jc w:val="center"/>
              <w:rPr>
                <w:szCs w:val="20"/>
              </w:rPr>
            </w:pPr>
            <w:r>
              <w:rPr>
                <w:szCs w:val="20"/>
              </w:rPr>
              <w:t>y</w:t>
            </w:r>
            <w:r w:rsidRPr="0059364D">
              <w:rPr>
                <w:szCs w:val="20"/>
              </w:rPr>
              <w:t xml:space="preserve"> Monate</w:t>
            </w:r>
          </w:p>
        </w:tc>
        <w:tc>
          <w:tcPr>
            <w:tcW w:w="992" w:type="pct"/>
            <w:vMerge w:val="restart"/>
            <w:shd w:val="clear" w:color="auto" w:fill="FDE9D9" w:themeFill="accent6" w:themeFillTint="33"/>
            <w:vAlign w:val="center"/>
          </w:tcPr>
          <w:p w14:paraId="0D86754C" w14:textId="7A8DABA3" w:rsidR="00207144" w:rsidRPr="0059364D" w:rsidRDefault="00207144" w:rsidP="00426FB1">
            <w:pPr>
              <w:jc w:val="center"/>
              <w:rPr>
                <w:szCs w:val="20"/>
              </w:rPr>
            </w:pPr>
            <w:r>
              <w:rPr>
                <w:szCs w:val="20"/>
              </w:rPr>
              <w:t>y Monate</w:t>
            </w:r>
          </w:p>
        </w:tc>
        <w:tc>
          <w:tcPr>
            <w:tcW w:w="1203" w:type="pct"/>
            <w:shd w:val="clear" w:color="auto" w:fill="F2DBDB" w:themeFill="accent2" w:themeFillTint="33"/>
            <w:vAlign w:val="center"/>
          </w:tcPr>
          <w:p w14:paraId="348F1145" w14:textId="7EE9A951" w:rsidR="00207144" w:rsidRPr="0059364D" w:rsidRDefault="00207144" w:rsidP="00426FB1">
            <w:pPr>
              <w:jc w:val="center"/>
              <w:rPr>
                <w:szCs w:val="20"/>
              </w:rPr>
            </w:pPr>
            <w:r>
              <w:rPr>
                <w:szCs w:val="20"/>
              </w:rPr>
              <w:t>keine</w:t>
            </w:r>
          </w:p>
        </w:tc>
      </w:tr>
      <w:tr w:rsidR="00207144" w:rsidRPr="0037751C" w14:paraId="6C6FFD57" w14:textId="77777777" w:rsidTr="006378D6">
        <w:trPr>
          <w:cantSplit/>
          <w:trHeight w:val="871"/>
        </w:trPr>
        <w:tc>
          <w:tcPr>
            <w:tcW w:w="362" w:type="pct"/>
            <w:vMerge/>
            <w:textDirection w:val="btLr"/>
            <w:vAlign w:val="center"/>
          </w:tcPr>
          <w:p w14:paraId="72CC0AEC" w14:textId="77777777" w:rsidR="00207144" w:rsidRPr="0037751C" w:rsidRDefault="00207144" w:rsidP="00426FB1">
            <w:pPr>
              <w:ind w:left="113" w:right="113"/>
              <w:jc w:val="center"/>
              <w:rPr>
                <w:b/>
                <w:szCs w:val="22"/>
                <w:u w:val="single"/>
              </w:rPr>
            </w:pPr>
          </w:p>
        </w:tc>
        <w:tc>
          <w:tcPr>
            <w:tcW w:w="764" w:type="pct"/>
            <w:vMerge/>
            <w:textDirection w:val="btLr"/>
            <w:vAlign w:val="center"/>
          </w:tcPr>
          <w:p w14:paraId="18CBED35" w14:textId="77777777" w:rsidR="00207144" w:rsidRDefault="00207144" w:rsidP="00426FB1">
            <w:pPr>
              <w:ind w:left="113" w:right="113"/>
              <w:jc w:val="center"/>
              <w:rPr>
                <w:b/>
                <w:szCs w:val="22"/>
              </w:rPr>
            </w:pPr>
          </w:p>
        </w:tc>
        <w:tc>
          <w:tcPr>
            <w:tcW w:w="740" w:type="pct"/>
            <w:vMerge/>
            <w:shd w:val="clear" w:color="auto" w:fill="D9D9D9" w:themeFill="background1" w:themeFillShade="D9"/>
            <w:vAlign w:val="center"/>
          </w:tcPr>
          <w:p w14:paraId="6257CC44" w14:textId="77777777" w:rsidR="00207144" w:rsidRPr="0059364D" w:rsidRDefault="00207144" w:rsidP="00426FB1">
            <w:pPr>
              <w:jc w:val="center"/>
              <w:rPr>
                <w:szCs w:val="20"/>
              </w:rPr>
            </w:pPr>
          </w:p>
        </w:tc>
        <w:tc>
          <w:tcPr>
            <w:tcW w:w="939" w:type="pct"/>
            <w:shd w:val="clear" w:color="auto" w:fill="DAEEF3" w:themeFill="accent5" w:themeFillTint="33"/>
            <w:vAlign w:val="center"/>
          </w:tcPr>
          <w:p w14:paraId="5D442784" w14:textId="77777777" w:rsidR="00207144" w:rsidRDefault="00207144" w:rsidP="00426FB1">
            <w:pPr>
              <w:jc w:val="center"/>
              <w:rPr>
                <w:szCs w:val="20"/>
              </w:rPr>
            </w:pPr>
            <w:r>
              <w:rPr>
                <w:szCs w:val="20"/>
              </w:rPr>
              <w:t>Mit BUZ:</w:t>
            </w:r>
          </w:p>
          <w:p w14:paraId="22CE61EE" w14:textId="3D5C96A6" w:rsidR="00207144" w:rsidRDefault="00207144" w:rsidP="00426FB1">
            <w:pPr>
              <w:jc w:val="center"/>
              <w:rPr>
                <w:szCs w:val="20"/>
              </w:rPr>
            </w:pPr>
            <w:r>
              <w:rPr>
                <w:szCs w:val="20"/>
              </w:rPr>
              <w:t>6 Monate</w:t>
            </w:r>
          </w:p>
          <w:p w14:paraId="1AACD27D" w14:textId="4CBE1EC8" w:rsidR="00207144" w:rsidRPr="00B80305" w:rsidRDefault="00207144" w:rsidP="00426FB1">
            <w:pPr>
              <w:jc w:val="center"/>
              <w:rPr>
                <w:szCs w:val="20"/>
                <w:vertAlign w:val="superscript"/>
              </w:rPr>
            </w:pPr>
          </w:p>
        </w:tc>
        <w:tc>
          <w:tcPr>
            <w:tcW w:w="992" w:type="pct"/>
            <w:vMerge/>
            <w:shd w:val="clear" w:color="auto" w:fill="FDE9D9" w:themeFill="accent6" w:themeFillTint="33"/>
            <w:vAlign w:val="center"/>
          </w:tcPr>
          <w:p w14:paraId="7313CF96" w14:textId="6D5D21CD" w:rsidR="00207144" w:rsidRPr="0059364D" w:rsidRDefault="00207144" w:rsidP="00426FB1">
            <w:pPr>
              <w:jc w:val="center"/>
              <w:rPr>
                <w:szCs w:val="20"/>
              </w:rPr>
            </w:pPr>
          </w:p>
        </w:tc>
        <w:tc>
          <w:tcPr>
            <w:tcW w:w="1203" w:type="pct"/>
            <w:shd w:val="clear" w:color="auto" w:fill="F2DBDB" w:themeFill="accent2" w:themeFillTint="33"/>
            <w:vAlign w:val="center"/>
          </w:tcPr>
          <w:p w14:paraId="04B10937" w14:textId="77777777" w:rsidR="00207144" w:rsidRDefault="00207144" w:rsidP="00426FB1">
            <w:pPr>
              <w:jc w:val="center"/>
              <w:rPr>
                <w:szCs w:val="20"/>
              </w:rPr>
            </w:pPr>
            <w:r>
              <w:rPr>
                <w:szCs w:val="20"/>
              </w:rPr>
              <w:t>Mit BUZ:</w:t>
            </w:r>
          </w:p>
          <w:p w14:paraId="2584A30D" w14:textId="2786B3C8" w:rsidR="00207144" w:rsidRPr="0059364D" w:rsidRDefault="00207144" w:rsidP="00426FB1">
            <w:pPr>
              <w:jc w:val="center"/>
              <w:rPr>
                <w:szCs w:val="20"/>
              </w:rPr>
            </w:pPr>
            <w:r>
              <w:rPr>
                <w:szCs w:val="20"/>
              </w:rPr>
              <w:t>6 Monate</w:t>
            </w:r>
          </w:p>
        </w:tc>
      </w:tr>
      <w:tr w:rsidR="00F254B4" w:rsidRPr="00E50ECE" w14:paraId="6584C0EB" w14:textId="77777777" w:rsidTr="00F254B4">
        <w:trPr>
          <w:cantSplit/>
          <w:trHeight w:val="707"/>
        </w:trPr>
        <w:tc>
          <w:tcPr>
            <w:tcW w:w="362" w:type="pct"/>
            <w:vMerge/>
            <w:textDirection w:val="btLr"/>
          </w:tcPr>
          <w:p w14:paraId="1F56E7B9" w14:textId="16BB3902" w:rsidR="00F254B4" w:rsidRPr="0037751C" w:rsidRDefault="00F254B4" w:rsidP="00426FB1">
            <w:pPr>
              <w:ind w:left="113" w:right="113"/>
              <w:jc w:val="center"/>
              <w:rPr>
                <w:szCs w:val="22"/>
              </w:rPr>
            </w:pPr>
          </w:p>
        </w:tc>
        <w:tc>
          <w:tcPr>
            <w:tcW w:w="764" w:type="pct"/>
            <w:vMerge w:val="restart"/>
            <w:vAlign w:val="center"/>
          </w:tcPr>
          <w:p w14:paraId="64045416" w14:textId="77777777" w:rsidR="00F254B4" w:rsidRPr="0037751C" w:rsidRDefault="00F254B4" w:rsidP="00426FB1">
            <w:pPr>
              <w:jc w:val="center"/>
              <w:rPr>
                <w:b/>
                <w:szCs w:val="22"/>
              </w:rPr>
            </w:pPr>
            <w:r>
              <w:rPr>
                <w:b/>
                <w:szCs w:val="22"/>
              </w:rPr>
              <w:t>Sonstige Vorausse</w:t>
            </w:r>
            <w:r>
              <w:rPr>
                <w:b/>
                <w:szCs w:val="22"/>
              </w:rPr>
              <w:t>t</w:t>
            </w:r>
            <w:r>
              <w:rPr>
                <w:b/>
                <w:szCs w:val="22"/>
              </w:rPr>
              <w:t>zungen</w:t>
            </w:r>
          </w:p>
        </w:tc>
        <w:tc>
          <w:tcPr>
            <w:tcW w:w="740" w:type="pct"/>
            <w:vMerge w:val="restart"/>
            <w:shd w:val="clear" w:color="auto" w:fill="D9D9D9" w:themeFill="background1" w:themeFillShade="D9"/>
            <w:vAlign w:val="center"/>
          </w:tcPr>
          <w:p w14:paraId="151AAC75" w14:textId="77777777" w:rsidR="00F254B4" w:rsidRPr="0059364D" w:rsidRDefault="00F254B4" w:rsidP="00426FB1">
            <w:pPr>
              <w:jc w:val="center"/>
              <w:rPr>
                <w:szCs w:val="20"/>
              </w:rPr>
            </w:pPr>
          </w:p>
        </w:tc>
        <w:tc>
          <w:tcPr>
            <w:tcW w:w="939" w:type="pct"/>
            <w:shd w:val="clear" w:color="auto" w:fill="DAEEF3" w:themeFill="accent5" w:themeFillTint="33"/>
            <w:vAlign w:val="center"/>
          </w:tcPr>
          <w:p w14:paraId="56F96F60" w14:textId="6D7C20F5" w:rsidR="007820CA" w:rsidRDefault="00F254B4" w:rsidP="007820CA">
            <w:pPr>
              <w:jc w:val="center"/>
              <w:rPr>
                <w:szCs w:val="20"/>
              </w:rPr>
            </w:pPr>
            <w:r>
              <w:rPr>
                <w:szCs w:val="20"/>
              </w:rPr>
              <w:t>Ohne BUZ:</w:t>
            </w:r>
          </w:p>
          <w:p w14:paraId="3B56BD86" w14:textId="0B212010" w:rsidR="00F254B4" w:rsidRPr="00F254B4" w:rsidRDefault="007820CA" w:rsidP="00426FB1">
            <w:pPr>
              <w:jc w:val="center"/>
              <w:rPr>
                <w:szCs w:val="22"/>
                <w:vertAlign w:val="superscript"/>
              </w:rPr>
            </w:pPr>
            <w:r>
              <w:rPr>
                <w:szCs w:val="20"/>
              </w:rPr>
              <w:t>Restliche BZD</w:t>
            </w:r>
            <w:r>
              <w:rPr>
                <w:szCs w:val="20"/>
                <w:vertAlign w:val="superscript"/>
              </w:rPr>
              <w:t xml:space="preserve"> </w:t>
            </w:r>
            <w:r>
              <w:rPr>
                <w:szCs w:val="20"/>
              </w:rPr>
              <w:t>&gt;= x</w:t>
            </w:r>
            <w:r w:rsidRPr="0059364D">
              <w:rPr>
                <w:szCs w:val="20"/>
              </w:rPr>
              <w:t xml:space="preserve"> Jahr</w:t>
            </w:r>
            <w:r>
              <w:rPr>
                <w:szCs w:val="20"/>
              </w:rPr>
              <w:t>e</w:t>
            </w:r>
          </w:p>
        </w:tc>
        <w:tc>
          <w:tcPr>
            <w:tcW w:w="992" w:type="pct"/>
            <w:vMerge w:val="restart"/>
            <w:shd w:val="clear" w:color="auto" w:fill="FDE9D9" w:themeFill="accent6" w:themeFillTint="33"/>
            <w:vAlign w:val="center"/>
          </w:tcPr>
          <w:p w14:paraId="09B1A04A" w14:textId="0F4590D8" w:rsidR="00F254B4" w:rsidRPr="0059364D" w:rsidRDefault="00207144" w:rsidP="00426FB1">
            <w:pPr>
              <w:jc w:val="center"/>
              <w:rPr>
                <w:szCs w:val="20"/>
              </w:rPr>
            </w:pPr>
            <w:r>
              <w:rPr>
                <w:szCs w:val="20"/>
              </w:rPr>
              <w:t>x Jahre</w:t>
            </w:r>
          </w:p>
        </w:tc>
        <w:tc>
          <w:tcPr>
            <w:tcW w:w="1203" w:type="pct"/>
            <w:vMerge w:val="restart"/>
            <w:shd w:val="clear" w:color="auto" w:fill="F2DBDB" w:themeFill="accent2" w:themeFillTint="33"/>
            <w:vAlign w:val="center"/>
          </w:tcPr>
          <w:p w14:paraId="4EBE4120" w14:textId="295B4EED" w:rsidR="00F254B4" w:rsidRDefault="00F254B4" w:rsidP="00F23E07">
            <w:pPr>
              <w:jc w:val="center"/>
              <w:rPr>
                <w:szCs w:val="20"/>
              </w:rPr>
            </w:pPr>
            <w:r>
              <w:rPr>
                <w:szCs w:val="20"/>
              </w:rPr>
              <w:t>Restliche BZD &gt;=5</w:t>
            </w:r>
          </w:p>
          <w:p w14:paraId="75ABC004" w14:textId="649171C3" w:rsidR="00F254B4" w:rsidRPr="0059364D" w:rsidRDefault="00F254B4" w:rsidP="00F23E07">
            <w:pPr>
              <w:jc w:val="center"/>
              <w:rPr>
                <w:szCs w:val="20"/>
              </w:rPr>
            </w:pPr>
            <w:r>
              <w:rPr>
                <w:szCs w:val="20"/>
              </w:rPr>
              <w:t>Jahre</w:t>
            </w:r>
          </w:p>
          <w:p w14:paraId="1A8B1A83" w14:textId="3AA87579" w:rsidR="00F254B4" w:rsidRPr="0059364D" w:rsidRDefault="00F254B4" w:rsidP="00426FB1">
            <w:pPr>
              <w:jc w:val="center"/>
              <w:rPr>
                <w:szCs w:val="20"/>
              </w:rPr>
            </w:pPr>
          </w:p>
        </w:tc>
      </w:tr>
      <w:tr w:rsidR="00F254B4" w:rsidRPr="00E50ECE" w14:paraId="5B36F4E0" w14:textId="77777777" w:rsidTr="006378D6">
        <w:trPr>
          <w:cantSplit/>
          <w:trHeight w:val="706"/>
        </w:trPr>
        <w:tc>
          <w:tcPr>
            <w:tcW w:w="362" w:type="pct"/>
            <w:vMerge/>
            <w:textDirection w:val="btLr"/>
          </w:tcPr>
          <w:p w14:paraId="03A50CAB" w14:textId="77777777" w:rsidR="00F254B4" w:rsidRPr="0037751C" w:rsidRDefault="00F254B4" w:rsidP="00426FB1">
            <w:pPr>
              <w:ind w:left="113" w:right="113"/>
              <w:jc w:val="center"/>
              <w:rPr>
                <w:szCs w:val="22"/>
              </w:rPr>
            </w:pPr>
          </w:p>
        </w:tc>
        <w:tc>
          <w:tcPr>
            <w:tcW w:w="764" w:type="pct"/>
            <w:vMerge/>
            <w:vAlign w:val="center"/>
          </w:tcPr>
          <w:p w14:paraId="6DE3AC5F" w14:textId="77777777" w:rsidR="00F254B4" w:rsidRDefault="00F254B4" w:rsidP="00426FB1">
            <w:pPr>
              <w:jc w:val="center"/>
              <w:rPr>
                <w:b/>
                <w:szCs w:val="22"/>
              </w:rPr>
            </w:pPr>
          </w:p>
        </w:tc>
        <w:tc>
          <w:tcPr>
            <w:tcW w:w="740" w:type="pct"/>
            <w:vMerge/>
            <w:shd w:val="clear" w:color="auto" w:fill="D9D9D9" w:themeFill="background1" w:themeFillShade="D9"/>
            <w:vAlign w:val="center"/>
          </w:tcPr>
          <w:p w14:paraId="5258B7D0" w14:textId="77777777" w:rsidR="00F254B4" w:rsidRPr="0059364D" w:rsidRDefault="00F254B4" w:rsidP="00426FB1">
            <w:pPr>
              <w:jc w:val="center"/>
              <w:rPr>
                <w:szCs w:val="20"/>
              </w:rPr>
            </w:pPr>
          </w:p>
        </w:tc>
        <w:tc>
          <w:tcPr>
            <w:tcW w:w="939" w:type="pct"/>
            <w:shd w:val="clear" w:color="auto" w:fill="DAEEF3" w:themeFill="accent5" w:themeFillTint="33"/>
            <w:vAlign w:val="center"/>
          </w:tcPr>
          <w:p w14:paraId="3692ACBD" w14:textId="77777777" w:rsidR="00F254B4" w:rsidRDefault="00F254B4" w:rsidP="00F254B4">
            <w:pPr>
              <w:jc w:val="center"/>
              <w:rPr>
                <w:szCs w:val="20"/>
              </w:rPr>
            </w:pPr>
            <w:r>
              <w:rPr>
                <w:szCs w:val="20"/>
              </w:rPr>
              <w:t>Mit BUZ:</w:t>
            </w:r>
          </w:p>
          <w:p w14:paraId="309097C8" w14:textId="33F9B1A4" w:rsidR="00F254B4" w:rsidRDefault="00F254B4" w:rsidP="00F254B4">
            <w:pPr>
              <w:jc w:val="center"/>
              <w:rPr>
                <w:szCs w:val="20"/>
              </w:rPr>
            </w:pPr>
            <w:r>
              <w:rPr>
                <w:szCs w:val="20"/>
              </w:rPr>
              <w:t>Restliche BZD</w:t>
            </w:r>
            <w:r>
              <w:rPr>
                <w:szCs w:val="20"/>
                <w:vertAlign w:val="superscript"/>
              </w:rPr>
              <w:t xml:space="preserve"> </w:t>
            </w:r>
            <w:r>
              <w:rPr>
                <w:szCs w:val="20"/>
              </w:rPr>
              <w:t>&gt;= 1</w:t>
            </w:r>
            <w:r w:rsidRPr="0059364D">
              <w:rPr>
                <w:szCs w:val="20"/>
              </w:rPr>
              <w:t xml:space="preserve"> Jahr</w:t>
            </w:r>
          </w:p>
        </w:tc>
        <w:tc>
          <w:tcPr>
            <w:tcW w:w="992" w:type="pct"/>
            <w:vMerge/>
            <w:shd w:val="clear" w:color="auto" w:fill="FDE9D9" w:themeFill="accent6" w:themeFillTint="33"/>
            <w:vAlign w:val="center"/>
          </w:tcPr>
          <w:p w14:paraId="361B98BE" w14:textId="77777777" w:rsidR="00F254B4" w:rsidRDefault="00F254B4" w:rsidP="00426FB1">
            <w:pPr>
              <w:jc w:val="center"/>
              <w:rPr>
                <w:szCs w:val="20"/>
              </w:rPr>
            </w:pPr>
          </w:p>
        </w:tc>
        <w:tc>
          <w:tcPr>
            <w:tcW w:w="1203" w:type="pct"/>
            <w:vMerge/>
            <w:shd w:val="clear" w:color="auto" w:fill="F2DBDB" w:themeFill="accent2" w:themeFillTint="33"/>
            <w:vAlign w:val="center"/>
          </w:tcPr>
          <w:p w14:paraId="5BBF76A1" w14:textId="77777777" w:rsidR="00F254B4" w:rsidRDefault="00F254B4" w:rsidP="00F23E07">
            <w:pPr>
              <w:jc w:val="center"/>
              <w:rPr>
                <w:szCs w:val="20"/>
              </w:rPr>
            </w:pPr>
          </w:p>
        </w:tc>
      </w:tr>
      <w:tr w:rsidR="007820CA" w:rsidRPr="00E50ECE" w14:paraId="44A9B2B2" w14:textId="77777777" w:rsidTr="007820CA">
        <w:trPr>
          <w:cantSplit/>
          <w:trHeight w:val="707"/>
        </w:trPr>
        <w:tc>
          <w:tcPr>
            <w:tcW w:w="362" w:type="pct"/>
            <w:vMerge w:val="restart"/>
            <w:textDirection w:val="btLr"/>
            <w:vAlign w:val="center"/>
          </w:tcPr>
          <w:p w14:paraId="30E9F374" w14:textId="58F25AC7" w:rsidR="007820CA" w:rsidRPr="0037751C" w:rsidRDefault="007820CA" w:rsidP="00426FB1">
            <w:pPr>
              <w:ind w:left="113" w:right="113"/>
              <w:jc w:val="center"/>
              <w:rPr>
                <w:b/>
                <w:szCs w:val="22"/>
              </w:rPr>
            </w:pPr>
            <w:r>
              <w:rPr>
                <w:b/>
                <w:szCs w:val="22"/>
                <w:u w:val="single"/>
              </w:rPr>
              <w:t>Mit</w:t>
            </w:r>
            <w:r>
              <w:rPr>
                <w:b/>
                <w:szCs w:val="22"/>
              </w:rPr>
              <w:t xml:space="preserve"> Gesundheitsprüfung</w:t>
            </w:r>
          </w:p>
        </w:tc>
        <w:tc>
          <w:tcPr>
            <w:tcW w:w="764" w:type="pct"/>
            <w:vMerge w:val="restart"/>
            <w:vAlign w:val="center"/>
          </w:tcPr>
          <w:p w14:paraId="1A2D7B31" w14:textId="77777777" w:rsidR="007820CA" w:rsidRPr="0037751C" w:rsidRDefault="007820CA" w:rsidP="00426FB1">
            <w:pPr>
              <w:jc w:val="center"/>
              <w:rPr>
                <w:b/>
                <w:szCs w:val="22"/>
              </w:rPr>
            </w:pPr>
            <w:r>
              <w:rPr>
                <w:b/>
                <w:szCs w:val="22"/>
              </w:rPr>
              <w:t>Maximal verstrich</w:t>
            </w:r>
            <w:r>
              <w:rPr>
                <w:b/>
                <w:szCs w:val="22"/>
              </w:rPr>
              <w:t>e</w:t>
            </w:r>
            <w:r>
              <w:rPr>
                <w:b/>
                <w:szCs w:val="22"/>
              </w:rPr>
              <w:t>ne Zeit seit Freiste</w:t>
            </w:r>
            <w:r>
              <w:rPr>
                <w:b/>
                <w:szCs w:val="22"/>
              </w:rPr>
              <w:t>l</w:t>
            </w:r>
            <w:r>
              <w:rPr>
                <w:b/>
                <w:szCs w:val="22"/>
              </w:rPr>
              <w:t>lung</w:t>
            </w:r>
          </w:p>
        </w:tc>
        <w:tc>
          <w:tcPr>
            <w:tcW w:w="740" w:type="pct"/>
            <w:vMerge w:val="restart"/>
            <w:shd w:val="clear" w:color="auto" w:fill="D9D9D9" w:themeFill="background1" w:themeFillShade="D9"/>
            <w:vAlign w:val="center"/>
          </w:tcPr>
          <w:p w14:paraId="5DDBB64E" w14:textId="77777777" w:rsidR="007820CA" w:rsidRPr="0059364D" w:rsidRDefault="007820CA" w:rsidP="00426FB1">
            <w:pPr>
              <w:jc w:val="center"/>
              <w:rPr>
                <w:szCs w:val="20"/>
              </w:rPr>
            </w:pPr>
          </w:p>
        </w:tc>
        <w:tc>
          <w:tcPr>
            <w:tcW w:w="939" w:type="pct"/>
            <w:shd w:val="clear" w:color="auto" w:fill="DAEEF3" w:themeFill="accent5" w:themeFillTint="33"/>
            <w:vAlign w:val="center"/>
          </w:tcPr>
          <w:p w14:paraId="10D7CCC6" w14:textId="77777777" w:rsidR="007820CA" w:rsidRDefault="007820CA" w:rsidP="00426FB1">
            <w:pPr>
              <w:jc w:val="center"/>
              <w:rPr>
                <w:szCs w:val="20"/>
              </w:rPr>
            </w:pPr>
            <w:r>
              <w:rPr>
                <w:szCs w:val="20"/>
              </w:rPr>
              <w:t>Ohne BUZ:</w:t>
            </w:r>
          </w:p>
          <w:p w14:paraId="50EDAE52" w14:textId="5767E0ED" w:rsidR="007820CA" w:rsidRPr="0059364D" w:rsidRDefault="007820CA" w:rsidP="00426FB1">
            <w:pPr>
              <w:jc w:val="center"/>
              <w:rPr>
                <w:szCs w:val="20"/>
              </w:rPr>
            </w:pPr>
            <w:r>
              <w:rPr>
                <w:szCs w:val="20"/>
              </w:rPr>
              <w:t>y Monate</w:t>
            </w:r>
          </w:p>
        </w:tc>
        <w:tc>
          <w:tcPr>
            <w:tcW w:w="992" w:type="pct"/>
            <w:vMerge w:val="restart"/>
            <w:shd w:val="clear" w:color="auto" w:fill="FDE9D9" w:themeFill="accent6" w:themeFillTint="33"/>
            <w:vAlign w:val="center"/>
          </w:tcPr>
          <w:p w14:paraId="49454D6A" w14:textId="598B4395" w:rsidR="007820CA" w:rsidRPr="0059364D" w:rsidRDefault="00207144" w:rsidP="00207144">
            <w:pPr>
              <w:jc w:val="center"/>
              <w:rPr>
                <w:szCs w:val="20"/>
              </w:rPr>
            </w:pPr>
            <w:r>
              <w:rPr>
                <w:szCs w:val="20"/>
              </w:rPr>
              <w:t>y Monate</w:t>
            </w:r>
          </w:p>
        </w:tc>
        <w:tc>
          <w:tcPr>
            <w:tcW w:w="1203" w:type="pct"/>
            <w:vMerge w:val="restart"/>
            <w:shd w:val="clear" w:color="auto" w:fill="F2DBDB" w:themeFill="accent2" w:themeFillTint="33"/>
            <w:vAlign w:val="center"/>
          </w:tcPr>
          <w:p w14:paraId="5DBD5D1B" w14:textId="3AC62E24" w:rsidR="007820CA" w:rsidRPr="0059364D" w:rsidRDefault="007820CA" w:rsidP="00426FB1">
            <w:pPr>
              <w:jc w:val="center"/>
              <w:rPr>
                <w:szCs w:val="20"/>
              </w:rPr>
            </w:pPr>
            <w:r>
              <w:rPr>
                <w:szCs w:val="20"/>
              </w:rPr>
              <w:t>keine</w:t>
            </w:r>
          </w:p>
        </w:tc>
      </w:tr>
      <w:tr w:rsidR="007820CA" w:rsidRPr="00E50ECE" w14:paraId="31AEEF4F" w14:textId="77777777" w:rsidTr="006378D6">
        <w:trPr>
          <w:cantSplit/>
          <w:trHeight w:val="706"/>
        </w:trPr>
        <w:tc>
          <w:tcPr>
            <w:tcW w:w="362" w:type="pct"/>
            <w:vMerge/>
            <w:textDirection w:val="btLr"/>
            <w:vAlign w:val="center"/>
          </w:tcPr>
          <w:p w14:paraId="5B0BEC3F" w14:textId="77777777" w:rsidR="007820CA" w:rsidRDefault="007820CA" w:rsidP="00426FB1">
            <w:pPr>
              <w:ind w:left="113" w:right="113"/>
              <w:jc w:val="center"/>
              <w:rPr>
                <w:b/>
                <w:szCs w:val="22"/>
                <w:u w:val="single"/>
              </w:rPr>
            </w:pPr>
          </w:p>
        </w:tc>
        <w:tc>
          <w:tcPr>
            <w:tcW w:w="764" w:type="pct"/>
            <w:vMerge/>
            <w:vAlign w:val="center"/>
          </w:tcPr>
          <w:p w14:paraId="73731842" w14:textId="77777777" w:rsidR="007820CA" w:rsidRDefault="007820CA" w:rsidP="00426FB1">
            <w:pPr>
              <w:jc w:val="center"/>
              <w:rPr>
                <w:b/>
                <w:szCs w:val="22"/>
              </w:rPr>
            </w:pPr>
          </w:p>
        </w:tc>
        <w:tc>
          <w:tcPr>
            <w:tcW w:w="740" w:type="pct"/>
            <w:vMerge/>
            <w:shd w:val="clear" w:color="auto" w:fill="D9D9D9" w:themeFill="background1" w:themeFillShade="D9"/>
            <w:vAlign w:val="center"/>
          </w:tcPr>
          <w:p w14:paraId="217680FB" w14:textId="77777777" w:rsidR="007820CA" w:rsidRPr="0059364D" w:rsidRDefault="007820CA" w:rsidP="00426FB1">
            <w:pPr>
              <w:jc w:val="center"/>
              <w:rPr>
                <w:szCs w:val="20"/>
              </w:rPr>
            </w:pPr>
          </w:p>
        </w:tc>
        <w:tc>
          <w:tcPr>
            <w:tcW w:w="939" w:type="pct"/>
            <w:shd w:val="clear" w:color="auto" w:fill="DAEEF3" w:themeFill="accent5" w:themeFillTint="33"/>
            <w:vAlign w:val="center"/>
          </w:tcPr>
          <w:p w14:paraId="51791F0D" w14:textId="77777777" w:rsidR="007820CA" w:rsidRDefault="007820CA" w:rsidP="00426FB1">
            <w:pPr>
              <w:jc w:val="center"/>
              <w:rPr>
                <w:szCs w:val="20"/>
              </w:rPr>
            </w:pPr>
            <w:r>
              <w:rPr>
                <w:szCs w:val="20"/>
              </w:rPr>
              <w:t>Mit BUZ:</w:t>
            </w:r>
          </w:p>
          <w:p w14:paraId="5A3EF154" w14:textId="28A40385" w:rsidR="007820CA" w:rsidRPr="0059364D" w:rsidRDefault="007820CA" w:rsidP="00426FB1">
            <w:pPr>
              <w:jc w:val="center"/>
              <w:rPr>
                <w:szCs w:val="20"/>
              </w:rPr>
            </w:pPr>
            <w:r>
              <w:rPr>
                <w:szCs w:val="20"/>
              </w:rPr>
              <w:t>36 Monate</w:t>
            </w:r>
          </w:p>
        </w:tc>
        <w:tc>
          <w:tcPr>
            <w:tcW w:w="992" w:type="pct"/>
            <w:vMerge/>
            <w:shd w:val="clear" w:color="auto" w:fill="FDE9D9" w:themeFill="accent6" w:themeFillTint="33"/>
            <w:vAlign w:val="center"/>
          </w:tcPr>
          <w:p w14:paraId="3BBCFCAE" w14:textId="77777777" w:rsidR="007820CA" w:rsidRDefault="007820CA" w:rsidP="00426FB1">
            <w:pPr>
              <w:jc w:val="center"/>
              <w:rPr>
                <w:szCs w:val="20"/>
              </w:rPr>
            </w:pPr>
          </w:p>
        </w:tc>
        <w:tc>
          <w:tcPr>
            <w:tcW w:w="1203" w:type="pct"/>
            <w:vMerge/>
            <w:shd w:val="clear" w:color="auto" w:fill="F2DBDB" w:themeFill="accent2" w:themeFillTint="33"/>
            <w:vAlign w:val="center"/>
          </w:tcPr>
          <w:p w14:paraId="5C367EE5" w14:textId="77777777" w:rsidR="007820CA" w:rsidRDefault="007820CA" w:rsidP="00426FB1">
            <w:pPr>
              <w:jc w:val="center"/>
              <w:rPr>
                <w:szCs w:val="20"/>
              </w:rPr>
            </w:pPr>
          </w:p>
        </w:tc>
      </w:tr>
      <w:tr w:rsidR="007820CA" w:rsidRPr="00E50ECE" w14:paraId="4138834C" w14:textId="77777777" w:rsidTr="007820CA">
        <w:trPr>
          <w:cantSplit/>
          <w:trHeight w:val="707"/>
        </w:trPr>
        <w:tc>
          <w:tcPr>
            <w:tcW w:w="362" w:type="pct"/>
            <w:vMerge/>
            <w:textDirection w:val="btLr"/>
          </w:tcPr>
          <w:p w14:paraId="3D3937FF" w14:textId="2EA91C00" w:rsidR="007820CA" w:rsidRPr="0037751C" w:rsidRDefault="007820CA" w:rsidP="00426FB1">
            <w:pPr>
              <w:ind w:left="113" w:right="113"/>
              <w:jc w:val="center"/>
              <w:rPr>
                <w:szCs w:val="22"/>
              </w:rPr>
            </w:pPr>
          </w:p>
        </w:tc>
        <w:tc>
          <w:tcPr>
            <w:tcW w:w="764" w:type="pct"/>
            <w:vMerge w:val="restart"/>
            <w:vAlign w:val="center"/>
          </w:tcPr>
          <w:p w14:paraId="5726099A" w14:textId="77777777" w:rsidR="007820CA" w:rsidRPr="0037751C" w:rsidRDefault="007820CA" w:rsidP="00426FB1">
            <w:pPr>
              <w:jc w:val="center"/>
              <w:rPr>
                <w:b/>
                <w:szCs w:val="22"/>
              </w:rPr>
            </w:pPr>
            <w:r>
              <w:rPr>
                <w:b/>
                <w:szCs w:val="22"/>
              </w:rPr>
              <w:t>Sonstige Vorausse</w:t>
            </w:r>
            <w:r>
              <w:rPr>
                <w:b/>
                <w:szCs w:val="22"/>
              </w:rPr>
              <w:t>t</w:t>
            </w:r>
            <w:r>
              <w:rPr>
                <w:b/>
                <w:szCs w:val="22"/>
              </w:rPr>
              <w:t>zungen</w:t>
            </w:r>
          </w:p>
        </w:tc>
        <w:tc>
          <w:tcPr>
            <w:tcW w:w="740" w:type="pct"/>
            <w:vMerge w:val="restart"/>
            <w:shd w:val="clear" w:color="auto" w:fill="D9D9D9" w:themeFill="background1" w:themeFillShade="D9"/>
            <w:vAlign w:val="center"/>
          </w:tcPr>
          <w:p w14:paraId="694B3C39" w14:textId="77777777" w:rsidR="007820CA" w:rsidRPr="0059364D" w:rsidRDefault="007820CA" w:rsidP="00426FB1">
            <w:pPr>
              <w:jc w:val="center"/>
              <w:rPr>
                <w:szCs w:val="20"/>
              </w:rPr>
            </w:pPr>
          </w:p>
        </w:tc>
        <w:tc>
          <w:tcPr>
            <w:tcW w:w="939" w:type="pct"/>
            <w:shd w:val="clear" w:color="auto" w:fill="DAEEF3" w:themeFill="accent5" w:themeFillTint="33"/>
            <w:vAlign w:val="center"/>
          </w:tcPr>
          <w:p w14:paraId="4343AFB2" w14:textId="77777777" w:rsidR="007820CA" w:rsidRDefault="007820CA" w:rsidP="00426FB1">
            <w:pPr>
              <w:jc w:val="center"/>
              <w:rPr>
                <w:szCs w:val="20"/>
              </w:rPr>
            </w:pPr>
            <w:r>
              <w:rPr>
                <w:szCs w:val="20"/>
              </w:rPr>
              <w:t>Ohne BUZ:</w:t>
            </w:r>
          </w:p>
          <w:p w14:paraId="06524A66" w14:textId="16B82A11" w:rsidR="007820CA" w:rsidRPr="0059364D" w:rsidRDefault="007820CA" w:rsidP="00426FB1">
            <w:pPr>
              <w:jc w:val="center"/>
              <w:rPr>
                <w:szCs w:val="20"/>
              </w:rPr>
            </w:pPr>
            <w:r>
              <w:rPr>
                <w:szCs w:val="20"/>
              </w:rPr>
              <w:t>Restliche BZD</w:t>
            </w:r>
            <w:r>
              <w:rPr>
                <w:szCs w:val="20"/>
                <w:vertAlign w:val="superscript"/>
              </w:rPr>
              <w:t xml:space="preserve"> </w:t>
            </w:r>
            <w:r>
              <w:rPr>
                <w:szCs w:val="20"/>
              </w:rPr>
              <w:t>&gt;= x</w:t>
            </w:r>
            <w:r w:rsidRPr="0059364D">
              <w:rPr>
                <w:szCs w:val="20"/>
              </w:rPr>
              <w:t xml:space="preserve"> Jahr</w:t>
            </w:r>
            <w:r>
              <w:rPr>
                <w:szCs w:val="20"/>
              </w:rPr>
              <w:t>e</w:t>
            </w:r>
          </w:p>
        </w:tc>
        <w:tc>
          <w:tcPr>
            <w:tcW w:w="992" w:type="pct"/>
            <w:vMerge w:val="restart"/>
            <w:shd w:val="clear" w:color="auto" w:fill="FDE9D9" w:themeFill="accent6" w:themeFillTint="33"/>
            <w:vAlign w:val="center"/>
          </w:tcPr>
          <w:p w14:paraId="1DFCEFEB" w14:textId="37E8A501" w:rsidR="007820CA" w:rsidRPr="0059364D" w:rsidRDefault="00207144" w:rsidP="00426FB1">
            <w:pPr>
              <w:jc w:val="center"/>
              <w:rPr>
                <w:szCs w:val="20"/>
              </w:rPr>
            </w:pPr>
            <w:r>
              <w:rPr>
                <w:szCs w:val="20"/>
              </w:rPr>
              <w:t>x Jahre</w:t>
            </w:r>
          </w:p>
        </w:tc>
        <w:tc>
          <w:tcPr>
            <w:tcW w:w="1203" w:type="pct"/>
            <w:vMerge w:val="restart"/>
            <w:shd w:val="clear" w:color="auto" w:fill="F2DBDB" w:themeFill="accent2" w:themeFillTint="33"/>
            <w:vAlign w:val="center"/>
          </w:tcPr>
          <w:p w14:paraId="30F1A44A" w14:textId="5FE4EEEC" w:rsidR="007820CA" w:rsidRPr="0059364D" w:rsidRDefault="007820CA" w:rsidP="00426FB1">
            <w:pPr>
              <w:jc w:val="center"/>
              <w:rPr>
                <w:szCs w:val="20"/>
              </w:rPr>
            </w:pPr>
            <w:r>
              <w:rPr>
                <w:szCs w:val="20"/>
              </w:rPr>
              <w:t>keine</w:t>
            </w:r>
          </w:p>
        </w:tc>
      </w:tr>
      <w:tr w:rsidR="007820CA" w:rsidRPr="00E50ECE" w14:paraId="7DBA1410" w14:textId="77777777" w:rsidTr="006378D6">
        <w:trPr>
          <w:cantSplit/>
          <w:trHeight w:val="706"/>
        </w:trPr>
        <w:tc>
          <w:tcPr>
            <w:tcW w:w="362" w:type="pct"/>
            <w:vMerge/>
            <w:textDirection w:val="btLr"/>
          </w:tcPr>
          <w:p w14:paraId="10CC106E" w14:textId="77777777" w:rsidR="007820CA" w:rsidRPr="0037751C" w:rsidRDefault="007820CA" w:rsidP="00426FB1">
            <w:pPr>
              <w:ind w:left="113" w:right="113"/>
              <w:jc w:val="center"/>
              <w:rPr>
                <w:szCs w:val="22"/>
              </w:rPr>
            </w:pPr>
          </w:p>
        </w:tc>
        <w:tc>
          <w:tcPr>
            <w:tcW w:w="764" w:type="pct"/>
            <w:vMerge/>
            <w:vAlign w:val="center"/>
          </w:tcPr>
          <w:p w14:paraId="7F9F04E7" w14:textId="77777777" w:rsidR="007820CA" w:rsidRDefault="007820CA" w:rsidP="00426FB1">
            <w:pPr>
              <w:jc w:val="center"/>
              <w:rPr>
                <w:b/>
                <w:szCs w:val="22"/>
              </w:rPr>
            </w:pPr>
          </w:p>
        </w:tc>
        <w:tc>
          <w:tcPr>
            <w:tcW w:w="740" w:type="pct"/>
            <w:vMerge/>
            <w:shd w:val="clear" w:color="auto" w:fill="D9D9D9" w:themeFill="background1" w:themeFillShade="D9"/>
            <w:vAlign w:val="center"/>
          </w:tcPr>
          <w:p w14:paraId="128C13EC" w14:textId="77777777" w:rsidR="007820CA" w:rsidRPr="0059364D" w:rsidRDefault="007820CA" w:rsidP="00426FB1">
            <w:pPr>
              <w:jc w:val="center"/>
              <w:rPr>
                <w:szCs w:val="20"/>
              </w:rPr>
            </w:pPr>
          </w:p>
        </w:tc>
        <w:tc>
          <w:tcPr>
            <w:tcW w:w="939" w:type="pct"/>
            <w:shd w:val="clear" w:color="auto" w:fill="DAEEF3" w:themeFill="accent5" w:themeFillTint="33"/>
            <w:vAlign w:val="center"/>
          </w:tcPr>
          <w:p w14:paraId="38D3861B" w14:textId="77777777" w:rsidR="007820CA" w:rsidRDefault="007820CA" w:rsidP="007820CA">
            <w:pPr>
              <w:jc w:val="center"/>
              <w:rPr>
                <w:szCs w:val="20"/>
              </w:rPr>
            </w:pPr>
            <w:r>
              <w:rPr>
                <w:szCs w:val="20"/>
              </w:rPr>
              <w:t>Mit BUZ:</w:t>
            </w:r>
          </w:p>
          <w:p w14:paraId="22E4FDE8" w14:textId="25CC954C" w:rsidR="007820CA" w:rsidRPr="0059364D" w:rsidRDefault="007820CA" w:rsidP="007820CA">
            <w:pPr>
              <w:jc w:val="center"/>
              <w:rPr>
                <w:szCs w:val="20"/>
              </w:rPr>
            </w:pPr>
            <w:r>
              <w:rPr>
                <w:szCs w:val="20"/>
              </w:rPr>
              <w:t>Restliche BZD</w:t>
            </w:r>
            <w:r>
              <w:rPr>
                <w:szCs w:val="20"/>
                <w:vertAlign w:val="superscript"/>
              </w:rPr>
              <w:t xml:space="preserve"> </w:t>
            </w:r>
            <w:r>
              <w:rPr>
                <w:szCs w:val="20"/>
              </w:rPr>
              <w:t>&gt;= 1</w:t>
            </w:r>
            <w:r w:rsidRPr="0059364D">
              <w:rPr>
                <w:szCs w:val="20"/>
              </w:rPr>
              <w:t xml:space="preserve"> Jahr</w:t>
            </w:r>
          </w:p>
        </w:tc>
        <w:tc>
          <w:tcPr>
            <w:tcW w:w="992" w:type="pct"/>
            <w:vMerge/>
            <w:shd w:val="clear" w:color="auto" w:fill="FDE9D9" w:themeFill="accent6" w:themeFillTint="33"/>
            <w:vAlign w:val="center"/>
          </w:tcPr>
          <w:p w14:paraId="45ED7776" w14:textId="77777777" w:rsidR="007820CA" w:rsidRDefault="007820CA" w:rsidP="00426FB1">
            <w:pPr>
              <w:jc w:val="center"/>
              <w:rPr>
                <w:szCs w:val="20"/>
              </w:rPr>
            </w:pPr>
          </w:p>
        </w:tc>
        <w:tc>
          <w:tcPr>
            <w:tcW w:w="1203" w:type="pct"/>
            <w:vMerge/>
            <w:shd w:val="clear" w:color="auto" w:fill="F2DBDB" w:themeFill="accent2" w:themeFillTint="33"/>
            <w:vAlign w:val="center"/>
          </w:tcPr>
          <w:p w14:paraId="420CBCF6" w14:textId="77777777" w:rsidR="007820CA" w:rsidRDefault="007820CA" w:rsidP="00426FB1">
            <w:pPr>
              <w:jc w:val="center"/>
              <w:rPr>
                <w:szCs w:val="20"/>
              </w:rPr>
            </w:pPr>
          </w:p>
        </w:tc>
      </w:tr>
    </w:tbl>
    <w:p w14:paraId="3011E156" w14:textId="77777777" w:rsidR="004F07AB" w:rsidRDefault="004F07AB" w:rsidP="004F07AB"/>
    <w:p w14:paraId="4C6D3305" w14:textId="6FF3695C" w:rsidR="00F36688" w:rsidRPr="00F36688" w:rsidRDefault="00F36688" w:rsidP="00F36688">
      <w:pPr>
        <w:rPr>
          <w:b/>
          <w:szCs w:val="22"/>
        </w:rPr>
      </w:pPr>
      <w:r w:rsidRPr="00F36688">
        <w:rPr>
          <w:b/>
          <w:szCs w:val="22"/>
        </w:rPr>
        <w:t>Anpassung der EFG:</w:t>
      </w:r>
    </w:p>
    <w:p w14:paraId="2D88B0CD" w14:textId="77777777" w:rsidR="00F36688" w:rsidRDefault="00F36688" w:rsidP="00F36688">
      <w:pPr>
        <w:rPr>
          <w:szCs w:val="22"/>
        </w:rPr>
      </w:pPr>
    </w:p>
    <w:tbl>
      <w:tblPr>
        <w:tblStyle w:val="Tabellenraster"/>
        <w:tblW w:w="5000" w:type="pct"/>
        <w:tblLayout w:type="fixed"/>
        <w:tblLook w:val="04A0" w:firstRow="1" w:lastRow="0" w:firstColumn="1" w:lastColumn="0" w:noHBand="0" w:noVBand="1"/>
      </w:tblPr>
      <w:tblGrid>
        <w:gridCol w:w="818"/>
        <w:gridCol w:w="1694"/>
        <w:gridCol w:w="1991"/>
        <w:gridCol w:w="1843"/>
        <w:gridCol w:w="2942"/>
      </w:tblGrid>
      <w:tr w:rsidR="00207144" w:rsidRPr="00E50ECE" w14:paraId="1647CC68" w14:textId="77777777" w:rsidTr="00B91317">
        <w:tc>
          <w:tcPr>
            <w:tcW w:w="440" w:type="pct"/>
            <w:vAlign w:val="center"/>
          </w:tcPr>
          <w:p w14:paraId="409E2607" w14:textId="585E50E7" w:rsidR="00207144" w:rsidRPr="00E50ECE" w:rsidRDefault="00207144" w:rsidP="00426FB1">
            <w:pPr>
              <w:rPr>
                <w:b/>
              </w:rPr>
            </w:pPr>
          </w:p>
        </w:tc>
        <w:tc>
          <w:tcPr>
            <w:tcW w:w="912" w:type="pct"/>
            <w:shd w:val="clear" w:color="auto" w:fill="808080" w:themeFill="background1" w:themeFillShade="80"/>
          </w:tcPr>
          <w:p w14:paraId="0E25A16E" w14:textId="77777777" w:rsidR="00207144" w:rsidRPr="00E50ECE" w:rsidRDefault="00207144" w:rsidP="00426FB1">
            <w:pPr>
              <w:jc w:val="center"/>
              <w:rPr>
                <w:b/>
              </w:rPr>
            </w:pPr>
            <w:r w:rsidRPr="00E50ECE">
              <w:rPr>
                <w:b/>
              </w:rPr>
              <w:t>TD</w:t>
            </w:r>
          </w:p>
        </w:tc>
        <w:tc>
          <w:tcPr>
            <w:tcW w:w="1072" w:type="pct"/>
            <w:shd w:val="clear" w:color="auto" w:fill="4BACC6" w:themeFill="accent5"/>
            <w:vAlign w:val="center"/>
          </w:tcPr>
          <w:p w14:paraId="54AEA5FE" w14:textId="007EBC0A" w:rsidR="00207144" w:rsidRPr="00E50ECE" w:rsidRDefault="00207144" w:rsidP="00426FB1">
            <w:pPr>
              <w:jc w:val="center"/>
              <w:rPr>
                <w:b/>
              </w:rPr>
            </w:pPr>
            <w:r>
              <w:rPr>
                <w:b/>
              </w:rPr>
              <w:t>ARK</w:t>
            </w:r>
          </w:p>
        </w:tc>
        <w:tc>
          <w:tcPr>
            <w:tcW w:w="992" w:type="pct"/>
            <w:shd w:val="clear" w:color="auto" w:fill="F79646" w:themeFill="accent6"/>
            <w:vAlign w:val="center"/>
          </w:tcPr>
          <w:p w14:paraId="4B22E17B" w14:textId="632ADA4D" w:rsidR="00207144" w:rsidRPr="00E50ECE" w:rsidRDefault="00207144" w:rsidP="00426FB1">
            <w:pPr>
              <w:jc w:val="center"/>
              <w:rPr>
                <w:b/>
              </w:rPr>
            </w:pPr>
            <w:r>
              <w:rPr>
                <w:b/>
              </w:rPr>
              <w:t>ARF</w:t>
            </w:r>
          </w:p>
        </w:tc>
        <w:tc>
          <w:tcPr>
            <w:tcW w:w="1584" w:type="pct"/>
            <w:tcBorders>
              <w:bottom w:val="single" w:sz="4" w:space="0" w:color="auto"/>
            </w:tcBorders>
            <w:shd w:val="clear" w:color="auto" w:fill="FF0000"/>
            <w:vAlign w:val="center"/>
          </w:tcPr>
          <w:p w14:paraId="38FB285A" w14:textId="0CD3D0C9" w:rsidR="00207144" w:rsidRPr="00E50ECE" w:rsidRDefault="00207144" w:rsidP="00426FB1">
            <w:pPr>
              <w:jc w:val="center"/>
              <w:rPr>
                <w:b/>
              </w:rPr>
            </w:pPr>
            <w:r>
              <w:rPr>
                <w:b/>
              </w:rPr>
              <w:t>aktivplan</w:t>
            </w:r>
          </w:p>
        </w:tc>
      </w:tr>
      <w:tr w:rsidR="00207144" w:rsidRPr="00E50ECE" w14:paraId="1BF70C22" w14:textId="77777777" w:rsidTr="00B91317">
        <w:trPr>
          <w:cantSplit/>
          <w:trHeight w:val="893"/>
        </w:trPr>
        <w:tc>
          <w:tcPr>
            <w:tcW w:w="440" w:type="pct"/>
            <w:textDirection w:val="btLr"/>
            <w:vAlign w:val="center"/>
          </w:tcPr>
          <w:p w14:paraId="7C5DC672" w14:textId="77777777" w:rsidR="00207144" w:rsidRPr="002D11F1" w:rsidRDefault="00207144" w:rsidP="00426FB1">
            <w:pPr>
              <w:ind w:left="113" w:right="113"/>
              <w:jc w:val="center"/>
              <w:rPr>
                <w:szCs w:val="22"/>
              </w:rPr>
            </w:pPr>
            <w:r w:rsidRPr="002D11F1">
              <w:rPr>
                <w:b/>
                <w:szCs w:val="22"/>
              </w:rPr>
              <w:t>WIK</w:t>
            </w:r>
          </w:p>
        </w:tc>
        <w:tc>
          <w:tcPr>
            <w:tcW w:w="912" w:type="pct"/>
            <w:shd w:val="clear" w:color="auto" w:fill="D9D9D9" w:themeFill="background1" w:themeFillShade="D9"/>
            <w:vAlign w:val="center"/>
          </w:tcPr>
          <w:p w14:paraId="3493105B" w14:textId="77777777" w:rsidR="00207144" w:rsidRPr="00E50ECE" w:rsidRDefault="00207144" w:rsidP="00426FB1">
            <w:pPr>
              <w:jc w:val="center"/>
            </w:pPr>
          </w:p>
        </w:tc>
        <w:tc>
          <w:tcPr>
            <w:tcW w:w="1072" w:type="pct"/>
            <w:shd w:val="clear" w:color="auto" w:fill="DAEEF3" w:themeFill="accent5" w:themeFillTint="33"/>
          </w:tcPr>
          <w:p w14:paraId="3A0D6A0C" w14:textId="72543BC3" w:rsidR="00207144" w:rsidRPr="00B34B8C" w:rsidRDefault="00B91317" w:rsidP="00B91317">
            <w:pPr>
              <w:jc w:val="center"/>
              <w:rPr>
                <w:sz w:val="16"/>
                <w:szCs w:val="16"/>
              </w:rPr>
            </w:pPr>
            <w:r>
              <w:rPr>
                <w:sz w:val="16"/>
                <w:szCs w:val="16"/>
              </w:rPr>
              <w:t>Sparbeitragsverhältnis</w:t>
            </w:r>
          </w:p>
        </w:tc>
        <w:tc>
          <w:tcPr>
            <w:tcW w:w="992" w:type="pct"/>
            <w:shd w:val="clear" w:color="auto" w:fill="FDE9D9" w:themeFill="accent6" w:themeFillTint="33"/>
          </w:tcPr>
          <w:p w14:paraId="0E629FD8" w14:textId="6B50CB19" w:rsidR="00207144" w:rsidRPr="00F36688" w:rsidRDefault="00B91317" w:rsidP="00426FB1">
            <w:pPr>
              <w:jc w:val="center"/>
              <w:rPr>
                <w:sz w:val="18"/>
                <w:szCs w:val="18"/>
              </w:rPr>
            </w:pPr>
            <w:r>
              <w:rPr>
                <w:sz w:val="18"/>
                <w:szCs w:val="18"/>
              </w:rPr>
              <w:t>-</w:t>
            </w:r>
          </w:p>
        </w:tc>
        <w:tc>
          <w:tcPr>
            <w:tcW w:w="1584" w:type="pct"/>
            <w:tcBorders>
              <w:bottom w:val="single" w:sz="4" w:space="0" w:color="auto"/>
            </w:tcBorders>
            <w:shd w:val="clear" w:color="auto" w:fill="F2DBDB" w:themeFill="accent2" w:themeFillTint="33"/>
          </w:tcPr>
          <w:p w14:paraId="1FF6D8C2" w14:textId="77777777" w:rsidR="00207144" w:rsidRPr="00F36688" w:rsidRDefault="00207144" w:rsidP="00207144">
            <w:pPr>
              <w:jc w:val="center"/>
              <w:rPr>
                <w:sz w:val="18"/>
                <w:szCs w:val="18"/>
              </w:rPr>
            </w:pPr>
            <w:r w:rsidRPr="00F36688">
              <w:rPr>
                <w:sz w:val="18"/>
                <w:szCs w:val="18"/>
              </w:rPr>
              <w:t xml:space="preserve">gemäß Restlaufzeit </w:t>
            </w:r>
          </w:p>
          <w:p w14:paraId="5BE6424C" w14:textId="77777777" w:rsidR="00207144" w:rsidRPr="00F36688" w:rsidRDefault="00207144" w:rsidP="00207144">
            <w:pPr>
              <w:jc w:val="center"/>
              <w:rPr>
                <w:sz w:val="18"/>
                <w:szCs w:val="18"/>
              </w:rPr>
            </w:pPr>
          </w:p>
          <w:p w14:paraId="3D23A829" w14:textId="2B8A43D0" w:rsidR="00207144" w:rsidRPr="00F36688" w:rsidRDefault="00207144" w:rsidP="00207144">
            <w:pPr>
              <w:jc w:val="center"/>
              <w:rPr>
                <w:sz w:val="18"/>
                <w:szCs w:val="18"/>
              </w:rPr>
            </w:pPr>
            <w:r w:rsidRPr="00F36688">
              <w:rPr>
                <w:sz w:val="18"/>
                <w:szCs w:val="18"/>
              </w:rPr>
              <w:t>Wie Neuvertrag (analog Erh</w:t>
            </w:r>
            <w:r w:rsidRPr="00F36688">
              <w:rPr>
                <w:sz w:val="18"/>
                <w:szCs w:val="18"/>
              </w:rPr>
              <w:t>ö</w:t>
            </w:r>
            <w:r w:rsidRPr="00F36688">
              <w:rPr>
                <w:sz w:val="18"/>
                <w:szCs w:val="18"/>
              </w:rPr>
              <w:t>hung)</w:t>
            </w:r>
          </w:p>
        </w:tc>
      </w:tr>
    </w:tbl>
    <w:p w14:paraId="5B53302B" w14:textId="77777777" w:rsidR="00F36688" w:rsidRDefault="00F36688" w:rsidP="00F36688">
      <w:pPr>
        <w:rPr>
          <w:szCs w:val="22"/>
        </w:rPr>
      </w:pPr>
    </w:p>
    <w:p w14:paraId="216BD384" w14:textId="77777777" w:rsidR="00F36688" w:rsidRPr="00F36688" w:rsidRDefault="00F36688" w:rsidP="00F36688">
      <w:pPr>
        <w:rPr>
          <w:szCs w:val="22"/>
        </w:rPr>
      </w:pPr>
    </w:p>
    <w:p w14:paraId="25F030D6" w14:textId="02D80654" w:rsidR="004C34BC" w:rsidRPr="00E4026D" w:rsidRDefault="004F07AB" w:rsidP="007065B0">
      <w:pPr>
        <w:pStyle w:val="berschrift4"/>
      </w:pPr>
      <w:r w:rsidRPr="00B11B83">
        <w:t>Empfehlung</w:t>
      </w:r>
    </w:p>
    <w:p w14:paraId="3E6F2531" w14:textId="3477724C" w:rsidR="001B59F2" w:rsidRPr="001B59F2" w:rsidRDefault="004F07AB" w:rsidP="007065B0">
      <w:pPr>
        <w:pStyle w:val="berschrift4"/>
      </w:pPr>
      <w:r w:rsidRPr="00B247B6">
        <w:t>Abstimmung mit F1 der Mathematik</w:t>
      </w:r>
    </w:p>
    <w:p w14:paraId="33C10B61" w14:textId="77777777" w:rsidR="004F07AB" w:rsidRPr="00B247B6" w:rsidRDefault="004F07AB" w:rsidP="004F07AB">
      <w:pPr>
        <w:pStyle w:val="berschrift4"/>
      </w:pPr>
      <w:r w:rsidRPr="00B247B6">
        <w:t>Abstimmung mit Produkttechnik</w:t>
      </w:r>
    </w:p>
    <w:p w14:paraId="56107152" w14:textId="2EE3C463" w:rsidR="004A52D2" w:rsidRPr="004A52D2" w:rsidRDefault="004F07AB" w:rsidP="007065B0">
      <w:pPr>
        <w:pStyle w:val="berschrift4"/>
      </w:pPr>
      <w:r w:rsidRPr="00B247B6">
        <w:t>Entscheidung</w:t>
      </w:r>
    </w:p>
    <w:p w14:paraId="5EFE469D" w14:textId="77777777" w:rsidR="004F07AB" w:rsidRDefault="004F07AB" w:rsidP="004F07AB">
      <w:pPr>
        <w:pStyle w:val="berschrift4"/>
      </w:pPr>
      <w:r w:rsidRPr="00B247B6">
        <w:t>Folgearbeiten</w:t>
      </w:r>
    </w:p>
    <w:p w14:paraId="7DAF27CA" w14:textId="77777777" w:rsidR="004F07AB" w:rsidRDefault="004F07AB" w:rsidP="004F07AB">
      <w:commentRangeStart w:id="28"/>
    </w:p>
    <w:p w14:paraId="3A6F3B21" w14:textId="19DEEB4F" w:rsidR="00DA1CCC" w:rsidRDefault="00DA1CCC" w:rsidP="00DA1CCC">
      <w:pPr>
        <w:pStyle w:val="berschrift3"/>
      </w:pPr>
      <w:r>
        <w:lastRenderedPageBreak/>
        <w:t>Befristete Beitragsfreistellung</w:t>
      </w:r>
      <w:commentRangeEnd w:id="28"/>
      <w:r w:rsidR="004A1B01">
        <w:rPr>
          <w:rStyle w:val="Kommentarzeichen"/>
          <w:rFonts w:cs="Times New Roman"/>
          <w:b w:val="0"/>
          <w:bCs w:val="0"/>
        </w:rPr>
        <w:commentReference w:id="28"/>
      </w:r>
    </w:p>
    <w:p w14:paraId="7904CD8E" w14:textId="47ABC629" w:rsidR="0085244B" w:rsidRDefault="001B7AA9" w:rsidP="00DA1CCC">
      <w:pPr>
        <w:pStyle w:val="berschrift3"/>
        <w:numPr>
          <w:ilvl w:val="3"/>
          <w:numId w:val="1"/>
        </w:numPr>
      </w:pPr>
      <w:bookmarkStart w:id="29" w:name="_Toc449708267"/>
      <w:r>
        <w:t>Beitragspause</w:t>
      </w:r>
      <w:bookmarkEnd w:id="29"/>
    </w:p>
    <w:p w14:paraId="0AC043A9" w14:textId="77777777" w:rsidR="00A578D8" w:rsidRDefault="00A578D8" w:rsidP="00A578D8">
      <w:pPr>
        <w:pStyle w:val="berschrift4"/>
      </w:pPr>
      <w:r w:rsidRPr="00B247B6">
        <w:t>Aktueller Stand</w:t>
      </w:r>
    </w:p>
    <w:tbl>
      <w:tblPr>
        <w:tblStyle w:val="Tabellenraster"/>
        <w:tblW w:w="5000" w:type="pct"/>
        <w:tblLayout w:type="fixed"/>
        <w:tblLook w:val="04A0" w:firstRow="1" w:lastRow="0" w:firstColumn="1" w:lastColumn="0" w:noHBand="0" w:noVBand="1"/>
      </w:tblPr>
      <w:tblGrid>
        <w:gridCol w:w="3084"/>
        <w:gridCol w:w="1702"/>
        <w:gridCol w:w="1700"/>
        <w:gridCol w:w="1559"/>
        <w:gridCol w:w="1243"/>
      </w:tblGrid>
      <w:tr w:rsidR="00064E6D" w:rsidRPr="00796A61" w14:paraId="68E9C25B" w14:textId="77777777" w:rsidTr="00064E6D">
        <w:tc>
          <w:tcPr>
            <w:tcW w:w="1661" w:type="pct"/>
            <w:vAlign w:val="center"/>
          </w:tcPr>
          <w:p w14:paraId="42FD8B8E" w14:textId="77777777" w:rsidR="00064E6D" w:rsidRPr="003116BA" w:rsidRDefault="00064E6D" w:rsidP="009F2763">
            <w:pPr>
              <w:rPr>
                <w:b/>
              </w:rPr>
            </w:pPr>
          </w:p>
        </w:tc>
        <w:tc>
          <w:tcPr>
            <w:tcW w:w="916" w:type="pct"/>
            <w:shd w:val="clear" w:color="auto" w:fill="808080" w:themeFill="background1" w:themeFillShade="80"/>
          </w:tcPr>
          <w:p w14:paraId="13DF999D" w14:textId="77777777" w:rsidR="00064E6D" w:rsidRPr="00C6490D" w:rsidRDefault="00064E6D" w:rsidP="009F2763">
            <w:pPr>
              <w:jc w:val="center"/>
              <w:rPr>
                <w:b/>
              </w:rPr>
            </w:pPr>
            <w:r w:rsidRPr="00C6490D">
              <w:rPr>
                <w:b/>
              </w:rPr>
              <w:t>TD</w:t>
            </w:r>
          </w:p>
        </w:tc>
        <w:tc>
          <w:tcPr>
            <w:tcW w:w="915" w:type="pct"/>
            <w:shd w:val="clear" w:color="auto" w:fill="4BACC6" w:themeFill="accent5"/>
            <w:vAlign w:val="center"/>
          </w:tcPr>
          <w:p w14:paraId="0414CA0C" w14:textId="77777777" w:rsidR="00064E6D" w:rsidRPr="00796A61" w:rsidRDefault="00064E6D" w:rsidP="009F2763">
            <w:pPr>
              <w:jc w:val="center"/>
              <w:rPr>
                <w:b/>
              </w:rPr>
            </w:pPr>
            <w:r>
              <w:rPr>
                <w:b/>
              </w:rPr>
              <w:t>ARK</w:t>
            </w:r>
          </w:p>
        </w:tc>
        <w:tc>
          <w:tcPr>
            <w:tcW w:w="839" w:type="pct"/>
            <w:shd w:val="clear" w:color="auto" w:fill="F79646" w:themeFill="accent6"/>
            <w:vAlign w:val="center"/>
          </w:tcPr>
          <w:p w14:paraId="2C97CFB4" w14:textId="77777777" w:rsidR="00064E6D" w:rsidRPr="00796A61" w:rsidRDefault="00064E6D" w:rsidP="009F2763">
            <w:pPr>
              <w:jc w:val="center"/>
              <w:rPr>
                <w:b/>
              </w:rPr>
            </w:pPr>
            <w:r>
              <w:rPr>
                <w:b/>
              </w:rPr>
              <w:t>ARF</w:t>
            </w:r>
          </w:p>
        </w:tc>
        <w:tc>
          <w:tcPr>
            <w:tcW w:w="669" w:type="pct"/>
            <w:shd w:val="clear" w:color="auto" w:fill="FF0000"/>
            <w:vAlign w:val="center"/>
          </w:tcPr>
          <w:p w14:paraId="5707FFB6" w14:textId="77777777" w:rsidR="00064E6D" w:rsidRPr="00796A61" w:rsidRDefault="00064E6D" w:rsidP="009F2763">
            <w:pPr>
              <w:jc w:val="center"/>
              <w:rPr>
                <w:b/>
              </w:rPr>
            </w:pPr>
            <w:r>
              <w:rPr>
                <w:b/>
              </w:rPr>
              <w:t>aktivplan</w:t>
            </w:r>
          </w:p>
        </w:tc>
      </w:tr>
      <w:tr w:rsidR="00064E6D" w:rsidRPr="00796A61" w14:paraId="08FD7138" w14:textId="77777777" w:rsidTr="00064E6D">
        <w:trPr>
          <w:trHeight w:val="391"/>
        </w:trPr>
        <w:tc>
          <w:tcPr>
            <w:tcW w:w="1661" w:type="pct"/>
            <w:vAlign w:val="center"/>
          </w:tcPr>
          <w:p w14:paraId="6AD203B5" w14:textId="38CDAAEF" w:rsidR="00064E6D" w:rsidRPr="00975D1F" w:rsidRDefault="00064E6D" w:rsidP="009F2763">
            <w:pPr>
              <w:rPr>
                <w:b/>
              </w:rPr>
            </w:pPr>
            <w:r>
              <w:rPr>
                <w:b/>
              </w:rPr>
              <w:t>Beitragspause möglich?</w:t>
            </w:r>
          </w:p>
        </w:tc>
        <w:tc>
          <w:tcPr>
            <w:tcW w:w="916" w:type="pct"/>
            <w:shd w:val="clear" w:color="auto" w:fill="D9D9D9" w:themeFill="background1" w:themeFillShade="D9"/>
            <w:vAlign w:val="center"/>
          </w:tcPr>
          <w:p w14:paraId="15E5311D" w14:textId="77777777" w:rsidR="00064E6D" w:rsidRPr="00A03BDB" w:rsidRDefault="00064E6D" w:rsidP="009F2763">
            <w:pPr>
              <w:jc w:val="center"/>
              <w:rPr>
                <w:b/>
              </w:rPr>
            </w:pPr>
          </w:p>
        </w:tc>
        <w:tc>
          <w:tcPr>
            <w:tcW w:w="915" w:type="pct"/>
            <w:shd w:val="clear" w:color="auto" w:fill="DAEEF3" w:themeFill="accent5" w:themeFillTint="33"/>
            <w:vAlign w:val="center"/>
          </w:tcPr>
          <w:p w14:paraId="1499F0D7" w14:textId="602127AC" w:rsidR="00064E6D" w:rsidRPr="00F00CBF" w:rsidRDefault="00F00CBF" w:rsidP="00064E6D">
            <w:pPr>
              <w:jc w:val="center"/>
              <w:rPr>
                <w:szCs w:val="22"/>
              </w:rPr>
            </w:pPr>
            <w:r>
              <w:rPr>
                <w:szCs w:val="22"/>
              </w:rPr>
              <w:t>X</w:t>
            </w:r>
          </w:p>
        </w:tc>
        <w:tc>
          <w:tcPr>
            <w:tcW w:w="839" w:type="pct"/>
            <w:shd w:val="clear" w:color="auto" w:fill="FDE9D9" w:themeFill="accent6" w:themeFillTint="33"/>
            <w:vAlign w:val="center"/>
          </w:tcPr>
          <w:p w14:paraId="70B930A2" w14:textId="64440CFA" w:rsidR="00064E6D" w:rsidRPr="006C28E2" w:rsidRDefault="00F00CBF" w:rsidP="00064E6D">
            <w:pPr>
              <w:jc w:val="center"/>
            </w:pPr>
            <w:r>
              <w:t>X</w:t>
            </w:r>
          </w:p>
        </w:tc>
        <w:tc>
          <w:tcPr>
            <w:tcW w:w="669" w:type="pct"/>
            <w:shd w:val="clear" w:color="auto" w:fill="F2DBDB" w:themeFill="accent2" w:themeFillTint="33"/>
            <w:vAlign w:val="center"/>
          </w:tcPr>
          <w:p w14:paraId="0B8BB077" w14:textId="41047D34" w:rsidR="00064E6D" w:rsidRPr="00B34C0C" w:rsidRDefault="00F00CBF" w:rsidP="009F2763">
            <w:pPr>
              <w:jc w:val="center"/>
            </w:pPr>
            <w:r>
              <w:t>-</w:t>
            </w:r>
          </w:p>
        </w:tc>
      </w:tr>
    </w:tbl>
    <w:p w14:paraId="43483446" w14:textId="77777777" w:rsidR="00A578D8" w:rsidRDefault="00A578D8" w:rsidP="00A578D8"/>
    <w:p w14:paraId="292C5D9D" w14:textId="7DA5EDE9" w:rsidR="00A578D8" w:rsidRDefault="00A578D8" w:rsidP="004A1B01"/>
    <w:p w14:paraId="0F5599F4" w14:textId="77777777" w:rsidR="00F620A3" w:rsidRDefault="00F620A3" w:rsidP="00A578D8"/>
    <w:tbl>
      <w:tblPr>
        <w:tblStyle w:val="Tabellenraster"/>
        <w:tblW w:w="5000" w:type="pct"/>
        <w:tblLayout w:type="fixed"/>
        <w:tblLook w:val="04A0" w:firstRow="1" w:lastRow="0" w:firstColumn="1" w:lastColumn="0" w:noHBand="0" w:noVBand="1"/>
      </w:tblPr>
      <w:tblGrid>
        <w:gridCol w:w="1526"/>
        <w:gridCol w:w="986"/>
        <w:gridCol w:w="1991"/>
        <w:gridCol w:w="2268"/>
        <w:gridCol w:w="2517"/>
      </w:tblGrid>
      <w:tr w:rsidR="00F00CBF" w:rsidRPr="00E50ECE" w14:paraId="512794B5" w14:textId="77777777" w:rsidTr="00F00CBF">
        <w:tc>
          <w:tcPr>
            <w:tcW w:w="821" w:type="pct"/>
            <w:vAlign w:val="center"/>
          </w:tcPr>
          <w:p w14:paraId="0B7A4758" w14:textId="26F7E695" w:rsidR="00F00CBF" w:rsidRPr="00E50ECE" w:rsidRDefault="00F00CBF" w:rsidP="00FD3AEA">
            <w:pPr>
              <w:rPr>
                <w:b/>
              </w:rPr>
            </w:pPr>
          </w:p>
        </w:tc>
        <w:tc>
          <w:tcPr>
            <w:tcW w:w="531" w:type="pct"/>
            <w:shd w:val="clear" w:color="auto" w:fill="808080" w:themeFill="background1" w:themeFillShade="80"/>
          </w:tcPr>
          <w:p w14:paraId="6D0FBE54" w14:textId="77777777" w:rsidR="00F00CBF" w:rsidRPr="00E50ECE" w:rsidRDefault="00F00CBF" w:rsidP="00FD3AEA">
            <w:pPr>
              <w:jc w:val="center"/>
              <w:rPr>
                <w:b/>
              </w:rPr>
            </w:pPr>
            <w:r w:rsidRPr="00E50ECE">
              <w:rPr>
                <w:b/>
              </w:rPr>
              <w:t>TD</w:t>
            </w:r>
          </w:p>
        </w:tc>
        <w:tc>
          <w:tcPr>
            <w:tcW w:w="1072" w:type="pct"/>
            <w:shd w:val="clear" w:color="auto" w:fill="4BACC6" w:themeFill="accent5"/>
            <w:vAlign w:val="center"/>
          </w:tcPr>
          <w:p w14:paraId="100581AC" w14:textId="5154D8FF" w:rsidR="00F00CBF" w:rsidRPr="00E50ECE" w:rsidRDefault="00F00CBF" w:rsidP="00FD3AEA">
            <w:pPr>
              <w:jc w:val="center"/>
              <w:rPr>
                <w:b/>
              </w:rPr>
            </w:pPr>
            <w:r>
              <w:rPr>
                <w:b/>
              </w:rPr>
              <w:t>ARK</w:t>
            </w:r>
          </w:p>
        </w:tc>
        <w:tc>
          <w:tcPr>
            <w:tcW w:w="1221" w:type="pct"/>
            <w:shd w:val="clear" w:color="auto" w:fill="F79646" w:themeFill="accent6"/>
            <w:vAlign w:val="center"/>
          </w:tcPr>
          <w:p w14:paraId="3E4C5F34" w14:textId="04F42D8C" w:rsidR="00F00CBF" w:rsidRPr="00E50ECE" w:rsidRDefault="00F00CBF" w:rsidP="00FD3AEA">
            <w:pPr>
              <w:jc w:val="center"/>
              <w:rPr>
                <w:b/>
              </w:rPr>
            </w:pPr>
            <w:r>
              <w:rPr>
                <w:b/>
              </w:rPr>
              <w:t>ARF</w:t>
            </w:r>
          </w:p>
        </w:tc>
        <w:tc>
          <w:tcPr>
            <w:tcW w:w="1355" w:type="pct"/>
            <w:shd w:val="clear" w:color="auto" w:fill="FF0000"/>
            <w:vAlign w:val="center"/>
          </w:tcPr>
          <w:p w14:paraId="2DC3F1FF" w14:textId="141ADD8F" w:rsidR="00F00CBF" w:rsidRPr="00E50ECE" w:rsidRDefault="00F00CBF" w:rsidP="00FD3AEA">
            <w:pPr>
              <w:jc w:val="center"/>
              <w:rPr>
                <w:b/>
              </w:rPr>
            </w:pPr>
            <w:r>
              <w:rPr>
                <w:b/>
              </w:rPr>
              <w:t>aktivplan</w:t>
            </w:r>
          </w:p>
        </w:tc>
      </w:tr>
      <w:tr w:rsidR="00F00CBF" w:rsidRPr="00E50ECE" w14:paraId="2309A7DA" w14:textId="77777777" w:rsidTr="00F00CBF">
        <w:trPr>
          <w:cantSplit/>
          <w:trHeight w:val="1559"/>
        </w:trPr>
        <w:tc>
          <w:tcPr>
            <w:tcW w:w="821" w:type="pct"/>
            <w:textDirection w:val="btLr"/>
            <w:vAlign w:val="center"/>
          </w:tcPr>
          <w:p w14:paraId="6EAB3809" w14:textId="1775A6FF" w:rsidR="00F00CBF" w:rsidRPr="00B06F14" w:rsidRDefault="00F00CBF" w:rsidP="00F620A3">
            <w:pPr>
              <w:ind w:left="113" w:right="113"/>
              <w:jc w:val="center"/>
              <w:rPr>
                <w:b/>
                <w:szCs w:val="22"/>
              </w:rPr>
            </w:pPr>
            <w:r w:rsidRPr="00B06F14">
              <w:rPr>
                <w:b/>
                <w:szCs w:val="22"/>
              </w:rPr>
              <w:t>Zeitpunkt der Gara</w:t>
            </w:r>
            <w:r w:rsidRPr="00B06F14">
              <w:rPr>
                <w:b/>
                <w:szCs w:val="22"/>
              </w:rPr>
              <w:t>n</w:t>
            </w:r>
            <w:r w:rsidRPr="00B06F14">
              <w:rPr>
                <w:b/>
                <w:szCs w:val="22"/>
              </w:rPr>
              <w:t>tieanpa</w:t>
            </w:r>
            <w:r w:rsidRPr="00B06F14">
              <w:rPr>
                <w:b/>
                <w:szCs w:val="22"/>
              </w:rPr>
              <w:t>s</w:t>
            </w:r>
            <w:r w:rsidRPr="00B06F14">
              <w:rPr>
                <w:b/>
                <w:szCs w:val="22"/>
              </w:rPr>
              <w:t>sung</w:t>
            </w:r>
          </w:p>
        </w:tc>
        <w:tc>
          <w:tcPr>
            <w:tcW w:w="531" w:type="pct"/>
            <w:shd w:val="clear" w:color="auto" w:fill="D9D9D9" w:themeFill="background1" w:themeFillShade="D9"/>
            <w:vAlign w:val="center"/>
          </w:tcPr>
          <w:p w14:paraId="39919261" w14:textId="77777777" w:rsidR="00F00CBF" w:rsidRPr="00340400" w:rsidRDefault="00F00CBF" w:rsidP="00FD3AEA">
            <w:pPr>
              <w:jc w:val="center"/>
              <w:rPr>
                <w:sz w:val="16"/>
                <w:szCs w:val="16"/>
              </w:rPr>
            </w:pPr>
          </w:p>
        </w:tc>
        <w:tc>
          <w:tcPr>
            <w:tcW w:w="1072" w:type="pct"/>
            <w:shd w:val="clear" w:color="auto" w:fill="DAEEF3" w:themeFill="accent5" w:themeFillTint="33"/>
            <w:vAlign w:val="center"/>
          </w:tcPr>
          <w:p w14:paraId="20A9564D" w14:textId="4242C3E3" w:rsidR="00F00CBF" w:rsidRPr="00F620A3" w:rsidRDefault="00F00CBF" w:rsidP="00F620A3">
            <w:pPr>
              <w:jc w:val="center"/>
              <w:rPr>
                <w:sz w:val="18"/>
                <w:szCs w:val="18"/>
              </w:rPr>
            </w:pPr>
          </w:p>
        </w:tc>
        <w:tc>
          <w:tcPr>
            <w:tcW w:w="1221" w:type="pct"/>
            <w:shd w:val="clear" w:color="auto" w:fill="FDE9D9" w:themeFill="accent6" w:themeFillTint="33"/>
            <w:vAlign w:val="center"/>
          </w:tcPr>
          <w:p w14:paraId="1B609141" w14:textId="1661BD66" w:rsidR="00F00CBF" w:rsidRPr="00F620A3" w:rsidRDefault="00F00CBF" w:rsidP="00F620A3">
            <w:pPr>
              <w:jc w:val="center"/>
              <w:rPr>
                <w:sz w:val="18"/>
                <w:szCs w:val="18"/>
              </w:rPr>
            </w:pPr>
          </w:p>
        </w:tc>
        <w:tc>
          <w:tcPr>
            <w:tcW w:w="1355" w:type="pct"/>
            <w:shd w:val="clear" w:color="auto" w:fill="F2DBDB" w:themeFill="accent2" w:themeFillTint="33"/>
            <w:vAlign w:val="center"/>
          </w:tcPr>
          <w:p w14:paraId="4390BF5A" w14:textId="5C4D294E" w:rsidR="00F00CBF" w:rsidRPr="00F620A3" w:rsidRDefault="00F00CBF" w:rsidP="00FD3AEA">
            <w:pPr>
              <w:jc w:val="center"/>
              <w:rPr>
                <w:sz w:val="18"/>
                <w:szCs w:val="18"/>
              </w:rPr>
            </w:pPr>
            <w:r>
              <w:rPr>
                <w:sz w:val="18"/>
                <w:szCs w:val="18"/>
              </w:rPr>
              <w:t>-</w:t>
            </w:r>
          </w:p>
        </w:tc>
      </w:tr>
      <w:tr w:rsidR="00F00CBF" w:rsidRPr="00E50ECE" w14:paraId="5B448913" w14:textId="77777777" w:rsidTr="00F00CBF">
        <w:trPr>
          <w:cantSplit/>
          <w:trHeight w:val="1559"/>
        </w:trPr>
        <w:tc>
          <w:tcPr>
            <w:tcW w:w="821" w:type="pct"/>
            <w:textDirection w:val="btLr"/>
            <w:vAlign w:val="center"/>
          </w:tcPr>
          <w:p w14:paraId="7680D21F" w14:textId="271248A5" w:rsidR="00F00CBF" w:rsidRPr="00B06F14" w:rsidRDefault="00F00CBF" w:rsidP="00FD3AEA">
            <w:pPr>
              <w:ind w:left="113" w:right="113"/>
              <w:jc w:val="center"/>
              <w:rPr>
                <w:szCs w:val="22"/>
              </w:rPr>
            </w:pPr>
            <w:r w:rsidRPr="00B06F14">
              <w:rPr>
                <w:b/>
                <w:szCs w:val="22"/>
              </w:rPr>
              <w:t>Beitrag</w:t>
            </w:r>
            <w:r w:rsidRPr="00B06F14">
              <w:rPr>
                <w:b/>
                <w:szCs w:val="22"/>
              </w:rPr>
              <w:t>s</w:t>
            </w:r>
            <w:r w:rsidRPr="00B06F14">
              <w:rPr>
                <w:b/>
                <w:szCs w:val="22"/>
              </w:rPr>
              <w:t>pause</w:t>
            </w:r>
          </w:p>
        </w:tc>
        <w:tc>
          <w:tcPr>
            <w:tcW w:w="531" w:type="pct"/>
            <w:shd w:val="clear" w:color="auto" w:fill="D9D9D9" w:themeFill="background1" w:themeFillShade="D9"/>
            <w:vAlign w:val="center"/>
          </w:tcPr>
          <w:p w14:paraId="4709DE75" w14:textId="77777777" w:rsidR="00F00CBF" w:rsidRPr="00340400" w:rsidRDefault="00F00CBF" w:rsidP="00FD3AEA">
            <w:pPr>
              <w:jc w:val="center"/>
              <w:rPr>
                <w:sz w:val="16"/>
                <w:szCs w:val="16"/>
              </w:rPr>
            </w:pPr>
          </w:p>
        </w:tc>
        <w:tc>
          <w:tcPr>
            <w:tcW w:w="1072" w:type="pct"/>
            <w:shd w:val="clear" w:color="auto" w:fill="DAEEF3" w:themeFill="accent5" w:themeFillTint="33"/>
            <w:vAlign w:val="center"/>
          </w:tcPr>
          <w:p w14:paraId="02DDC2E7" w14:textId="586DD3D4" w:rsidR="00F00CBF" w:rsidRPr="00567676" w:rsidRDefault="003952F4" w:rsidP="00F620A3">
            <w:pPr>
              <w:jc w:val="center"/>
              <w:rPr>
                <w:sz w:val="18"/>
                <w:szCs w:val="18"/>
                <w:highlight w:val="yellow"/>
              </w:rPr>
            </w:pPr>
            <w:r w:rsidRPr="003952F4">
              <w:rPr>
                <w:sz w:val="18"/>
                <w:szCs w:val="18"/>
              </w:rPr>
              <w:t>Sparbeitragsverhäl</w:t>
            </w:r>
            <w:r w:rsidRPr="003952F4">
              <w:rPr>
                <w:sz w:val="18"/>
                <w:szCs w:val="18"/>
              </w:rPr>
              <w:t>t</w:t>
            </w:r>
            <w:r w:rsidRPr="003952F4">
              <w:rPr>
                <w:sz w:val="18"/>
                <w:szCs w:val="18"/>
              </w:rPr>
              <w:t>nis</w:t>
            </w:r>
          </w:p>
        </w:tc>
        <w:tc>
          <w:tcPr>
            <w:tcW w:w="1221" w:type="pct"/>
            <w:shd w:val="clear" w:color="auto" w:fill="FDE9D9" w:themeFill="accent6" w:themeFillTint="33"/>
            <w:vAlign w:val="center"/>
          </w:tcPr>
          <w:p w14:paraId="47C8CECF" w14:textId="3EABB50A" w:rsidR="00F00CBF" w:rsidRPr="00567676" w:rsidRDefault="00F00CBF" w:rsidP="00F620A3">
            <w:pPr>
              <w:jc w:val="center"/>
              <w:rPr>
                <w:sz w:val="18"/>
                <w:szCs w:val="18"/>
                <w:highlight w:val="yellow"/>
              </w:rPr>
            </w:pPr>
          </w:p>
        </w:tc>
        <w:tc>
          <w:tcPr>
            <w:tcW w:w="1355" w:type="pct"/>
            <w:shd w:val="clear" w:color="auto" w:fill="F2DBDB" w:themeFill="accent2" w:themeFillTint="33"/>
            <w:vAlign w:val="center"/>
          </w:tcPr>
          <w:p w14:paraId="5C0C3470" w14:textId="17368C06" w:rsidR="00F00CBF" w:rsidRPr="00FD3AEA" w:rsidRDefault="00F00CBF" w:rsidP="00F620A3">
            <w:pPr>
              <w:jc w:val="center"/>
              <w:rPr>
                <w:sz w:val="18"/>
                <w:szCs w:val="18"/>
              </w:rPr>
            </w:pPr>
            <w:r>
              <w:rPr>
                <w:sz w:val="18"/>
                <w:szCs w:val="18"/>
              </w:rPr>
              <w:t>-</w:t>
            </w:r>
          </w:p>
        </w:tc>
      </w:tr>
    </w:tbl>
    <w:p w14:paraId="72040BED" w14:textId="204A6E06" w:rsidR="00D5125B" w:rsidRPr="00D5125B" w:rsidRDefault="0072233A" w:rsidP="00D5125B">
      <w:pPr>
        <w:pStyle w:val="berschrift4"/>
        <w:rPr>
          <w:b w:val="0"/>
          <w:bCs w:val="0"/>
          <w:sz w:val="22"/>
          <w:szCs w:val="24"/>
        </w:rPr>
      </w:pPr>
      <w:r w:rsidRPr="0072233A">
        <w:rPr>
          <w:bCs w:val="0"/>
          <w:sz w:val="22"/>
          <w:szCs w:val="24"/>
        </w:rPr>
        <w:t>Bemerkung</w:t>
      </w:r>
      <w:r w:rsidRPr="0072233A">
        <w:rPr>
          <w:b w:val="0"/>
          <w:bCs w:val="0"/>
          <w:sz w:val="22"/>
          <w:szCs w:val="24"/>
        </w:rPr>
        <w:t>:</w:t>
      </w:r>
    </w:p>
    <w:p w14:paraId="242F86ED" w14:textId="53B9E7F8" w:rsidR="00C85431" w:rsidRDefault="00C85431" w:rsidP="0072233A">
      <w:pPr>
        <w:rPr>
          <w:b/>
          <w:bCs/>
        </w:rPr>
      </w:pPr>
      <w:r w:rsidRPr="0072233A">
        <w:rPr>
          <w:bCs/>
        </w:rPr>
        <w:t>Ohne</w:t>
      </w:r>
      <w:r w:rsidR="0072233A">
        <w:rPr>
          <w:bCs/>
        </w:rPr>
        <w:t xml:space="preserve"> die</w:t>
      </w:r>
      <w:r w:rsidRPr="0072233A">
        <w:rPr>
          <w:bCs/>
        </w:rPr>
        <w:t xml:space="preserve"> BUZ </w:t>
      </w:r>
      <w:r w:rsidR="0072233A">
        <w:rPr>
          <w:bCs/>
        </w:rPr>
        <w:t xml:space="preserve">entspricht die </w:t>
      </w:r>
      <w:r w:rsidRPr="0072233A">
        <w:rPr>
          <w:bCs/>
        </w:rPr>
        <w:t xml:space="preserve">Beitragspause </w:t>
      </w:r>
      <w:r w:rsidR="0072233A">
        <w:rPr>
          <w:bCs/>
        </w:rPr>
        <w:t>einer Beitragsfreistellung mit anschließender Wiederinkraftsetzung.</w:t>
      </w:r>
    </w:p>
    <w:p w14:paraId="34882D88" w14:textId="5D8DFC64" w:rsidR="00C85431" w:rsidRPr="0072233A" w:rsidRDefault="0072233A" w:rsidP="00C85431">
      <w:r>
        <w:t>Unterschied: Garantiekapital</w:t>
      </w:r>
      <w:r w:rsidR="00C85431" w:rsidRPr="0072233A">
        <w:t xml:space="preserve"> </w:t>
      </w:r>
      <w:r w:rsidR="009E582A">
        <w:t xml:space="preserve">nach Beitragspause </w:t>
      </w:r>
      <w:r w:rsidR="00C85431" w:rsidRPr="0072233A">
        <w:t>bereits</w:t>
      </w:r>
      <w:r w:rsidR="009E582A">
        <w:t xml:space="preserve"> zum Beginn der Beitragspause</w:t>
      </w:r>
      <w:r w:rsidR="00C85431" w:rsidRPr="0072233A">
        <w:t xml:space="preserve"> b</w:t>
      </w:r>
      <w:r w:rsidR="00C85431" w:rsidRPr="0072233A">
        <w:t>e</w:t>
      </w:r>
      <w:r w:rsidR="00C85431" w:rsidRPr="0072233A">
        <w:t>kannt</w:t>
      </w:r>
      <w:r w:rsidR="009E582A">
        <w:t xml:space="preserve">. </w:t>
      </w:r>
    </w:p>
    <w:p w14:paraId="1342D858" w14:textId="472F8362" w:rsidR="00A578D8" w:rsidRDefault="00A578D8" w:rsidP="00A578D8">
      <w:pPr>
        <w:pStyle w:val="berschrift4"/>
      </w:pPr>
      <w:r w:rsidRPr="00674684">
        <w:rPr>
          <w:highlight w:val="yellow"/>
        </w:rPr>
        <w:t>Empfehlung</w:t>
      </w:r>
    </w:p>
    <w:p w14:paraId="3BE5B418" w14:textId="77777777" w:rsidR="00C85431" w:rsidRPr="00C85431" w:rsidRDefault="00C85431" w:rsidP="00C85431"/>
    <w:p w14:paraId="68291596" w14:textId="6CED7D5C" w:rsidR="00567676" w:rsidRPr="002A550F" w:rsidRDefault="00567676" w:rsidP="009E681E">
      <w:pPr>
        <w:pStyle w:val="Listenabsatz"/>
        <w:numPr>
          <w:ilvl w:val="0"/>
          <w:numId w:val="4"/>
        </w:numPr>
        <w:rPr>
          <w:highlight w:val="yellow"/>
        </w:rPr>
      </w:pPr>
      <w:r w:rsidRPr="002A550F">
        <w:rPr>
          <w:highlight w:val="yellow"/>
        </w:rPr>
        <w:t>Behandlung im Schriftgut (BP = Bfr+ WIK?)</w:t>
      </w:r>
    </w:p>
    <w:p w14:paraId="10ED16A4" w14:textId="5EB546A0" w:rsidR="00A578D8" w:rsidRDefault="00A578D8" w:rsidP="009E681E">
      <w:pPr>
        <w:pStyle w:val="Listenabsatz"/>
        <w:numPr>
          <w:ilvl w:val="0"/>
          <w:numId w:val="4"/>
        </w:numPr>
      </w:pPr>
      <w:r>
        <w:t>Beitragspause generell zulassen</w:t>
      </w:r>
    </w:p>
    <w:p w14:paraId="2317AF85" w14:textId="5A00513D" w:rsidR="00A578D8" w:rsidRDefault="00A578D8" w:rsidP="009E681E">
      <w:pPr>
        <w:pStyle w:val="Listenabsatz"/>
        <w:numPr>
          <w:ilvl w:val="0"/>
          <w:numId w:val="4"/>
        </w:numPr>
      </w:pPr>
      <w:r>
        <w:t>Regel der HLV mit dem Umgang von Zusatzversicherungen übernehmen</w:t>
      </w:r>
    </w:p>
    <w:p w14:paraId="48358690" w14:textId="3E19F6F6" w:rsidR="00A578D8" w:rsidRDefault="00A578D8" w:rsidP="009E681E">
      <w:pPr>
        <w:pStyle w:val="Listenabsatz"/>
        <w:numPr>
          <w:ilvl w:val="0"/>
          <w:numId w:val="4"/>
        </w:numPr>
      </w:pPr>
      <w:r>
        <w:t>Genaue Regelung: Regelung der HLV, Was soll hier variabel sein (am besten nichts!)</w:t>
      </w:r>
    </w:p>
    <w:p w14:paraId="649283F3" w14:textId="77777777" w:rsidR="00567676" w:rsidRDefault="00567676" w:rsidP="009E681E">
      <w:pPr>
        <w:pStyle w:val="Listenabsatz"/>
        <w:numPr>
          <w:ilvl w:val="0"/>
          <w:numId w:val="4"/>
        </w:numPr>
      </w:pPr>
      <w:r>
        <w:t>Garantieanpassung wie Bfr und dann WIK</w:t>
      </w:r>
    </w:p>
    <w:p w14:paraId="7E9B4B2B" w14:textId="77777777" w:rsidR="00A578D8" w:rsidRDefault="00A578D8" w:rsidP="00A578D8">
      <w:pPr>
        <w:pStyle w:val="berschrift4"/>
      </w:pPr>
      <w:r w:rsidRPr="00B247B6">
        <w:t>Abstimmung mit F1 der Mathematik</w:t>
      </w:r>
    </w:p>
    <w:p w14:paraId="0EB18990" w14:textId="77777777" w:rsidR="001B59F2" w:rsidRDefault="001B59F2" w:rsidP="001B59F2">
      <w:r>
        <w:t>Workshop 22.11.2016:</w:t>
      </w:r>
    </w:p>
    <w:p w14:paraId="4BF70DB0" w14:textId="77777777" w:rsidR="001B59F2" w:rsidRDefault="001B59F2" w:rsidP="009E681E">
      <w:pPr>
        <w:pStyle w:val="Listenabsatz"/>
        <w:numPr>
          <w:ilvl w:val="0"/>
          <w:numId w:val="5"/>
        </w:numPr>
      </w:pPr>
      <w:r>
        <w:t>EFG wird mittels Sparbeitragsverhältnis angepasst (aktuelle HLV-Logik)</w:t>
      </w:r>
    </w:p>
    <w:p w14:paraId="5FD4F180" w14:textId="0741B02B" w:rsidR="001B59F2" w:rsidRPr="001B59F2" w:rsidRDefault="001B59F2" w:rsidP="009E681E">
      <w:pPr>
        <w:pStyle w:val="Listenabsatz"/>
        <w:numPr>
          <w:ilvl w:val="0"/>
          <w:numId w:val="5"/>
        </w:numPr>
        <w:rPr>
          <w:highlight w:val="yellow"/>
        </w:rPr>
      </w:pPr>
      <w:r w:rsidRPr="001B59F2">
        <w:rPr>
          <w:highlight w:val="yellow"/>
        </w:rPr>
        <w:t>Offen: Ausgestaltung als BFR+WIK oder eigener GeVo (HLV)</w:t>
      </w:r>
    </w:p>
    <w:p w14:paraId="6CAEF31D" w14:textId="2203A19D" w:rsidR="001B59F2" w:rsidRPr="00464FA1" w:rsidRDefault="00464FA1" w:rsidP="009E681E">
      <w:pPr>
        <w:pStyle w:val="Listenabsatz"/>
        <w:numPr>
          <w:ilvl w:val="0"/>
          <w:numId w:val="5"/>
        </w:numPr>
        <w:rPr>
          <w:highlight w:val="yellow"/>
        </w:rPr>
      </w:pPr>
      <w:r w:rsidRPr="00464FA1">
        <w:rPr>
          <w:highlight w:val="yellow"/>
        </w:rPr>
        <w:t>Bei Einführung der BUZ zu klären!</w:t>
      </w:r>
    </w:p>
    <w:p w14:paraId="269FAF8D" w14:textId="77777777" w:rsidR="00A578D8" w:rsidRPr="00B247B6" w:rsidRDefault="00A578D8" w:rsidP="00A578D8">
      <w:pPr>
        <w:pStyle w:val="berschrift4"/>
      </w:pPr>
      <w:r w:rsidRPr="00B247B6">
        <w:t>Abstimmung mit Produkttechnik</w:t>
      </w:r>
    </w:p>
    <w:p w14:paraId="571E8286" w14:textId="77777777" w:rsidR="00A578D8" w:rsidRPr="00B247B6" w:rsidRDefault="00A578D8" w:rsidP="00A578D8">
      <w:pPr>
        <w:pStyle w:val="berschrift4"/>
      </w:pPr>
      <w:r w:rsidRPr="00B247B6">
        <w:t>Entscheidung</w:t>
      </w:r>
    </w:p>
    <w:p w14:paraId="48822166" w14:textId="77777777" w:rsidR="00A578D8" w:rsidRDefault="00A578D8" w:rsidP="00A578D8">
      <w:pPr>
        <w:pStyle w:val="berschrift4"/>
      </w:pPr>
      <w:r w:rsidRPr="00B247B6">
        <w:t>Folgearbeiten</w:t>
      </w:r>
    </w:p>
    <w:p w14:paraId="5680D09D" w14:textId="77777777" w:rsidR="00A578D8" w:rsidRDefault="00A578D8" w:rsidP="000C283A"/>
    <w:p w14:paraId="3333E73B" w14:textId="098CAF77" w:rsidR="00944DBC" w:rsidRDefault="00944DBC">
      <w:pPr>
        <w:pStyle w:val="berschrift3"/>
      </w:pPr>
      <w:bookmarkStart w:id="30" w:name="_Toc449708268"/>
      <w:r>
        <w:lastRenderedPageBreak/>
        <w:t>Stundung</w:t>
      </w:r>
    </w:p>
    <w:p w14:paraId="7B28E735" w14:textId="4B425099" w:rsidR="000C5A9F" w:rsidRDefault="000C5A9F" w:rsidP="000C5A9F">
      <w:pPr>
        <w:pStyle w:val="berschrift4"/>
      </w:pPr>
      <w:r>
        <w:t>A</w:t>
      </w:r>
      <w:r w:rsidRPr="00177E07">
        <w:t>ktueller</w:t>
      </w:r>
      <w:r>
        <w:t xml:space="preserve"> Stand</w:t>
      </w:r>
    </w:p>
    <w:p w14:paraId="111CD4E1" w14:textId="77777777" w:rsidR="00B00AB8" w:rsidRDefault="00B00AB8" w:rsidP="00B00AB8"/>
    <w:tbl>
      <w:tblPr>
        <w:tblStyle w:val="Tabellenraster"/>
        <w:tblW w:w="5000" w:type="pct"/>
        <w:tblLayout w:type="fixed"/>
        <w:tblLook w:val="04A0" w:firstRow="1" w:lastRow="0" w:firstColumn="1" w:lastColumn="0" w:noHBand="0" w:noVBand="1"/>
      </w:tblPr>
      <w:tblGrid>
        <w:gridCol w:w="5778"/>
        <w:gridCol w:w="992"/>
        <w:gridCol w:w="851"/>
        <w:gridCol w:w="710"/>
        <w:gridCol w:w="957"/>
      </w:tblGrid>
      <w:tr w:rsidR="00B00AB8" w:rsidRPr="00796A61" w14:paraId="5EB91099" w14:textId="77777777" w:rsidTr="00B00AB8">
        <w:tc>
          <w:tcPr>
            <w:tcW w:w="3110" w:type="pct"/>
            <w:vAlign w:val="center"/>
          </w:tcPr>
          <w:p w14:paraId="42AFA604" w14:textId="05DE76C7" w:rsidR="00B00AB8" w:rsidRPr="003116BA" w:rsidRDefault="00B00AB8" w:rsidP="009F2763">
            <w:pPr>
              <w:rPr>
                <w:b/>
              </w:rPr>
            </w:pPr>
            <w:r>
              <w:rPr>
                <w:b/>
              </w:rPr>
              <w:t>Voraussetzungen</w:t>
            </w:r>
          </w:p>
        </w:tc>
        <w:tc>
          <w:tcPr>
            <w:tcW w:w="534" w:type="pct"/>
            <w:shd w:val="clear" w:color="auto" w:fill="808080" w:themeFill="background1" w:themeFillShade="80"/>
          </w:tcPr>
          <w:p w14:paraId="6780B8E6" w14:textId="77777777" w:rsidR="00B00AB8" w:rsidRPr="00C6490D" w:rsidRDefault="00B00AB8" w:rsidP="009F2763">
            <w:pPr>
              <w:jc w:val="center"/>
              <w:rPr>
                <w:b/>
              </w:rPr>
            </w:pPr>
            <w:r w:rsidRPr="00C6490D">
              <w:rPr>
                <w:b/>
              </w:rPr>
              <w:t>TD</w:t>
            </w:r>
          </w:p>
        </w:tc>
        <w:tc>
          <w:tcPr>
            <w:tcW w:w="458" w:type="pct"/>
            <w:shd w:val="clear" w:color="auto" w:fill="4BACC6" w:themeFill="accent5"/>
            <w:vAlign w:val="center"/>
          </w:tcPr>
          <w:p w14:paraId="50423A67" w14:textId="77777777" w:rsidR="00B00AB8" w:rsidRPr="00796A61" w:rsidRDefault="00B00AB8" w:rsidP="009F2763">
            <w:pPr>
              <w:jc w:val="center"/>
              <w:rPr>
                <w:b/>
              </w:rPr>
            </w:pPr>
            <w:r>
              <w:rPr>
                <w:b/>
              </w:rPr>
              <w:t>ARK</w:t>
            </w:r>
          </w:p>
        </w:tc>
        <w:tc>
          <w:tcPr>
            <w:tcW w:w="382" w:type="pct"/>
            <w:shd w:val="clear" w:color="auto" w:fill="F79646" w:themeFill="accent6"/>
            <w:vAlign w:val="center"/>
          </w:tcPr>
          <w:p w14:paraId="17C75C02" w14:textId="77777777" w:rsidR="00B00AB8" w:rsidRPr="00796A61" w:rsidRDefault="00B00AB8" w:rsidP="009F2763">
            <w:pPr>
              <w:jc w:val="center"/>
              <w:rPr>
                <w:b/>
              </w:rPr>
            </w:pPr>
            <w:r>
              <w:rPr>
                <w:b/>
              </w:rPr>
              <w:t>ARF</w:t>
            </w:r>
          </w:p>
        </w:tc>
        <w:tc>
          <w:tcPr>
            <w:tcW w:w="515" w:type="pct"/>
            <w:shd w:val="clear" w:color="auto" w:fill="FF0000"/>
            <w:vAlign w:val="center"/>
          </w:tcPr>
          <w:p w14:paraId="5621835B" w14:textId="77777777" w:rsidR="00B00AB8" w:rsidRPr="00796A61" w:rsidRDefault="00B00AB8" w:rsidP="009F2763">
            <w:pPr>
              <w:jc w:val="center"/>
              <w:rPr>
                <w:b/>
              </w:rPr>
            </w:pPr>
            <w:r>
              <w:rPr>
                <w:b/>
              </w:rPr>
              <w:t>akti</w:t>
            </w:r>
            <w:r>
              <w:rPr>
                <w:b/>
              </w:rPr>
              <w:t>v</w:t>
            </w:r>
            <w:r>
              <w:rPr>
                <w:b/>
              </w:rPr>
              <w:t>plan</w:t>
            </w:r>
          </w:p>
        </w:tc>
      </w:tr>
      <w:tr w:rsidR="00B00AB8" w:rsidRPr="00796A61" w14:paraId="464A231D" w14:textId="77777777" w:rsidTr="00B00AB8">
        <w:trPr>
          <w:trHeight w:val="391"/>
        </w:trPr>
        <w:tc>
          <w:tcPr>
            <w:tcW w:w="3110" w:type="pct"/>
            <w:vAlign w:val="center"/>
          </w:tcPr>
          <w:p w14:paraId="7CBEB5EA" w14:textId="08DD6502" w:rsidR="00B00AB8" w:rsidRPr="00975D1F" w:rsidRDefault="00B00AB8" w:rsidP="009F2763">
            <w:pPr>
              <w:rPr>
                <w:b/>
              </w:rPr>
            </w:pPr>
            <w:r w:rsidRPr="00E924F2">
              <w:t>Max. Stundungsdauer in Monaten</w:t>
            </w:r>
          </w:p>
        </w:tc>
        <w:tc>
          <w:tcPr>
            <w:tcW w:w="534" w:type="pct"/>
            <w:shd w:val="clear" w:color="auto" w:fill="D9D9D9" w:themeFill="background1" w:themeFillShade="D9"/>
            <w:vAlign w:val="center"/>
          </w:tcPr>
          <w:p w14:paraId="3B55C745" w14:textId="77777777" w:rsidR="00B00AB8" w:rsidRPr="00A03BDB" w:rsidRDefault="00B00AB8" w:rsidP="009F2763">
            <w:pPr>
              <w:jc w:val="center"/>
              <w:rPr>
                <w:b/>
              </w:rPr>
            </w:pPr>
          </w:p>
        </w:tc>
        <w:tc>
          <w:tcPr>
            <w:tcW w:w="458" w:type="pct"/>
            <w:shd w:val="clear" w:color="auto" w:fill="DAEEF3" w:themeFill="accent5" w:themeFillTint="33"/>
            <w:vAlign w:val="center"/>
          </w:tcPr>
          <w:p w14:paraId="64CA863E" w14:textId="3DDF32F2" w:rsidR="00B00AB8" w:rsidRPr="00F00CBF" w:rsidRDefault="00B00AB8" w:rsidP="009F2763">
            <w:pPr>
              <w:jc w:val="center"/>
              <w:rPr>
                <w:szCs w:val="22"/>
              </w:rPr>
            </w:pPr>
          </w:p>
        </w:tc>
        <w:tc>
          <w:tcPr>
            <w:tcW w:w="382" w:type="pct"/>
            <w:shd w:val="clear" w:color="auto" w:fill="FDE9D9" w:themeFill="accent6" w:themeFillTint="33"/>
            <w:vAlign w:val="center"/>
          </w:tcPr>
          <w:p w14:paraId="488CF31B" w14:textId="4672D196" w:rsidR="00B00AB8" w:rsidRPr="006C28E2" w:rsidRDefault="00B00AB8" w:rsidP="009F2763">
            <w:pPr>
              <w:jc w:val="center"/>
            </w:pPr>
          </w:p>
        </w:tc>
        <w:tc>
          <w:tcPr>
            <w:tcW w:w="515" w:type="pct"/>
            <w:shd w:val="clear" w:color="auto" w:fill="F2DBDB" w:themeFill="accent2" w:themeFillTint="33"/>
            <w:vAlign w:val="center"/>
          </w:tcPr>
          <w:p w14:paraId="625732F1" w14:textId="5BD18742" w:rsidR="00B00AB8" w:rsidRPr="00B34C0C" w:rsidRDefault="005C64E1" w:rsidP="009F2763">
            <w:pPr>
              <w:jc w:val="center"/>
            </w:pPr>
            <w:r>
              <w:t>24</w:t>
            </w:r>
          </w:p>
        </w:tc>
      </w:tr>
      <w:tr w:rsidR="00B00AB8" w:rsidRPr="00796A61" w14:paraId="5E713B97" w14:textId="77777777" w:rsidTr="00B00AB8">
        <w:trPr>
          <w:trHeight w:val="391"/>
        </w:trPr>
        <w:tc>
          <w:tcPr>
            <w:tcW w:w="3110" w:type="pct"/>
            <w:vAlign w:val="center"/>
          </w:tcPr>
          <w:p w14:paraId="7865734B" w14:textId="39754CEB" w:rsidR="00B00AB8" w:rsidRDefault="00B00AB8" w:rsidP="009F2763">
            <w:pPr>
              <w:rPr>
                <w:b/>
              </w:rPr>
            </w:pPr>
            <w:r w:rsidRPr="00E924F2">
              <w:t>Mindest-BZD nach Ablauf der Stundung in Jahren</w:t>
            </w:r>
          </w:p>
        </w:tc>
        <w:tc>
          <w:tcPr>
            <w:tcW w:w="534" w:type="pct"/>
            <w:shd w:val="clear" w:color="auto" w:fill="D9D9D9" w:themeFill="background1" w:themeFillShade="D9"/>
            <w:vAlign w:val="center"/>
          </w:tcPr>
          <w:p w14:paraId="6704EEDE" w14:textId="77777777" w:rsidR="00B00AB8" w:rsidRPr="00A03BDB" w:rsidRDefault="00B00AB8" w:rsidP="009F2763">
            <w:pPr>
              <w:jc w:val="center"/>
              <w:rPr>
                <w:b/>
              </w:rPr>
            </w:pPr>
          </w:p>
        </w:tc>
        <w:tc>
          <w:tcPr>
            <w:tcW w:w="458" w:type="pct"/>
            <w:shd w:val="clear" w:color="auto" w:fill="DAEEF3" w:themeFill="accent5" w:themeFillTint="33"/>
            <w:vAlign w:val="center"/>
          </w:tcPr>
          <w:p w14:paraId="434CA6C5" w14:textId="77777777" w:rsidR="00B00AB8" w:rsidRDefault="00B00AB8" w:rsidP="009F2763">
            <w:pPr>
              <w:jc w:val="center"/>
              <w:rPr>
                <w:szCs w:val="22"/>
              </w:rPr>
            </w:pPr>
          </w:p>
        </w:tc>
        <w:tc>
          <w:tcPr>
            <w:tcW w:w="382" w:type="pct"/>
            <w:shd w:val="clear" w:color="auto" w:fill="FDE9D9" w:themeFill="accent6" w:themeFillTint="33"/>
            <w:vAlign w:val="center"/>
          </w:tcPr>
          <w:p w14:paraId="6EA6B186" w14:textId="77777777" w:rsidR="00B00AB8" w:rsidRDefault="00B00AB8" w:rsidP="009F2763">
            <w:pPr>
              <w:jc w:val="center"/>
            </w:pPr>
          </w:p>
        </w:tc>
        <w:tc>
          <w:tcPr>
            <w:tcW w:w="515" w:type="pct"/>
            <w:shd w:val="clear" w:color="auto" w:fill="F2DBDB" w:themeFill="accent2" w:themeFillTint="33"/>
            <w:vAlign w:val="center"/>
          </w:tcPr>
          <w:p w14:paraId="0BF55958" w14:textId="103ECFF0" w:rsidR="00B00AB8" w:rsidRDefault="005C64E1" w:rsidP="009F2763">
            <w:pPr>
              <w:jc w:val="center"/>
            </w:pPr>
            <w:r>
              <w:t>-</w:t>
            </w:r>
          </w:p>
        </w:tc>
      </w:tr>
      <w:tr w:rsidR="00B00AB8" w:rsidRPr="00796A61" w14:paraId="42D1CE27" w14:textId="77777777" w:rsidTr="00B00AB8">
        <w:trPr>
          <w:trHeight w:val="391"/>
        </w:trPr>
        <w:tc>
          <w:tcPr>
            <w:tcW w:w="3110" w:type="pct"/>
            <w:vAlign w:val="center"/>
          </w:tcPr>
          <w:p w14:paraId="3907F9A8" w14:textId="40A4384F" w:rsidR="00B00AB8" w:rsidRDefault="00B00AB8" w:rsidP="009F2763">
            <w:pPr>
              <w:rPr>
                <w:b/>
              </w:rPr>
            </w:pPr>
            <w:r w:rsidRPr="00E924F2">
              <w:t>Mindestanzahl vergangener Jahre</w:t>
            </w:r>
            <w:r>
              <w:t xml:space="preserve"> bis Stundung möglich</w:t>
            </w:r>
          </w:p>
        </w:tc>
        <w:tc>
          <w:tcPr>
            <w:tcW w:w="534" w:type="pct"/>
            <w:shd w:val="clear" w:color="auto" w:fill="D9D9D9" w:themeFill="background1" w:themeFillShade="D9"/>
            <w:vAlign w:val="center"/>
          </w:tcPr>
          <w:p w14:paraId="020167CB" w14:textId="77777777" w:rsidR="00B00AB8" w:rsidRPr="00A03BDB" w:rsidRDefault="00B00AB8" w:rsidP="009F2763">
            <w:pPr>
              <w:jc w:val="center"/>
              <w:rPr>
                <w:b/>
              </w:rPr>
            </w:pPr>
          </w:p>
        </w:tc>
        <w:tc>
          <w:tcPr>
            <w:tcW w:w="458" w:type="pct"/>
            <w:shd w:val="clear" w:color="auto" w:fill="DAEEF3" w:themeFill="accent5" w:themeFillTint="33"/>
            <w:vAlign w:val="center"/>
          </w:tcPr>
          <w:p w14:paraId="0AF78E59" w14:textId="77777777" w:rsidR="00B00AB8" w:rsidRDefault="00B00AB8" w:rsidP="009F2763">
            <w:pPr>
              <w:jc w:val="center"/>
              <w:rPr>
                <w:szCs w:val="22"/>
              </w:rPr>
            </w:pPr>
          </w:p>
        </w:tc>
        <w:tc>
          <w:tcPr>
            <w:tcW w:w="382" w:type="pct"/>
            <w:shd w:val="clear" w:color="auto" w:fill="FDE9D9" w:themeFill="accent6" w:themeFillTint="33"/>
            <w:vAlign w:val="center"/>
          </w:tcPr>
          <w:p w14:paraId="561C9744" w14:textId="77777777" w:rsidR="00B00AB8" w:rsidRDefault="00B00AB8" w:rsidP="009F2763">
            <w:pPr>
              <w:jc w:val="center"/>
            </w:pPr>
          </w:p>
        </w:tc>
        <w:tc>
          <w:tcPr>
            <w:tcW w:w="515" w:type="pct"/>
            <w:shd w:val="clear" w:color="auto" w:fill="F2DBDB" w:themeFill="accent2" w:themeFillTint="33"/>
            <w:vAlign w:val="center"/>
          </w:tcPr>
          <w:p w14:paraId="21E3FF9C" w14:textId="54BBDF50" w:rsidR="00B00AB8" w:rsidRDefault="005C64E1" w:rsidP="009F2763">
            <w:pPr>
              <w:jc w:val="center"/>
            </w:pPr>
            <w:r>
              <w:t>1</w:t>
            </w:r>
          </w:p>
        </w:tc>
      </w:tr>
    </w:tbl>
    <w:p w14:paraId="1A1F6D45" w14:textId="77777777" w:rsidR="00B00AB8" w:rsidRPr="00B00AB8" w:rsidRDefault="00B00AB8" w:rsidP="00B00AB8"/>
    <w:p w14:paraId="693AA304" w14:textId="484700C8" w:rsidR="00944DBC" w:rsidRPr="00E924F2" w:rsidRDefault="00944DBC" w:rsidP="00944DBC"/>
    <w:tbl>
      <w:tblPr>
        <w:tblStyle w:val="Tabellenraster"/>
        <w:tblW w:w="5000" w:type="pct"/>
        <w:tblLayout w:type="fixed"/>
        <w:tblLook w:val="04A0" w:firstRow="1" w:lastRow="0" w:firstColumn="1" w:lastColumn="0" w:noHBand="0" w:noVBand="1"/>
      </w:tblPr>
      <w:tblGrid>
        <w:gridCol w:w="5778"/>
        <w:gridCol w:w="992"/>
        <w:gridCol w:w="851"/>
        <w:gridCol w:w="710"/>
        <w:gridCol w:w="957"/>
      </w:tblGrid>
      <w:tr w:rsidR="005C64E1" w:rsidRPr="00796A61" w14:paraId="01D2CFF9" w14:textId="77777777" w:rsidTr="009F2763">
        <w:tc>
          <w:tcPr>
            <w:tcW w:w="3110" w:type="pct"/>
            <w:vAlign w:val="center"/>
          </w:tcPr>
          <w:p w14:paraId="61E246C0" w14:textId="1D268185" w:rsidR="005C64E1" w:rsidRPr="003116BA" w:rsidRDefault="005C64E1" w:rsidP="005C64E1">
            <w:pPr>
              <w:rPr>
                <w:b/>
              </w:rPr>
            </w:pPr>
          </w:p>
        </w:tc>
        <w:tc>
          <w:tcPr>
            <w:tcW w:w="534" w:type="pct"/>
            <w:shd w:val="clear" w:color="auto" w:fill="808080" w:themeFill="background1" w:themeFillShade="80"/>
          </w:tcPr>
          <w:p w14:paraId="40C12830" w14:textId="77777777" w:rsidR="005C64E1" w:rsidRPr="00C6490D" w:rsidRDefault="005C64E1" w:rsidP="009F2763">
            <w:pPr>
              <w:jc w:val="center"/>
              <w:rPr>
                <w:b/>
              </w:rPr>
            </w:pPr>
            <w:r w:rsidRPr="00C6490D">
              <w:rPr>
                <w:b/>
              </w:rPr>
              <w:t>TD</w:t>
            </w:r>
          </w:p>
        </w:tc>
        <w:tc>
          <w:tcPr>
            <w:tcW w:w="458" w:type="pct"/>
            <w:shd w:val="clear" w:color="auto" w:fill="4BACC6" w:themeFill="accent5"/>
            <w:vAlign w:val="center"/>
          </w:tcPr>
          <w:p w14:paraId="4D2F9D9E" w14:textId="77777777" w:rsidR="005C64E1" w:rsidRPr="00796A61" w:rsidRDefault="005C64E1" w:rsidP="009F2763">
            <w:pPr>
              <w:jc w:val="center"/>
              <w:rPr>
                <w:b/>
              </w:rPr>
            </w:pPr>
            <w:r>
              <w:rPr>
                <w:b/>
              </w:rPr>
              <w:t>ARK</w:t>
            </w:r>
          </w:p>
        </w:tc>
        <w:tc>
          <w:tcPr>
            <w:tcW w:w="382" w:type="pct"/>
            <w:shd w:val="clear" w:color="auto" w:fill="F79646" w:themeFill="accent6"/>
            <w:vAlign w:val="center"/>
          </w:tcPr>
          <w:p w14:paraId="36BE8A9E" w14:textId="77777777" w:rsidR="005C64E1" w:rsidRPr="00796A61" w:rsidRDefault="005C64E1" w:rsidP="009F2763">
            <w:pPr>
              <w:jc w:val="center"/>
              <w:rPr>
                <w:b/>
              </w:rPr>
            </w:pPr>
            <w:r>
              <w:rPr>
                <w:b/>
              </w:rPr>
              <w:t>ARF</w:t>
            </w:r>
          </w:p>
        </w:tc>
        <w:tc>
          <w:tcPr>
            <w:tcW w:w="515" w:type="pct"/>
            <w:shd w:val="clear" w:color="auto" w:fill="FF0000"/>
            <w:vAlign w:val="center"/>
          </w:tcPr>
          <w:p w14:paraId="46D8AF88" w14:textId="77777777" w:rsidR="005C64E1" w:rsidRPr="00796A61" w:rsidRDefault="005C64E1" w:rsidP="009F2763">
            <w:pPr>
              <w:jc w:val="center"/>
              <w:rPr>
                <w:b/>
              </w:rPr>
            </w:pPr>
            <w:r>
              <w:rPr>
                <w:b/>
              </w:rPr>
              <w:t>akti</w:t>
            </w:r>
            <w:r>
              <w:rPr>
                <w:b/>
              </w:rPr>
              <w:t>v</w:t>
            </w:r>
            <w:r>
              <w:rPr>
                <w:b/>
              </w:rPr>
              <w:t>plan</w:t>
            </w:r>
          </w:p>
        </w:tc>
      </w:tr>
      <w:tr w:rsidR="005C64E1" w:rsidRPr="00796A61" w14:paraId="7F18CE32" w14:textId="77777777" w:rsidTr="009F2763">
        <w:trPr>
          <w:trHeight w:val="391"/>
        </w:trPr>
        <w:tc>
          <w:tcPr>
            <w:tcW w:w="3110" w:type="pct"/>
            <w:vAlign w:val="center"/>
          </w:tcPr>
          <w:p w14:paraId="0F813596" w14:textId="3B89E8FB" w:rsidR="005C64E1" w:rsidRPr="005C64E1" w:rsidRDefault="005C64E1" w:rsidP="009F2763">
            <w:pPr>
              <w:rPr>
                <w:b/>
              </w:rPr>
            </w:pPr>
            <w:r>
              <w:rPr>
                <w:b/>
              </w:rPr>
              <w:t>Erhebung von Stundungszinsen</w:t>
            </w:r>
          </w:p>
        </w:tc>
        <w:tc>
          <w:tcPr>
            <w:tcW w:w="534" w:type="pct"/>
            <w:shd w:val="clear" w:color="auto" w:fill="D9D9D9" w:themeFill="background1" w:themeFillShade="D9"/>
            <w:vAlign w:val="center"/>
          </w:tcPr>
          <w:p w14:paraId="6AF182D3" w14:textId="77777777" w:rsidR="005C64E1" w:rsidRPr="00A03BDB" w:rsidRDefault="005C64E1" w:rsidP="009F2763">
            <w:pPr>
              <w:jc w:val="center"/>
              <w:rPr>
                <w:b/>
              </w:rPr>
            </w:pPr>
          </w:p>
        </w:tc>
        <w:tc>
          <w:tcPr>
            <w:tcW w:w="458" w:type="pct"/>
            <w:shd w:val="clear" w:color="auto" w:fill="DAEEF3" w:themeFill="accent5" w:themeFillTint="33"/>
            <w:vAlign w:val="center"/>
          </w:tcPr>
          <w:p w14:paraId="4E34C67F" w14:textId="77777777" w:rsidR="005C64E1" w:rsidRPr="00F00CBF" w:rsidRDefault="005C64E1" w:rsidP="009F2763">
            <w:pPr>
              <w:jc w:val="center"/>
              <w:rPr>
                <w:szCs w:val="22"/>
              </w:rPr>
            </w:pPr>
          </w:p>
        </w:tc>
        <w:tc>
          <w:tcPr>
            <w:tcW w:w="382" w:type="pct"/>
            <w:shd w:val="clear" w:color="auto" w:fill="FDE9D9" w:themeFill="accent6" w:themeFillTint="33"/>
            <w:vAlign w:val="center"/>
          </w:tcPr>
          <w:p w14:paraId="59AFDAEA" w14:textId="77777777" w:rsidR="005C64E1" w:rsidRPr="006C28E2" w:rsidRDefault="005C64E1" w:rsidP="009F2763">
            <w:pPr>
              <w:jc w:val="center"/>
            </w:pPr>
          </w:p>
        </w:tc>
        <w:tc>
          <w:tcPr>
            <w:tcW w:w="515" w:type="pct"/>
            <w:shd w:val="clear" w:color="auto" w:fill="F2DBDB" w:themeFill="accent2" w:themeFillTint="33"/>
            <w:vAlign w:val="center"/>
          </w:tcPr>
          <w:p w14:paraId="4A6E289C" w14:textId="60461038" w:rsidR="005C64E1" w:rsidRPr="00B34C0C" w:rsidRDefault="005C64E1" w:rsidP="009F2763">
            <w:pPr>
              <w:jc w:val="center"/>
            </w:pPr>
            <w:r>
              <w:t>X</w:t>
            </w:r>
            <w:r>
              <w:rPr>
                <w:vertAlign w:val="superscript"/>
              </w:rPr>
              <w:t>1)</w:t>
            </w:r>
          </w:p>
        </w:tc>
      </w:tr>
    </w:tbl>
    <w:p w14:paraId="09141124" w14:textId="77777777" w:rsidR="005C64E1" w:rsidRPr="00E924F2" w:rsidRDefault="005C64E1" w:rsidP="00944DBC"/>
    <w:p w14:paraId="1B672F1B" w14:textId="2ABF5D53" w:rsidR="00E924F2" w:rsidRPr="00F26EA6" w:rsidRDefault="005C64E1" w:rsidP="009E681E">
      <w:pPr>
        <w:pStyle w:val="Listenabsatz"/>
        <w:numPr>
          <w:ilvl w:val="0"/>
          <w:numId w:val="24"/>
        </w:numPr>
      </w:pPr>
      <w:r>
        <w:t>Laut AVB: „</w:t>
      </w:r>
      <w:r w:rsidRPr="005C64E1">
        <w:rPr>
          <w:rFonts w:cs="Arial"/>
          <w:szCs w:val="22"/>
          <w:lang w:eastAsia="de-DE"/>
        </w:rPr>
        <w:t xml:space="preserve">Zinsen zu unseren </w:t>
      </w:r>
      <w:r>
        <w:rPr>
          <w:rFonts w:cs="Arial"/>
          <w:szCs w:val="22"/>
          <w:lang w:eastAsia="de-DE"/>
        </w:rPr>
        <w:t>dann gültigen Konditionen“</w:t>
      </w:r>
    </w:p>
    <w:p w14:paraId="12E896EF" w14:textId="77777777" w:rsidR="00F26EA6" w:rsidRDefault="00F26EA6" w:rsidP="00F26EA6"/>
    <w:tbl>
      <w:tblPr>
        <w:tblStyle w:val="Tabellenraster"/>
        <w:tblW w:w="5000" w:type="pct"/>
        <w:tblLayout w:type="fixed"/>
        <w:tblLook w:val="04A0" w:firstRow="1" w:lastRow="0" w:firstColumn="1" w:lastColumn="0" w:noHBand="0" w:noVBand="1"/>
      </w:tblPr>
      <w:tblGrid>
        <w:gridCol w:w="5778"/>
        <w:gridCol w:w="992"/>
        <w:gridCol w:w="851"/>
        <w:gridCol w:w="710"/>
        <w:gridCol w:w="957"/>
      </w:tblGrid>
      <w:tr w:rsidR="00F26EA6" w:rsidRPr="00796A61" w14:paraId="1A71EA20" w14:textId="77777777" w:rsidTr="009F2763">
        <w:tc>
          <w:tcPr>
            <w:tcW w:w="3110" w:type="pct"/>
            <w:vAlign w:val="center"/>
          </w:tcPr>
          <w:p w14:paraId="13943ED8" w14:textId="47C26CF3" w:rsidR="00F26EA6" w:rsidRPr="003116BA" w:rsidRDefault="00F26EA6" w:rsidP="009F2763">
            <w:pPr>
              <w:rPr>
                <w:b/>
              </w:rPr>
            </w:pPr>
            <w:r>
              <w:rPr>
                <w:b/>
              </w:rPr>
              <w:t>Möglichkeiten zur Rückzahlung</w:t>
            </w:r>
          </w:p>
        </w:tc>
        <w:tc>
          <w:tcPr>
            <w:tcW w:w="534" w:type="pct"/>
            <w:shd w:val="clear" w:color="auto" w:fill="808080" w:themeFill="background1" w:themeFillShade="80"/>
          </w:tcPr>
          <w:p w14:paraId="393B99BE" w14:textId="77777777" w:rsidR="00F26EA6" w:rsidRPr="00C6490D" w:rsidRDefault="00F26EA6" w:rsidP="009F2763">
            <w:pPr>
              <w:jc w:val="center"/>
              <w:rPr>
                <w:b/>
              </w:rPr>
            </w:pPr>
            <w:r w:rsidRPr="00C6490D">
              <w:rPr>
                <w:b/>
              </w:rPr>
              <w:t>TD</w:t>
            </w:r>
          </w:p>
        </w:tc>
        <w:tc>
          <w:tcPr>
            <w:tcW w:w="458" w:type="pct"/>
            <w:shd w:val="clear" w:color="auto" w:fill="4BACC6" w:themeFill="accent5"/>
            <w:vAlign w:val="center"/>
          </w:tcPr>
          <w:p w14:paraId="3E85ED7C" w14:textId="77777777" w:rsidR="00F26EA6" w:rsidRPr="00796A61" w:rsidRDefault="00F26EA6" w:rsidP="009F2763">
            <w:pPr>
              <w:jc w:val="center"/>
              <w:rPr>
                <w:b/>
              </w:rPr>
            </w:pPr>
            <w:r>
              <w:rPr>
                <w:b/>
              </w:rPr>
              <w:t>ARK</w:t>
            </w:r>
          </w:p>
        </w:tc>
        <w:tc>
          <w:tcPr>
            <w:tcW w:w="382" w:type="pct"/>
            <w:shd w:val="clear" w:color="auto" w:fill="F79646" w:themeFill="accent6"/>
            <w:vAlign w:val="center"/>
          </w:tcPr>
          <w:p w14:paraId="32F47142" w14:textId="77777777" w:rsidR="00F26EA6" w:rsidRPr="00796A61" w:rsidRDefault="00F26EA6" w:rsidP="009F2763">
            <w:pPr>
              <w:jc w:val="center"/>
              <w:rPr>
                <w:b/>
              </w:rPr>
            </w:pPr>
            <w:r>
              <w:rPr>
                <w:b/>
              </w:rPr>
              <w:t>ARF</w:t>
            </w:r>
          </w:p>
        </w:tc>
        <w:tc>
          <w:tcPr>
            <w:tcW w:w="515" w:type="pct"/>
            <w:shd w:val="clear" w:color="auto" w:fill="FF0000"/>
            <w:vAlign w:val="center"/>
          </w:tcPr>
          <w:p w14:paraId="66A9C831" w14:textId="77777777" w:rsidR="00F26EA6" w:rsidRPr="00796A61" w:rsidRDefault="00F26EA6" w:rsidP="009F2763">
            <w:pPr>
              <w:jc w:val="center"/>
              <w:rPr>
                <w:b/>
              </w:rPr>
            </w:pPr>
            <w:r>
              <w:rPr>
                <w:b/>
              </w:rPr>
              <w:t>akti</w:t>
            </w:r>
            <w:r>
              <w:rPr>
                <w:b/>
              </w:rPr>
              <w:t>v</w:t>
            </w:r>
            <w:r>
              <w:rPr>
                <w:b/>
              </w:rPr>
              <w:t>plan</w:t>
            </w:r>
          </w:p>
        </w:tc>
      </w:tr>
      <w:tr w:rsidR="00F26EA6" w:rsidRPr="00796A61" w14:paraId="4B88E764" w14:textId="77777777" w:rsidTr="009F2763">
        <w:trPr>
          <w:trHeight w:val="391"/>
        </w:trPr>
        <w:tc>
          <w:tcPr>
            <w:tcW w:w="3110" w:type="pct"/>
            <w:vAlign w:val="center"/>
          </w:tcPr>
          <w:p w14:paraId="1F2F9DCD" w14:textId="0FA4FB5C" w:rsidR="00F26EA6" w:rsidRPr="00975D1F" w:rsidRDefault="00F26EA6" w:rsidP="009F2763">
            <w:pPr>
              <w:rPr>
                <w:b/>
              </w:rPr>
            </w:pPr>
            <w:r>
              <w:t>Einmalbetrag</w:t>
            </w:r>
          </w:p>
        </w:tc>
        <w:tc>
          <w:tcPr>
            <w:tcW w:w="534" w:type="pct"/>
            <w:shd w:val="clear" w:color="auto" w:fill="D9D9D9" w:themeFill="background1" w:themeFillShade="D9"/>
            <w:vAlign w:val="center"/>
          </w:tcPr>
          <w:p w14:paraId="00C58297" w14:textId="77777777" w:rsidR="00F26EA6" w:rsidRPr="00A03BDB" w:rsidRDefault="00F26EA6" w:rsidP="009F2763">
            <w:pPr>
              <w:jc w:val="center"/>
              <w:rPr>
                <w:b/>
              </w:rPr>
            </w:pPr>
          </w:p>
        </w:tc>
        <w:tc>
          <w:tcPr>
            <w:tcW w:w="458" w:type="pct"/>
            <w:shd w:val="clear" w:color="auto" w:fill="DAEEF3" w:themeFill="accent5" w:themeFillTint="33"/>
            <w:vAlign w:val="center"/>
          </w:tcPr>
          <w:p w14:paraId="342F886A" w14:textId="77777777" w:rsidR="00F26EA6" w:rsidRPr="00F00CBF" w:rsidRDefault="00F26EA6" w:rsidP="009F2763">
            <w:pPr>
              <w:jc w:val="center"/>
              <w:rPr>
                <w:szCs w:val="22"/>
              </w:rPr>
            </w:pPr>
          </w:p>
        </w:tc>
        <w:tc>
          <w:tcPr>
            <w:tcW w:w="382" w:type="pct"/>
            <w:shd w:val="clear" w:color="auto" w:fill="FDE9D9" w:themeFill="accent6" w:themeFillTint="33"/>
            <w:vAlign w:val="center"/>
          </w:tcPr>
          <w:p w14:paraId="1E910EC5" w14:textId="77777777" w:rsidR="00F26EA6" w:rsidRPr="006C28E2" w:rsidRDefault="00F26EA6" w:rsidP="009F2763">
            <w:pPr>
              <w:jc w:val="center"/>
            </w:pPr>
          </w:p>
        </w:tc>
        <w:tc>
          <w:tcPr>
            <w:tcW w:w="515" w:type="pct"/>
            <w:shd w:val="clear" w:color="auto" w:fill="F2DBDB" w:themeFill="accent2" w:themeFillTint="33"/>
            <w:vAlign w:val="center"/>
          </w:tcPr>
          <w:p w14:paraId="3DF06CC0" w14:textId="2A16455A" w:rsidR="00F26EA6" w:rsidRPr="00B34C0C" w:rsidRDefault="00F26EA6" w:rsidP="009F2763">
            <w:pPr>
              <w:jc w:val="center"/>
            </w:pPr>
            <w:r>
              <w:t>?</w:t>
            </w:r>
          </w:p>
        </w:tc>
      </w:tr>
      <w:tr w:rsidR="00F26EA6" w:rsidRPr="00796A61" w14:paraId="058583C7" w14:textId="77777777" w:rsidTr="009F2763">
        <w:trPr>
          <w:trHeight w:val="391"/>
        </w:trPr>
        <w:tc>
          <w:tcPr>
            <w:tcW w:w="3110" w:type="pct"/>
            <w:vAlign w:val="center"/>
          </w:tcPr>
          <w:p w14:paraId="5E21BD32" w14:textId="3D0B021C" w:rsidR="00F26EA6" w:rsidRDefault="00F26EA6" w:rsidP="009F2763">
            <w:pPr>
              <w:rPr>
                <w:b/>
              </w:rPr>
            </w:pPr>
            <w:r>
              <w:t>Rentenzahlung</w:t>
            </w:r>
          </w:p>
        </w:tc>
        <w:tc>
          <w:tcPr>
            <w:tcW w:w="534" w:type="pct"/>
            <w:shd w:val="clear" w:color="auto" w:fill="D9D9D9" w:themeFill="background1" w:themeFillShade="D9"/>
            <w:vAlign w:val="center"/>
          </w:tcPr>
          <w:p w14:paraId="4F640726" w14:textId="77777777" w:rsidR="00F26EA6" w:rsidRPr="00A03BDB" w:rsidRDefault="00F26EA6" w:rsidP="009F2763">
            <w:pPr>
              <w:jc w:val="center"/>
              <w:rPr>
                <w:b/>
              </w:rPr>
            </w:pPr>
          </w:p>
        </w:tc>
        <w:tc>
          <w:tcPr>
            <w:tcW w:w="458" w:type="pct"/>
            <w:shd w:val="clear" w:color="auto" w:fill="DAEEF3" w:themeFill="accent5" w:themeFillTint="33"/>
            <w:vAlign w:val="center"/>
          </w:tcPr>
          <w:p w14:paraId="4B730A6E" w14:textId="77777777" w:rsidR="00F26EA6" w:rsidRDefault="00F26EA6" w:rsidP="009F2763">
            <w:pPr>
              <w:jc w:val="center"/>
              <w:rPr>
                <w:szCs w:val="22"/>
              </w:rPr>
            </w:pPr>
          </w:p>
        </w:tc>
        <w:tc>
          <w:tcPr>
            <w:tcW w:w="382" w:type="pct"/>
            <w:shd w:val="clear" w:color="auto" w:fill="FDE9D9" w:themeFill="accent6" w:themeFillTint="33"/>
            <w:vAlign w:val="center"/>
          </w:tcPr>
          <w:p w14:paraId="1763FEB2" w14:textId="77777777" w:rsidR="00F26EA6" w:rsidRDefault="00F26EA6" w:rsidP="009F2763">
            <w:pPr>
              <w:jc w:val="center"/>
            </w:pPr>
          </w:p>
        </w:tc>
        <w:tc>
          <w:tcPr>
            <w:tcW w:w="515" w:type="pct"/>
            <w:shd w:val="clear" w:color="auto" w:fill="F2DBDB" w:themeFill="accent2" w:themeFillTint="33"/>
            <w:vAlign w:val="center"/>
          </w:tcPr>
          <w:p w14:paraId="722EB93E" w14:textId="50BEE8A7" w:rsidR="00F26EA6" w:rsidRDefault="00F26EA6" w:rsidP="009F2763">
            <w:pPr>
              <w:jc w:val="center"/>
            </w:pPr>
            <w:r>
              <w:t>?</w:t>
            </w:r>
          </w:p>
        </w:tc>
      </w:tr>
      <w:tr w:rsidR="00F26EA6" w:rsidRPr="00796A61" w14:paraId="6E52D68B" w14:textId="77777777" w:rsidTr="009F2763">
        <w:trPr>
          <w:trHeight w:val="391"/>
        </w:trPr>
        <w:tc>
          <w:tcPr>
            <w:tcW w:w="3110" w:type="pct"/>
            <w:vAlign w:val="center"/>
          </w:tcPr>
          <w:p w14:paraId="6E1D0D55" w14:textId="553FFD63" w:rsidR="00F26EA6" w:rsidRDefault="00F26EA6" w:rsidP="009F2763">
            <w:pPr>
              <w:rPr>
                <w:b/>
              </w:rPr>
            </w:pPr>
            <w:r>
              <w:t>Verrechnung mit Guthaben</w:t>
            </w:r>
          </w:p>
        </w:tc>
        <w:tc>
          <w:tcPr>
            <w:tcW w:w="534" w:type="pct"/>
            <w:shd w:val="clear" w:color="auto" w:fill="D9D9D9" w:themeFill="background1" w:themeFillShade="D9"/>
            <w:vAlign w:val="center"/>
          </w:tcPr>
          <w:p w14:paraId="6B955DE1" w14:textId="77777777" w:rsidR="00F26EA6" w:rsidRPr="00A03BDB" w:rsidRDefault="00F26EA6" w:rsidP="009F2763">
            <w:pPr>
              <w:jc w:val="center"/>
              <w:rPr>
                <w:b/>
              </w:rPr>
            </w:pPr>
          </w:p>
        </w:tc>
        <w:tc>
          <w:tcPr>
            <w:tcW w:w="458" w:type="pct"/>
            <w:shd w:val="clear" w:color="auto" w:fill="DAEEF3" w:themeFill="accent5" w:themeFillTint="33"/>
            <w:vAlign w:val="center"/>
          </w:tcPr>
          <w:p w14:paraId="5C3F5F12" w14:textId="77777777" w:rsidR="00F26EA6" w:rsidRDefault="00F26EA6" w:rsidP="009F2763">
            <w:pPr>
              <w:jc w:val="center"/>
              <w:rPr>
                <w:szCs w:val="22"/>
              </w:rPr>
            </w:pPr>
          </w:p>
        </w:tc>
        <w:tc>
          <w:tcPr>
            <w:tcW w:w="382" w:type="pct"/>
            <w:shd w:val="clear" w:color="auto" w:fill="FDE9D9" w:themeFill="accent6" w:themeFillTint="33"/>
            <w:vAlign w:val="center"/>
          </w:tcPr>
          <w:p w14:paraId="062F29C2" w14:textId="77777777" w:rsidR="00F26EA6" w:rsidRDefault="00F26EA6" w:rsidP="009F2763">
            <w:pPr>
              <w:jc w:val="center"/>
            </w:pPr>
          </w:p>
        </w:tc>
        <w:tc>
          <w:tcPr>
            <w:tcW w:w="515" w:type="pct"/>
            <w:shd w:val="clear" w:color="auto" w:fill="F2DBDB" w:themeFill="accent2" w:themeFillTint="33"/>
            <w:vAlign w:val="center"/>
          </w:tcPr>
          <w:p w14:paraId="5A61A063" w14:textId="06B09081" w:rsidR="00F26EA6" w:rsidRDefault="00F26EA6" w:rsidP="009F2763">
            <w:pPr>
              <w:jc w:val="center"/>
            </w:pPr>
            <w:r>
              <w:t>X</w:t>
            </w:r>
          </w:p>
        </w:tc>
      </w:tr>
    </w:tbl>
    <w:p w14:paraId="1DD54FE8" w14:textId="77777777" w:rsidR="00E924F2" w:rsidRDefault="00E924F2" w:rsidP="00E924F2"/>
    <w:p w14:paraId="039D837B" w14:textId="77777777" w:rsidR="000C5A9F" w:rsidRPr="007E2111" w:rsidRDefault="000C5A9F" w:rsidP="000C5A9F">
      <w:pPr>
        <w:pStyle w:val="berschrift4"/>
        <w:rPr>
          <w:highlight w:val="yellow"/>
        </w:rPr>
      </w:pPr>
      <w:r w:rsidRPr="007E2111">
        <w:rPr>
          <w:highlight w:val="yellow"/>
        </w:rPr>
        <w:t>Empfehlung</w:t>
      </w:r>
    </w:p>
    <w:p w14:paraId="7A84C9CA" w14:textId="1505B922" w:rsidR="000C5A9F" w:rsidRPr="000C5A9F" w:rsidRDefault="000C5A9F" w:rsidP="000C5A9F">
      <w:pPr>
        <w:pStyle w:val="berschrift4"/>
      </w:pPr>
      <w:r w:rsidRPr="00B247B6">
        <w:t>Abstimmung mit F1 der Mathematik</w:t>
      </w:r>
    </w:p>
    <w:p w14:paraId="4CC9A886" w14:textId="77777777" w:rsidR="000C5A9F" w:rsidRDefault="000C5A9F" w:rsidP="000C5A9F">
      <w:pPr>
        <w:pStyle w:val="berschrift4"/>
      </w:pPr>
      <w:r>
        <w:t>Abstimmung mit Produkttechnik</w:t>
      </w:r>
    </w:p>
    <w:p w14:paraId="6F530846" w14:textId="77777777" w:rsidR="000C5A9F" w:rsidRDefault="000C5A9F" w:rsidP="000C5A9F">
      <w:pPr>
        <w:pStyle w:val="berschrift4"/>
      </w:pPr>
      <w:r>
        <w:t>Entscheidung</w:t>
      </w:r>
    </w:p>
    <w:p w14:paraId="556C801E" w14:textId="4A1ACE6E" w:rsidR="000C5A9F" w:rsidRDefault="000C5A9F" w:rsidP="000C5A9F">
      <w:pPr>
        <w:pStyle w:val="berschrift4"/>
      </w:pPr>
      <w:r>
        <w:t>Folgearbeiten</w:t>
      </w:r>
    </w:p>
    <w:p w14:paraId="3DF70267" w14:textId="77777777" w:rsidR="00DA1CCC" w:rsidRPr="00DA1CCC" w:rsidRDefault="00DA1CCC" w:rsidP="00DA1CCC"/>
    <w:p w14:paraId="114F4B3C" w14:textId="2B8AAFC4" w:rsidR="0085244B" w:rsidRPr="00036FE5" w:rsidRDefault="0085244B" w:rsidP="00024238">
      <w:pPr>
        <w:pStyle w:val="berschrift3"/>
      </w:pPr>
      <w:r w:rsidRPr="00036FE5">
        <w:t>Teilauszahlung</w:t>
      </w:r>
      <w:bookmarkEnd w:id="30"/>
    </w:p>
    <w:p w14:paraId="06F885DF" w14:textId="77777777" w:rsidR="0070005B" w:rsidRDefault="0070005B" w:rsidP="0070005B">
      <w:pPr>
        <w:pStyle w:val="berschrift4"/>
      </w:pPr>
      <w:r>
        <w:t>A</w:t>
      </w:r>
      <w:r w:rsidRPr="00177E07">
        <w:t>ktueller</w:t>
      </w:r>
      <w:r>
        <w:t xml:space="preserve"> Stand</w:t>
      </w:r>
    </w:p>
    <w:p w14:paraId="5BC3DE75" w14:textId="77777777" w:rsidR="00036FE5" w:rsidRDefault="00036FE5" w:rsidP="00036FE5"/>
    <w:p w14:paraId="5B360414" w14:textId="349A83A7" w:rsidR="00661BE5" w:rsidRPr="002A550F" w:rsidRDefault="00661BE5" w:rsidP="00036FE5">
      <w:pPr>
        <w:rPr>
          <w:b/>
        </w:rPr>
      </w:pPr>
      <w:r w:rsidRPr="002A550F">
        <w:rPr>
          <w:b/>
        </w:rPr>
        <w:t>Definition Teilauszahlung (TAZ):</w:t>
      </w:r>
    </w:p>
    <w:p w14:paraId="48C1244D" w14:textId="789719E7" w:rsidR="00661BE5" w:rsidRDefault="00661BE5" w:rsidP="00036FE5">
      <w:r>
        <w:t xml:space="preserve">Entnahme eines Betrags aus dem Vertrag (Guthaben). Die Beitragszahlung (falls vorhanden) bleibt in voller Höhe bestehen. </w:t>
      </w:r>
    </w:p>
    <w:p w14:paraId="20EB049C" w14:textId="77777777" w:rsidR="00A92546" w:rsidRDefault="00A92546" w:rsidP="00036FE5"/>
    <w:tbl>
      <w:tblPr>
        <w:tblStyle w:val="Tabellenraster"/>
        <w:tblW w:w="5000" w:type="pct"/>
        <w:tblLayout w:type="fixed"/>
        <w:tblLook w:val="04A0" w:firstRow="1" w:lastRow="0" w:firstColumn="1" w:lastColumn="0" w:noHBand="0" w:noVBand="1"/>
      </w:tblPr>
      <w:tblGrid>
        <w:gridCol w:w="3794"/>
        <w:gridCol w:w="1417"/>
        <w:gridCol w:w="1276"/>
        <w:gridCol w:w="1276"/>
        <w:gridCol w:w="1525"/>
      </w:tblGrid>
      <w:tr w:rsidR="00A92546" w:rsidRPr="00796A61" w14:paraId="767050BA" w14:textId="77777777" w:rsidTr="00A92546">
        <w:tc>
          <w:tcPr>
            <w:tcW w:w="2042" w:type="pct"/>
            <w:vAlign w:val="center"/>
          </w:tcPr>
          <w:p w14:paraId="290486F4" w14:textId="119C3192" w:rsidR="00A92546" w:rsidRPr="003116BA" w:rsidRDefault="00A92546" w:rsidP="009F2763">
            <w:pPr>
              <w:rPr>
                <w:b/>
              </w:rPr>
            </w:pPr>
          </w:p>
        </w:tc>
        <w:tc>
          <w:tcPr>
            <w:tcW w:w="763" w:type="pct"/>
            <w:shd w:val="clear" w:color="auto" w:fill="808080" w:themeFill="background1" w:themeFillShade="80"/>
          </w:tcPr>
          <w:p w14:paraId="2DB9FAF6" w14:textId="77777777" w:rsidR="00A92546" w:rsidRPr="00C6490D" w:rsidRDefault="00A92546" w:rsidP="009F2763">
            <w:pPr>
              <w:jc w:val="center"/>
              <w:rPr>
                <w:b/>
              </w:rPr>
            </w:pPr>
            <w:r w:rsidRPr="00C6490D">
              <w:rPr>
                <w:b/>
              </w:rPr>
              <w:t>TD</w:t>
            </w:r>
          </w:p>
        </w:tc>
        <w:tc>
          <w:tcPr>
            <w:tcW w:w="687" w:type="pct"/>
            <w:shd w:val="clear" w:color="auto" w:fill="4BACC6" w:themeFill="accent5"/>
            <w:vAlign w:val="center"/>
          </w:tcPr>
          <w:p w14:paraId="52DD6B4F" w14:textId="77777777" w:rsidR="00A92546" w:rsidRPr="00796A61" w:rsidRDefault="00A92546" w:rsidP="009F2763">
            <w:pPr>
              <w:jc w:val="center"/>
              <w:rPr>
                <w:b/>
              </w:rPr>
            </w:pPr>
            <w:r>
              <w:rPr>
                <w:b/>
              </w:rPr>
              <w:t>ARK</w:t>
            </w:r>
          </w:p>
        </w:tc>
        <w:tc>
          <w:tcPr>
            <w:tcW w:w="687" w:type="pct"/>
            <w:shd w:val="clear" w:color="auto" w:fill="F79646" w:themeFill="accent6"/>
            <w:vAlign w:val="center"/>
          </w:tcPr>
          <w:p w14:paraId="136A9B88" w14:textId="77777777" w:rsidR="00A92546" w:rsidRPr="00796A61" w:rsidRDefault="00A92546" w:rsidP="009F2763">
            <w:pPr>
              <w:jc w:val="center"/>
              <w:rPr>
                <w:b/>
              </w:rPr>
            </w:pPr>
            <w:r>
              <w:rPr>
                <w:b/>
              </w:rPr>
              <w:t>ARF</w:t>
            </w:r>
          </w:p>
        </w:tc>
        <w:tc>
          <w:tcPr>
            <w:tcW w:w="821" w:type="pct"/>
            <w:shd w:val="clear" w:color="auto" w:fill="FF0000"/>
            <w:vAlign w:val="center"/>
          </w:tcPr>
          <w:p w14:paraId="7BDD5E1C" w14:textId="77777777" w:rsidR="00A92546" w:rsidRPr="00796A61" w:rsidRDefault="00A92546" w:rsidP="009F2763">
            <w:pPr>
              <w:jc w:val="center"/>
              <w:rPr>
                <w:b/>
              </w:rPr>
            </w:pPr>
            <w:r>
              <w:rPr>
                <w:b/>
              </w:rPr>
              <w:t>aktivplan</w:t>
            </w:r>
          </w:p>
        </w:tc>
      </w:tr>
      <w:tr w:rsidR="00A92546" w:rsidRPr="00796A61" w14:paraId="333C3424" w14:textId="77777777" w:rsidTr="00A92546">
        <w:trPr>
          <w:trHeight w:val="391"/>
        </w:trPr>
        <w:tc>
          <w:tcPr>
            <w:tcW w:w="2042" w:type="pct"/>
            <w:vAlign w:val="center"/>
          </w:tcPr>
          <w:p w14:paraId="4DD5F9D0" w14:textId="14366657" w:rsidR="00A92546" w:rsidRPr="00A92546" w:rsidRDefault="00A92546" w:rsidP="009F2763">
            <w:pPr>
              <w:rPr>
                <w:b/>
              </w:rPr>
            </w:pPr>
            <w:r>
              <w:rPr>
                <w:b/>
              </w:rPr>
              <w:t>Teilauszahlung möglich?</w:t>
            </w:r>
          </w:p>
        </w:tc>
        <w:tc>
          <w:tcPr>
            <w:tcW w:w="763" w:type="pct"/>
            <w:shd w:val="clear" w:color="auto" w:fill="D9D9D9" w:themeFill="background1" w:themeFillShade="D9"/>
            <w:vAlign w:val="center"/>
          </w:tcPr>
          <w:p w14:paraId="24DD7F59" w14:textId="77777777" w:rsidR="00A92546" w:rsidRPr="00A03BDB" w:rsidRDefault="00A92546" w:rsidP="009F2763">
            <w:pPr>
              <w:jc w:val="center"/>
              <w:rPr>
                <w:b/>
              </w:rPr>
            </w:pPr>
          </w:p>
        </w:tc>
        <w:tc>
          <w:tcPr>
            <w:tcW w:w="687" w:type="pct"/>
            <w:shd w:val="clear" w:color="auto" w:fill="DAEEF3" w:themeFill="accent5" w:themeFillTint="33"/>
            <w:vAlign w:val="center"/>
          </w:tcPr>
          <w:p w14:paraId="606B4A8D" w14:textId="49D46BA1" w:rsidR="00A92546" w:rsidRPr="00F00CBF" w:rsidRDefault="00147C2A" w:rsidP="009F2763">
            <w:pPr>
              <w:jc w:val="center"/>
              <w:rPr>
                <w:szCs w:val="22"/>
              </w:rPr>
            </w:pPr>
            <w:r>
              <w:rPr>
                <w:szCs w:val="22"/>
              </w:rPr>
              <w:t>X</w:t>
            </w:r>
          </w:p>
        </w:tc>
        <w:tc>
          <w:tcPr>
            <w:tcW w:w="687" w:type="pct"/>
            <w:shd w:val="clear" w:color="auto" w:fill="FDE9D9" w:themeFill="accent6" w:themeFillTint="33"/>
            <w:vAlign w:val="center"/>
          </w:tcPr>
          <w:p w14:paraId="0F17FF88" w14:textId="33ACDFDA" w:rsidR="00A92546" w:rsidRPr="006C28E2" w:rsidRDefault="00147C2A" w:rsidP="009F2763">
            <w:pPr>
              <w:jc w:val="center"/>
            </w:pPr>
            <w:r>
              <w:t>X</w:t>
            </w:r>
          </w:p>
        </w:tc>
        <w:tc>
          <w:tcPr>
            <w:tcW w:w="821" w:type="pct"/>
            <w:shd w:val="clear" w:color="auto" w:fill="F2DBDB" w:themeFill="accent2" w:themeFillTint="33"/>
            <w:vAlign w:val="center"/>
          </w:tcPr>
          <w:p w14:paraId="26B2C4FF" w14:textId="063884FF" w:rsidR="00A92546" w:rsidRPr="00B34C0C" w:rsidRDefault="00A92546" w:rsidP="009F2763">
            <w:pPr>
              <w:jc w:val="center"/>
            </w:pPr>
            <w:r>
              <w:t>X</w:t>
            </w:r>
          </w:p>
        </w:tc>
      </w:tr>
      <w:tr w:rsidR="00A92546" w:rsidRPr="00796A61" w14:paraId="200F367E" w14:textId="77777777" w:rsidTr="00A92546">
        <w:trPr>
          <w:trHeight w:val="391"/>
        </w:trPr>
        <w:tc>
          <w:tcPr>
            <w:tcW w:w="2042" w:type="pct"/>
            <w:vAlign w:val="center"/>
          </w:tcPr>
          <w:p w14:paraId="27A92A30" w14:textId="622BA9EF" w:rsidR="00A92546" w:rsidRPr="00A92546" w:rsidRDefault="00A92546" w:rsidP="009F2763">
            <w:pPr>
              <w:rPr>
                <w:b/>
              </w:rPr>
            </w:pPr>
            <w:r w:rsidRPr="00A92546">
              <w:rPr>
                <w:b/>
              </w:rPr>
              <w:t>Fixer Stornoabschlag</w:t>
            </w:r>
          </w:p>
        </w:tc>
        <w:tc>
          <w:tcPr>
            <w:tcW w:w="763" w:type="pct"/>
            <w:shd w:val="clear" w:color="auto" w:fill="D9D9D9" w:themeFill="background1" w:themeFillShade="D9"/>
            <w:vAlign w:val="center"/>
          </w:tcPr>
          <w:p w14:paraId="1FC43680" w14:textId="77777777" w:rsidR="00A92546" w:rsidRPr="00A03BDB" w:rsidRDefault="00A92546" w:rsidP="009F2763">
            <w:pPr>
              <w:jc w:val="center"/>
              <w:rPr>
                <w:b/>
              </w:rPr>
            </w:pPr>
          </w:p>
        </w:tc>
        <w:tc>
          <w:tcPr>
            <w:tcW w:w="687" w:type="pct"/>
            <w:shd w:val="clear" w:color="auto" w:fill="DAEEF3" w:themeFill="accent5" w:themeFillTint="33"/>
            <w:vAlign w:val="center"/>
          </w:tcPr>
          <w:p w14:paraId="456B95C8" w14:textId="68689901" w:rsidR="00A92546" w:rsidRDefault="00147C2A" w:rsidP="009F2763">
            <w:pPr>
              <w:jc w:val="center"/>
              <w:rPr>
                <w:szCs w:val="22"/>
              </w:rPr>
            </w:pPr>
            <w:r>
              <w:rPr>
                <w:szCs w:val="22"/>
              </w:rPr>
              <w:t>X</w:t>
            </w:r>
            <w:r w:rsidRPr="0012622B">
              <w:rPr>
                <w:vertAlign w:val="superscript"/>
              </w:rPr>
              <w:t>1)</w:t>
            </w:r>
          </w:p>
        </w:tc>
        <w:tc>
          <w:tcPr>
            <w:tcW w:w="687" w:type="pct"/>
            <w:shd w:val="clear" w:color="auto" w:fill="FDE9D9" w:themeFill="accent6" w:themeFillTint="33"/>
            <w:vAlign w:val="center"/>
          </w:tcPr>
          <w:p w14:paraId="4B5DE5DC" w14:textId="0A147C0D" w:rsidR="00A92546" w:rsidRDefault="00147C2A" w:rsidP="009F2763">
            <w:pPr>
              <w:jc w:val="center"/>
            </w:pPr>
            <w:r>
              <w:t>X</w:t>
            </w:r>
          </w:p>
        </w:tc>
        <w:tc>
          <w:tcPr>
            <w:tcW w:w="821" w:type="pct"/>
            <w:shd w:val="clear" w:color="auto" w:fill="F2DBDB" w:themeFill="accent2" w:themeFillTint="33"/>
            <w:vAlign w:val="center"/>
          </w:tcPr>
          <w:p w14:paraId="6C47F858" w14:textId="25E5D044" w:rsidR="00A92546" w:rsidRDefault="00A92546" w:rsidP="009F2763">
            <w:pPr>
              <w:jc w:val="center"/>
            </w:pPr>
            <w:r>
              <w:t>-</w:t>
            </w:r>
          </w:p>
        </w:tc>
      </w:tr>
      <w:tr w:rsidR="00A92546" w:rsidRPr="00796A61" w14:paraId="5686EF6E" w14:textId="77777777" w:rsidTr="00A92546">
        <w:trPr>
          <w:trHeight w:val="391"/>
        </w:trPr>
        <w:tc>
          <w:tcPr>
            <w:tcW w:w="2042" w:type="pct"/>
            <w:vAlign w:val="center"/>
          </w:tcPr>
          <w:p w14:paraId="02AA3042" w14:textId="595C11D8" w:rsidR="00A92546" w:rsidRPr="00A92546" w:rsidRDefault="00A92546" w:rsidP="009F2763">
            <w:pPr>
              <w:rPr>
                <w:b/>
              </w:rPr>
            </w:pPr>
            <w:r>
              <w:rPr>
                <w:b/>
              </w:rPr>
              <w:t>Prozen</w:t>
            </w:r>
            <w:r w:rsidRPr="00A92546">
              <w:rPr>
                <w:b/>
              </w:rPr>
              <w:t>tualer Stornoabschlag</w:t>
            </w:r>
          </w:p>
        </w:tc>
        <w:tc>
          <w:tcPr>
            <w:tcW w:w="763" w:type="pct"/>
            <w:shd w:val="clear" w:color="auto" w:fill="D9D9D9" w:themeFill="background1" w:themeFillShade="D9"/>
            <w:vAlign w:val="center"/>
          </w:tcPr>
          <w:p w14:paraId="5609F518" w14:textId="77777777" w:rsidR="00A92546" w:rsidRPr="00A03BDB" w:rsidRDefault="00A92546" w:rsidP="009F2763">
            <w:pPr>
              <w:jc w:val="center"/>
              <w:rPr>
                <w:b/>
              </w:rPr>
            </w:pPr>
          </w:p>
        </w:tc>
        <w:tc>
          <w:tcPr>
            <w:tcW w:w="687" w:type="pct"/>
            <w:shd w:val="clear" w:color="auto" w:fill="DAEEF3" w:themeFill="accent5" w:themeFillTint="33"/>
            <w:vAlign w:val="center"/>
          </w:tcPr>
          <w:p w14:paraId="570C7E80" w14:textId="5D0006BD" w:rsidR="00A92546" w:rsidRDefault="00147C2A" w:rsidP="009F2763">
            <w:pPr>
              <w:jc w:val="center"/>
              <w:rPr>
                <w:szCs w:val="22"/>
              </w:rPr>
            </w:pPr>
            <w:r>
              <w:rPr>
                <w:szCs w:val="22"/>
              </w:rPr>
              <w:t>X</w:t>
            </w:r>
            <w:r>
              <w:rPr>
                <w:vertAlign w:val="superscript"/>
              </w:rPr>
              <w:t>2)</w:t>
            </w:r>
          </w:p>
        </w:tc>
        <w:tc>
          <w:tcPr>
            <w:tcW w:w="687" w:type="pct"/>
            <w:shd w:val="clear" w:color="auto" w:fill="FDE9D9" w:themeFill="accent6" w:themeFillTint="33"/>
            <w:vAlign w:val="center"/>
          </w:tcPr>
          <w:p w14:paraId="155DCABF" w14:textId="4EE7A7A2" w:rsidR="00A92546" w:rsidRDefault="00147C2A" w:rsidP="009F2763">
            <w:pPr>
              <w:jc w:val="center"/>
            </w:pPr>
            <w:r>
              <w:t>-</w:t>
            </w:r>
          </w:p>
        </w:tc>
        <w:tc>
          <w:tcPr>
            <w:tcW w:w="821" w:type="pct"/>
            <w:shd w:val="clear" w:color="auto" w:fill="F2DBDB" w:themeFill="accent2" w:themeFillTint="33"/>
            <w:vAlign w:val="center"/>
          </w:tcPr>
          <w:p w14:paraId="4A37B77C" w14:textId="458E648A" w:rsidR="00A92546" w:rsidRDefault="00A92546" w:rsidP="009F2763">
            <w:pPr>
              <w:jc w:val="center"/>
            </w:pPr>
            <w:r>
              <w:t>anteilig red</w:t>
            </w:r>
            <w:r>
              <w:t>u</w:t>
            </w:r>
            <w:r>
              <w:t>ziert</w:t>
            </w:r>
          </w:p>
        </w:tc>
      </w:tr>
    </w:tbl>
    <w:p w14:paraId="043A0E31" w14:textId="77777777" w:rsidR="00036FE5" w:rsidRDefault="00036FE5" w:rsidP="00036FE5"/>
    <w:p w14:paraId="10730B7C" w14:textId="37B366FD" w:rsidR="001431CE" w:rsidRDefault="00147C2A" w:rsidP="009E681E">
      <w:pPr>
        <w:pStyle w:val="Listenabsatz"/>
        <w:numPr>
          <w:ilvl w:val="0"/>
          <w:numId w:val="22"/>
        </w:numPr>
      </w:pPr>
      <w:r>
        <w:lastRenderedPageBreak/>
        <w:t>kann verschieden von fixem SA bei Rückkauf sein</w:t>
      </w:r>
    </w:p>
    <w:p w14:paraId="3FCD4A6F" w14:textId="63152050" w:rsidR="00147C2A" w:rsidRDefault="00147C2A" w:rsidP="009E681E">
      <w:pPr>
        <w:pStyle w:val="Listenabsatz"/>
        <w:numPr>
          <w:ilvl w:val="0"/>
          <w:numId w:val="22"/>
        </w:numPr>
      </w:pPr>
      <w:r>
        <w:t xml:space="preserve">anteilig zu </w:t>
      </w:r>
      <w:proofErr w:type="spellStart"/>
      <w:r>
        <w:t>var</w:t>
      </w:r>
      <w:proofErr w:type="spellEnd"/>
      <w:r>
        <w:t xml:space="preserve">. SA bei Rückkauf; Faktor </w:t>
      </w:r>
      <w:proofErr w:type="spellStart"/>
      <w:r>
        <w:t>TAZvorSA</w:t>
      </w:r>
      <w:proofErr w:type="spellEnd"/>
      <w:r>
        <w:t xml:space="preserve"> / </w:t>
      </w:r>
      <w:proofErr w:type="spellStart"/>
      <w:r>
        <w:t>RKWvorSA</w:t>
      </w:r>
      <w:proofErr w:type="spellEnd"/>
    </w:p>
    <w:p w14:paraId="7882CFCC" w14:textId="77777777" w:rsidR="00147C2A" w:rsidRDefault="00147C2A" w:rsidP="00147C2A">
      <w:pPr>
        <w:ind w:left="360"/>
      </w:pPr>
    </w:p>
    <w:p w14:paraId="66683435" w14:textId="3A5C7C4E" w:rsidR="002A550F" w:rsidRPr="002A550F" w:rsidRDefault="002A550F" w:rsidP="00036FE5">
      <w:pPr>
        <w:rPr>
          <w:b/>
        </w:rPr>
      </w:pPr>
      <w:r w:rsidRPr="002A550F">
        <w:rPr>
          <w:b/>
        </w:rPr>
        <w:t>Anpassung der EFG:</w:t>
      </w:r>
    </w:p>
    <w:p w14:paraId="45E0DF3B" w14:textId="77777777" w:rsidR="002A550F" w:rsidRDefault="002A550F" w:rsidP="00036FE5"/>
    <w:tbl>
      <w:tblPr>
        <w:tblStyle w:val="Tabellenraster"/>
        <w:tblW w:w="5000" w:type="pct"/>
        <w:tblLayout w:type="fixed"/>
        <w:tblLook w:val="04A0" w:firstRow="1" w:lastRow="0" w:firstColumn="1" w:lastColumn="0" w:noHBand="0" w:noVBand="1"/>
      </w:tblPr>
      <w:tblGrid>
        <w:gridCol w:w="817"/>
        <w:gridCol w:w="1694"/>
        <w:gridCol w:w="2133"/>
        <w:gridCol w:w="1986"/>
        <w:gridCol w:w="2658"/>
      </w:tblGrid>
      <w:tr w:rsidR="00A92546" w:rsidRPr="00E50ECE" w14:paraId="1A10E6AA" w14:textId="77777777" w:rsidTr="00703FAA">
        <w:tc>
          <w:tcPr>
            <w:tcW w:w="440" w:type="pct"/>
            <w:vAlign w:val="center"/>
          </w:tcPr>
          <w:p w14:paraId="6AC202C6" w14:textId="6A194490" w:rsidR="00A92546" w:rsidRPr="00E50ECE" w:rsidRDefault="00A92546" w:rsidP="00FD3AEA">
            <w:pPr>
              <w:rPr>
                <w:b/>
              </w:rPr>
            </w:pPr>
          </w:p>
        </w:tc>
        <w:tc>
          <w:tcPr>
            <w:tcW w:w="912" w:type="pct"/>
            <w:shd w:val="clear" w:color="auto" w:fill="808080" w:themeFill="background1" w:themeFillShade="80"/>
          </w:tcPr>
          <w:p w14:paraId="2FF156C6" w14:textId="77777777" w:rsidR="00A92546" w:rsidRPr="00E50ECE" w:rsidRDefault="00A92546" w:rsidP="00FD3AEA">
            <w:pPr>
              <w:jc w:val="center"/>
              <w:rPr>
                <w:b/>
              </w:rPr>
            </w:pPr>
            <w:r w:rsidRPr="00E50ECE">
              <w:rPr>
                <w:b/>
              </w:rPr>
              <w:t>TD</w:t>
            </w:r>
          </w:p>
        </w:tc>
        <w:tc>
          <w:tcPr>
            <w:tcW w:w="1148" w:type="pct"/>
            <w:shd w:val="clear" w:color="auto" w:fill="4BACC6" w:themeFill="accent5"/>
            <w:vAlign w:val="center"/>
          </w:tcPr>
          <w:p w14:paraId="589AB289" w14:textId="05C2466B" w:rsidR="00A92546" w:rsidRPr="00E50ECE" w:rsidRDefault="00A92546" w:rsidP="00FD3AEA">
            <w:pPr>
              <w:jc w:val="center"/>
              <w:rPr>
                <w:b/>
              </w:rPr>
            </w:pPr>
            <w:r>
              <w:rPr>
                <w:b/>
              </w:rPr>
              <w:t>ARK</w:t>
            </w:r>
          </w:p>
        </w:tc>
        <w:tc>
          <w:tcPr>
            <w:tcW w:w="1069" w:type="pct"/>
            <w:shd w:val="clear" w:color="auto" w:fill="F79646" w:themeFill="accent6"/>
            <w:vAlign w:val="center"/>
          </w:tcPr>
          <w:p w14:paraId="41C00BFC" w14:textId="03DDA5E5" w:rsidR="00A92546" w:rsidRPr="00E50ECE" w:rsidRDefault="00A92546" w:rsidP="00FD3AEA">
            <w:pPr>
              <w:jc w:val="center"/>
              <w:rPr>
                <w:b/>
              </w:rPr>
            </w:pPr>
            <w:r>
              <w:rPr>
                <w:b/>
              </w:rPr>
              <w:t>ARF</w:t>
            </w:r>
          </w:p>
        </w:tc>
        <w:tc>
          <w:tcPr>
            <w:tcW w:w="1431" w:type="pct"/>
            <w:shd w:val="clear" w:color="auto" w:fill="FF0000"/>
            <w:vAlign w:val="center"/>
          </w:tcPr>
          <w:p w14:paraId="1AF3E7D0" w14:textId="756810FC" w:rsidR="00A92546" w:rsidRPr="00E50ECE" w:rsidRDefault="00A92546" w:rsidP="00FD3AEA">
            <w:pPr>
              <w:jc w:val="center"/>
              <w:rPr>
                <w:b/>
              </w:rPr>
            </w:pPr>
            <w:r>
              <w:rPr>
                <w:b/>
              </w:rPr>
              <w:t>aktivplan</w:t>
            </w:r>
          </w:p>
        </w:tc>
      </w:tr>
      <w:tr w:rsidR="00A92546" w:rsidRPr="00E50ECE" w14:paraId="6EE00A7C" w14:textId="77777777" w:rsidTr="00703FAA">
        <w:trPr>
          <w:cantSplit/>
          <w:trHeight w:val="1134"/>
        </w:trPr>
        <w:tc>
          <w:tcPr>
            <w:tcW w:w="440" w:type="pct"/>
            <w:textDirection w:val="btLr"/>
            <w:vAlign w:val="center"/>
          </w:tcPr>
          <w:p w14:paraId="53F0C08C" w14:textId="77777777" w:rsidR="00A92546" w:rsidRPr="002D11F1" w:rsidRDefault="00A92546" w:rsidP="00FD3AEA">
            <w:pPr>
              <w:ind w:left="113" w:right="113"/>
              <w:jc w:val="center"/>
              <w:rPr>
                <w:szCs w:val="22"/>
              </w:rPr>
            </w:pPr>
            <w:r w:rsidRPr="002D11F1">
              <w:rPr>
                <w:b/>
                <w:szCs w:val="22"/>
              </w:rPr>
              <w:t>Entnahme</w:t>
            </w:r>
          </w:p>
        </w:tc>
        <w:tc>
          <w:tcPr>
            <w:tcW w:w="912" w:type="pct"/>
            <w:shd w:val="clear" w:color="auto" w:fill="D9D9D9" w:themeFill="background1" w:themeFillShade="D9"/>
            <w:vAlign w:val="center"/>
          </w:tcPr>
          <w:p w14:paraId="56179DEA" w14:textId="77777777" w:rsidR="00A92546" w:rsidRPr="00E50ECE" w:rsidRDefault="00A92546" w:rsidP="00FD3AEA">
            <w:pPr>
              <w:jc w:val="center"/>
            </w:pPr>
          </w:p>
        </w:tc>
        <w:tc>
          <w:tcPr>
            <w:tcW w:w="1148" w:type="pct"/>
            <w:shd w:val="clear" w:color="auto" w:fill="DAEEF3" w:themeFill="accent5" w:themeFillTint="33"/>
          </w:tcPr>
          <w:p w14:paraId="515B7B77" w14:textId="77777777" w:rsidR="00703FAA" w:rsidRDefault="00703FAA" w:rsidP="00703FAA">
            <w:pPr>
              <w:jc w:val="center"/>
              <w:rPr>
                <w:sz w:val="18"/>
                <w:szCs w:val="18"/>
              </w:rPr>
            </w:pPr>
            <w:r w:rsidRPr="002D11F1">
              <w:rPr>
                <w:sz w:val="18"/>
                <w:szCs w:val="18"/>
              </w:rPr>
              <w:t xml:space="preserve">Sparbeitragsverhältnis </w:t>
            </w:r>
          </w:p>
          <w:p w14:paraId="3D9C6D35" w14:textId="77777777" w:rsidR="00703FAA" w:rsidRDefault="00703FAA" w:rsidP="00703FAA">
            <w:pPr>
              <w:jc w:val="center"/>
              <w:rPr>
                <w:sz w:val="18"/>
                <w:szCs w:val="18"/>
              </w:rPr>
            </w:pPr>
          </w:p>
          <w:p w14:paraId="38738079" w14:textId="427C1572" w:rsidR="00A92546" w:rsidRPr="002D11F1" w:rsidRDefault="00703FAA" w:rsidP="00703FAA">
            <w:pPr>
              <w:jc w:val="center"/>
              <w:rPr>
                <w:sz w:val="18"/>
                <w:szCs w:val="18"/>
              </w:rPr>
            </w:pPr>
            <w:r w:rsidRPr="002D11F1">
              <w:rPr>
                <w:sz w:val="18"/>
                <w:szCs w:val="18"/>
              </w:rPr>
              <w:t>min(Summe Sparbe</w:t>
            </w:r>
            <w:r w:rsidRPr="002D11F1">
              <w:rPr>
                <w:sz w:val="18"/>
                <w:szCs w:val="18"/>
              </w:rPr>
              <w:t>i</w:t>
            </w:r>
            <w:r w:rsidRPr="002D11F1">
              <w:rPr>
                <w:sz w:val="18"/>
                <w:szCs w:val="18"/>
              </w:rPr>
              <w:t>träge neu/Summe Sparbeiträge alt * bi</w:t>
            </w:r>
            <w:r w:rsidRPr="002D11F1">
              <w:rPr>
                <w:sz w:val="18"/>
                <w:szCs w:val="18"/>
              </w:rPr>
              <w:t>s</w:t>
            </w:r>
            <w:r w:rsidRPr="002D11F1">
              <w:rPr>
                <w:sz w:val="18"/>
                <w:szCs w:val="18"/>
              </w:rPr>
              <w:t xml:space="preserve">heriges Garantiekapital; </w:t>
            </w:r>
            <w:r>
              <w:rPr>
                <w:sz w:val="18"/>
                <w:szCs w:val="18"/>
              </w:rPr>
              <w:t>Beitrags</w:t>
            </w:r>
            <w:r w:rsidRPr="002D11F1">
              <w:rPr>
                <w:sz w:val="18"/>
                <w:szCs w:val="18"/>
              </w:rPr>
              <w:t>summe neu)</w:t>
            </w:r>
            <w:r>
              <w:rPr>
                <w:sz w:val="18"/>
                <w:szCs w:val="18"/>
                <w:vertAlign w:val="superscript"/>
              </w:rPr>
              <w:t>1)</w:t>
            </w:r>
          </w:p>
        </w:tc>
        <w:tc>
          <w:tcPr>
            <w:tcW w:w="1069" w:type="pct"/>
            <w:shd w:val="clear" w:color="auto" w:fill="FDE9D9" w:themeFill="accent6" w:themeFillTint="33"/>
          </w:tcPr>
          <w:p w14:paraId="72BE9049" w14:textId="1100DDD3" w:rsidR="00A92546" w:rsidRDefault="00A92546" w:rsidP="00FF5A9A">
            <w:pPr>
              <w:overflowPunct w:val="0"/>
              <w:autoSpaceDE w:val="0"/>
              <w:autoSpaceDN w:val="0"/>
              <w:adjustRightInd w:val="0"/>
              <w:spacing w:line="240" w:lineRule="atLeast"/>
              <w:jc w:val="both"/>
              <w:textAlignment w:val="baseline"/>
              <w:rPr>
                <w:rFonts w:cs="Arial"/>
                <w:sz w:val="18"/>
                <w:szCs w:val="18"/>
              </w:rPr>
            </w:pPr>
          </w:p>
          <w:p w14:paraId="694AAC22" w14:textId="77777777" w:rsidR="00703FAA" w:rsidRDefault="00703FAA" w:rsidP="00FF5A9A">
            <w:pPr>
              <w:overflowPunct w:val="0"/>
              <w:autoSpaceDE w:val="0"/>
              <w:autoSpaceDN w:val="0"/>
              <w:adjustRightInd w:val="0"/>
              <w:spacing w:line="240" w:lineRule="atLeast"/>
              <w:jc w:val="both"/>
              <w:textAlignment w:val="baseline"/>
              <w:rPr>
                <w:rFonts w:cs="Arial"/>
                <w:sz w:val="18"/>
                <w:szCs w:val="18"/>
              </w:rPr>
            </w:pPr>
          </w:p>
          <w:p w14:paraId="70BA954D" w14:textId="77777777" w:rsidR="00703FAA" w:rsidRDefault="00703FAA" w:rsidP="00FF5A9A">
            <w:pPr>
              <w:overflowPunct w:val="0"/>
              <w:autoSpaceDE w:val="0"/>
              <w:autoSpaceDN w:val="0"/>
              <w:adjustRightInd w:val="0"/>
              <w:spacing w:line="240" w:lineRule="atLeast"/>
              <w:jc w:val="both"/>
              <w:textAlignment w:val="baseline"/>
              <w:rPr>
                <w:rFonts w:cs="Arial"/>
                <w:sz w:val="18"/>
                <w:szCs w:val="18"/>
              </w:rPr>
            </w:pPr>
          </w:p>
          <w:p w14:paraId="40FE9BF7" w14:textId="02B22947" w:rsidR="00703FAA" w:rsidRPr="00FF5A9A" w:rsidRDefault="00703FAA" w:rsidP="00703FAA">
            <w:pPr>
              <w:overflowPunct w:val="0"/>
              <w:autoSpaceDE w:val="0"/>
              <w:autoSpaceDN w:val="0"/>
              <w:adjustRightInd w:val="0"/>
              <w:spacing w:line="240" w:lineRule="atLeast"/>
              <w:jc w:val="center"/>
              <w:textAlignment w:val="baseline"/>
              <w:rPr>
                <w:rFonts w:cs="Arial"/>
                <w:sz w:val="18"/>
                <w:szCs w:val="18"/>
              </w:rPr>
            </w:pPr>
            <w:r>
              <w:rPr>
                <w:rFonts w:cs="Arial"/>
                <w:sz w:val="18"/>
                <w:szCs w:val="18"/>
              </w:rPr>
              <w:t>-</w:t>
            </w:r>
          </w:p>
          <w:p w14:paraId="42146278" w14:textId="6D76699D" w:rsidR="00A92546" w:rsidRPr="002D11F1" w:rsidRDefault="00A92546" w:rsidP="00FD3AEA">
            <w:pPr>
              <w:jc w:val="center"/>
              <w:rPr>
                <w:sz w:val="18"/>
                <w:szCs w:val="18"/>
              </w:rPr>
            </w:pPr>
          </w:p>
        </w:tc>
        <w:tc>
          <w:tcPr>
            <w:tcW w:w="1431" w:type="pct"/>
            <w:shd w:val="clear" w:color="auto" w:fill="F2DBDB" w:themeFill="accent2" w:themeFillTint="33"/>
          </w:tcPr>
          <w:p w14:paraId="18EB15DD" w14:textId="77777777" w:rsidR="00703FAA" w:rsidRPr="00FF5A9A" w:rsidRDefault="00703FAA" w:rsidP="00703FAA">
            <w:pPr>
              <w:overflowPunct w:val="0"/>
              <w:autoSpaceDE w:val="0"/>
              <w:autoSpaceDN w:val="0"/>
              <w:adjustRightInd w:val="0"/>
              <w:spacing w:line="240" w:lineRule="atLeast"/>
              <w:jc w:val="both"/>
              <w:textAlignment w:val="baseline"/>
              <w:rPr>
                <w:rFonts w:cs="Arial"/>
                <w:sz w:val="18"/>
                <w:szCs w:val="18"/>
              </w:rPr>
            </w:pPr>
            <w:r w:rsidRPr="00FF5A9A">
              <w:rPr>
                <w:rFonts w:cs="Arial"/>
                <w:sz w:val="18"/>
                <w:szCs w:val="18"/>
              </w:rPr>
              <w:t>Verhältnis aus neuer und alter Sparbeitragssumme über die ganze Lauf</w:t>
            </w:r>
            <w:r>
              <w:rPr>
                <w:rFonts w:cs="Arial"/>
                <w:sz w:val="18"/>
                <w:szCs w:val="18"/>
              </w:rPr>
              <w:t>zeit</w:t>
            </w:r>
            <w:r w:rsidRPr="00FF5A9A">
              <w:rPr>
                <w:rFonts w:cs="Arial"/>
                <w:sz w:val="18"/>
                <w:szCs w:val="18"/>
              </w:rPr>
              <w:t xml:space="preserve">, wobei die neue </w:t>
            </w:r>
            <w:proofErr w:type="spellStart"/>
            <w:r w:rsidRPr="00FF5A9A">
              <w:rPr>
                <w:rFonts w:cs="Arial"/>
                <w:sz w:val="18"/>
                <w:szCs w:val="18"/>
              </w:rPr>
              <w:t>Sparbeitragsumme</w:t>
            </w:r>
            <w:proofErr w:type="spellEnd"/>
            <w:r w:rsidRPr="00FF5A9A">
              <w:rPr>
                <w:rFonts w:cs="Arial"/>
                <w:sz w:val="18"/>
                <w:szCs w:val="18"/>
              </w:rPr>
              <w:t xml:space="preserve"> durch anteilige Kürzung der bisher gezahlten Sparbeiträge berechnet wird.</w:t>
            </w:r>
          </w:p>
          <w:p w14:paraId="10001987" w14:textId="7253EE55" w:rsidR="00A92546" w:rsidRPr="002D11F1" w:rsidRDefault="00A92546" w:rsidP="00FD3AEA">
            <w:pPr>
              <w:jc w:val="center"/>
              <w:rPr>
                <w:sz w:val="18"/>
                <w:szCs w:val="18"/>
              </w:rPr>
            </w:pPr>
          </w:p>
        </w:tc>
      </w:tr>
    </w:tbl>
    <w:p w14:paraId="36F12F19" w14:textId="77777777" w:rsidR="002A550F" w:rsidRDefault="002A550F" w:rsidP="005455DF"/>
    <w:p w14:paraId="7B58BC8F" w14:textId="4AC79A05" w:rsidR="002A550F" w:rsidRDefault="002A550F" w:rsidP="009E681E">
      <w:pPr>
        <w:pStyle w:val="Listenabsatz"/>
        <w:numPr>
          <w:ilvl w:val="0"/>
          <w:numId w:val="19"/>
        </w:numPr>
      </w:pPr>
      <w:r>
        <w:t>Bei einer Entnahme von x% des aktuellen Guthabens soll eine negative Sparprämie von x% der bisher gezahlten Sparprämien bei „Summe der Sparprämien neu“ eing</w:t>
      </w:r>
      <w:r>
        <w:t>e</w:t>
      </w:r>
      <w:r>
        <w:t>hen; bei der Berechnung der neuen Prämiensumme analog eine negative Prämie von x% der bisherigen Zahlprämien. Der garantierte Rückkaufswert wird ebenfalls um e</w:t>
      </w:r>
      <w:r>
        <w:t>i</w:t>
      </w:r>
      <w:r>
        <w:t>ne negative Sparprämie von x% der bisher gezahlten Sparprämien reduziert.</w:t>
      </w:r>
    </w:p>
    <w:p w14:paraId="453EC400" w14:textId="77777777" w:rsidR="002A550F" w:rsidRDefault="002A550F" w:rsidP="005455DF"/>
    <w:p w14:paraId="416088B3" w14:textId="77777777" w:rsidR="00081497" w:rsidRDefault="00081497" w:rsidP="005455DF"/>
    <w:p w14:paraId="10011AAE" w14:textId="1AE63A57" w:rsidR="005455DF" w:rsidRPr="002A550F" w:rsidRDefault="005455DF" w:rsidP="005455DF">
      <w:pPr>
        <w:rPr>
          <w:b/>
        </w:rPr>
      </w:pPr>
      <w:r w:rsidRPr="002A550F">
        <w:rPr>
          <w:b/>
        </w:rPr>
        <w:t xml:space="preserve">Bedingungen dafür, dass eine TAZ durchgeführt werden kann: </w:t>
      </w:r>
    </w:p>
    <w:p w14:paraId="39B5D6E0" w14:textId="77777777" w:rsidR="005455DF" w:rsidRDefault="005455DF" w:rsidP="00036FE5"/>
    <w:p w14:paraId="50E3D07E" w14:textId="77777777" w:rsidR="00703FAA" w:rsidRDefault="00703FAA" w:rsidP="00703FAA">
      <w:pPr>
        <w:rPr>
          <w:u w:val="single"/>
        </w:rPr>
      </w:pPr>
      <w:r>
        <w:rPr>
          <w:u w:val="single"/>
        </w:rPr>
        <w:t>ARK:</w:t>
      </w:r>
    </w:p>
    <w:p w14:paraId="74EE4E4A" w14:textId="77777777" w:rsidR="003B7371" w:rsidRDefault="00703FAA" w:rsidP="009E681E">
      <w:pPr>
        <w:pStyle w:val="Listenabsatz"/>
        <w:numPr>
          <w:ilvl w:val="0"/>
          <w:numId w:val="5"/>
        </w:numPr>
      </w:pPr>
      <w:r w:rsidRPr="00884065">
        <w:t xml:space="preserve">Die Auszahlung ist nur möglich, sofern die verbleibende </w:t>
      </w:r>
      <w:r>
        <w:t>g</w:t>
      </w:r>
      <w:r w:rsidRPr="00884065">
        <w:t>arantier</w:t>
      </w:r>
      <w:r>
        <w:t>te Mindestrente</w:t>
      </w:r>
      <w:r w:rsidRPr="00884065">
        <w:t xml:space="preserve"> e</w:t>
      </w:r>
      <w:r w:rsidRPr="00884065">
        <w:t>i</w:t>
      </w:r>
      <w:r w:rsidRPr="00884065">
        <w:t>ne gesellschaftsspezifische Mindesthöhe erreicht.</w:t>
      </w:r>
    </w:p>
    <w:p w14:paraId="2E49EE2A" w14:textId="43C9C7D8" w:rsidR="003B7371" w:rsidRDefault="003B7371" w:rsidP="003B7371">
      <w:pPr>
        <w:rPr>
          <w:u w:val="single"/>
        </w:rPr>
      </w:pPr>
      <w:r>
        <w:rPr>
          <w:u w:val="single"/>
        </w:rPr>
        <w:t>ARF:</w:t>
      </w:r>
    </w:p>
    <w:p w14:paraId="654283DE" w14:textId="07B89827" w:rsidR="003B7371" w:rsidRDefault="003B7371" w:rsidP="009E681E">
      <w:pPr>
        <w:pStyle w:val="Listenabsatz"/>
        <w:numPr>
          <w:ilvl w:val="0"/>
          <w:numId w:val="5"/>
        </w:numPr>
      </w:pPr>
      <w:r>
        <w:t>Mindestauszahlbetrag je Gesellschaft parametrisierbar</w:t>
      </w:r>
    </w:p>
    <w:p w14:paraId="4300909C" w14:textId="4FB1BDB9" w:rsidR="003B7371" w:rsidRPr="003B7371" w:rsidRDefault="003B7371" w:rsidP="009E681E">
      <w:pPr>
        <w:pStyle w:val="Listenabsatz"/>
        <w:numPr>
          <w:ilvl w:val="0"/>
          <w:numId w:val="5"/>
        </w:numPr>
      </w:pPr>
      <w:r>
        <w:t>Mindestrestguthaben je Gesellschaft parametrisierbar</w:t>
      </w:r>
    </w:p>
    <w:p w14:paraId="72E65DED" w14:textId="753E68D0" w:rsidR="00703FAA" w:rsidRDefault="00703FAA" w:rsidP="003B7371">
      <w:r w:rsidRPr="003B7371">
        <w:rPr>
          <w:u w:val="single"/>
        </w:rPr>
        <w:t>aktivplan (AVB)</w:t>
      </w:r>
      <w:r>
        <w:t>:</w:t>
      </w:r>
    </w:p>
    <w:p w14:paraId="0AAE3E3E" w14:textId="77777777" w:rsidR="00703FAA" w:rsidRDefault="00703FAA" w:rsidP="009E681E">
      <w:pPr>
        <w:pStyle w:val="Listenabsatz"/>
        <w:numPr>
          <w:ilvl w:val="0"/>
          <w:numId w:val="4"/>
        </w:numPr>
      </w:pPr>
      <w:r>
        <w:t>Während BZD, frühestens nach 5 Jahren</w:t>
      </w:r>
    </w:p>
    <w:p w14:paraId="59968EA3" w14:textId="77777777" w:rsidR="00703FAA" w:rsidRDefault="00703FAA" w:rsidP="009E681E">
      <w:pPr>
        <w:pStyle w:val="Listenabsatz"/>
        <w:numPr>
          <w:ilvl w:val="0"/>
          <w:numId w:val="4"/>
        </w:numPr>
      </w:pPr>
      <w:r>
        <w:t xml:space="preserve">Nur möglich, falls TAZ&gt;=1000 €, Rest-GH &gt;= 1000 €, </w:t>
      </w:r>
    </w:p>
    <w:p w14:paraId="7FEAF34E" w14:textId="77777777" w:rsidR="00703FAA" w:rsidRDefault="00703FAA" w:rsidP="009E681E">
      <w:pPr>
        <w:pStyle w:val="Listenabsatz"/>
        <w:numPr>
          <w:ilvl w:val="0"/>
          <w:numId w:val="4"/>
        </w:numPr>
      </w:pPr>
      <w:r>
        <w:t xml:space="preserve">Nicht möglich, falls </w:t>
      </w:r>
      <w:proofErr w:type="spellStart"/>
      <w:r>
        <w:t>Policendarlehen</w:t>
      </w:r>
      <w:proofErr w:type="spellEnd"/>
      <w:r>
        <w:t xml:space="preserve"> besteht</w:t>
      </w:r>
    </w:p>
    <w:p w14:paraId="70C3F7DA" w14:textId="4457AF21" w:rsidR="00703FAA" w:rsidRPr="00703FAA" w:rsidRDefault="00703FAA" w:rsidP="00703FAA">
      <w:pPr>
        <w:rPr>
          <w:u w:val="single"/>
        </w:rPr>
      </w:pPr>
    </w:p>
    <w:p w14:paraId="0D2B4384" w14:textId="67D18010" w:rsidR="0070005B" w:rsidRDefault="0070005B" w:rsidP="0070005B">
      <w:pPr>
        <w:pStyle w:val="berschrift4"/>
      </w:pPr>
      <w:r>
        <w:t>Empfehlung</w:t>
      </w:r>
    </w:p>
    <w:p w14:paraId="0DE9EF15" w14:textId="77777777" w:rsidR="0083222A" w:rsidRDefault="0083222A" w:rsidP="0083222A">
      <w:pPr>
        <w:pStyle w:val="berschrift4"/>
      </w:pPr>
      <w:r w:rsidRPr="00B247B6">
        <w:t>Abstimmung mit F1 der Mathematik</w:t>
      </w:r>
    </w:p>
    <w:p w14:paraId="4FC9D61A" w14:textId="77777777" w:rsidR="0070005B" w:rsidRDefault="0070005B" w:rsidP="0070005B">
      <w:pPr>
        <w:pStyle w:val="berschrift4"/>
      </w:pPr>
      <w:r>
        <w:t>Abstimmung mit Produkttechnik</w:t>
      </w:r>
    </w:p>
    <w:p w14:paraId="0D27714D" w14:textId="77777777" w:rsidR="0070005B" w:rsidRDefault="0070005B" w:rsidP="0070005B">
      <w:pPr>
        <w:pStyle w:val="berschrift4"/>
      </w:pPr>
      <w:r>
        <w:t>Entscheidung</w:t>
      </w:r>
    </w:p>
    <w:p w14:paraId="50438194" w14:textId="77777777" w:rsidR="000F3C36" w:rsidRPr="00794A3A" w:rsidRDefault="000F3C36" w:rsidP="000F3C36">
      <w:pPr>
        <w:pStyle w:val="Listenabsatz"/>
        <w:ind w:left="0"/>
      </w:pPr>
    </w:p>
    <w:p w14:paraId="3D323FE2" w14:textId="77777777" w:rsidR="0070005B" w:rsidRPr="00D4268C" w:rsidRDefault="0070005B" w:rsidP="0070005B">
      <w:pPr>
        <w:pStyle w:val="berschrift4"/>
      </w:pPr>
      <w:r>
        <w:t>Folgearbeiten</w:t>
      </w:r>
    </w:p>
    <w:p w14:paraId="77933C8E" w14:textId="77777777" w:rsidR="0070005B" w:rsidRPr="0070005B" w:rsidRDefault="0070005B" w:rsidP="0070005B"/>
    <w:p w14:paraId="56934B4A" w14:textId="3B38ABA8" w:rsidR="00D36004" w:rsidRPr="005455DF" w:rsidRDefault="00D36004" w:rsidP="00024238">
      <w:pPr>
        <w:pStyle w:val="berschrift3"/>
      </w:pPr>
      <w:bookmarkStart w:id="31" w:name="_Toc449708269"/>
      <w:r w:rsidRPr="005455DF">
        <w:t>Teilkündigung</w:t>
      </w:r>
      <w:bookmarkEnd w:id="31"/>
    </w:p>
    <w:p w14:paraId="0A0ADD9C" w14:textId="7190FA27" w:rsidR="00D36004" w:rsidRDefault="00D36004" w:rsidP="00D36004">
      <w:pPr>
        <w:pStyle w:val="berschrift4"/>
      </w:pPr>
      <w:r>
        <w:t>Aktueller Stand</w:t>
      </w:r>
    </w:p>
    <w:p w14:paraId="3488236F" w14:textId="4C6A8424" w:rsidR="0083222A" w:rsidRPr="00F75EEE" w:rsidRDefault="0083222A" w:rsidP="0083222A">
      <w:pPr>
        <w:rPr>
          <w:u w:val="single"/>
        </w:rPr>
      </w:pPr>
      <w:r w:rsidRPr="00F75EEE">
        <w:rPr>
          <w:u w:val="single"/>
        </w:rPr>
        <w:t>Definition Teil</w:t>
      </w:r>
      <w:r>
        <w:rPr>
          <w:u w:val="single"/>
        </w:rPr>
        <w:t>kündigung</w:t>
      </w:r>
      <w:r w:rsidRPr="00F75EEE">
        <w:rPr>
          <w:u w:val="single"/>
        </w:rPr>
        <w:t>:</w:t>
      </w:r>
    </w:p>
    <w:p w14:paraId="333F65DC" w14:textId="7777D3D7" w:rsidR="0083222A" w:rsidRDefault="00A34E6A" w:rsidP="0083222A">
      <w:r>
        <w:t>TAZ mit herabgesetzten Beiträgen.</w:t>
      </w:r>
    </w:p>
    <w:p w14:paraId="41DD048C" w14:textId="77777777" w:rsidR="007065B0" w:rsidRDefault="007065B0" w:rsidP="0083222A"/>
    <w:tbl>
      <w:tblPr>
        <w:tblStyle w:val="Tabellenraster"/>
        <w:tblW w:w="5000" w:type="pct"/>
        <w:tblLayout w:type="fixed"/>
        <w:tblLook w:val="04A0" w:firstRow="1" w:lastRow="0" w:firstColumn="1" w:lastColumn="0" w:noHBand="0" w:noVBand="1"/>
      </w:tblPr>
      <w:tblGrid>
        <w:gridCol w:w="3794"/>
        <w:gridCol w:w="1417"/>
        <w:gridCol w:w="1276"/>
        <w:gridCol w:w="1276"/>
        <w:gridCol w:w="1525"/>
      </w:tblGrid>
      <w:tr w:rsidR="007065B0" w:rsidRPr="00796A61" w14:paraId="62D24B28" w14:textId="77777777" w:rsidTr="009F2763">
        <w:tc>
          <w:tcPr>
            <w:tcW w:w="2042" w:type="pct"/>
            <w:vAlign w:val="center"/>
          </w:tcPr>
          <w:p w14:paraId="59EA3242" w14:textId="77777777" w:rsidR="007065B0" w:rsidRPr="003116BA" w:rsidRDefault="007065B0" w:rsidP="009F2763">
            <w:pPr>
              <w:rPr>
                <w:b/>
              </w:rPr>
            </w:pPr>
          </w:p>
        </w:tc>
        <w:tc>
          <w:tcPr>
            <w:tcW w:w="763" w:type="pct"/>
            <w:shd w:val="clear" w:color="auto" w:fill="808080" w:themeFill="background1" w:themeFillShade="80"/>
          </w:tcPr>
          <w:p w14:paraId="0896FF1F" w14:textId="77777777" w:rsidR="007065B0" w:rsidRPr="00C6490D" w:rsidRDefault="007065B0" w:rsidP="009F2763">
            <w:pPr>
              <w:jc w:val="center"/>
              <w:rPr>
                <w:b/>
              </w:rPr>
            </w:pPr>
            <w:r w:rsidRPr="00C6490D">
              <w:rPr>
                <w:b/>
              </w:rPr>
              <w:t>TD</w:t>
            </w:r>
          </w:p>
        </w:tc>
        <w:tc>
          <w:tcPr>
            <w:tcW w:w="687" w:type="pct"/>
            <w:shd w:val="clear" w:color="auto" w:fill="4BACC6" w:themeFill="accent5"/>
            <w:vAlign w:val="center"/>
          </w:tcPr>
          <w:p w14:paraId="23C60661" w14:textId="77777777" w:rsidR="007065B0" w:rsidRPr="00796A61" w:rsidRDefault="007065B0" w:rsidP="009F2763">
            <w:pPr>
              <w:jc w:val="center"/>
              <w:rPr>
                <w:b/>
              </w:rPr>
            </w:pPr>
            <w:r>
              <w:rPr>
                <w:b/>
              </w:rPr>
              <w:t>ARK</w:t>
            </w:r>
          </w:p>
        </w:tc>
        <w:tc>
          <w:tcPr>
            <w:tcW w:w="687" w:type="pct"/>
            <w:shd w:val="clear" w:color="auto" w:fill="F79646" w:themeFill="accent6"/>
            <w:vAlign w:val="center"/>
          </w:tcPr>
          <w:p w14:paraId="7EEF80F7" w14:textId="77777777" w:rsidR="007065B0" w:rsidRPr="00796A61" w:rsidRDefault="007065B0" w:rsidP="009F2763">
            <w:pPr>
              <w:jc w:val="center"/>
              <w:rPr>
                <w:b/>
              </w:rPr>
            </w:pPr>
            <w:r>
              <w:rPr>
                <w:b/>
              </w:rPr>
              <w:t>ARF</w:t>
            </w:r>
          </w:p>
        </w:tc>
        <w:tc>
          <w:tcPr>
            <w:tcW w:w="821" w:type="pct"/>
            <w:shd w:val="clear" w:color="auto" w:fill="FF0000"/>
            <w:vAlign w:val="center"/>
          </w:tcPr>
          <w:p w14:paraId="453379BE" w14:textId="77777777" w:rsidR="007065B0" w:rsidRPr="00796A61" w:rsidRDefault="007065B0" w:rsidP="009F2763">
            <w:pPr>
              <w:jc w:val="center"/>
              <w:rPr>
                <w:b/>
              </w:rPr>
            </w:pPr>
            <w:r>
              <w:rPr>
                <w:b/>
              </w:rPr>
              <w:t>aktivplan</w:t>
            </w:r>
          </w:p>
        </w:tc>
      </w:tr>
      <w:tr w:rsidR="007065B0" w:rsidRPr="00796A61" w14:paraId="4621A3A0" w14:textId="77777777" w:rsidTr="009F2763">
        <w:trPr>
          <w:trHeight w:val="391"/>
        </w:trPr>
        <w:tc>
          <w:tcPr>
            <w:tcW w:w="2042" w:type="pct"/>
            <w:vAlign w:val="center"/>
          </w:tcPr>
          <w:p w14:paraId="389A3544" w14:textId="7AA6D5EB" w:rsidR="007065B0" w:rsidRPr="00A92546" w:rsidRDefault="007065B0" w:rsidP="009F2763">
            <w:pPr>
              <w:rPr>
                <w:b/>
              </w:rPr>
            </w:pPr>
            <w:r>
              <w:rPr>
                <w:b/>
              </w:rPr>
              <w:lastRenderedPageBreak/>
              <w:t>Teilkündigung möglich?</w:t>
            </w:r>
          </w:p>
        </w:tc>
        <w:tc>
          <w:tcPr>
            <w:tcW w:w="763" w:type="pct"/>
            <w:shd w:val="clear" w:color="auto" w:fill="D9D9D9" w:themeFill="background1" w:themeFillShade="D9"/>
            <w:vAlign w:val="center"/>
          </w:tcPr>
          <w:p w14:paraId="0EFA5596" w14:textId="77777777" w:rsidR="007065B0" w:rsidRPr="00A03BDB" w:rsidRDefault="007065B0" w:rsidP="009F2763">
            <w:pPr>
              <w:jc w:val="center"/>
              <w:rPr>
                <w:b/>
              </w:rPr>
            </w:pPr>
          </w:p>
        </w:tc>
        <w:tc>
          <w:tcPr>
            <w:tcW w:w="687" w:type="pct"/>
            <w:shd w:val="clear" w:color="auto" w:fill="DAEEF3" w:themeFill="accent5" w:themeFillTint="33"/>
            <w:vAlign w:val="center"/>
          </w:tcPr>
          <w:p w14:paraId="34B213D7" w14:textId="5E1F089C" w:rsidR="007065B0" w:rsidRPr="00F00CBF" w:rsidRDefault="007065B0" w:rsidP="009F2763">
            <w:pPr>
              <w:jc w:val="center"/>
              <w:rPr>
                <w:szCs w:val="22"/>
              </w:rPr>
            </w:pPr>
            <w:r>
              <w:rPr>
                <w:szCs w:val="22"/>
              </w:rPr>
              <w:t>X</w:t>
            </w:r>
          </w:p>
        </w:tc>
        <w:tc>
          <w:tcPr>
            <w:tcW w:w="687" w:type="pct"/>
            <w:shd w:val="clear" w:color="auto" w:fill="FDE9D9" w:themeFill="accent6" w:themeFillTint="33"/>
            <w:vAlign w:val="center"/>
          </w:tcPr>
          <w:p w14:paraId="2EAFE95C" w14:textId="35004993" w:rsidR="007065B0" w:rsidRPr="006C28E2" w:rsidRDefault="00405593" w:rsidP="009F2763">
            <w:pPr>
              <w:jc w:val="center"/>
            </w:pPr>
            <w:r>
              <w:t>X</w:t>
            </w:r>
          </w:p>
        </w:tc>
        <w:tc>
          <w:tcPr>
            <w:tcW w:w="821" w:type="pct"/>
            <w:shd w:val="clear" w:color="auto" w:fill="F2DBDB" w:themeFill="accent2" w:themeFillTint="33"/>
            <w:vAlign w:val="center"/>
          </w:tcPr>
          <w:p w14:paraId="2D98487D" w14:textId="77777777" w:rsidR="007065B0" w:rsidRPr="00B34C0C" w:rsidRDefault="007065B0" w:rsidP="009F2763">
            <w:pPr>
              <w:jc w:val="center"/>
            </w:pPr>
            <w:r>
              <w:t>X</w:t>
            </w:r>
          </w:p>
        </w:tc>
      </w:tr>
      <w:tr w:rsidR="007065B0" w:rsidRPr="00796A61" w14:paraId="5369CEAC" w14:textId="77777777" w:rsidTr="009F2763">
        <w:trPr>
          <w:trHeight w:val="391"/>
        </w:trPr>
        <w:tc>
          <w:tcPr>
            <w:tcW w:w="2042" w:type="pct"/>
            <w:vAlign w:val="center"/>
          </w:tcPr>
          <w:p w14:paraId="138EFE28" w14:textId="2A5F724B" w:rsidR="007065B0" w:rsidRPr="00A92546" w:rsidRDefault="007065B0" w:rsidP="009F2763">
            <w:pPr>
              <w:rPr>
                <w:b/>
              </w:rPr>
            </w:pPr>
            <w:r w:rsidRPr="00A92546">
              <w:rPr>
                <w:b/>
              </w:rPr>
              <w:t>Stornoabschlag</w:t>
            </w:r>
            <w:r>
              <w:rPr>
                <w:b/>
              </w:rPr>
              <w:t>?</w:t>
            </w:r>
          </w:p>
        </w:tc>
        <w:tc>
          <w:tcPr>
            <w:tcW w:w="763" w:type="pct"/>
            <w:shd w:val="clear" w:color="auto" w:fill="D9D9D9" w:themeFill="background1" w:themeFillShade="D9"/>
            <w:vAlign w:val="center"/>
          </w:tcPr>
          <w:p w14:paraId="6FB8ED84" w14:textId="77777777" w:rsidR="007065B0" w:rsidRPr="00A03BDB" w:rsidRDefault="007065B0" w:rsidP="009F2763">
            <w:pPr>
              <w:jc w:val="center"/>
              <w:rPr>
                <w:b/>
              </w:rPr>
            </w:pPr>
          </w:p>
        </w:tc>
        <w:tc>
          <w:tcPr>
            <w:tcW w:w="687" w:type="pct"/>
            <w:shd w:val="clear" w:color="auto" w:fill="DAEEF3" w:themeFill="accent5" w:themeFillTint="33"/>
            <w:vAlign w:val="center"/>
          </w:tcPr>
          <w:p w14:paraId="247CC882" w14:textId="4F049E89" w:rsidR="007065B0" w:rsidRDefault="007065B0" w:rsidP="009F2763">
            <w:pPr>
              <w:jc w:val="center"/>
              <w:rPr>
                <w:szCs w:val="22"/>
              </w:rPr>
            </w:pPr>
            <w:r>
              <w:rPr>
                <w:szCs w:val="22"/>
              </w:rPr>
              <w:t>X</w:t>
            </w:r>
            <w:r>
              <w:rPr>
                <w:vertAlign w:val="superscript"/>
              </w:rPr>
              <w:t>1)</w:t>
            </w:r>
          </w:p>
        </w:tc>
        <w:tc>
          <w:tcPr>
            <w:tcW w:w="687" w:type="pct"/>
            <w:shd w:val="clear" w:color="auto" w:fill="FDE9D9" w:themeFill="accent6" w:themeFillTint="33"/>
            <w:vAlign w:val="center"/>
          </w:tcPr>
          <w:p w14:paraId="6224D7C0" w14:textId="671357A1" w:rsidR="007065B0" w:rsidRDefault="00405593" w:rsidP="00405593">
            <w:pPr>
              <w:jc w:val="center"/>
            </w:pPr>
            <w:r>
              <w:t>X</w:t>
            </w:r>
          </w:p>
        </w:tc>
        <w:tc>
          <w:tcPr>
            <w:tcW w:w="821" w:type="pct"/>
            <w:shd w:val="clear" w:color="auto" w:fill="F2DBDB" w:themeFill="accent2" w:themeFillTint="33"/>
            <w:vAlign w:val="center"/>
          </w:tcPr>
          <w:p w14:paraId="3A75C741" w14:textId="007241FE" w:rsidR="007065B0" w:rsidRDefault="007065B0" w:rsidP="009F2763">
            <w:pPr>
              <w:jc w:val="center"/>
            </w:pPr>
            <w:r>
              <w:t>X</w:t>
            </w:r>
            <w:r>
              <w:rPr>
                <w:vertAlign w:val="superscript"/>
              </w:rPr>
              <w:t>1)</w:t>
            </w:r>
          </w:p>
        </w:tc>
      </w:tr>
    </w:tbl>
    <w:p w14:paraId="641EFF29" w14:textId="2C5DDEB7" w:rsidR="00A24B76" w:rsidRDefault="00A24B76" w:rsidP="008A5F8B"/>
    <w:p w14:paraId="38382CE4" w14:textId="77777777" w:rsidR="007065B0" w:rsidRDefault="007065B0" w:rsidP="009E681E">
      <w:pPr>
        <w:pStyle w:val="Listenabsatz"/>
        <w:numPr>
          <w:ilvl w:val="0"/>
          <w:numId w:val="34"/>
        </w:numPr>
      </w:pPr>
      <w:r>
        <w:t xml:space="preserve">Stornoabschlagsregelung wie bei Teilauszahlung </w:t>
      </w:r>
    </w:p>
    <w:p w14:paraId="741EA29E" w14:textId="77777777" w:rsidR="0025799B" w:rsidRDefault="0025799B" w:rsidP="008F224C"/>
    <w:p w14:paraId="33DC0D98" w14:textId="3AC002E8" w:rsidR="00A34E6A" w:rsidRDefault="00A34E6A" w:rsidP="008F224C">
      <w:r>
        <w:t xml:space="preserve">Bedingungen dafür, dass eine Teilkündigung durchgeführt werden kann: </w:t>
      </w:r>
    </w:p>
    <w:p w14:paraId="0D7B4E7F" w14:textId="77777777" w:rsidR="00C94014" w:rsidRDefault="00C94014" w:rsidP="00C94014"/>
    <w:p w14:paraId="797313C9" w14:textId="3F89AC5C" w:rsidR="00A34E6A" w:rsidRDefault="00405593" w:rsidP="008F224C">
      <w:r>
        <w:t>aktivplan</w:t>
      </w:r>
      <w:r w:rsidR="00A34E6A">
        <w:t xml:space="preserve"> (AVB):</w:t>
      </w:r>
    </w:p>
    <w:p w14:paraId="4ECAF12B" w14:textId="733C642E" w:rsidR="00A34E6A" w:rsidRDefault="00A34E6A" w:rsidP="009E681E">
      <w:pPr>
        <w:pStyle w:val="Listenabsatz"/>
        <w:numPr>
          <w:ilvl w:val="0"/>
          <w:numId w:val="4"/>
        </w:numPr>
      </w:pPr>
      <w:r>
        <w:t>Auszahlungsbetrag &gt;=1000 €</w:t>
      </w:r>
    </w:p>
    <w:p w14:paraId="46BBF613" w14:textId="11AE38B0" w:rsidR="00A34E6A" w:rsidRDefault="00A34E6A" w:rsidP="009E681E">
      <w:pPr>
        <w:pStyle w:val="Listenabsatz"/>
        <w:numPr>
          <w:ilvl w:val="0"/>
          <w:numId w:val="4"/>
        </w:numPr>
      </w:pPr>
      <w:r>
        <w:t>Beitragssumme für den verbleibenden Vertrag &gt;=1000 €</w:t>
      </w:r>
    </w:p>
    <w:p w14:paraId="63C17CCB" w14:textId="1AE51BBD" w:rsidR="00A34E6A" w:rsidRDefault="00A34E6A" w:rsidP="009E681E">
      <w:pPr>
        <w:pStyle w:val="Listenabsatz"/>
        <w:numPr>
          <w:ilvl w:val="0"/>
          <w:numId w:val="4"/>
        </w:numPr>
      </w:pPr>
      <w:r>
        <w:t xml:space="preserve">Mindestbetrag &gt;= 300 € p.a. bzw. 25 € </w:t>
      </w:r>
      <w:proofErr w:type="spellStart"/>
      <w:r>
        <w:t>p.M.</w:t>
      </w:r>
      <w:proofErr w:type="spellEnd"/>
    </w:p>
    <w:p w14:paraId="1FA62DA6" w14:textId="2DD1A372" w:rsidR="00405593" w:rsidRDefault="00405593" w:rsidP="00405593">
      <w:r>
        <w:t>ARF:</w:t>
      </w:r>
    </w:p>
    <w:p w14:paraId="04381677" w14:textId="55ECE4F1" w:rsidR="00246D2D" w:rsidRDefault="00246D2D" w:rsidP="009E681E">
      <w:pPr>
        <w:pStyle w:val="Listenabsatz"/>
        <w:numPr>
          <w:ilvl w:val="0"/>
          <w:numId w:val="5"/>
        </w:numPr>
      </w:pPr>
      <w:r>
        <w:t>Auszahlbetrag liegt in den Grenzen des gesellschaftsspezifischen Höchst- und Mi</w:t>
      </w:r>
      <w:r>
        <w:t>n</w:t>
      </w:r>
      <w:r>
        <w:t>destauszahlbetrags</w:t>
      </w:r>
    </w:p>
    <w:p w14:paraId="76C27578" w14:textId="7E8B8010" w:rsidR="00246D2D" w:rsidRDefault="00246D2D" w:rsidP="009E681E">
      <w:pPr>
        <w:pStyle w:val="Listenabsatz"/>
        <w:numPr>
          <w:ilvl w:val="0"/>
          <w:numId w:val="5"/>
        </w:numPr>
      </w:pPr>
      <w:r>
        <w:t>Das verbleibende Fondguthaben erreicht die gesellschaftsspezifische Mindesthöhe</w:t>
      </w:r>
    </w:p>
    <w:p w14:paraId="48BCE02C" w14:textId="07E2D3C2" w:rsidR="00246D2D" w:rsidRDefault="00246D2D" w:rsidP="009E681E">
      <w:pPr>
        <w:pStyle w:val="Listenabsatz"/>
        <w:numPr>
          <w:ilvl w:val="0"/>
          <w:numId w:val="5"/>
        </w:numPr>
      </w:pPr>
      <w:r>
        <w:t>Der Beitrag und die Beitragssumme liegen bei einer Herabsetzung des Beitrags oberhalb der gesellschaftsspezifischen Mindesthöhen</w:t>
      </w:r>
    </w:p>
    <w:p w14:paraId="1C1EDCA1" w14:textId="3C32310D" w:rsidR="00246D2D" w:rsidRDefault="00246D2D" w:rsidP="00246D2D">
      <w:r>
        <w:t>ARK:</w:t>
      </w:r>
    </w:p>
    <w:p w14:paraId="4D07B832" w14:textId="7D471236" w:rsidR="00246D2D" w:rsidRPr="003B7371" w:rsidRDefault="00246D2D" w:rsidP="009E681E">
      <w:pPr>
        <w:pStyle w:val="Listenabsatz"/>
        <w:numPr>
          <w:ilvl w:val="0"/>
          <w:numId w:val="5"/>
        </w:numPr>
      </w:pPr>
      <w:r>
        <w:t>Die verbleibende garantierte Mindestrente erreicht eine gesellschaftsspezifische Mi</w:t>
      </w:r>
      <w:r>
        <w:t>n</w:t>
      </w:r>
      <w:r>
        <w:t>desthöhe</w:t>
      </w:r>
    </w:p>
    <w:p w14:paraId="5E781C23" w14:textId="5EC5BBAB" w:rsidR="00405593" w:rsidRDefault="00405593" w:rsidP="00246D2D"/>
    <w:p w14:paraId="3D137546" w14:textId="77777777" w:rsidR="00A34E6A" w:rsidRPr="008F224C" w:rsidRDefault="00A34E6A" w:rsidP="00A34E6A">
      <w:pPr>
        <w:pStyle w:val="Listenabsatz"/>
      </w:pPr>
    </w:p>
    <w:p w14:paraId="403317FB" w14:textId="3C1CE549" w:rsidR="00D36004" w:rsidRDefault="00D36004" w:rsidP="00D36004">
      <w:pPr>
        <w:pStyle w:val="berschrift4"/>
      </w:pPr>
      <w:r>
        <w:t>Empfehlung</w:t>
      </w:r>
    </w:p>
    <w:p w14:paraId="24299707" w14:textId="77777777" w:rsidR="00D36004" w:rsidRPr="00B247B6" w:rsidRDefault="00D36004" w:rsidP="00D36004">
      <w:pPr>
        <w:pStyle w:val="berschrift4"/>
      </w:pPr>
      <w:r w:rsidRPr="00B247B6">
        <w:t>Abstimmung mit F1 der Mathematik</w:t>
      </w:r>
    </w:p>
    <w:p w14:paraId="6A93A369" w14:textId="77777777" w:rsidR="00D36004" w:rsidRPr="00B247B6" w:rsidRDefault="00D36004" w:rsidP="00D36004">
      <w:pPr>
        <w:pStyle w:val="berschrift4"/>
      </w:pPr>
      <w:r w:rsidRPr="00B247B6">
        <w:t>Abstimmung mit Produkttechnik</w:t>
      </w:r>
    </w:p>
    <w:p w14:paraId="6DE725F6" w14:textId="2A929F33" w:rsidR="000F3C36" w:rsidRPr="000F3C36" w:rsidRDefault="00D36004" w:rsidP="00246D2D">
      <w:pPr>
        <w:pStyle w:val="berschrift4"/>
      </w:pPr>
      <w:r w:rsidRPr="00B247B6">
        <w:t>Entscheidung</w:t>
      </w:r>
    </w:p>
    <w:p w14:paraId="7DB5488D" w14:textId="77777777" w:rsidR="00D36004" w:rsidRDefault="00D36004" w:rsidP="00D36004">
      <w:pPr>
        <w:pStyle w:val="berschrift4"/>
      </w:pPr>
      <w:r w:rsidRPr="00B247B6">
        <w:t>Folgearbeiten</w:t>
      </w:r>
    </w:p>
    <w:p w14:paraId="081E231A" w14:textId="77777777" w:rsidR="00D36004" w:rsidRPr="00D36004" w:rsidRDefault="00D36004" w:rsidP="00D36004">
      <w:pPr>
        <w:rPr>
          <w:highlight w:val="yellow"/>
        </w:rPr>
      </w:pPr>
    </w:p>
    <w:p w14:paraId="2D70ABD1" w14:textId="6BBC3018" w:rsidR="004435B3" w:rsidRPr="0083222A" w:rsidRDefault="004435B3" w:rsidP="00024238">
      <w:pPr>
        <w:pStyle w:val="berschrift3"/>
      </w:pPr>
      <w:bookmarkStart w:id="32" w:name="_Toc449708270"/>
      <w:r w:rsidRPr="0083222A">
        <w:t>Teilabruf</w:t>
      </w:r>
      <w:bookmarkEnd w:id="32"/>
    </w:p>
    <w:p w14:paraId="099E937F" w14:textId="77777777" w:rsidR="00D36004" w:rsidRDefault="00D36004" w:rsidP="00D36004">
      <w:pPr>
        <w:pStyle w:val="berschrift4"/>
      </w:pPr>
      <w:r>
        <w:t>Aktueller Stand</w:t>
      </w:r>
    </w:p>
    <w:p w14:paraId="6A97E3F3" w14:textId="77777777" w:rsidR="0083222A" w:rsidRDefault="0083222A" w:rsidP="00D36004"/>
    <w:p w14:paraId="1940FF02" w14:textId="1B8BB7FD" w:rsidR="0083222A" w:rsidRPr="0083222A" w:rsidRDefault="00CF3C89" w:rsidP="00D36004">
      <w:pPr>
        <w:rPr>
          <w:u w:val="single"/>
        </w:rPr>
      </w:pPr>
      <w:r>
        <w:rPr>
          <w:u w:val="single"/>
        </w:rPr>
        <w:t>aktivplan</w:t>
      </w:r>
      <w:r w:rsidR="00D36004" w:rsidRPr="0083222A">
        <w:rPr>
          <w:u w:val="single"/>
        </w:rPr>
        <w:t xml:space="preserve">: </w:t>
      </w:r>
    </w:p>
    <w:p w14:paraId="47B4963E" w14:textId="45D16414" w:rsidR="00D36004" w:rsidRDefault="00640939" w:rsidP="00D36004">
      <w:pPr>
        <w:rPr>
          <w:rFonts w:cs="Arial"/>
          <w:szCs w:val="22"/>
        </w:rPr>
      </w:pPr>
      <w:r>
        <w:rPr>
          <w:rFonts w:cs="Arial"/>
          <w:szCs w:val="22"/>
        </w:rPr>
        <w:t>Teilk</w:t>
      </w:r>
      <w:r w:rsidR="00D36004" w:rsidRPr="00B37A80">
        <w:rPr>
          <w:rFonts w:cs="Arial"/>
          <w:szCs w:val="22"/>
        </w:rPr>
        <w:t>apital</w:t>
      </w:r>
      <w:r w:rsidR="00D36004">
        <w:rPr>
          <w:rFonts w:cs="Arial"/>
          <w:szCs w:val="22"/>
        </w:rPr>
        <w:t>leistung</w:t>
      </w:r>
      <w:r w:rsidR="00D36004" w:rsidRPr="00B37A80">
        <w:rPr>
          <w:rFonts w:cs="Arial"/>
          <w:szCs w:val="22"/>
        </w:rPr>
        <w:t xml:space="preserve"> vor Rentenbeginn, wenn die versicherte Person das rechnungsmäßige Alter von 55 Jahren erreicht hat, jedoch nicht vor Ablauf von </w:t>
      </w:r>
      <w:r w:rsidR="00D36004">
        <w:rPr>
          <w:rFonts w:cs="Arial"/>
          <w:szCs w:val="22"/>
        </w:rPr>
        <w:t>6</w:t>
      </w:r>
      <w:r w:rsidR="00D36004" w:rsidRPr="00B37A80">
        <w:rPr>
          <w:rFonts w:cs="Arial"/>
          <w:szCs w:val="22"/>
        </w:rPr>
        <w:t xml:space="preserve"> Jahren seit Vertragsa</w:t>
      </w:r>
      <w:r w:rsidR="00D36004" w:rsidRPr="00B37A80">
        <w:rPr>
          <w:rFonts w:cs="Arial"/>
          <w:szCs w:val="22"/>
        </w:rPr>
        <w:t>b</w:t>
      </w:r>
      <w:r w:rsidR="00D36004" w:rsidRPr="00B37A80">
        <w:rPr>
          <w:rFonts w:cs="Arial"/>
          <w:szCs w:val="22"/>
        </w:rPr>
        <w:t>schluss.</w:t>
      </w:r>
    </w:p>
    <w:p w14:paraId="6010BE43" w14:textId="77777777" w:rsidR="0083222A" w:rsidRDefault="0083222A" w:rsidP="00D36004">
      <w:pPr>
        <w:rPr>
          <w:rFonts w:cs="Arial"/>
          <w:szCs w:val="22"/>
        </w:rPr>
      </w:pPr>
    </w:p>
    <w:p w14:paraId="7D5FFA23" w14:textId="24243733" w:rsidR="0083222A" w:rsidRPr="0083222A" w:rsidRDefault="00CF3C89" w:rsidP="00D36004">
      <w:pPr>
        <w:rPr>
          <w:rFonts w:cs="Arial"/>
          <w:szCs w:val="22"/>
          <w:u w:val="single"/>
        </w:rPr>
      </w:pPr>
      <w:r>
        <w:rPr>
          <w:rFonts w:cs="Arial"/>
          <w:szCs w:val="22"/>
          <w:u w:val="single"/>
        </w:rPr>
        <w:t>ARK</w:t>
      </w:r>
      <w:r w:rsidR="0083222A" w:rsidRPr="0083222A">
        <w:rPr>
          <w:rFonts w:cs="Arial"/>
          <w:szCs w:val="22"/>
          <w:u w:val="single"/>
        </w:rPr>
        <w:t>:</w:t>
      </w:r>
    </w:p>
    <w:p w14:paraId="660BFCD6" w14:textId="78C784DD" w:rsidR="0083222A" w:rsidRDefault="0083222A" w:rsidP="00D36004">
      <w:pPr>
        <w:rPr>
          <w:rFonts w:cs="Arial"/>
          <w:szCs w:val="22"/>
        </w:rPr>
      </w:pPr>
      <w:r>
        <w:rPr>
          <w:rFonts w:cs="Arial"/>
          <w:szCs w:val="22"/>
        </w:rPr>
        <w:t>Entfällt.</w:t>
      </w:r>
    </w:p>
    <w:p w14:paraId="0FC43215" w14:textId="77777777" w:rsidR="00CF3C89" w:rsidRDefault="00CF3C89" w:rsidP="00D36004">
      <w:pPr>
        <w:rPr>
          <w:rFonts w:cs="Arial"/>
          <w:szCs w:val="22"/>
        </w:rPr>
      </w:pPr>
    </w:p>
    <w:p w14:paraId="53540517" w14:textId="11701313" w:rsidR="00CF3C89" w:rsidRPr="0083222A" w:rsidRDefault="00CF3C89" w:rsidP="00CF3C89">
      <w:pPr>
        <w:rPr>
          <w:rFonts w:cs="Arial"/>
          <w:szCs w:val="22"/>
          <w:u w:val="single"/>
        </w:rPr>
      </w:pPr>
      <w:r>
        <w:rPr>
          <w:rFonts w:cs="Arial"/>
          <w:szCs w:val="22"/>
          <w:u w:val="single"/>
        </w:rPr>
        <w:t>ARF</w:t>
      </w:r>
      <w:r w:rsidRPr="0083222A">
        <w:rPr>
          <w:rFonts w:cs="Arial"/>
          <w:szCs w:val="22"/>
          <w:u w:val="single"/>
        </w:rPr>
        <w:t>:</w:t>
      </w:r>
    </w:p>
    <w:p w14:paraId="59542523" w14:textId="77777777" w:rsidR="00CF3C89" w:rsidRPr="004435B3" w:rsidRDefault="00CF3C89" w:rsidP="00CF3C89">
      <w:r>
        <w:rPr>
          <w:rFonts w:cs="Arial"/>
          <w:szCs w:val="22"/>
        </w:rPr>
        <w:t>Entfällt.</w:t>
      </w:r>
    </w:p>
    <w:p w14:paraId="74C20C05" w14:textId="77777777" w:rsidR="00CF3C89" w:rsidRPr="004435B3" w:rsidRDefault="00CF3C89" w:rsidP="00D36004"/>
    <w:p w14:paraId="238D2529" w14:textId="298FA228" w:rsidR="00D36004" w:rsidRDefault="00D36004" w:rsidP="00D36004">
      <w:pPr>
        <w:pStyle w:val="berschrift4"/>
      </w:pPr>
      <w:r>
        <w:lastRenderedPageBreak/>
        <w:t>Empfehlung</w:t>
      </w:r>
    </w:p>
    <w:p w14:paraId="78D76E4F" w14:textId="77777777" w:rsidR="00D36004" w:rsidRPr="00B247B6" w:rsidRDefault="00D36004" w:rsidP="00D36004">
      <w:pPr>
        <w:pStyle w:val="berschrift4"/>
      </w:pPr>
      <w:r w:rsidRPr="00B247B6">
        <w:t>Abstimmung mit F1 der Mathematik</w:t>
      </w:r>
    </w:p>
    <w:p w14:paraId="7BAFB36C" w14:textId="77777777" w:rsidR="00D36004" w:rsidRPr="00B247B6" w:rsidRDefault="00D36004" w:rsidP="00D36004">
      <w:pPr>
        <w:pStyle w:val="berschrift4"/>
      </w:pPr>
      <w:r w:rsidRPr="00B247B6">
        <w:t>Abstimmung mit Produkttechnik</w:t>
      </w:r>
    </w:p>
    <w:p w14:paraId="1E8337A3" w14:textId="77777777" w:rsidR="00D36004" w:rsidRDefault="00D36004" w:rsidP="00D36004">
      <w:pPr>
        <w:pStyle w:val="berschrift4"/>
      </w:pPr>
      <w:r w:rsidRPr="00B247B6">
        <w:t>Entscheidung</w:t>
      </w:r>
    </w:p>
    <w:p w14:paraId="2AFA365E" w14:textId="77777777" w:rsidR="00D36004" w:rsidRDefault="00D36004" w:rsidP="00D36004">
      <w:pPr>
        <w:pStyle w:val="berschrift4"/>
      </w:pPr>
      <w:r w:rsidRPr="00B247B6">
        <w:t>Folgearbeiten</w:t>
      </w:r>
    </w:p>
    <w:p w14:paraId="70C67C61" w14:textId="77777777" w:rsidR="00D36004" w:rsidRPr="00D36004" w:rsidRDefault="00D36004" w:rsidP="00D36004">
      <w:pPr>
        <w:rPr>
          <w:highlight w:val="yellow"/>
        </w:rPr>
      </w:pPr>
    </w:p>
    <w:p w14:paraId="3D33F159" w14:textId="11DD3B7C" w:rsidR="00C60872" w:rsidRPr="00361BFC" w:rsidRDefault="00C60872" w:rsidP="00024238">
      <w:pPr>
        <w:pStyle w:val="berschrift3"/>
      </w:pPr>
      <w:bookmarkStart w:id="33" w:name="_Toc449708271"/>
      <w:r w:rsidRPr="00361BFC">
        <w:t>Kapitalwahlrecht</w:t>
      </w:r>
      <w:r w:rsidR="008106C1" w:rsidRPr="00361BFC">
        <w:t>/Kapitalabfindung</w:t>
      </w:r>
      <w:bookmarkEnd w:id="33"/>
      <w:r w:rsidR="00955A4A">
        <w:t xml:space="preserve"> zum Rentenbeginn</w:t>
      </w:r>
    </w:p>
    <w:p w14:paraId="7F0FE1DE" w14:textId="5AE4FB3B" w:rsidR="005455DF" w:rsidRDefault="005455DF" w:rsidP="005455DF">
      <w:pPr>
        <w:pStyle w:val="berschrift4"/>
      </w:pPr>
      <w:r>
        <w:t>Aktueller Stand</w:t>
      </w:r>
    </w:p>
    <w:p w14:paraId="0E2C5866" w14:textId="77777777" w:rsidR="005455DF" w:rsidRDefault="005455DF" w:rsidP="005455DF">
      <w:r>
        <w:t>Volle/teilweise Kapitalleistung bei Erleben des Rentenbeginns. Jeweils Kleinbetragsrente</w:t>
      </w:r>
      <w:r>
        <w:t>n</w:t>
      </w:r>
      <w:r>
        <w:t>klauseln.</w:t>
      </w:r>
    </w:p>
    <w:p w14:paraId="66569745" w14:textId="77777777" w:rsidR="00CF3C89" w:rsidRDefault="00CF3C89" w:rsidP="005455DF"/>
    <w:tbl>
      <w:tblPr>
        <w:tblStyle w:val="Tabellenraster"/>
        <w:tblW w:w="5000" w:type="pct"/>
        <w:tblLayout w:type="fixed"/>
        <w:tblLook w:val="04A0" w:firstRow="1" w:lastRow="0" w:firstColumn="1" w:lastColumn="0" w:noHBand="0" w:noVBand="1"/>
      </w:tblPr>
      <w:tblGrid>
        <w:gridCol w:w="4219"/>
        <w:gridCol w:w="1276"/>
        <w:gridCol w:w="1276"/>
        <w:gridCol w:w="1133"/>
        <w:gridCol w:w="1384"/>
      </w:tblGrid>
      <w:tr w:rsidR="00CF3C89" w:rsidRPr="00796A61" w14:paraId="68C7DB4B" w14:textId="77777777" w:rsidTr="00CF3C89">
        <w:tc>
          <w:tcPr>
            <w:tcW w:w="2271" w:type="pct"/>
            <w:vAlign w:val="center"/>
          </w:tcPr>
          <w:p w14:paraId="5735F24B" w14:textId="2B959090" w:rsidR="00CF3C89" w:rsidRPr="003116BA" w:rsidRDefault="00CF3C89" w:rsidP="009F2763">
            <w:pPr>
              <w:rPr>
                <w:b/>
              </w:rPr>
            </w:pPr>
            <w:r>
              <w:rPr>
                <w:b/>
              </w:rPr>
              <w:t>Kapitalabfindung zum Rentenbeginn</w:t>
            </w:r>
          </w:p>
        </w:tc>
        <w:tc>
          <w:tcPr>
            <w:tcW w:w="687" w:type="pct"/>
            <w:shd w:val="clear" w:color="auto" w:fill="808080" w:themeFill="background1" w:themeFillShade="80"/>
          </w:tcPr>
          <w:p w14:paraId="4B9D08BA" w14:textId="77777777" w:rsidR="00CF3C89" w:rsidRPr="00C6490D" w:rsidRDefault="00CF3C89" w:rsidP="009F2763">
            <w:pPr>
              <w:jc w:val="center"/>
              <w:rPr>
                <w:b/>
              </w:rPr>
            </w:pPr>
            <w:r w:rsidRPr="00C6490D">
              <w:rPr>
                <w:b/>
              </w:rPr>
              <w:t>TD</w:t>
            </w:r>
          </w:p>
        </w:tc>
        <w:tc>
          <w:tcPr>
            <w:tcW w:w="687" w:type="pct"/>
            <w:shd w:val="clear" w:color="auto" w:fill="4BACC6" w:themeFill="accent5"/>
            <w:vAlign w:val="center"/>
          </w:tcPr>
          <w:p w14:paraId="6264AD79" w14:textId="77777777" w:rsidR="00CF3C89" w:rsidRPr="00796A61" w:rsidRDefault="00CF3C89" w:rsidP="009F2763">
            <w:pPr>
              <w:jc w:val="center"/>
              <w:rPr>
                <w:b/>
              </w:rPr>
            </w:pPr>
            <w:r>
              <w:rPr>
                <w:b/>
              </w:rPr>
              <w:t>ARK</w:t>
            </w:r>
          </w:p>
        </w:tc>
        <w:tc>
          <w:tcPr>
            <w:tcW w:w="610" w:type="pct"/>
            <w:shd w:val="clear" w:color="auto" w:fill="F79646" w:themeFill="accent6"/>
            <w:vAlign w:val="center"/>
          </w:tcPr>
          <w:p w14:paraId="4B5FD5FF" w14:textId="77777777" w:rsidR="00CF3C89" w:rsidRPr="00796A61" w:rsidRDefault="00CF3C89" w:rsidP="009F2763">
            <w:pPr>
              <w:jc w:val="center"/>
              <w:rPr>
                <w:b/>
              </w:rPr>
            </w:pPr>
            <w:r>
              <w:rPr>
                <w:b/>
              </w:rPr>
              <w:t>ARF</w:t>
            </w:r>
          </w:p>
        </w:tc>
        <w:tc>
          <w:tcPr>
            <w:tcW w:w="745" w:type="pct"/>
            <w:shd w:val="clear" w:color="auto" w:fill="FF0000"/>
            <w:vAlign w:val="center"/>
          </w:tcPr>
          <w:p w14:paraId="36A165B7" w14:textId="77777777" w:rsidR="00CF3C89" w:rsidRPr="00796A61" w:rsidRDefault="00CF3C89" w:rsidP="009F2763">
            <w:pPr>
              <w:jc w:val="center"/>
              <w:rPr>
                <w:b/>
              </w:rPr>
            </w:pPr>
            <w:r>
              <w:rPr>
                <w:b/>
              </w:rPr>
              <w:t>aktivplan</w:t>
            </w:r>
          </w:p>
        </w:tc>
      </w:tr>
      <w:tr w:rsidR="00CF3C89" w:rsidRPr="00796A61" w14:paraId="6598F55B" w14:textId="77777777" w:rsidTr="00CF3C89">
        <w:trPr>
          <w:trHeight w:val="391"/>
        </w:trPr>
        <w:tc>
          <w:tcPr>
            <w:tcW w:w="2271" w:type="pct"/>
            <w:vAlign w:val="center"/>
          </w:tcPr>
          <w:p w14:paraId="5634C6D4" w14:textId="4ABC0EEE" w:rsidR="00CF3C89" w:rsidRPr="00CF3C89" w:rsidRDefault="00CF3C89" w:rsidP="009F2763">
            <w:r>
              <w:t>voll</w:t>
            </w:r>
          </w:p>
        </w:tc>
        <w:tc>
          <w:tcPr>
            <w:tcW w:w="687" w:type="pct"/>
            <w:shd w:val="clear" w:color="auto" w:fill="D9D9D9" w:themeFill="background1" w:themeFillShade="D9"/>
            <w:vAlign w:val="center"/>
          </w:tcPr>
          <w:p w14:paraId="41BC9326" w14:textId="77777777" w:rsidR="00CF3C89" w:rsidRPr="00A03BDB" w:rsidRDefault="00CF3C89" w:rsidP="009F2763">
            <w:pPr>
              <w:jc w:val="center"/>
              <w:rPr>
                <w:b/>
              </w:rPr>
            </w:pPr>
          </w:p>
        </w:tc>
        <w:tc>
          <w:tcPr>
            <w:tcW w:w="687" w:type="pct"/>
            <w:shd w:val="clear" w:color="auto" w:fill="DAEEF3" w:themeFill="accent5" w:themeFillTint="33"/>
            <w:vAlign w:val="center"/>
          </w:tcPr>
          <w:p w14:paraId="7A65F45D" w14:textId="77777777" w:rsidR="00CF3C89" w:rsidRPr="00F00CBF" w:rsidRDefault="00CF3C89" w:rsidP="009F2763">
            <w:pPr>
              <w:jc w:val="center"/>
              <w:rPr>
                <w:szCs w:val="22"/>
              </w:rPr>
            </w:pPr>
            <w:r>
              <w:rPr>
                <w:szCs w:val="22"/>
              </w:rPr>
              <w:t>X</w:t>
            </w:r>
          </w:p>
        </w:tc>
        <w:tc>
          <w:tcPr>
            <w:tcW w:w="610" w:type="pct"/>
            <w:shd w:val="clear" w:color="auto" w:fill="FDE9D9" w:themeFill="accent6" w:themeFillTint="33"/>
            <w:vAlign w:val="center"/>
          </w:tcPr>
          <w:p w14:paraId="345C92A4" w14:textId="77777777" w:rsidR="00CF3C89" w:rsidRPr="006C28E2" w:rsidRDefault="00CF3C89" w:rsidP="009F2763">
            <w:pPr>
              <w:jc w:val="center"/>
            </w:pPr>
            <w:r>
              <w:t>X</w:t>
            </w:r>
          </w:p>
        </w:tc>
        <w:tc>
          <w:tcPr>
            <w:tcW w:w="745" w:type="pct"/>
            <w:shd w:val="clear" w:color="auto" w:fill="F2DBDB" w:themeFill="accent2" w:themeFillTint="33"/>
            <w:vAlign w:val="center"/>
          </w:tcPr>
          <w:p w14:paraId="5E7264FC" w14:textId="77777777" w:rsidR="00CF3C89" w:rsidRPr="00B34C0C" w:rsidRDefault="00CF3C89" w:rsidP="009F2763">
            <w:pPr>
              <w:jc w:val="center"/>
            </w:pPr>
            <w:r>
              <w:t>X</w:t>
            </w:r>
          </w:p>
        </w:tc>
      </w:tr>
      <w:tr w:rsidR="00CF3C89" w:rsidRPr="00796A61" w14:paraId="239DD31A" w14:textId="77777777" w:rsidTr="00CF3C89">
        <w:trPr>
          <w:trHeight w:val="391"/>
        </w:trPr>
        <w:tc>
          <w:tcPr>
            <w:tcW w:w="2271" w:type="pct"/>
            <w:vAlign w:val="center"/>
          </w:tcPr>
          <w:p w14:paraId="38098DC9" w14:textId="7A214F36" w:rsidR="00CF3C89" w:rsidRPr="00CF3C89" w:rsidRDefault="00CF3C89" w:rsidP="009F2763">
            <w:r>
              <w:t>teilweise</w:t>
            </w:r>
          </w:p>
        </w:tc>
        <w:tc>
          <w:tcPr>
            <w:tcW w:w="687" w:type="pct"/>
            <w:shd w:val="clear" w:color="auto" w:fill="D9D9D9" w:themeFill="background1" w:themeFillShade="D9"/>
            <w:vAlign w:val="center"/>
          </w:tcPr>
          <w:p w14:paraId="619116CF" w14:textId="77777777" w:rsidR="00CF3C89" w:rsidRPr="00A03BDB" w:rsidRDefault="00CF3C89" w:rsidP="009F2763">
            <w:pPr>
              <w:jc w:val="center"/>
              <w:rPr>
                <w:b/>
              </w:rPr>
            </w:pPr>
          </w:p>
        </w:tc>
        <w:tc>
          <w:tcPr>
            <w:tcW w:w="687" w:type="pct"/>
            <w:shd w:val="clear" w:color="auto" w:fill="DAEEF3" w:themeFill="accent5" w:themeFillTint="33"/>
            <w:vAlign w:val="center"/>
          </w:tcPr>
          <w:p w14:paraId="1624E549" w14:textId="30FEE498" w:rsidR="00CF3C89" w:rsidRDefault="00CF3C89" w:rsidP="009F2763">
            <w:pPr>
              <w:jc w:val="center"/>
              <w:rPr>
                <w:szCs w:val="22"/>
              </w:rPr>
            </w:pPr>
            <w:r>
              <w:rPr>
                <w:szCs w:val="22"/>
              </w:rPr>
              <w:t>X</w:t>
            </w:r>
          </w:p>
        </w:tc>
        <w:tc>
          <w:tcPr>
            <w:tcW w:w="610" w:type="pct"/>
            <w:shd w:val="clear" w:color="auto" w:fill="FDE9D9" w:themeFill="accent6" w:themeFillTint="33"/>
            <w:vAlign w:val="center"/>
          </w:tcPr>
          <w:p w14:paraId="207CCC15" w14:textId="77777777" w:rsidR="00CF3C89" w:rsidRDefault="00CF3C89" w:rsidP="009F2763">
            <w:pPr>
              <w:jc w:val="center"/>
            </w:pPr>
            <w:r>
              <w:t>X</w:t>
            </w:r>
          </w:p>
        </w:tc>
        <w:tc>
          <w:tcPr>
            <w:tcW w:w="745" w:type="pct"/>
            <w:shd w:val="clear" w:color="auto" w:fill="F2DBDB" w:themeFill="accent2" w:themeFillTint="33"/>
            <w:vAlign w:val="center"/>
          </w:tcPr>
          <w:p w14:paraId="6EADFBB2" w14:textId="21E6C68C" w:rsidR="00CF3C89" w:rsidRDefault="00CF3C89" w:rsidP="009F2763">
            <w:pPr>
              <w:jc w:val="center"/>
            </w:pPr>
            <w:r>
              <w:t>X</w:t>
            </w:r>
          </w:p>
        </w:tc>
      </w:tr>
    </w:tbl>
    <w:p w14:paraId="22F61FFD" w14:textId="77777777" w:rsidR="00CF3C89" w:rsidRDefault="00CF3C89" w:rsidP="005455DF"/>
    <w:p w14:paraId="5647F14F" w14:textId="77777777" w:rsidR="005455DF" w:rsidRDefault="005455DF" w:rsidP="005455DF"/>
    <w:p w14:paraId="71A8D44C" w14:textId="77777777" w:rsidR="005455DF" w:rsidRDefault="005455DF" w:rsidP="005455DF"/>
    <w:p w14:paraId="4C677DDB" w14:textId="22459762" w:rsidR="007F218E" w:rsidRDefault="007F218E" w:rsidP="005455DF">
      <w:pPr>
        <w:rPr>
          <w:rFonts w:cs="Arial"/>
          <w:szCs w:val="22"/>
        </w:rPr>
      </w:pPr>
      <w:r w:rsidRPr="007F218E">
        <w:rPr>
          <w:rFonts w:cs="Arial"/>
          <w:szCs w:val="22"/>
        </w:rPr>
        <w:t>Bedingungen dafür, dass eine teilweise Kapitalauszahlung erfolgen kann</w:t>
      </w:r>
      <w:r>
        <w:rPr>
          <w:rFonts w:cs="Arial"/>
          <w:szCs w:val="22"/>
        </w:rPr>
        <w:t>:</w:t>
      </w:r>
    </w:p>
    <w:p w14:paraId="0D781C7F" w14:textId="77777777" w:rsidR="007F218E" w:rsidRDefault="007F218E" w:rsidP="005455DF">
      <w:pPr>
        <w:rPr>
          <w:rFonts w:cs="Arial"/>
          <w:szCs w:val="22"/>
        </w:rPr>
      </w:pPr>
    </w:p>
    <w:p w14:paraId="1474D645" w14:textId="79D67D82" w:rsidR="007F218E" w:rsidRDefault="00CF3C89" w:rsidP="007F218E">
      <w:pPr>
        <w:rPr>
          <w:rFonts w:cs="Arial"/>
          <w:szCs w:val="22"/>
        </w:rPr>
      </w:pPr>
      <w:r>
        <w:rPr>
          <w:rFonts w:cs="Arial"/>
          <w:szCs w:val="22"/>
        </w:rPr>
        <w:t xml:space="preserve">aktivplan </w:t>
      </w:r>
      <w:r w:rsidR="007F218E">
        <w:rPr>
          <w:rFonts w:cs="Arial"/>
          <w:szCs w:val="22"/>
        </w:rPr>
        <w:t xml:space="preserve"> (AVB):</w:t>
      </w:r>
    </w:p>
    <w:p w14:paraId="5BCE0302" w14:textId="01720471" w:rsidR="007F218E" w:rsidRDefault="007F218E" w:rsidP="009E681E">
      <w:pPr>
        <w:pStyle w:val="Listenabsatz"/>
        <w:numPr>
          <w:ilvl w:val="0"/>
          <w:numId w:val="4"/>
        </w:numPr>
        <w:rPr>
          <w:rFonts w:cs="Arial"/>
          <w:szCs w:val="22"/>
        </w:rPr>
      </w:pPr>
      <w:r>
        <w:rPr>
          <w:rFonts w:cs="Arial"/>
          <w:szCs w:val="22"/>
        </w:rPr>
        <w:t>Verbleibende Rente &gt;= 150 € pro Jahr</w:t>
      </w:r>
    </w:p>
    <w:p w14:paraId="1BFAF435" w14:textId="5CC8C822" w:rsidR="005455DF" w:rsidRDefault="00CF3C89" w:rsidP="00361BFC">
      <w:pPr>
        <w:rPr>
          <w:rFonts w:cs="Arial"/>
          <w:szCs w:val="22"/>
        </w:rPr>
      </w:pPr>
      <w:r>
        <w:rPr>
          <w:rFonts w:cs="Arial"/>
          <w:szCs w:val="22"/>
        </w:rPr>
        <w:t>ARK:</w:t>
      </w:r>
    </w:p>
    <w:p w14:paraId="5AE9F780" w14:textId="1739FFEE" w:rsidR="00CF3C89" w:rsidRDefault="00B22F9F" w:rsidP="009E681E">
      <w:pPr>
        <w:pStyle w:val="Listenabsatz"/>
        <w:numPr>
          <w:ilvl w:val="0"/>
          <w:numId w:val="4"/>
        </w:numPr>
      </w:pPr>
      <w:r>
        <w:t>gesellschaftsspezifisch</w:t>
      </w:r>
    </w:p>
    <w:p w14:paraId="2439325F" w14:textId="63DD2930" w:rsidR="00B22F9F" w:rsidRDefault="00B22F9F" w:rsidP="00B22F9F">
      <w:r>
        <w:t>ARF:</w:t>
      </w:r>
    </w:p>
    <w:p w14:paraId="33ABE0D5" w14:textId="271C1638" w:rsidR="00B22F9F" w:rsidRDefault="00B22F9F" w:rsidP="009E681E">
      <w:pPr>
        <w:pStyle w:val="Listenabsatz"/>
        <w:numPr>
          <w:ilvl w:val="0"/>
          <w:numId w:val="4"/>
        </w:numPr>
      </w:pPr>
      <w:r>
        <w:t>gesellschaftsspezifisch</w:t>
      </w:r>
    </w:p>
    <w:p w14:paraId="4F139E3D" w14:textId="77777777" w:rsidR="005455DF" w:rsidRDefault="005455DF" w:rsidP="005455DF">
      <w:pPr>
        <w:pStyle w:val="berschrift4"/>
      </w:pPr>
      <w:r>
        <w:t>Empfehlung</w:t>
      </w:r>
    </w:p>
    <w:p w14:paraId="2C02235F" w14:textId="6314E37D" w:rsidR="00767A2C" w:rsidRDefault="00767A2C" w:rsidP="009E681E">
      <w:pPr>
        <w:pStyle w:val="Listenabsatz"/>
        <w:numPr>
          <w:ilvl w:val="0"/>
          <w:numId w:val="4"/>
        </w:numPr>
      </w:pPr>
      <w:r>
        <w:t>Volle/teilweise Kapitalabfindung zulassen. Teilweise ist der Prozentsatz abhängig von der Durchführungsschicht (auch Gesellschaftsabhängig?)</w:t>
      </w:r>
    </w:p>
    <w:p w14:paraId="2B331E0F" w14:textId="2CB95A02" w:rsidR="00767A2C" w:rsidRPr="00767A2C" w:rsidRDefault="00767A2C" w:rsidP="009E681E">
      <w:pPr>
        <w:pStyle w:val="Listenabsatz"/>
        <w:numPr>
          <w:ilvl w:val="0"/>
          <w:numId w:val="4"/>
        </w:numPr>
        <w:rPr>
          <w:highlight w:val="yellow"/>
        </w:rPr>
      </w:pPr>
      <w:r w:rsidRPr="00767A2C">
        <w:rPr>
          <w:highlight w:val="yellow"/>
        </w:rPr>
        <w:t>Genaue Ausgestaltung</w:t>
      </w:r>
    </w:p>
    <w:p w14:paraId="2B5D9391" w14:textId="77777777" w:rsidR="005455DF" w:rsidRPr="00B247B6" w:rsidRDefault="005455DF" w:rsidP="005455DF">
      <w:pPr>
        <w:pStyle w:val="berschrift4"/>
      </w:pPr>
      <w:r w:rsidRPr="00B247B6">
        <w:t>Abstimmung mit F1 der Mathematik</w:t>
      </w:r>
    </w:p>
    <w:p w14:paraId="3FF2F991" w14:textId="77777777" w:rsidR="005455DF" w:rsidRPr="00B247B6" w:rsidRDefault="005455DF" w:rsidP="005455DF">
      <w:pPr>
        <w:pStyle w:val="berschrift4"/>
      </w:pPr>
      <w:r w:rsidRPr="00B247B6">
        <w:t>Abstimmung mit Produkttechnik</w:t>
      </w:r>
    </w:p>
    <w:p w14:paraId="675D0BFC" w14:textId="77777777" w:rsidR="005455DF" w:rsidRDefault="005455DF" w:rsidP="005455DF">
      <w:pPr>
        <w:pStyle w:val="berschrift4"/>
      </w:pPr>
      <w:r w:rsidRPr="00B247B6">
        <w:t>Entscheidung</w:t>
      </w:r>
    </w:p>
    <w:p w14:paraId="59A3E125" w14:textId="6CD45010" w:rsidR="000F3C36" w:rsidRDefault="000F3C36" w:rsidP="000F3C36">
      <w:r>
        <w:t>Keine Stornoabschläge</w:t>
      </w:r>
    </w:p>
    <w:p w14:paraId="7F013828" w14:textId="185EA24B" w:rsidR="000F3C36" w:rsidRDefault="000F3C36" w:rsidP="000F3C36">
      <w:r>
        <w:t>Zulässigkeit:</w:t>
      </w:r>
    </w:p>
    <w:p w14:paraId="2810677B" w14:textId="087D2170" w:rsidR="000F3C36" w:rsidRDefault="000F3C36" w:rsidP="009E681E">
      <w:pPr>
        <w:pStyle w:val="Listenabsatz"/>
        <w:numPr>
          <w:ilvl w:val="0"/>
          <w:numId w:val="35"/>
        </w:numPr>
      </w:pPr>
      <w:r>
        <w:t>Volle und teilweise Kapitalabfindung zulassen (Umfang der Teilabfindung abhängig von Durchführungsschicht)</w:t>
      </w:r>
    </w:p>
    <w:p w14:paraId="71348FCA" w14:textId="0A2FE910" w:rsidR="000F3C36" w:rsidRDefault="000F3C36" w:rsidP="009E681E">
      <w:pPr>
        <w:pStyle w:val="Listenabsatz"/>
        <w:numPr>
          <w:ilvl w:val="0"/>
          <w:numId w:val="35"/>
        </w:numPr>
      </w:pPr>
      <w:r>
        <w:t>Nur zu vereinbartem Rentenbeginn bzw. bei beitragsfreiem Hinausschieben auch zum neu vereinbartem Rentenbeginn</w:t>
      </w:r>
    </w:p>
    <w:p w14:paraId="1A2C5C5C" w14:textId="77777777" w:rsidR="00681864" w:rsidRDefault="00681864" w:rsidP="009E681E">
      <w:pPr>
        <w:pStyle w:val="Listenabsatz"/>
        <w:numPr>
          <w:ilvl w:val="0"/>
          <w:numId w:val="35"/>
        </w:numPr>
      </w:pPr>
    </w:p>
    <w:p w14:paraId="575F9DA7" w14:textId="612F6299" w:rsidR="000F3C36" w:rsidRDefault="000F3C36" w:rsidP="000F3C36">
      <w:pPr>
        <w:pStyle w:val="Listenabsatz"/>
        <w:ind w:left="0"/>
      </w:pPr>
      <w:r>
        <w:t>Garantie:</w:t>
      </w:r>
    </w:p>
    <w:p w14:paraId="6B0CB2AC" w14:textId="06B15137" w:rsidR="000F3C36" w:rsidRPr="000F3C36" w:rsidRDefault="00681864" w:rsidP="009E681E">
      <w:pPr>
        <w:pStyle w:val="Listenabsatz"/>
        <w:numPr>
          <w:ilvl w:val="0"/>
          <w:numId w:val="36"/>
        </w:numPr>
      </w:pPr>
      <w:r>
        <w:t>Abfindung während Rentenübergang (nach Anhebung auf Garantie)</w:t>
      </w:r>
    </w:p>
    <w:p w14:paraId="26464306" w14:textId="590E71B0" w:rsidR="00681864" w:rsidRPr="000F3C36" w:rsidRDefault="00681864" w:rsidP="009E681E">
      <w:pPr>
        <w:pStyle w:val="Listenabsatz"/>
        <w:numPr>
          <w:ilvl w:val="0"/>
          <w:numId w:val="36"/>
        </w:numPr>
      </w:pPr>
      <w:r>
        <w:t>Töpfe GH‘ und SGK‘ werden anteilig gekürzt</w:t>
      </w:r>
    </w:p>
    <w:p w14:paraId="53892AA1" w14:textId="77777777" w:rsidR="00681864" w:rsidRDefault="00681864" w:rsidP="000F3C36"/>
    <w:p w14:paraId="7D3D85ED" w14:textId="77777777" w:rsidR="00681864" w:rsidRDefault="00681864" w:rsidP="00681864">
      <w:r>
        <w:lastRenderedPageBreak/>
        <w:t>Bezugsgröße ist das Gesamtguthaben</w:t>
      </w:r>
    </w:p>
    <w:p w14:paraId="2846726F" w14:textId="2C920858" w:rsidR="00681864" w:rsidRPr="000F3C36" w:rsidRDefault="001A756B" w:rsidP="000F3C36">
      <w:r w:rsidRPr="00681864">
        <w:t xml:space="preserve">Größen wie </w:t>
      </w:r>
      <m:oMath>
        <m:r>
          <w:rPr>
            <w:rFonts w:ascii="Cambria Math" w:hAnsi="Cambria Math"/>
          </w:rPr>
          <m:t>EFG,GarRen,VersRen</m:t>
        </m:r>
      </m:oMath>
      <w:r w:rsidRPr="00681864">
        <w:t xml:space="preserve"> werden ebenfalls um </w:t>
      </w:r>
      <m:oMath>
        <m:r>
          <w:rPr>
            <w:rFonts w:ascii="Cambria Math" w:hAnsi="Cambria Math"/>
          </w:rPr>
          <m:t>l%</m:t>
        </m:r>
      </m:oMath>
      <w:r w:rsidRPr="00681864">
        <w:t xml:space="preserve"> reduziert.</w:t>
      </w:r>
    </w:p>
    <w:p w14:paraId="77A1BA5B" w14:textId="77777777" w:rsidR="005455DF" w:rsidRDefault="005455DF" w:rsidP="005455DF">
      <w:pPr>
        <w:pStyle w:val="berschrift4"/>
      </w:pPr>
      <w:r w:rsidRPr="00B247B6">
        <w:t>Folgearbeiten</w:t>
      </w:r>
    </w:p>
    <w:p w14:paraId="05775C11" w14:textId="77777777" w:rsidR="005455DF" w:rsidRDefault="005455DF" w:rsidP="00361BFC"/>
    <w:p w14:paraId="1393DBC0" w14:textId="6A928F75" w:rsidR="00DF31F1" w:rsidRDefault="00DF31F1">
      <w:pPr>
        <w:pStyle w:val="berschrift3"/>
      </w:pPr>
      <w:bookmarkStart w:id="34" w:name="OLE_LINK2"/>
      <w:bookmarkStart w:id="35" w:name="_Toc449708272"/>
      <w:r>
        <w:t>Zwangsweise Abfindung bei geringer Rentenhöhe</w:t>
      </w:r>
    </w:p>
    <w:bookmarkEnd w:id="34"/>
    <w:p w14:paraId="4B9EC0E4" w14:textId="77777777" w:rsidR="001B525F" w:rsidRDefault="001B525F" w:rsidP="00DF31F1"/>
    <w:p w14:paraId="3043DA7D" w14:textId="70AFF242" w:rsidR="00943F7C" w:rsidRDefault="001B525F" w:rsidP="00B22F9F">
      <w:pPr>
        <w:pStyle w:val="berschrift4"/>
      </w:pPr>
      <w:r>
        <w:t>A</w:t>
      </w:r>
      <w:r w:rsidRPr="00177E07">
        <w:t>ktueller</w:t>
      </w:r>
      <w:r>
        <w:t xml:space="preserve"> Stand</w:t>
      </w:r>
    </w:p>
    <w:p w14:paraId="28EDB9F3" w14:textId="77777777" w:rsidR="00B22F9F" w:rsidRPr="00B22F9F" w:rsidRDefault="00B22F9F" w:rsidP="00B22F9F"/>
    <w:p w14:paraId="3621C6F3" w14:textId="779A05A4" w:rsidR="00943F7C" w:rsidRDefault="00B22F9F" w:rsidP="00943F7C">
      <w:r w:rsidRPr="00B22F9F">
        <w:rPr>
          <w:u w:val="single"/>
        </w:rPr>
        <w:t>aktivplan</w:t>
      </w:r>
      <w:r w:rsidR="00943F7C">
        <w:t>:</w:t>
      </w:r>
    </w:p>
    <w:p w14:paraId="48DA3470" w14:textId="54DB5FB4" w:rsidR="00943F7C" w:rsidRDefault="00943F7C" w:rsidP="00943F7C">
      <w:r>
        <w:t>Falls bei Rentenbeginn die tatsächlich zu zahlende Rente unter 150€ pro Jahr liegt, wird di</w:t>
      </w:r>
      <w:r>
        <w:t>e</w:t>
      </w:r>
      <w:r>
        <w:t xml:space="preserve">se abgefunden. </w:t>
      </w:r>
    </w:p>
    <w:p w14:paraId="265D6D78" w14:textId="77777777" w:rsidR="004A1B01" w:rsidRDefault="00B22F9F" w:rsidP="004A1B01">
      <w:pPr>
        <w:rPr>
          <w:u w:val="single"/>
        </w:rPr>
      </w:pPr>
      <w:r>
        <w:rPr>
          <w:u w:val="single"/>
        </w:rPr>
        <w:t>ARK:</w:t>
      </w:r>
    </w:p>
    <w:p w14:paraId="2ECB955E" w14:textId="4FB994E7" w:rsidR="004A1B01" w:rsidRDefault="004A1B01" w:rsidP="004A1B01">
      <w:r>
        <w:t xml:space="preserve">Falls bei Rentenbeginn die tatsächlich zu zahlende Rente unter x€ pro Jahr liegt, wird diese abgefunden. </w:t>
      </w:r>
    </w:p>
    <w:p w14:paraId="7EF35CBF" w14:textId="6BAE0229" w:rsidR="00943F7C" w:rsidRDefault="00943F7C" w:rsidP="00943F7C">
      <w:pPr>
        <w:rPr>
          <w:u w:val="single"/>
        </w:rPr>
      </w:pPr>
    </w:p>
    <w:p w14:paraId="20049AA9" w14:textId="0D95C4A7" w:rsidR="00B22F9F" w:rsidRDefault="00B22F9F" w:rsidP="00943F7C">
      <w:pPr>
        <w:rPr>
          <w:u w:val="single"/>
        </w:rPr>
      </w:pPr>
      <w:r>
        <w:rPr>
          <w:u w:val="single"/>
        </w:rPr>
        <w:t>ARF:</w:t>
      </w:r>
    </w:p>
    <w:p w14:paraId="0F924190" w14:textId="1F3CFDCF" w:rsidR="004A1B01" w:rsidRDefault="004A1B01" w:rsidP="004A1B01">
      <w:r>
        <w:t xml:space="preserve">Falls bei Rentenbeginn die tatsächlich zu zahlende Rente unter x€ pro Jahr liegt, wird diese abgefunden. </w:t>
      </w:r>
    </w:p>
    <w:p w14:paraId="1D9245F3" w14:textId="77777777" w:rsidR="004A1B01" w:rsidRPr="00B22F9F" w:rsidRDefault="004A1B01" w:rsidP="00943F7C">
      <w:pPr>
        <w:rPr>
          <w:u w:val="single"/>
        </w:rPr>
      </w:pPr>
    </w:p>
    <w:p w14:paraId="207FCCC3" w14:textId="6AD74EE6" w:rsidR="00943F7C" w:rsidRDefault="00943F7C" w:rsidP="00943F7C"/>
    <w:p w14:paraId="107123C1" w14:textId="77777777" w:rsidR="001B525F" w:rsidRPr="006674EB" w:rsidRDefault="001B525F" w:rsidP="001B525F">
      <w:pPr>
        <w:pStyle w:val="berschrift4"/>
      </w:pPr>
      <w:r w:rsidRPr="006674EB">
        <w:t>Empfehlung</w:t>
      </w:r>
    </w:p>
    <w:p w14:paraId="6536DCC9" w14:textId="77777777" w:rsidR="001B525F" w:rsidRPr="00B247B6" w:rsidRDefault="001B525F" w:rsidP="001B525F">
      <w:pPr>
        <w:pStyle w:val="berschrift4"/>
      </w:pPr>
      <w:r w:rsidRPr="00B247B6">
        <w:t>Abstimmung mit F1 der Mathematik</w:t>
      </w:r>
    </w:p>
    <w:p w14:paraId="04C106A8" w14:textId="77777777" w:rsidR="001B525F" w:rsidRPr="00B247B6" w:rsidRDefault="001B525F" w:rsidP="001B525F">
      <w:pPr>
        <w:pStyle w:val="berschrift4"/>
      </w:pPr>
      <w:r w:rsidRPr="00B247B6">
        <w:t>Abstimmung mit Produkttechnik</w:t>
      </w:r>
    </w:p>
    <w:p w14:paraId="7C290344" w14:textId="77777777" w:rsidR="001B525F" w:rsidRPr="00B247B6" w:rsidRDefault="001B525F" w:rsidP="001B525F">
      <w:pPr>
        <w:pStyle w:val="berschrift4"/>
      </w:pPr>
      <w:r w:rsidRPr="00B247B6">
        <w:t>Entscheidung</w:t>
      </w:r>
    </w:p>
    <w:p w14:paraId="4C6F364C" w14:textId="77777777" w:rsidR="001B525F" w:rsidRDefault="001B525F" w:rsidP="001B525F">
      <w:pPr>
        <w:pStyle w:val="berschrift4"/>
      </w:pPr>
      <w:r w:rsidRPr="00B247B6">
        <w:t>Folgearbeiten</w:t>
      </w:r>
    </w:p>
    <w:p w14:paraId="2DD64711" w14:textId="77777777" w:rsidR="001B525F" w:rsidRPr="00DF31F1" w:rsidRDefault="001B525F" w:rsidP="00943F7C"/>
    <w:p w14:paraId="499B390F" w14:textId="3BDE586F" w:rsidR="0085244B" w:rsidRDefault="0085244B" w:rsidP="00024238">
      <w:pPr>
        <w:pStyle w:val="berschrift3"/>
      </w:pPr>
      <w:r>
        <w:t>Vorgezogener Rentenbeginn</w:t>
      </w:r>
      <w:r w:rsidR="00323B7D">
        <w:t xml:space="preserve"> (=Abrufphase)</w:t>
      </w:r>
      <w:bookmarkEnd w:id="35"/>
    </w:p>
    <w:p w14:paraId="3A3017A0" w14:textId="77777777" w:rsidR="00892F12" w:rsidRDefault="00892F12" w:rsidP="00892F12">
      <w:pPr>
        <w:pStyle w:val="berschrift4"/>
      </w:pPr>
      <w:r>
        <w:t>A</w:t>
      </w:r>
      <w:r w:rsidRPr="00177E07">
        <w:t>ktueller</w:t>
      </w:r>
      <w:r>
        <w:t xml:space="preserve"> Stand</w:t>
      </w:r>
    </w:p>
    <w:p w14:paraId="28DDBA98" w14:textId="77777777" w:rsidR="00323B7D" w:rsidRDefault="00323B7D" w:rsidP="00323B7D">
      <w:r w:rsidRPr="00FF2735">
        <w:rPr>
          <w:u w:val="single"/>
        </w:rPr>
        <w:t>Definition Abrufphase</w:t>
      </w:r>
      <w:r>
        <w:t xml:space="preserve"> = Zeitraum zum Ende der Versicherung, in dem die Versicherungslei</w:t>
      </w:r>
      <w:r>
        <w:t>s</w:t>
      </w:r>
      <w:r>
        <w:t>tung vorzeitig in Anspruch genommen werden kann (auch: Vorverlegung Rentenbeginn)</w:t>
      </w:r>
    </w:p>
    <w:p w14:paraId="36FF651E" w14:textId="77777777" w:rsidR="00E1438F" w:rsidRDefault="00E1438F" w:rsidP="00E1438F"/>
    <w:p w14:paraId="3734D228" w14:textId="54812810" w:rsidR="00384D47" w:rsidRDefault="00B22F9F" w:rsidP="00E1438F">
      <w:r>
        <w:t>aktivplan</w:t>
      </w:r>
      <w:r w:rsidR="00384D47">
        <w:t>:</w:t>
      </w:r>
    </w:p>
    <w:p w14:paraId="300522ED" w14:textId="29B24604" w:rsidR="00E1438F" w:rsidRDefault="00E1438F" w:rsidP="009E681E">
      <w:pPr>
        <w:pStyle w:val="Listenabsatz"/>
        <w:numPr>
          <w:ilvl w:val="0"/>
          <w:numId w:val="4"/>
        </w:numPr>
      </w:pPr>
      <w:r>
        <w:t>Mindestalter der VP: 55 Jahre, jedoch nicht vor Ablauf von 6 Jahren seit Vertragsa</w:t>
      </w:r>
      <w:r>
        <w:t>b</w:t>
      </w:r>
      <w:r>
        <w:t>schluss</w:t>
      </w:r>
    </w:p>
    <w:p w14:paraId="257BB0E2" w14:textId="2B2D8516" w:rsidR="00384D47" w:rsidRPr="00DC5C92" w:rsidRDefault="00DC5C92" w:rsidP="009E681E">
      <w:pPr>
        <w:pStyle w:val="Listenabsatz"/>
        <w:numPr>
          <w:ilvl w:val="0"/>
          <w:numId w:val="4"/>
        </w:numPr>
      </w:pPr>
      <w:r w:rsidRPr="00DC5C92">
        <w:t>Die vereinbarte RGZ gilt weiter (analog Kapitalrückgewähr)</w:t>
      </w:r>
    </w:p>
    <w:p w14:paraId="0F7943F0" w14:textId="77777777" w:rsidR="00384D47" w:rsidRDefault="00384D47" w:rsidP="00E1438F"/>
    <w:p w14:paraId="0331FB27" w14:textId="3C864CCB" w:rsidR="00892F12" w:rsidRDefault="00B22F9F" w:rsidP="00B22F9F">
      <w:r>
        <w:t>ARK:</w:t>
      </w:r>
    </w:p>
    <w:p w14:paraId="408C25BD" w14:textId="77777777" w:rsidR="001B6F18" w:rsidRDefault="001B6F18" w:rsidP="009E681E">
      <w:pPr>
        <w:pStyle w:val="Listenabsatz"/>
        <w:numPr>
          <w:ilvl w:val="0"/>
          <w:numId w:val="4"/>
        </w:numPr>
      </w:pPr>
      <w:r>
        <w:t>Jederzeitige Verrentung innerhalb des gesetzlichen Rahmens bei Erreichen einer Mindestrente x. Wird diese Mindestrente nicht erreicht, kann nicht vorzeitig verrentet werden. Es bleibt die Möglichkeit des Rückkaufs (inkl. Stornoabschlag)</w:t>
      </w:r>
    </w:p>
    <w:p w14:paraId="5B90A571" w14:textId="77777777" w:rsidR="001B6F18" w:rsidRDefault="001B6F18" w:rsidP="009E681E">
      <w:pPr>
        <w:pStyle w:val="Listenabsatz"/>
        <w:numPr>
          <w:ilvl w:val="0"/>
          <w:numId w:val="4"/>
        </w:numPr>
      </w:pPr>
      <w:r>
        <w:t>Nachtrag zur Kombination mit der Pflegeoption der HLV: Hier soll eine Verrentung erst nach 12 Jahren möglich sein.</w:t>
      </w:r>
    </w:p>
    <w:p w14:paraId="5727BB76" w14:textId="77777777" w:rsidR="001B6F18" w:rsidRDefault="001B6F18" w:rsidP="009E681E">
      <w:pPr>
        <w:pStyle w:val="Listenabsatz"/>
        <w:numPr>
          <w:ilvl w:val="0"/>
          <w:numId w:val="4"/>
        </w:numPr>
      </w:pPr>
      <w:r>
        <w:t>Zusätzlich zum Thema SGK: Die Bezugsgröße bei vorzeitiger Verrentung aus dem SGK bildet der Rückkaufswert (nicht das volle SGK).</w:t>
      </w:r>
    </w:p>
    <w:p w14:paraId="5A424CB9" w14:textId="60D8F87E" w:rsidR="00B22F9F" w:rsidRDefault="001B6F18" w:rsidP="001B6F18">
      <w:r>
        <w:lastRenderedPageBreak/>
        <w:t>ARV:</w:t>
      </w:r>
    </w:p>
    <w:p w14:paraId="7EC1E691" w14:textId="77777777" w:rsidR="001B6F18" w:rsidRDefault="001B6F18" w:rsidP="009E681E">
      <w:pPr>
        <w:pStyle w:val="Listenabsatz"/>
        <w:numPr>
          <w:ilvl w:val="0"/>
          <w:numId w:val="4"/>
        </w:numPr>
      </w:pPr>
      <w:r>
        <w:t>Jederzeitige Verrentung innerhalb des gesetzlichen Rahmens bei Erreichen einer Mindestrente x. Wird diese Mindestrente nicht erreicht, kann nicht vorzeitig verrentet werden. Es bleibt die Möglichkeit des Rückkaufs (inkl. Stornoabschlag)</w:t>
      </w:r>
    </w:p>
    <w:p w14:paraId="6FB73EFC" w14:textId="77777777" w:rsidR="001B6F18" w:rsidRDefault="001B6F18" w:rsidP="009E681E">
      <w:pPr>
        <w:pStyle w:val="Listenabsatz"/>
        <w:numPr>
          <w:ilvl w:val="0"/>
          <w:numId w:val="4"/>
        </w:numPr>
      </w:pPr>
      <w:r>
        <w:t>Nachtrag zur Kombination mit der Pflegeoption der HLV: Hier soll eine Verrentung erst nach 12 Jahren möglich sein.</w:t>
      </w:r>
    </w:p>
    <w:p w14:paraId="63F8428E" w14:textId="77777777" w:rsidR="001B6F18" w:rsidRDefault="001B6F18" w:rsidP="009E681E">
      <w:pPr>
        <w:pStyle w:val="Listenabsatz"/>
        <w:numPr>
          <w:ilvl w:val="0"/>
          <w:numId w:val="4"/>
        </w:numPr>
      </w:pPr>
      <w:r>
        <w:t>Zusätzlich zum Thema SGK: Die Bezugsgröße bei vorzeitiger Verrentung aus dem SGK bildet der Rückkaufswert (nicht das volle SGK).</w:t>
      </w:r>
    </w:p>
    <w:p w14:paraId="51E532C1" w14:textId="77777777" w:rsidR="001B6F18" w:rsidRDefault="001B6F18" w:rsidP="001B6F18"/>
    <w:p w14:paraId="3527A233" w14:textId="77777777" w:rsidR="00B06875" w:rsidRDefault="00B06875" w:rsidP="00B06875"/>
    <w:p w14:paraId="19ADFA33" w14:textId="1B38912C" w:rsidR="00B06875" w:rsidRDefault="00B06875" w:rsidP="00B06875">
      <w:r w:rsidRPr="005529D7">
        <w:t>Die Dauer der Ablaufphase wird als allgemeines Thema behandelt.</w:t>
      </w:r>
    </w:p>
    <w:p w14:paraId="4715BFCD" w14:textId="77777777" w:rsidR="00892F12" w:rsidRDefault="00892F12" w:rsidP="00892F12">
      <w:pPr>
        <w:pStyle w:val="berschrift4"/>
      </w:pPr>
      <w:r w:rsidRPr="005529D7">
        <w:t>Empfehlung</w:t>
      </w:r>
    </w:p>
    <w:p w14:paraId="09BC8166" w14:textId="77777777" w:rsidR="00767A2C" w:rsidRDefault="00767A2C" w:rsidP="00767A2C">
      <w:pPr>
        <w:pStyle w:val="berschrift4"/>
      </w:pPr>
      <w:r w:rsidRPr="00B247B6">
        <w:t>Abstimmung mit F1 der Mathematik</w:t>
      </w:r>
    </w:p>
    <w:p w14:paraId="286C0233" w14:textId="77777777" w:rsidR="00892F12" w:rsidRDefault="00892F12" w:rsidP="00892F12">
      <w:pPr>
        <w:pStyle w:val="berschrift4"/>
      </w:pPr>
      <w:r>
        <w:t>Abstimmung mit Produkttechnik</w:t>
      </w:r>
    </w:p>
    <w:p w14:paraId="529D397D" w14:textId="77777777" w:rsidR="00892F12" w:rsidRDefault="00892F12" w:rsidP="00892F12">
      <w:pPr>
        <w:pStyle w:val="berschrift4"/>
      </w:pPr>
      <w:r>
        <w:t>Entscheidung</w:t>
      </w:r>
    </w:p>
    <w:p w14:paraId="74B35DE1" w14:textId="77777777" w:rsidR="00892F12" w:rsidRPr="00D4268C" w:rsidRDefault="00892F12" w:rsidP="00892F12">
      <w:pPr>
        <w:pStyle w:val="berschrift4"/>
      </w:pPr>
      <w:r>
        <w:t>Folgearbeiten</w:t>
      </w:r>
    </w:p>
    <w:p w14:paraId="54C5D509" w14:textId="77777777" w:rsidR="00E1438F" w:rsidRPr="00E1438F" w:rsidRDefault="00E1438F" w:rsidP="00E1438F"/>
    <w:p w14:paraId="02FE4A63" w14:textId="56FAFD02" w:rsidR="0085244B" w:rsidRDefault="0085244B" w:rsidP="00024238">
      <w:pPr>
        <w:pStyle w:val="berschrift3"/>
      </w:pPr>
      <w:bookmarkStart w:id="36" w:name="_Toc449708273"/>
      <w:r>
        <w:t>Hinausschieben des Rentenbeginns</w:t>
      </w:r>
      <w:bookmarkEnd w:id="36"/>
    </w:p>
    <w:p w14:paraId="01C223A3" w14:textId="77777777" w:rsidR="006401F4" w:rsidRDefault="006401F4" w:rsidP="006401F4">
      <w:pPr>
        <w:pStyle w:val="berschrift4"/>
      </w:pPr>
      <w:r>
        <w:t>A</w:t>
      </w:r>
      <w:r w:rsidRPr="00177E07">
        <w:t>ktueller</w:t>
      </w:r>
      <w:r>
        <w:t xml:space="preserve"> Stand</w:t>
      </w:r>
    </w:p>
    <w:p w14:paraId="4FBEF021" w14:textId="0128FC1C" w:rsidR="00705CD3" w:rsidRDefault="00705CD3" w:rsidP="00892F12"/>
    <w:p w14:paraId="5D1CF41E" w14:textId="34CF3E6C" w:rsidR="00892F12" w:rsidRDefault="001B6F18" w:rsidP="00892F12">
      <w:r>
        <w:t>aktivplan</w:t>
      </w:r>
      <w:r w:rsidR="004F26C7">
        <w:t>:</w:t>
      </w:r>
    </w:p>
    <w:p w14:paraId="4A4F096C" w14:textId="345E5894" w:rsidR="004F26C7" w:rsidRDefault="00893BDC" w:rsidP="009E681E">
      <w:pPr>
        <w:pStyle w:val="Listenabsatz"/>
        <w:numPr>
          <w:ilvl w:val="0"/>
          <w:numId w:val="4"/>
        </w:numPr>
      </w:pPr>
      <w:r>
        <w:t>Antrag</w:t>
      </w:r>
      <w:r w:rsidR="00C148E2">
        <w:t>: s</w:t>
      </w:r>
      <w:r w:rsidR="00DC5C92">
        <w:t>pätestens einen Monat vor dem vereinbarten Rentenbeginn</w:t>
      </w:r>
    </w:p>
    <w:p w14:paraId="33C1D95C" w14:textId="4FFF261B" w:rsidR="00893BDC" w:rsidRDefault="00893BDC" w:rsidP="009E681E">
      <w:pPr>
        <w:pStyle w:val="Listenabsatz"/>
        <w:numPr>
          <w:ilvl w:val="0"/>
          <w:numId w:val="4"/>
        </w:numPr>
      </w:pPr>
      <w:r>
        <w:t>Rentenbeginn kann max. bis zum Alter 85 der VP aufgeschoben werden</w:t>
      </w:r>
    </w:p>
    <w:p w14:paraId="32CDA4AE" w14:textId="77777777" w:rsidR="006401F4" w:rsidRDefault="006401F4" w:rsidP="009E681E">
      <w:pPr>
        <w:pStyle w:val="Listenabsatz"/>
        <w:numPr>
          <w:ilvl w:val="0"/>
          <w:numId w:val="4"/>
        </w:numPr>
      </w:pPr>
      <w:r>
        <w:t>Eine evtl. vereinbarte RGZ wird entsprechend gekürzt</w:t>
      </w:r>
    </w:p>
    <w:p w14:paraId="7D24FC64" w14:textId="4C406C07" w:rsidR="00893BDC" w:rsidRDefault="00893BDC" w:rsidP="009E681E">
      <w:pPr>
        <w:pStyle w:val="Listenabsatz"/>
        <w:numPr>
          <w:ilvl w:val="0"/>
          <w:numId w:val="4"/>
        </w:numPr>
      </w:pPr>
      <w:r>
        <w:t>Vereinbarte Kapitalrückgewähr bleibt erhalten</w:t>
      </w:r>
    </w:p>
    <w:p w14:paraId="2FE05598" w14:textId="03D321CD" w:rsidR="00893BDC" w:rsidRDefault="00893BDC" w:rsidP="009E681E">
      <w:pPr>
        <w:pStyle w:val="Listenabsatz"/>
        <w:numPr>
          <w:ilvl w:val="0"/>
          <w:numId w:val="4"/>
        </w:numPr>
      </w:pPr>
      <w:r>
        <w:t>Dauer einer evtl. eingeschlossenen BUZ bleibt unverändert</w:t>
      </w:r>
    </w:p>
    <w:p w14:paraId="0D9A93DF" w14:textId="08D0D96A" w:rsidR="001B6F18" w:rsidRDefault="001B6F18" w:rsidP="001B6F18">
      <w:r>
        <w:t>ARK:</w:t>
      </w:r>
    </w:p>
    <w:p w14:paraId="6A1C6FA2" w14:textId="150EE830" w:rsidR="001B6F18" w:rsidRDefault="001B6F18" w:rsidP="009E681E">
      <w:pPr>
        <w:pStyle w:val="Listenabsatz"/>
        <w:numPr>
          <w:ilvl w:val="0"/>
          <w:numId w:val="4"/>
        </w:numPr>
      </w:pPr>
      <w:r>
        <w:t>Antrag: spätestens einen Monat vor dem vereinbarten Rentenbeginn</w:t>
      </w:r>
    </w:p>
    <w:p w14:paraId="77EE2651" w14:textId="57974869" w:rsidR="001B6F18" w:rsidRDefault="001B6F18" w:rsidP="009E681E">
      <w:pPr>
        <w:pStyle w:val="Listenabsatz"/>
        <w:numPr>
          <w:ilvl w:val="0"/>
          <w:numId w:val="4"/>
        </w:numPr>
      </w:pPr>
      <w:r>
        <w:t>Re</w:t>
      </w:r>
      <w:r w:rsidR="009F2763">
        <w:t>ntenbeginn ist durch ein gesell</w:t>
      </w:r>
      <w:r>
        <w:t>schafts</w:t>
      </w:r>
      <w:r w:rsidR="009F2763">
        <w:t>s</w:t>
      </w:r>
      <w:r>
        <w:t>pezifisches Höchstalter beschränkt</w:t>
      </w:r>
    </w:p>
    <w:p w14:paraId="18CF1745" w14:textId="77777777" w:rsidR="001B6F18" w:rsidRDefault="001B6F18" w:rsidP="009E681E">
      <w:pPr>
        <w:pStyle w:val="Listenabsatz"/>
        <w:numPr>
          <w:ilvl w:val="0"/>
          <w:numId w:val="4"/>
        </w:numPr>
      </w:pPr>
      <w:r w:rsidRPr="00A0539E">
        <w:t>Eine eingeschlossene Berufsunfähigkeits-</w:t>
      </w:r>
      <w:r w:rsidRPr="001B6F18">
        <w:rPr>
          <w:i/>
        </w:rPr>
        <w:t>Zusatz</w:t>
      </w:r>
      <w:r w:rsidRPr="00A0539E">
        <w:t>versicherung behält ihre Versich</w:t>
      </w:r>
      <w:r w:rsidRPr="00A0539E">
        <w:t>e</w:t>
      </w:r>
      <w:r w:rsidRPr="00A0539E">
        <w:t>rungs- und Leistungsdauer bei.</w:t>
      </w:r>
    </w:p>
    <w:p w14:paraId="670EDD1D" w14:textId="4045973F" w:rsidR="00AA1F14" w:rsidRPr="00A0539E" w:rsidRDefault="00AA1F14" w:rsidP="009E681E">
      <w:pPr>
        <w:pStyle w:val="Listenabsatz"/>
        <w:numPr>
          <w:ilvl w:val="0"/>
          <w:numId w:val="4"/>
        </w:numPr>
      </w:pPr>
      <w:r>
        <w:t>Endtermin der Rentengarantiezeit bleibt erhalten</w:t>
      </w:r>
    </w:p>
    <w:p w14:paraId="519AFA07" w14:textId="26D2719A" w:rsidR="001B6F18" w:rsidRDefault="001B6F18" w:rsidP="001B6F18">
      <w:r>
        <w:t>ARF:</w:t>
      </w:r>
    </w:p>
    <w:p w14:paraId="56D7C2BE" w14:textId="77777777" w:rsidR="009F2763" w:rsidRDefault="009F2763" w:rsidP="009E681E">
      <w:pPr>
        <w:pStyle w:val="Listenabsatz"/>
        <w:numPr>
          <w:ilvl w:val="0"/>
          <w:numId w:val="4"/>
        </w:numPr>
      </w:pPr>
      <w:r>
        <w:t>Antrag: spätestens einen Monat vor dem vereinbarten Rentenbeginn</w:t>
      </w:r>
    </w:p>
    <w:p w14:paraId="5F660C71" w14:textId="77777777" w:rsidR="009F2763" w:rsidRDefault="009F2763" w:rsidP="009E681E">
      <w:pPr>
        <w:pStyle w:val="Listenabsatz"/>
        <w:numPr>
          <w:ilvl w:val="0"/>
          <w:numId w:val="4"/>
        </w:numPr>
      </w:pPr>
      <w:r>
        <w:t>Rentenbeginn ist durch ein gesellschaftsspezifisches Höchstalter beschränkt</w:t>
      </w:r>
    </w:p>
    <w:p w14:paraId="174C5B38" w14:textId="77777777" w:rsidR="009F2763" w:rsidRDefault="009F2763" w:rsidP="009E681E">
      <w:pPr>
        <w:pStyle w:val="Listenabsatz"/>
        <w:numPr>
          <w:ilvl w:val="0"/>
          <w:numId w:val="4"/>
        </w:numPr>
      </w:pPr>
      <w:r w:rsidRPr="00A0539E">
        <w:t>Eine eingeschlossene Berufsunfähigkeits-</w:t>
      </w:r>
      <w:r w:rsidRPr="001B6F18">
        <w:rPr>
          <w:i/>
        </w:rPr>
        <w:t>Zusatz</w:t>
      </w:r>
      <w:r w:rsidRPr="00A0539E">
        <w:t>versicherung behält ihre Versich</w:t>
      </w:r>
      <w:r w:rsidRPr="00A0539E">
        <w:t>e</w:t>
      </w:r>
      <w:r w:rsidRPr="00A0539E">
        <w:t>rungs- und Leistungsdauer bei.</w:t>
      </w:r>
    </w:p>
    <w:p w14:paraId="675442D7" w14:textId="26952798" w:rsidR="009F2763" w:rsidRDefault="009F2763" w:rsidP="009E681E">
      <w:pPr>
        <w:pStyle w:val="Listenabsatz"/>
        <w:numPr>
          <w:ilvl w:val="0"/>
          <w:numId w:val="4"/>
        </w:numPr>
      </w:pPr>
      <w:r>
        <w:t>Das Fondskonto wird weiter fortgeschrieben</w:t>
      </w:r>
    </w:p>
    <w:p w14:paraId="5AF02FE7" w14:textId="77777777" w:rsidR="00AA1F14" w:rsidRPr="00A0539E" w:rsidRDefault="00AA1F14" w:rsidP="009E681E">
      <w:pPr>
        <w:pStyle w:val="Listenabsatz"/>
        <w:numPr>
          <w:ilvl w:val="0"/>
          <w:numId w:val="4"/>
        </w:numPr>
      </w:pPr>
      <w:r>
        <w:t>Endtermin der Rentengarantiezeit bleibt erhalten</w:t>
      </w:r>
    </w:p>
    <w:p w14:paraId="436A2A93" w14:textId="77777777" w:rsidR="00AA1F14" w:rsidRPr="00A0539E" w:rsidRDefault="00AA1F14" w:rsidP="00AA1F14">
      <w:pPr>
        <w:ind w:left="360"/>
      </w:pPr>
    </w:p>
    <w:p w14:paraId="319C5E3B" w14:textId="77777777" w:rsidR="009F2763" w:rsidRDefault="009F2763" w:rsidP="001B6F18"/>
    <w:p w14:paraId="4069160D" w14:textId="77777777" w:rsidR="009F2763" w:rsidRDefault="009F2763" w:rsidP="001B6F18"/>
    <w:tbl>
      <w:tblPr>
        <w:tblStyle w:val="Tabellenraster"/>
        <w:tblW w:w="5000" w:type="pct"/>
        <w:tblLayout w:type="fixed"/>
        <w:tblLook w:val="04A0" w:firstRow="1" w:lastRow="0" w:firstColumn="1" w:lastColumn="0" w:noHBand="0" w:noVBand="1"/>
      </w:tblPr>
      <w:tblGrid>
        <w:gridCol w:w="4219"/>
        <w:gridCol w:w="1276"/>
        <w:gridCol w:w="1276"/>
        <w:gridCol w:w="1133"/>
        <w:gridCol w:w="1384"/>
      </w:tblGrid>
      <w:tr w:rsidR="009F2763" w:rsidRPr="00796A61" w14:paraId="7BCDBC54" w14:textId="77777777" w:rsidTr="009F2763">
        <w:tc>
          <w:tcPr>
            <w:tcW w:w="2271" w:type="pct"/>
            <w:vAlign w:val="center"/>
          </w:tcPr>
          <w:p w14:paraId="3BA7259E" w14:textId="0593D47B" w:rsidR="009F2763" w:rsidRPr="003116BA" w:rsidRDefault="009F2763" w:rsidP="009F2763">
            <w:pPr>
              <w:rPr>
                <w:b/>
              </w:rPr>
            </w:pPr>
            <w:r>
              <w:rPr>
                <w:b/>
              </w:rPr>
              <w:t>Hinausschieben</w:t>
            </w:r>
          </w:p>
        </w:tc>
        <w:tc>
          <w:tcPr>
            <w:tcW w:w="687" w:type="pct"/>
            <w:shd w:val="clear" w:color="auto" w:fill="808080" w:themeFill="background1" w:themeFillShade="80"/>
          </w:tcPr>
          <w:p w14:paraId="165AF731" w14:textId="77777777" w:rsidR="009F2763" w:rsidRPr="00C6490D" w:rsidRDefault="009F2763" w:rsidP="009F2763">
            <w:pPr>
              <w:jc w:val="center"/>
              <w:rPr>
                <w:b/>
              </w:rPr>
            </w:pPr>
            <w:r w:rsidRPr="00C6490D">
              <w:rPr>
                <w:b/>
              </w:rPr>
              <w:t>TD</w:t>
            </w:r>
          </w:p>
        </w:tc>
        <w:tc>
          <w:tcPr>
            <w:tcW w:w="687" w:type="pct"/>
            <w:shd w:val="clear" w:color="auto" w:fill="4BACC6" w:themeFill="accent5"/>
            <w:vAlign w:val="center"/>
          </w:tcPr>
          <w:p w14:paraId="3AC9CFA5" w14:textId="77777777" w:rsidR="009F2763" w:rsidRPr="00796A61" w:rsidRDefault="009F2763" w:rsidP="009F2763">
            <w:pPr>
              <w:jc w:val="center"/>
              <w:rPr>
                <w:b/>
              </w:rPr>
            </w:pPr>
            <w:r>
              <w:rPr>
                <w:b/>
              </w:rPr>
              <w:t>ARK</w:t>
            </w:r>
          </w:p>
        </w:tc>
        <w:tc>
          <w:tcPr>
            <w:tcW w:w="610" w:type="pct"/>
            <w:shd w:val="clear" w:color="auto" w:fill="F79646" w:themeFill="accent6"/>
            <w:vAlign w:val="center"/>
          </w:tcPr>
          <w:p w14:paraId="6B2FB34C" w14:textId="77777777" w:rsidR="009F2763" w:rsidRPr="00796A61" w:rsidRDefault="009F2763" w:rsidP="009F2763">
            <w:pPr>
              <w:jc w:val="center"/>
              <w:rPr>
                <w:b/>
              </w:rPr>
            </w:pPr>
            <w:r>
              <w:rPr>
                <w:b/>
              </w:rPr>
              <w:t>ARF</w:t>
            </w:r>
          </w:p>
        </w:tc>
        <w:tc>
          <w:tcPr>
            <w:tcW w:w="745" w:type="pct"/>
            <w:shd w:val="clear" w:color="auto" w:fill="FF0000"/>
            <w:vAlign w:val="center"/>
          </w:tcPr>
          <w:p w14:paraId="1FFE59F5" w14:textId="77777777" w:rsidR="009F2763" w:rsidRPr="00796A61" w:rsidRDefault="009F2763" w:rsidP="009F2763">
            <w:pPr>
              <w:jc w:val="center"/>
              <w:rPr>
                <w:b/>
              </w:rPr>
            </w:pPr>
            <w:r>
              <w:rPr>
                <w:b/>
              </w:rPr>
              <w:t>aktivplan</w:t>
            </w:r>
          </w:p>
        </w:tc>
      </w:tr>
      <w:tr w:rsidR="009F2763" w:rsidRPr="00796A61" w14:paraId="3BFE24C5" w14:textId="77777777" w:rsidTr="009F2763">
        <w:trPr>
          <w:trHeight w:val="391"/>
        </w:trPr>
        <w:tc>
          <w:tcPr>
            <w:tcW w:w="2271" w:type="pct"/>
            <w:vAlign w:val="center"/>
          </w:tcPr>
          <w:p w14:paraId="1EBEE8CA" w14:textId="57080534" w:rsidR="009F2763" w:rsidRPr="00CF3C89" w:rsidRDefault="009F2763" w:rsidP="009F2763">
            <w:r>
              <w:t>beitragsfrei</w:t>
            </w:r>
          </w:p>
        </w:tc>
        <w:tc>
          <w:tcPr>
            <w:tcW w:w="687" w:type="pct"/>
            <w:shd w:val="clear" w:color="auto" w:fill="D9D9D9" w:themeFill="background1" w:themeFillShade="D9"/>
            <w:vAlign w:val="center"/>
          </w:tcPr>
          <w:p w14:paraId="1CF5540B" w14:textId="77777777" w:rsidR="009F2763" w:rsidRPr="00A03BDB" w:rsidRDefault="009F2763" w:rsidP="009F2763">
            <w:pPr>
              <w:jc w:val="center"/>
              <w:rPr>
                <w:b/>
              </w:rPr>
            </w:pPr>
          </w:p>
        </w:tc>
        <w:tc>
          <w:tcPr>
            <w:tcW w:w="687" w:type="pct"/>
            <w:shd w:val="clear" w:color="auto" w:fill="DAEEF3" w:themeFill="accent5" w:themeFillTint="33"/>
            <w:vAlign w:val="center"/>
          </w:tcPr>
          <w:p w14:paraId="0AA5E87D" w14:textId="77777777" w:rsidR="009F2763" w:rsidRPr="00F00CBF" w:rsidRDefault="009F2763" w:rsidP="009F2763">
            <w:pPr>
              <w:jc w:val="center"/>
              <w:rPr>
                <w:szCs w:val="22"/>
              </w:rPr>
            </w:pPr>
            <w:r>
              <w:rPr>
                <w:szCs w:val="22"/>
              </w:rPr>
              <w:t>X</w:t>
            </w:r>
          </w:p>
        </w:tc>
        <w:tc>
          <w:tcPr>
            <w:tcW w:w="610" w:type="pct"/>
            <w:shd w:val="clear" w:color="auto" w:fill="FDE9D9" w:themeFill="accent6" w:themeFillTint="33"/>
            <w:vAlign w:val="center"/>
          </w:tcPr>
          <w:p w14:paraId="19D4C99F" w14:textId="77777777" w:rsidR="009F2763" w:rsidRPr="006C28E2" w:rsidRDefault="009F2763" w:rsidP="009F2763">
            <w:pPr>
              <w:jc w:val="center"/>
            </w:pPr>
            <w:r>
              <w:t>X</w:t>
            </w:r>
          </w:p>
        </w:tc>
        <w:tc>
          <w:tcPr>
            <w:tcW w:w="745" w:type="pct"/>
            <w:shd w:val="clear" w:color="auto" w:fill="F2DBDB" w:themeFill="accent2" w:themeFillTint="33"/>
            <w:vAlign w:val="center"/>
          </w:tcPr>
          <w:p w14:paraId="134793CF" w14:textId="77777777" w:rsidR="009F2763" w:rsidRPr="00B34C0C" w:rsidRDefault="009F2763" w:rsidP="009F2763">
            <w:pPr>
              <w:jc w:val="center"/>
            </w:pPr>
            <w:r>
              <w:t>X</w:t>
            </w:r>
          </w:p>
        </w:tc>
      </w:tr>
      <w:tr w:rsidR="009F2763" w:rsidRPr="00796A61" w14:paraId="03C4BAA6" w14:textId="77777777" w:rsidTr="009F2763">
        <w:trPr>
          <w:trHeight w:val="391"/>
        </w:trPr>
        <w:tc>
          <w:tcPr>
            <w:tcW w:w="2271" w:type="pct"/>
            <w:vAlign w:val="center"/>
          </w:tcPr>
          <w:p w14:paraId="1FD578BA" w14:textId="6CEE4B85" w:rsidR="009F2763" w:rsidRPr="00CF3C89" w:rsidRDefault="009F2763" w:rsidP="009F2763">
            <w:r>
              <w:t>beitragspflichtig</w:t>
            </w:r>
          </w:p>
        </w:tc>
        <w:tc>
          <w:tcPr>
            <w:tcW w:w="687" w:type="pct"/>
            <w:shd w:val="clear" w:color="auto" w:fill="D9D9D9" w:themeFill="background1" w:themeFillShade="D9"/>
            <w:vAlign w:val="center"/>
          </w:tcPr>
          <w:p w14:paraId="5B854545" w14:textId="77777777" w:rsidR="009F2763" w:rsidRPr="00A03BDB" w:rsidRDefault="009F2763" w:rsidP="009F2763">
            <w:pPr>
              <w:jc w:val="center"/>
              <w:rPr>
                <w:b/>
              </w:rPr>
            </w:pPr>
          </w:p>
        </w:tc>
        <w:tc>
          <w:tcPr>
            <w:tcW w:w="687" w:type="pct"/>
            <w:shd w:val="clear" w:color="auto" w:fill="DAEEF3" w:themeFill="accent5" w:themeFillTint="33"/>
            <w:vAlign w:val="center"/>
          </w:tcPr>
          <w:p w14:paraId="22BF4FC5" w14:textId="21D1B368" w:rsidR="009F2763" w:rsidRDefault="00AA1F14" w:rsidP="009F2763">
            <w:pPr>
              <w:jc w:val="center"/>
              <w:rPr>
                <w:szCs w:val="22"/>
              </w:rPr>
            </w:pPr>
            <w:r>
              <w:rPr>
                <w:szCs w:val="22"/>
              </w:rPr>
              <w:t>X</w:t>
            </w:r>
          </w:p>
        </w:tc>
        <w:tc>
          <w:tcPr>
            <w:tcW w:w="610" w:type="pct"/>
            <w:shd w:val="clear" w:color="auto" w:fill="FDE9D9" w:themeFill="accent6" w:themeFillTint="33"/>
            <w:vAlign w:val="center"/>
          </w:tcPr>
          <w:p w14:paraId="2063FB08" w14:textId="04DC5B80" w:rsidR="009F2763" w:rsidRDefault="00AA1F14" w:rsidP="009F2763">
            <w:pPr>
              <w:jc w:val="center"/>
            </w:pPr>
            <w:r>
              <w:t>X</w:t>
            </w:r>
          </w:p>
        </w:tc>
        <w:tc>
          <w:tcPr>
            <w:tcW w:w="745" w:type="pct"/>
            <w:shd w:val="clear" w:color="auto" w:fill="F2DBDB" w:themeFill="accent2" w:themeFillTint="33"/>
            <w:vAlign w:val="center"/>
          </w:tcPr>
          <w:p w14:paraId="36A219CE" w14:textId="77777777" w:rsidR="009F2763" w:rsidRDefault="009F2763" w:rsidP="009F2763">
            <w:pPr>
              <w:jc w:val="center"/>
            </w:pPr>
            <w:r>
              <w:t>X</w:t>
            </w:r>
          </w:p>
        </w:tc>
      </w:tr>
    </w:tbl>
    <w:p w14:paraId="014EEA3C" w14:textId="77777777" w:rsidR="00893BDC" w:rsidRDefault="00893BDC" w:rsidP="00893BDC"/>
    <w:p w14:paraId="5CAB1F59" w14:textId="77777777" w:rsidR="006401F4" w:rsidRDefault="006401F4" w:rsidP="006401F4">
      <w:pPr>
        <w:pStyle w:val="berschrift4"/>
      </w:pPr>
      <w:r w:rsidRPr="008954F4">
        <w:lastRenderedPageBreak/>
        <w:t>Empfehlung</w:t>
      </w:r>
    </w:p>
    <w:p w14:paraId="2BDDBD7A" w14:textId="77777777" w:rsidR="00767A2C" w:rsidRPr="00B247B6" w:rsidRDefault="00767A2C" w:rsidP="00767A2C">
      <w:pPr>
        <w:pStyle w:val="berschrift4"/>
      </w:pPr>
      <w:r w:rsidRPr="00B247B6">
        <w:t>Abstimmung mit F1 der Mathematik</w:t>
      </w:r>
    </w:p>
    <w:p w14:paraId="2BDE927E" w14:textId="77777777" w:rsidR="006401F4" w:rsidRDefault="006401F4" w:rsidP="006401F4">
      <w:pPr>
        <w:pStyle w:val="berschrift4"/>
      </w:pPr>
      <w:r>
        <w:t>Abstimmung mit Produkttechnik</w:t>
      </w:r>
    </w:p>
    <w:p w14:paraId="14A6BA9A" w14:textId="77777777" w:rsidR="006401F4" w:rsidRDefault="006401F4" w:rsidP="006401F4">
      <w:pPr>
        <w:pStyle w:val="berschrift4"/>
      </w:pPr>
      <w:r>
        <w:t>Entscheidung</w:t>
      </w:r>
    </w:p>
    <w:p w14:paraId="5B515CB7" w14:textId="77777777" w:rsidR="006401F4" w:rsidRPr="00D4268C" w:rsidRDefault="006401F4" w:rsidP="006401F4">
      <w:pPr>
        <w:pStyle w:val="berschrift4"/>
      </w:pPr>
      <w:commentRangeStart w:id="37"/>
      <w:r>
        <w:t>Folgearbeiten</w:t>
      </w:r>
      <w:commentRangeEnd w:id="37"/>
      <w:r w:rsidR="0052655A">
        <w:rPr>
          <w:rStyle w:val="Kommentarzeichen"/>
          <w:b w:val="0"/>
          <w:bCs w:val="0"/>
        </w:rPr>
        <w:commentReference w:id="37"/>
      </w:r>
    </w:p>
    <w:p w14:paraId="6BE8CA70" w14:textId="77777777" w:rsidR="006401F4" w:rsidRDefault="006401F4" w:rsidP="00893BDC"/>
    <w:p w14:paraId="73B923E7" w14:textId="77777777" w:rsidR="00C74B2E" w:rsidRPr="002A0ED8" w:rsidRDefault="00C74B2E" w:rsidP="00C74B2E">
      <w:pPr>
        <w:pStyle w:val="berschrift3"/>
      </w:pPr>
      <w:bookmarkStart w:id="38" w:name="_Toc449708277"/>
      <w:r w:rsidRPr="002A0ED8">
        <w:t>Neufestlegung der Rentengarantiezeit</w:t>
      </w:r>
      <w:bookmarkEnd w:id="38"/>
    </w:p>
    <w:p w14:paraId="1524C8B6" w14:textId="7D3DE360" w:rsidR="00C74B2E" w:rsidRDefault="00C74B2E" w:rsidP="009F2763">
      <w:pPr>
        <w:pStyle w:val="berschrift4"/>
      </w:pPr>
      <w:r>
        <w:t>A</w:t>
      </w:r>
      <w:r w:rsidRPr="00177E07">
        <w:t>ktueller</w:t>
      </w:r>
      <w:r>
        <w:t xml:space="preserve"> Stand </w:t>
      </w:r>
    </w:p>
    <w:p w14:paraId="3F34AB55" w14:textId="1464C884" w:rsidR="00C74B2E" w:rsidRDefault="009F2763" w:rsidP="00C74B2E">
      <w:r>
        <w:t>aktivplan</w:t>
      </w:r>
      <w:r w:rsidR="00C74B2E" w:rsidRPr="00FF5A9A">
        <w:t>: möglich, aber nicht genau definiert, wann möglich.</w:t>
      </w:r>
    </w:p>
    <w:p w14:paraId="5C9DA187" w14:textId="2F364BFC" w:rsidR="004869A8" w:rsidRDefault="004869A8" w:rsidP="00C74B2E">
      <w:r>
        <w:t>ARK: möglich, Antrag spätestens einen Monat vor Rentenbeginn</w:t>
      </w:r>
    </w:p>
    <w:p w14:paraId="629DC514" w14:textId="0D44C544" w:rsidR="00C74B2E" w:rsidRPr="001552AB" w:rsidRDefault="004869A8" w:rsidP="00C74B2E">
      <w:r>
        <w:t>ARF: möglich, Antrag spätestens einen Monat vor Rentenbeginn</w:t>
      </w:r>
    </w:p>
    <w:p w14:paraId="2D7BDDEE" w14:textId="77777777" w:rsidR="00C74B2E" w:rsidRDefault="00C74B2E" w:rsidP="00C74B2E">
      <w:pPr>
        <w:pStyle w:val="berschrift4"/>
      </w:pPr>
      <w:r w:rsidRPr="002A0ED8">
        <w:rPr>
          <w:highlight w:val="yellow"/>
        </w:rPr>
        <w:t>Empfehlung</w:t>
      </w:r>
    </w:p>
    <w:p w14:paraId="03FDC1C4" w14:textId="77777777" w:rsidR="00C74B2E" w:rsidRPr="00B247B6" w:rsidRDefault="00C74B2E" w:rsidP="00C74B2E">
      <w:pPr>
        <w:pStyle w:val="berschrift4"/>
      </w:pPr>
      <w:r w:rsidRPr="00B247B6">
        <w:t>Abstimmung mit F1 der Mathematik</w:t>
      </w:r>
    </w:p>
    <w:p w14:paraId="38FF2890" w14:textId="77777777" w:rsidR="00C74B2E" w:rsidRDefault="00C74B2E" w:rsidP="00C74B2E">
      <w:pPr>
        <w:pStyle w:val="berschrift4"/>
      </w:pPr>
      <w:r>
        <w:t>Abstimmung mit Produkttechnik</w:t>
      </w:r>
    </w:p>
    <w:p w14:paraId="2FC3E42C" w14:textId="77777777" w:rsidR="00C74B2E" w:rsidRDefault="00C74B2E" w:rsidP="00C74B2E">
      <w:pPr>
        <w:pStyle w:val="berschrift4"/>
      </w:pPr>
      <w:r>
        <w:t>Entscheidung</w:t>
      </w:r>
    </w:p>
    <w:p w14:paraId="091526E2" w14:textId="77777777" w:rsidR="00C74B2E" w:rsidRPr="00D4268C" w:rsidRDefault="00C74B2E" w:rsidP="00C74B2E">
      <w:pPr>
        <w:pStyle w:val="berschrift4"/>
      </w:pPr>
      <w:r>
        <w:t>Folgearbeiten</w:t>
      </w:r>
    </w:p>
    <w:p w14:paraId="7B011615" w14:textId="77777777" w:rsidR="00C74B2E" w:rsidRPr="00892F12" w:rsidRDefault="00C74B2E" w:rsidP="00893BDC"/>
    <w:p w14:paraId="72BFBCA1" w14:textId="6F9AA623" w:rsidR="00D36004" w:rsidRPr="00B06875" w:rsidRDefault="00D36004" w:rsidP="00D36004">
      <w:pPr>
        <w:pStyle w:val="berschrift3"/>
      </w:pPr>
      <w:bookmarkStart w:id="39" w:name="_Toc449708274"/>
      <w:r w:rsidRPr="00B06875">
        <w:t>Verrentungsform</w:t>
      </w:r>
      <w:r w:rsidR="000D753D" w:rsidRPr="00B06875">
        <w:t>en</w:t>
      </w:r>
      <w:bookmarkEnd w:id="39"/>
    </w:p>
    <w:p w14:paraId="456C4A8C" w14:textId="2DDD4E6C" w:rsidR="000736B2" w:rsidRDefault="00345474" w:rsidP="004869A8">
      <w:pPr>
        <w:pStyle w:val="berschrift4"/>
      </w:pPr>
      <w:r>
        <w:t>Aktueller Stand</w:t>
      </w:r>
    </w:p>
    <w:p w14:paraId="60A29717" w14:textId="3629D843" w:rsidR="000736B2" w:rsidRDefault="004869A8" w:rsidP="00345474">
      <w:r>
        <w:t>aktivplan</w:t>
      </w:r>
      <w:r w:rsidR="00477795" w:rsidRPr="004404FA">
        <w:t xml:space="preserve">: </w:t>
      </w:r>
    </w:p>
    <w:p w14:paraId="543EEEBC" w14:textId="70A24B12" w:rsidR="00477795" w:rsidRDefault="00477795" w:rsidP="009E681E">
      <w:pPr>
        <w:pStyle w:val="Listenabsatz"/>
        <w:numPr>
          <w:ilvl w:val="0"/>
          <w:numId w:val="4"/>
        </w:numPr>
      </w:pPr>
      <w:r w:rsidRPr="004404FA">
        <w:t>Volldynamisch und Teildynamisch</w:t>
      </w:r>
    </w:p>
    <w:p w14:paraId="09EAB986" w14:textId="0CDC0E64" w:rsidR="008F671C" w:rsidRDefault="008F671C" w:rsidP="009E681E">
      <w:pPr>
        <w:pStyle w:val="Listenabsatz"/>
        <w:numPr>
          <w:ilvl w:val="0"/>
          <w:numId w:val="4"/>
        </w:numPr>
      </w:pPr>
      <w:r>
        <w:t>Falls keine Wahl getroffen: volldynamisch</w:t>
      </w:r>
    </w:p>
    <w:p w14:paraId="7E5A58E1" w14:textId="5145E29E" w:rsidR="004869A8" w:rsidRDefault="004869A8" w:rsidP="004869A8">
      <w:r>
        <w:t>ARK:</w:t>
      </w:r>
    </w:p>
    <w:p w14:paraId="5E41C680" w14:textId="4F8BCE30" w:rsidR="004869A8" w:rsidRDefault="004869A8" w:rsidP="009E681E">
      <w:pPr>
        <w:pStyle w:val="Listenabsatz"/>
        <w:numPr>
          <w:ilvl w:val="0"/>
          <w:numId w:val="4"/>
        </w:numPr>
      </w:pPr>
      <w:r>
        <w:t>bis einen Monat vor Rentenbeginn ist zu wählen zwischen:</w:t>
      </w:r>
    </w:p>
    <w:p w14:paraId="7FE0D2C3" w14:textId="6C9B2FF7" w:rsidR="004869A8" w:rsidRDefault="004869A8" w:rsidP="009E681E">
      <w:pPr>
        <w:pStyle w:val="Listenabsatz"/>
        <w:numPr>
          <w:ilvl w:val="1"/>
          <w:numId w:val="4"/>
        </w:numPr>
      </w:pPr>
      <w:r>
        <w:t>KR(konventionelle volldynamische Rente, bei der kein Rentengewinnanteil gebildet wird)</w:t>
      </w:r>
    </w:p>
    <w:p w14:paraId="4DF2F55F" w14:textId="58BE7383" w:rsidR="004869A8" w:rsidRDefault="004869A8" w:rsidP="009E681E">
      <w:pPr>
        <w:pStyle w:val="Listenabsatz"/>
        <w:numPr>
          <w:ilvl w:val="1"/>
          <w:numId w:val="4"/>
        </w:numPr>
      </w:pPr>
      <w:r>
        <w:t>KW(konventionelle volldynamische Rente, bei der ein Rentengewinnanteil g</w:t>
      </w:r>
      <w:r>
        <w:t>e</w:t>
      </w:r>
      <w:r>
        <w:t>bildet werden kann.</w:t>
      </w:r>
    </w:p>
    <w:p w14:paraId="01010FA4" w14:textId="365C0549" w:rsidR="004869A8" w:rsidRDefault="004869A8" w:rsidP="004869A8">
      <w:r>
        <w:t>ARF:</w:t>
      </w:r>
    </w:p>
    <w:p w14:paraId="1FA10730" w14:textId="77777777" w:rsidR="00A53E56" w:rsidRDefault="00A53E56" w:rsidP="009E681E">
      <w:pPr>
        <w:pStyle w:val="Listenabsatz"/>
        <w:numPr>
          <w:ilvl w:val="0"/>
          <w:numId w:val="4"/>
        </w:numPr>
      </w:pPr>
      <w:r>
        <w:t>bis einen Monat vor Rentenbeginn ist zu wählen zwischen:</w:t>
      </w:r>
    </w:p>
    <w:p w14:paraId="00A6F210" w14:textId="1A1BA2B4" w:rsidR="00A53E56" w:rsidRDefault="00A53E56" w:rsidP="009E681E">
      <w:pPr>
        <w:pStyle w:val="Listenabsatz"/>
        <w:numPr>
          <w:ilvl w:val="1"/>
          <w:numId w:val="4"/>
        </w:numPr>
      </w:pPr>
      <w:r>
        <w:t>KR(konventionelle volldynamische Rente, bei der kein Rentengewinnanteil gebildet wird</w:t>
      </w:r>
    </w:p>
    <w:p w14:paraId="582D41D7" w14:textId="50C57CD0" w:rsidR="004869A8" w:rsidRDefault="00A53E56" w:rsidP="009E681E">
      <w:pPr>
        <w:pStyle w:val="Listenabsatz"/>
        <w:numPr>
          <w:ilvl w:val="1"/>
          <w:numId w:val="4"/>
        </w:numPr>
      </w:pPr>
      <w:r>
        <w:t>KS(</w:t>
      </w:r>
      <w:r w:rsidRPr="004A4EAF">
        <w:t>konventionelle teildynamische Rente, bei der ein Rentengewinnanteil g</w:t>
      </w:r>
      <w:r w:rsidRPr="004A4EAF">
        <w:t>e</w:t>
      </w:r>
      <w:r w:rsidRPr="004A4EAF">
        <w:t>bildet werden kann</w:t>
      </w:r>
    </w:p>
    <w:p w14:paraId="186D57A7" w14:textId="35C854D8" w:rsidR="00345474" w:rsidRDefault="00345474" w:rsidP="00345474">
      <w:pPr>
        <w:pStyle w:val="berschrift4"/>
      </w:pPr>
      <w:r w:rsidRPr="00B06875">
        <w:rPr>
          <w:highlight w:val="yellow"/>
        </w:rPr>
        <w:lastRenderedPageBreak/>
        <w:t>Empfehlung</w:t>
      </w:r>
    </w:p>
    <w:p w14:paraId="2DE31444" w14:textId="77777777" w:rsidR="00345474" w:rsidRPr="00B247B6" w:rsidRDefault="00345474" w:rsidP="00345474">
      <w:pPr>
        <w:pStyle w:val="berschrift4"/>
      </w:pPr>
      <w:r w:rsidRPr="00B247B6">
        <w:t>Abstimmung mit F1 der Mathematik</w:t>
      </w:r>
    </w:p>
    <w:p w14:paraId="7B8D3570" w14:textId="77777777" w:rsidR="00345474" w:rsidRPr="00B247B6" w:rsidRDefault="00345474" w:rsidP="00345474">
      <w:pPr>
        <w:pStyle w:val="berschrift4"/>
      </w:pPr>
      <w:r w:rsidRPr="00B247B6">
        <w:t>Abstimmung mit Produkttechnik</w:t>
      </w:r>
    </w:p>
    <w:p w14:paraId="7348077D" w14:textId="77777777" w:rsidR="00345474" w:rsidRPr="00B247B6" w:rsidRDefault="00345474" w:rsidP="00345474">
      <w:pPr>
        <w:pStyle w:val="berschrift4"/>
      </w:pPr>
      <w:r w:rsidRPr="00B247B6">
        <w:t>Entscheidung</w:t>
      </w:r>
    </w:p>
    <w:p w14:paraId="2D5445B7" w14:textId="77777777" w:rsidR="00345474" w:rsidRDefault="00345474" w:rsidP="00345474">
      <w:pPr>
        <w:pStyle w:val="berschrift4"/>
      </w:pPr>
      <w:r w:rsidRPr="00B247B6">
        <w:t>Folgearbeiten</w:t>
      </w:r>
    </w:p>
    <w:p w14:paraId="6DF69DEB" w14:textId="77777777" w:rsidR="00345474" w:rsidRDefault="00345474" w:rsidP="00D36004"/>
    <w:p w14:paraId="641F5B07" w14:textId="77777777" w:rsidR="00D36004" w:rsidRPr="00E532E5" w:rsidRDefault="00D36004" w:rsidP="00D36004">
      <w:pPr>
        <w:pStyle w:val="berschrift3"/>
      </w:pPr>
      <w:bookmarkStart w:id="40" w:name="_Toc449708275"/>
      <w:r w:rsidRPr="00E532E5">
        <w:t>Garantierte Rentensteigerung im Rentenbezug</w:t>
      </w:r>
      <w:bookmarkEnd w:id="40"/>
    </w:p>
    <w:p w14:paraId="58D490F4" w14:textId="77777777" w:rsidR="00345474" w:rsidRDefault="00345474" w:rsidP="00345474">
      <w:pPr>
        <w:pStyle w:val="berschrift4"/>
      </w:pPr>
      <w:r>
        <w:t>Aktueller Stand</w:t>
      </w:r>
    </w:p>
    <w:p w14:paraId="43521FCA" w14:textId="314C1518" w:rsidR="00A53E56" w:rsidRDefault="00A53E56" w:rsidP="00A53E56">
      <w:r>
        <w:t>aktivplan: nicht vorhanden</w:t>
      </w:r>
    </w:p>
    <w:p w14:paraId="3C7BF443" w14:textId="05DD9310" w:rsidR="00A53E56" w:rsidRDefault="00A53E56" w:rsidP="00A53E56">
      <w:r>
        <w:t xml:space="preserve">ARK: </w:t>
      </w:r>
      <w:r w:rsidRPr="00B41CB4">
        <w:t>Bei Vertragsbeginn besteht die Möglichkeit, eine garantierte jährliche Rentensteig</w:t>
      </w:r>
      <w:r w:rsidRPr="00B41CB4">
        <w:t>e</w:t>
      </w:r>
      <w:r w:rsidRPr="00B41CB4">
        <w:t xml:space="preserve">rung in Höhe von </w:t>
      </w:r>
      <m:oMath>
        <m:r>
          <w:rPr>
            <w:rFonts w:ascii="Cambria Math" w:hAnsi="Cambria Math"/>
          </w:rPr>
          <m:t>s</m:t>
        </m:r>
      </m:oMath>
      <w:r w:rsidRPr="00B41CB4">
        <w:t xml:space="preserve"> Prozent der Vorjahresrente auszuwählen.</w:t>
      </w:r>
      <w:r>
        <w:t xml:space="preserve"> </w:t>
      </w:r>
      <w:r w:rsidRPr="007E6812">
        <w:t>Dies ist ausschließlich in Ve</w:t>
      </w:r>
      <w:r w:rsidRPr="007E6812">
        <w:t>r</w:t>
      </w:r>
      <w:r w:rsidRPr="007E6812">
        <w:t xml:space="preserve">bindung mit der Verrentungsform </w:t>
      </w:r>
      <m:oMath>
        <m:r>
          <w:rPr>
            <w:rFonts w:ascii="Cambria Math" w:hAnsi="Cambria Math"/>
          </w:rPr>
          <m:t>KR</m:t>
        </m:r>
      </m:oMath>
      <w:r w:rsidRPr="007E6812">
        <w:t xml:space="preserve"> zulässig</w:t>
      </w:r>
      <w:r w:rsidR="00F747F5">
        <w:t>.</w:t>
      </w:r>
    </w:p>
    <w:p w14:paraId="4B0E7CFB" w14:textId="205F732E" w:rsidR="00F747F5" w:rsidRDefault="00F747F5" w:rsidP="00A53E56">
      <w:r>
        <w:t>ARF: nicht möglich</w:t>
      </w:r>
    </w:p>
    <w:p w14:paraId="6034CFA5" w14:textId="77777777" w:rsidR="00A53E56" w:rsidRPr="00A53E56" w:rsidRDefault="00A53E56" w:rsidP="00A53E56"/>
    <w:p w14:paraId="6DC9C052" w14:textId="77777777" w:rsidR="00345474" w:rsidRDefault="00345474" w:rsidP="00345474">
      <w:pPr>
        <w:pStyle w:val="berschrift4"/>
      </w:pPr>
      <w:r w:rsidRPr="00E532E5">
        <w:rPr>
          <w:highlight w:val="yellow"/>
        </w:rPr>
        <w:t>Empfehlung</w:t>
      </w:r>
    </w:p>
    <w:p w14:paraId="6FE40844" w14:textId="77777777" w:rsidR="00345474" w:rsidRPr="00B247B6" w:rsidRDefault="00345474" w:rsidP="00345474">
      <w:pPr>
        <w:pStyle w:val="berschrift4"/>
      </w:pPr>
      <w:r w:rsidRPr="00B247B6">
        <w:t>Abstimmung mit F1 der Mathematik</w:t>
      </w:r>
    </w:p>
    <w:p w14:paraId="1A1E09EC" w14:textId="77777777" w:rsidR="00345474" w:rsidRPr="00B247B6" w:rsidRDefault="00345474" w:rsidP="00345474">
      <w:pPr>
        <w:pStyle w:val="berschrift4"/>
      </w:pPr>
      <w:r w:rsidRPr="00B247B6">
        <w:t>Abstimmung mit Produkttechnik</w:t>
      </w:r>
    </w:p>
    <w:p w14:paraId="0D6F67E6" w14:textId="77777777" w:rsidR="00345474" w:rsidRPr="00B247B6" w:rsidRDefault="00345474" w:rsidP="00345474">
      <w:pPr>
        <w:pStyle w:val="berschrift4"/>
      </w:pPr>
      <w:r w:rsidRPr="00B247B6">
        <w:t>Entscheidung</w:t>
      </w:r>
    </w:p>
    <w:p w14:paraId="05F188C6" w14:textId="77777777" w:rsidR="00345474" w:rsidRDefault="00345474" w:rsidP="00345474">
      <w:pPr>
        <w:pStyle w:val="berschrift4"/>
      </w:pPr>
      <w:r w:rsidRPr="00B247B6">
        <w:t>Folgearbeiten</w:t>
      </w:r>
    </w:p>
    <w:p w14:paraId="1E18B979" w14:textId="77777777" w:rsidR="00345474" w:rsidRDefault="00345474" w:rsidP="00345474"/>
    <w:p w14:paraId="1CB24B6F" w14:textId="77777777" w:rsidR="00345474" w:rsidRPr="006D0C83" w:rsidRDefault="00345474" w:rsidP="00D36004"/>
    <w:p w14:paraId="486D5E81" w14:textId="4E4C11C1" w:rsidR="00361BFC" w:rsidRPr="00B06875" w:rsidRDefault="00361BFC" w:rsidP="00024238">
      <w:pPr>
        <w:pStyle w:val="berschrift3"/>
      </w:pPr>
      <w:bookmarkStart w:id="41" w:name="_Toc449708276"/>
      <w:commentRangeStart w:id="42"/>
      <w:r w:rsidRPr="00B06875">
        <w:t>Kapitalleistungen</w:t>
      </w:r>
      <w:r w:rsidR="00F63470" w:rsidRPr="00B06875">
        <w:t>/Kapitalwahlrecht</w:t>
      </w:r>
      <w:r w:rsidRPr="00B06875">
        <w:t xml:space="preserve"> nach Rentenbeginn</w:t>
      </w:r>
      <w:bookmarkEnd w:id="41"/>
      <w:commentRangeEnd w:id="42"/>
      <w:r w:rsidR="00164840">
        <w:rPr>
          <w:rStyle w:val="Kommentarzeichen"/>
          <w:rFonts w:cs="Times New Roman"/>
          <w:b w:val="0"/>
          <w:bCs w:val="0"/>
        </w:rPr>
        <w:commentReference w:id="42"/>
      </w:r>
    </w:p>
    <w:p w14:paraId="4A1DFD3D" w14:textId="77777777" w:rsidR="00345474" w:rsidRDefault="00345474" w:rsidP="00345474">
      <w:pPr>
        <w:pStyle w:val="berschrift4"/>
      </w:pPr>
      <w:r>
        <w:t>Aktueller Stand</w:t>
      </w:r>
    </w:p>
    <w:p w14:paraId="613B064A" w14:textId="367C2E2C" w:rsidR="00955A4A" w:rsidRPr="00955A4A" w:rsidRDefault="00955A4A" w:rsidP="00955A4A">
      <w:r>
        <w:t>Es gibt mindestens 2 Fälle, in denen eine Kapitalleistung nach Rentenbeginn verlangt we</w:t>
      </w:r>
      <w:r>
        <w:t>r</w:t>
      </w:r>
      <w:r>
        <w:t>den kann:</w:t>
      </w:r>
    </w:p>
    <w:p w14:paraId="416A8C42" w14:textId="77777777" w:rsidR="00955A4A" w:rsidRDefault="00955A4A" w:rsidP="00345474"/>
    <w:p w14:paraId="2F939A31" w14:textId="55042606" w:rsidR="00955A4A" w:rsidRPr="00955A4A" w:rsidRDefault="00955A4A" w:rsidP="00345474">
      <w:r>
        <w:rPr>
          <w:b/>
          <w:u w:val="single"/>
        </w:rPr>
        <w:t>Fall 1 (flexible Teil-Kapitalleistungen):</w:t>
      </w:r>
    </w:p>
    <w:p w14:paraId="463E1CDE" w14:textId="1136978A" w:rsidR="00426218" w:rsidRDefault="00B06875" w:rsidP="00345474">
      <w:r>
        <w:t xml:space="preserve">Nur </w:t>
      </w:r>
      <w:r w:rsidR="00F747F5">
        <w:t>aktivplan</w:t>
      </w:r>
      <w:r w:rsidR="00345474">
        <w:t xml:space="preserve">: </w:t>
      </w:r>
    </w:p>
    <w:p w14:paraId="73859C5B" w14:textId="77777777" w:rsidR="00345474" w:rsidRDefault="00345474" w:rsidP="00914D67">
      <w:pPr>
        <w:ind w:left="227"/>
      </w:pPr>
      <w:r>
        <w:t xml:space="preserve">Wenn TFL Kapitalrückgewähr gewählt wurde, gilt: </w:t>
      </w:r>
    </w:p>
    <w:p w14:paraId="67CC4346" w14:textId="77777777" w:rsidR="00345474" w:rsidRDefault="00345474" w:rsidP="00914D67">
      <w:pPr>
        <w:ind w:left="227"/>
      </w:pPr>
      <w:r>
        <w:t xml:space="preserve">Nach Rentenbeginn zu einem Rentenzahlungstermin kann eine vollständige oder teilweise Kapitalleistung – solange eine bei Tod fällige Leistung vorhanden ist – beantragt werden. </w:t>
      </w:r>
    </w:p>
    <w:p w14:paraId="223DB16B" w14:textId="77777777" w:rsidR="00345474" w:rsidRDefault="00345474" w:rsidP="00914D67">
      <w:pPr>
        <w:ind w:left="227"/>
      </w:pPr>
      <w:r>
        <w:t>Vollständiger Kapitalleistung: Einmalige Zahlung in Höhe der bei Tod fälligen Leistung. Ein gegebenenfalls vorhandener Restbetrag wird für eine Rente ohne Todesfallleistung ve</w:t>
      </w:r>
      <w:r>
        <w:t>r</w:t>
      </w:r>
      <w:r>
        <w:t>wendet.</w:t>
      </w:r>
    </w:p>
    <w:p w14:paraId="33CC194F" w14:textId="77777777" w:rsidR="00345474" w:rsidRDefault="00345474" w:rsidP="00914D67">
      <w:pPr>
        <w:ind w:left="227"/>
      </w:pPr>
      <w:r>
        <w:t xml:space="preserve">Bis zu viermal jährlich sind Teil-Kapitalleistungen von mindestens 1.000 Euro möglich. </w:t>
      </w:r>
    </w:p>
    <w:p w14:paraId="37F3B175" w14:textId="77777777" w:rsidR="00345474" w:rsidRDefault="00345474" w:rsidP="00914D67">
      <w:pPr>
        <w:ind w:left="227"/>
      </w:pPr>
      <w:r>
        <w:t>Die bei Tod fällige Leistung verringert sich um die Teil-Kapitalleistungen, die übrigen Lei</w:t>
      </w:r>
      <w:r>
        <w:t>s</w:t>
      </w:r>
      <w:r>
        <w:t>tungen werden herabgesetzt.</w:t>
      </w:r>
    </w:p>
    <w:p w14:paraId="1AEBB377" w14:textId="77777777" w:rsidR="00345474" w:rsidRDefault="00345474" w:rsidP="00914D67">
      <w:pPr>
        <w:ind w:left="227"/>
      </w:pPr>
      <w:r>
        <w:t xml:space="preserve">Kleinstrenten werden abgefunden. </w:t>
      </w:r>
    </w:p>
    <w:p w14:paraId="5F50AD87" w14:textId="77777777" w:rsidR="00345474" w:rsidRDefault="00345474" w:rsidP="00914D67">
      <w:pPr>
        <w:ind w:left="227"/>
      </w:pPr>
      <w:r>
        <w:t>Abzug bei jeder Kapitalleistung: 1 % der Kapitalleistung.</w:t>
      </w:r>
    </w:p>
    <w:p w14:paraId="351DF0F4" w14:textId="77777777" w:rsidR="00345474" w:rsidRDefault="00345474" w:rsidP="00914D67">
      <w:pPr>
        <w:ind w:left="227"/>
      </w:pPr>
      <w:r>
        <w:t>Frist: Der Antrag auf teilweise oder vollständige Kapitalleistung muss spätestens drei M</w:t>
      </w:r>
      <w:r>
        <w:t>o</w:t>
      </w:r>
      <w:r>
        <w:t>nate vor dem jeweiligen Auszahlungstermin gestellt werden.</w:t>
      </w:r>
    </w:p>
    <w:p w14:paraId="21DB18FB" w14:textId="77777777" w:rsidR="00426218" w:rsidRDefault="00426218" w:rsidP="00426218">
      <w:pPr>
        <w:ind w:left="708"/>
      </w:pPr>
    </w:p>
    <w:p w14:paraId="0BA980AE" w14:textId="766054E2" w:rsidR="00914D67" w:rsidRPr="00F747F5" w:rsidRDefault="00955A4A" w:rsidP="00F747F5">
      <w:pPr>
        <w:rPr>
          <w:b/>
          <w:u w:val="single"/>
        </w:rPr>
      </w:pPr>
      <w:r>
        <w:rPr>
          <w:b/>
          <w:u w:val="single"/>
        </w:rPr>
        <w:t>Fall 2 (</w:t>
      </w:r>
      <w:r w:rsidR="00914D67">
        <w:rPr>
          <w:b/>
          <w:u w:val="single"/>
        </w:rPr>
        <w:t>im Zusammenhang mit Rentengarantiezeit</w:t>
      </w:r>
      <w:r w:rsidR="00B06875">
        <w:rPr>
          <w:b/>
          <w:u w:val="single"/>
        </w:rPr>
        <w:t xml:space="preserve"> (alle) bzw. </w:t>
      </w:r>
      <w:r w:rsidR="00914D67">
        <w:rPr>
          <w:b/>
          <w:u w:val="single"/>
        </w:rPr>
        <w:t>Todesfallkapital</w:t>
      </w:r>
      <w:r w:rsidR="00B06875">
        <w:rPr>
          <w:b/>
          <w:u w:val="single"/>
        </w:rPr>
        <w:t xml:space="preserve"> (HLV)</w:t>
      </w:r>
      <w:r w:rsidR="00914D67">
        <w:rPr>
          <w:b/>
          <w:u w:val="single"/>
        </w:rPr>
        <w:t>):</w:t>
      </w:r>
    </w:p>
    <w:p w14:paraId="2E32B662" w14:textId="6259219C" w:rsidR="00345474" w:rsidRDefault="00F747F5" w:rsidP="00345474">
      <w:r>
        <w:t>aktivplan</w:t>
      </w:r>
      <w:r w:rsidR="00F63470">
        <w:t>:</w:t>
      </w:r>
    </w:p>
    <w:p w14:paraId="31FBF230" w14:textId="5EEDE6A4" w:rsidR="00F63470" w:rsidRDefault="00F63470" w:rsidP="00F63470">
      <w:pPr>
        <w:ind w:left="227"/>
      </w:pPr>
      <w:r>
        <w:t>Kapitalleistung im Fall von Kapitalrückgewehr und Rentenzahlung im Fall von RGZ.</w:t>
      </w:r>
    </w:p>
    <w:p w14:paraId="7B88F66E" w14:textId="77777777" w:rsidR="00345474" w:rsidRDefault="00345474" w:rsidP="00345474">
      <w:pPr>
        <w:pStyle w:val="berschrift4"/>
      </w:pPr>
      <w:r w:rsidRPr="00B06875">
        <w:rPr>
          <w:highlight w:val="yellow"/>
        </w:rPr>
        <w:t>Empfehlung</w:t>
      </w:r>
    </w:p>
    <w:p w14:paraId="5062E208" w14:textId="77777777" w:rsidR="00345474" w:rsidRPr="00B247B6" w:rsidRDefault="00345474" w:rsidP="00345474">
      <w:pPr>
        <w:pStyle w:val="berschrift4"/>
      </w:pPr>
      <w:r w:rsidRPr="00B247B6">
        <w:t>Abstimmung mit F1 der Mathematik</w:t>
      </w:r>
    </w:p>
    <w:p w14:paraId="7C862159" w14:textId="77777777" w:rsidR="00345474" w:rsidRPr="00B247B6" w:rsidRDefault="00345474" w:rsidP="00345474">
      <w:pPr>
        <w:pStyle w:val="berschrift4"/>
      </w:pPr>
      <w:r w:rsidRPr="00B247B6">
        <w:t>Abstimmung mit Produkttechnik</w:t>
      </w:r>
    </w:p>
    <w:p w14:paraId="40BA485F" w14:textId="77777777" w:rsidR="00345474" w:rsidRPr="00B247B6" w:rsidRDefault="00345474" w:rsidP="00345474">
      <w:pPr>
        <w:pStyle w:val="berschrift4"/>
      </w:pPr>
      <w:r w:rsidRPr="00B247B6">
        <w:t>Entscheidung</w:t>
      </w:r>
    </w:p>
    <w:p w14:paraId="457733B6" w14:textId="77777777" w:rsidR="00345474" w:rsidRDefault="00345474" w:rsidP="00345474">
      <w:pPr>
        <w:pStyle w:val="berschrift4"/>
      </w:pPr>
      <w:r w:rsidRPr="00B247B6">
        <w:t>Folgearbeiten</w:t>
      </w:r>
    </w:p>
    <w:p w14:paraId="0907A6BC" w14:textId="77777777" w:rsidR="00345474" w:rsidRDefault="00345474" w:rsidP="00345474"/>
    <w:p w14:paraId="5299D443" w14:textId="45281F69" w:rsidR="00574944" w:rsidRPr="002A0ED8" w:rsidRDefault="00C60872" w:rsidP="00574944">
      <w:pPr>
        <w:pStyle w:val="berschrift3"/>
      </w:pPr>
      <w:bookmarkStart w:id="43" w:name="_Toc449708279"/>
      <w:commentRangeStart w:id="44"/>
      <w:r w:rsidRPr="002A0ED8">
        <w:t>Erhöhte Rente bei Pflegebedürftigkeit</w:t>
      </w:r>
      <w:bookmarkEnd w:id="43"/>
      <w:commentRangeEnd w:id="44"/>
      <w:r w:rsidR="006619AF">
        <w:rPr>
          <w:rStyle w:val="Kommentarzeichen"/>
          <w:rFonts w:cs="Times New Roman"/>
          <w:b w:val="0"/>
          <w:bCs w:val="0"/>
        </w:rPr>
        <w:commentReference w:id="44"/>
      </w:r>
    </w:p>
    <w:p w14:paraId="22F89D5B" w14:textId="77777777" w:rsidR="002A0ED8" w:rsidRDefault="002A0ED8" w:rsidP="002A0ED8">
      <w:pPr>
        <w:pStyle w:val="berschrift4"/>
      </w:pPr>
      <w:r>
        <w:t>A</w:t>
      </w:r>
      <w:r w:rsidRPr="00177E07">
        <w:t>ktueller</w:t>
      </w:r>
      <w:r>
        <w:t xml:space="preserve"> Stand</w:t>
      </w:r>
    </w:p>
    <w:p w14:paraId="5FFA5E18" w14:textId="77777777" w:rsidR="002A0ED8" w:rsidRDefault="002A0ED8" w:rsidP="00C60872">
      <w:pPr>
        <w:rPr>
          <w:u w:val="single"/>
        </w:rPr>
      </w:pPr>
    </w:p>
    <w:p w14:paraId="206FD0CB" w14:textId="5C28F820" w:rsidR="00C60872" w:rsidRPr="004451F1" w:rsidRDefault="00F747F5" w:rsidP="00C60872">
      <w:pPr>
        <w:rPr>
          <w:u w:val="single"/>
        </w:rPr>
      </w:pPr>
      <w:r>
        <w:rPr>
          <w:u w:val="single"/>
        </w:rPr>
        <w:t>aktivplan</w:t>
      </w:r>
      <w:r w:rsidR="0062321A" w:rsidRPr="004451F1">
        <w:rPr>
          <w:u w:val="single"/>
        </w:rPr>
        <w:t xml:space="preserve"> (Antrag vor Rentenbeginn gestellt):</w:t>
      </w:r>
    </w:p>
    <w:p w14:paraId="55B3D2D7" w14:textId="1D457AB9" w:rsidR="0059613F" w:rsidRPr="00FF5A9A" w:rsidRDefault="0062321A" w:rsidP="00C60872">
      <w:r>
        <w:t>Voraussetzungen:</w:t>
      </w:r>
      <w:r w:rsidR="0059613F">
        <w:t>:</w:t>
      </w:r>
    </w:p>
    <w:p w14:paraId="7CEE986E" w14:textId="3EB1F9F7" w:rsidR="00F27FB7" w:rsidRPr="00FF5A9A" w:rsidRDefault="00F27FB7" w:rsidP="009E681E">
      <w:pPr>
        <w:pStyle w:val="Listenabsatz"/>
        <w:numPr>
          <w:ilvl w:val="0"/>
          <w:numId w:val="4"/>
        </w:numPr>
      </w:pPr>
      <w:r w:rsidRPr="00FF5A9A">
        <w:t>Bei Rentenbeginn: mind. Pflegestufe I (Todesfallleistung wird verrentet und entfällt)</w:t>
      </w:r>
    </w:p>
    <w:p w14:paraId="147DA417" w14:textId="15176225" w:rsidR="00F27FB7" w:rsidRDefault="00F27FB7" w:rsidP="00684708">
      <w:pPr>
        <w:pStyle w:val="Kommentartext"/>
        <w:ind w:left="708"/>
      </w:pPr>
      <w:r w:rsidRPr="00FF5A9A">
        <w:t>Im Rentenbezug: mind. Pflegestufe II (Todesfallleistung wird verrentet und entfällt)</w:t>
      </w:r>
      <w:r w:rsidR="00684708">
        <w:t xml:space="preserve"> (in „Beso</w:t>
      </w:r>
      <w:r w:rsidR="00684708">
        <w:t>n</w:t>
      </w:r>
      <w:r w:rsidR="00684708">
        <w:t>dere Bedingungen für eine erhöhte Rente wegen Pflegebedürftigkeit“ geregelt (§1 Abs(1); §2 Abs(3)&amp;(4))</w:t>
      </w:r>
      <w:r w:rsidR="0059613F">
        <w:t>Antrag bis Fälligkeit der ersten Rente</w:t>
      </w:r>
    </w:p>
    <w:p w14:paraId="44551C5A" w14:textId="2B9F6350" w:rsidR="0059613F" w:rsidRDefault="0059613F" w:rsidP="009E681E">
      <w:pPr>
        <w:pStyle w:val="Listenabsatz"/>
        <w:numPr>
          <w:ilvl w:val="0"/>
          <w:numId w:val="4"/>
        </w:numPr>
      </w:pPr>
      <w:r>
        <w:t>Antrag bis 3 Monate vor Beginn der Rentenzahlung für erhöhte Rente</w:t>
      </w:r>
    </w:p>
    <w:p w14:paraId="23C5AA69" w14:textId="225200EA" w:rsidR="0059613F" w:rsidRDefault="0059613F" w:rsidP="009E681E">
      <w:pPr>
        <w:pStyle w:val="Listenabsatz"/>
        <w:numPr>
          <w:ilvl w:val="0"/>
          <w:numId w:val="4"/>
        </w:numPr>
      </w:pPr>
      <w:r>
        <w:t>Mindestalter: 62 Jahre</w:t>
      </w:r>
    </w:p>
    <w:p w14:paraId="4927C489" w14:textId="408BC55F" w:rsidR="0059613F" w:rsidRDefault="0059613F" w:rsidP="009E681E">
      <w:pPr>
        <w:pStyle w:val="Listenabsatz"/>
        <w:numPr>
          <w:ilvl w:val="0"/>
          <w:numId w:val="4"/>
        </w:numPr>
      </w:pPr>
      <w:r>
        <w:t>Obergrenze für jährliche Pflegerente: 36.000€</w:t>
      </w:r>
    </w:p>
    <w:p w14:paraId="2C701044" w14:textId="4DA90D6F" w:rsidR="0059613F" w:rsidRDefault="0059613F" w:rsidP="009E681E">
      <w:pPr>
        <w:pStyle w:val="Listenabsatz"/>
        <w:numPr>
          <w:ilvl w:val="0"/>
          <w:numId w:val="4"/>
        </w:numPr>
      </w:pPr>
      <w:r>
        <w:t xml:space="preserve">Eventueller Restbetrag des Gesamtkapitals </w:t>
      </w:r>
      <w:r w:rsidR="0062321A">
        <w:t>(resultierend aus der Obergrenze) wird ausgezahlt</w:t>
      </w:r>
    </w:p>
    <w:p w14:paraId="4AB2EFDF" w14:textId="38A89C26" w:rsidR="0062321A" w:rsidRDefault="0062321A" w:rsidP="009E681E">
      <w:pPr>
        <w:pStyle w:val="Listenabsatz"/>
        <w:numPr>
          <w:ilvl w:val="0"/>
          <w:numId w:val="4"/>
        </w:numPr>
      </w:pPr>
      <w:r>
        <w:t>Untergrenze für Rentenhöhe: 150€</w:t>
      </w:r>
    </w:p>
    <w:p w14:paraId="2966C067" w14:textId="77777777" w:rsidR="0059613F" w:rsidRDefault="0059613F" w:rsidP="0059613F"/>
    <w:p w14:paraId="09472651" w14:textId="4AEE18EE" w:rsidR="0059613F" w:rsidRDefault="0059613F" w:rsidP="0059613F">
      <w:r>
        <w:t>Dann:</w:t>
      </w:r>
    </w:p>
    <w:p w14:paraId="137D59E3" w14:textId="409BB9DD" w:rsidR="0059613F" w:rsidRDefault="0059613F" w:rsidP="009E681E">
      <w:pPr>
        <w:pStyle w:val="Listenabsatz"/>
        <w:numPr>
          <w:ilvl w:val="0"/>
          <w:numId w:val="4"/>
        </w:numPr>
      </w:pPr>
      <w:r>
        <w:t>Entfall einer eventuellen Todesfallleistung</w:t>
      </w:r>
    </w:p>
    <w:p w14:paraId="50394869" w14:textId="03F8EF84" w:rsidR="0059613F" w:rsidRDefault="0059613F" w:rsidP="009E681E">
      <w:pPr>
        <w:pStyle w:val="Listenabsatz"/>
        <w:numPr>
          <w:ilvl w:val="0"/>
          <w:numId w:val="4"/>
        </w:numPr>
      </w:pPr>
      <w:r>
        <w:t>Erhöhte Rente ersetzt ursprüngliche Rente</w:t>
      </w:r>
    </w:p>
    <w:p w14:paraId="491D45FD" w14:textId="5C201988" w:rsidR="0059613F" w:rsidRDefault="0059613F" w:rsidP="009E681E">
      <w:pPr>
        <w:pStyle w:val="Listenabsatz"/>
        <w:numPr>
          <w:ilvl w:val="0"/>
          <w:numId w:val="4"/>
        </w:numPr>
      </w:pPr>
      <w:r>
        <w:t>Ermittlung der Pflegerente mit Gesamtkapital und RGL zum Zeitpunkt des Rentenb</w:t>
      </w:r>
      <w:r>
        <w:t>e</w:t>
      </w:r>
      <w:r>
        <w:t>ginns</w:t>
      </w:r>
    </w:p>
    <w:p w14:paraId="2DCE1766" w14:textId="77777777" w:rsidR="0062321A" w:rsidRDefault="0062321A" w:rsidP="0062321A"/>
    <w:p w14:paraId="64FAC996" w14:textId="42653CDC" w:rsidR="0062321A" w:rsidRPr="004451F1" w:rsidRDefault="00F747F5" w:rsidP="0062321A">
      <w:pPr>
        <w:rPr>
          <w:u w:val="single"/>
        </w:rPr>
      </w:pPr>
      <w:r>
        <w:rPr>
          <w:u w:val="single"/>
        </w:rPr>
        <w:t>aktivplan</w:t>
      </w:r>
      <w:r w:rsidR="0062321A" w:rsidRPr="004451F1">
        <w:rPr>
          <w:u w:val="single"/>
        </w:rPr>
        <w:t xml:space="preserve"> (Antrag nach Rentenbeginn gestellt):</w:t>
      </w:r>
    </w:p>
    <w:p w14:paraId="7D28026C" w14:textId="23C8C421" w:rsidR="0062321A" w:rsidRDefault="0062321A" w:rsidP="0062321A">
      <w:r>
        <w:t>Voraussetzungen:</w:t>
      </w:r>
    </w:p>
    <w:p w14:paraId="124D8283" w14:textId="154869EF" w:rsidR="0062321A" w:rsidRDefault="0062321A" w:rsidP="009E681E">
      <w:pPr>
        <w:pStyle w:val="Listenabsatz"/>
        <w:numPr>
          <w:ilvl w:val="0"/>
          <w:numId w:val="4"/>
        </w:numPr>
      </w:pPr>
      <w:r>
        <w:t>Entweder (Kapitalrückgewehr vereinbart und Todesfallleistung hieraus vorhanden) oder Rentengarantiezeit noch nicht abgelaufen</w:t>
      </w:r>
    </w:p>
    <w:p w14:paraId="5B28FEA4" w14:textId="77777777" w:rsidR="0062321A" w:rsidRDefault="0062321A" w:rsidP="0062321A"/>
    <w:p w14:paraId="1A384D2B" w14:textId="12B214BF" w:rsidR="0062321A" w:rsidRDefault="0062321A" w:rsidP="0062321A">
      <w:r>
        <w:t>Dann:</w:t>
      </w:r>
    </w:p>
    <w:p w14:paraId="3F469AEC" w14:textId="6C7042AD" w:rsidR="0062321A" w:rsidRDefault="0062321A" w:rsidP="009E681E">
      <w:pPr>
        <w:pStyle w:val="Listenabsatz"/>
        <w:numPr>
          <w:ilvl w:val="0"/>
          <w:numId w:val="4"/>
        </w:numPr>
      </w:pPr>
      <w:r>
        <w:t>Entfall einer eventuellen Todesfallleistung</w:t>
      </w:r>
    </w:p>
    <w:p w14:paraId="0A013C3A" w14:textId="38F9C6FF" w:rsidR="0062321A" w:rsidRDefault="0062321A" w:rsidP="009E681E">
      <w:pPr>
        <w:pStyle w:val="Listenabsatz"/>
        <w:numPr>
          <w:ilvl w:val="0"/>
          <w:numId w:val="4"/>
        </w:numPr>
      </w:pPr>
      <w:r>
        <w:t>Umwandlung des Todesfallbetrags für Kapitalrückgewehr/Rentengarantiezeit in einer Rente</w:t>
      </w:r>
    </w:p>
    <w:p w14:paraId="1012CE0B" w14:textId="77777777" w:rsidR="002A0ED8" w:rsidRDefault="002A0ED8" w:rsidP="002A0ED8"/>
    <w:p w14:paraId="62E5AC04" w14:textId="77777777" w:rsidR="002A0ED8" w:rsidRDefault="002A0ED8" w:rsidP="002A0ED8">
      <w:pPr>
        <w:pStyle w:val="berschrift4"/>
      </w:pPr>
      <w:r w:rsidRPr="002A0ED8">
        <w:rPr>
          <w:highlight w:val="yellow"/>
        </w:rPr>
        <w:lastRenderedPageBreak/>
        <w:t>Empfehlung</w:t>
      </w:r>
    </w:p>
    <w:p w14:paraId="200512A9" w14:textId="77777777" w:rsidR="002A0ED8" w:rsidRPr="00B247B6" w:rsidRDefault="002A0ED8" w:rsidP="002A0ED8">
      <w:pPr>
        <w:pStyle w:val="berschrift4"/>
      </w:pPr>
      <w:r w:rsidRPr="00B247B6">
        <w:t>Abstimmung mit F1 der Mathematik</w:t>
      </w:r>
    </w:p>
    <w:p w14:paraId="7DA9A4DF" w14:textId="77777777" w:rsidR="002A0ED8" w:rsidRDefault="002A0ED8" w:rsidP="002A0ED8">
      <w:pPr>
        <w:pStyle w:val="berschrift4"/>
      </w:pPr>
      <w:r>
        <w:t>Abstimmung mit Produkttechnik</w:t>
      </w:r>
    </w:p>
    <w:p w14:paraId="70270A27" w14:textId="77777777" w:rsidR="002A0ED8" w:rsidRDefault="002A0ED8" w:rsidP="002A0ED8">
      <w:pPr>
        <w:pStyle w:val="berschrift4"/>
      </w:pPr>
      <w:r>
        <w:t>Entscheidung</w:t>
      </w:r>
    </w:p>
    <w:p w14:paraId="24BD5FD9" w14:textId="77777777" w:rsidR="002A0ED8" w:rsidRPr="00D4268C" w:rsidRDefault="002A0ED8" w:rsidP="002A0ED8">
      <w:pPr>
        <w:pStyle w:val="berschrift4"/>
      </w:pPr>
      <w:r>
        <w:t>Folgearbeiten</w:t>
      </w:r>
    </w:p>
    <w:p w14:paraId="10FB66ED" w14:textId="77777777" w:rsidR="002A0ED8" w:rsidRPr="0062321A" w:rsidRDefault="002A0ED8" w:rsidP="002A0ED8"/>
    <w:p w14:paraId="0867C0E8" w14:textId="79397FCB" w:rsidR="00024238" w:rsidRPr="002A0ED8" w:rsidRDefault="00024238" w:rsidP="00024238">
      <w:pPr>
        <w:pStyle w:val="berschrift3"/>
      </w:pPr>
      <w:bookmarkStart w:id="45" w:name="_Toc449708280"/>
      <w:r w:rsidRPr="002A0ED8">
        <w:t>Einschluss einer Überlebensrente zum Rentenbeginn</w:t>
      </w:r>
      <w:bookmarkEnd w:id="45"/>
    </w:p>
    <w:p w14:paraId="65047431" w14:textId="31C35C83" w:rsidR="00767A2C" w:rsidRDefault="00340400" w:rsidP="002D4541">
      <w:pPr>
        <w:pStyle w:val="berschrift4"/>
      </w:pPr>
      <w:r>
        <w:t>A</w:t>
      </w:r>
      <w:r w:rsidRPr="00177E07">
        <w:t>ktueller</w:t>
      </w:r>
      <w:r>
        <w:t xml:space="preserve"> Stand</w:t>
      </w:r>
    </w:p>
    <w:p w14:paraId="5AB980C4" w14:textId="5099A7B3" w:rsidR="00767A2C" w:rsidRDefault="002D4541" w:rsidP="00767A2C">
      <w:r>
        <w:t>aktivplan</w:t>
      </w:r>
      <w:r w:rsidR="00767A2C">
        <w:t>:</w:t>
      </w:r>
    </w:p>
    <w:p w14:paraId="198DC6FB" w14:textId="2EDD85D2" w:rsidR="00767A2C" w:rsidRDefault="002D4541" w:rsidP="00767A2C">
      <w:r>
        <w:t>entfällt</w:t>
      </w:r>
    </w:p>
    <w:p w14:paraId="1CA78681" w14:textId="77FA93ED" w:rsidR="002D4541" w:rsidRDefault="002D4541" w:rsidP="00767A2C">
      <w:r>
        <w:t>ARK:</w:t>
      </w:r>
      <w:r w:rsidR="00AA1F14">
        <w:t xml:space="preserve"> nur bei HLV (Direktversicherung)</w:t>
      </w:r>
    </w:p>
    <w:p w14:paraId="61DFC5D9" w14:textId="6309EE12" w:rsidR="002D4541" w:rsidRDefault="002D4541" w:rsidP="00767A2C">
      <w:r>
        <w:t>ARF:</w:t>
      </w:r>
      <w:r w:rsidR="00AA1F14">
        <w:t xml:space="preserve"> entfällt</w:t>
      </w:r>
    </w:p>
    <w:p w14:paraId="0E260E6F" w14:textId="77777777" w:rsidR="00767A2C" w:rsidRDefault="00767A2C" w:rsidP="00767A2C">
      <w:pPr>
        <w:pStyle w:val="berschrift4"/>
      </w:pPr>
      <w:r w:rsidRPr="002A0ED8">
        <w:rPr>
          <w:highlight w:val="yellow"/>
        </w:rPr>
        <w:t>Empfehlung</w:t>
      </w:r>
    </w:p>
    <w:p w14:paraId="38596BE2" w14:textId="77777777" w:rsidR="00767A2C" w:rsidRPr="00B247B6" w:rsidRDefault="00767A2C" w:rsidP="00767A2C">
      <w:pPr>
        <w:pStyle w:val="berschrift4"/>
      </w:pPr>
      <w:r w:rsidRPr="00B247B6">
        <w:t>Abstimmung mit F1 der Mathematik</w:t>
      </w:r>
    </w:p>
    <w:p w14:paraId="7E59621D" w14:textId="77777777" w:rsidR="00340400" w:rsidRDefault="00340400" w:rsidP="00340400">
      <w:pPr>
        <w:pStyle w:val="berschrift4"/>
      </w:pPr>
      <w:r>
        <w:t>Abstimmung mit Produkttechnik</w:t>
      </w:r>
    </w:p>
    <w:p w14:paraId="4615F61C" w14:textId="77777777" w:rsidR="00340400" w:rsidRDefault="00340400" w:rsidP="00340400">
      <w:pPr>
        <w:pStyle w:val="berschrift4"/>
      </w:pPr>
      <w:r>
        <w:t>Entscheidung</w:t>
      </w:r>
    </w:p>
    <w:p w14:paraId="538F6883" w14:textId="77777777" w:rsidR="00340400" w:rsidRDefault="00340400" w:rsidP="00340400">
      <w:pPr>
        <w:pStyle w:val="berschrift4"/>
      </w:pPr>
      <w:r>
        <w:t>Folgearbeiten</w:t>
      </w:r>
    </w:p>
    <w:p w14:paraId="6298532B" w14:textId="77777777" w:rsidR="00A45CB5" w:rsidRDefault="00A45CB5" w:rsidP="00A45CB5"/>
    <w:p w14:paraId="08BB7430" w14:textId="1E5FDC92" w:rsidR="00A45CB5" w:rsidRDefault="00A45CB5" w:rsidP="00A45CB5">
      <w:pPr>
        <w:pStyle w:val="berschrift3"/>
      </w:pPr>
      <w:r>
        <w:t>Kapital-Management</w:t>
      </w:r>
    </w:p>
    <w:p w14:paraId="399C7A50" w14:textId="77777777" w:rsidR="00A45CB5" w:rsidRPr="00A45CB5" w:rsidRDefault="00A45CB5" w:rsidP="00A45CB5"/>
    <w:tbl>
      <w:tblPr>
        <w:tblStyle w:val="Tabellenraster"/>
        <w:tblW w:w="5000" w:type="pct"/>
        <w:tblLayout w:type="fixed"/>
        <w:tblLook w:val="04A0" w:firstRow="1" w:lastRow="0" w:firstColumn="1" w:lastColumn="0" w:noHBand="0" w:noVBand="1"/>
      </w:tblPr>
      <w:tblGrid>
        <w:gridCol w:w="1384"/>
        <w:gridCol w:w="1843"/>
        <w:gridCol w:w="2125"/>
        <w:gridCol w:w="1986"/>
        <w:gridCol w:w="1950"/>
      </w:tblGrid>
      <w:tr w:rsidR="00B4628C" w:rsidRPr="00796A61" w14:paraId="3F00251B" w14:textId="77777777" w:rsidTr="00540072">
        <w:tc>
          <w:tcPr>
            <w:tcW w:w="745" w:type="pct"/>
            <w:vAlign w:val="center"/>
          </w:tcPr>
          <w:p w14:paraId="7B2269BB" w14:textId="77777777" w:rsidR="00B4628C" w:rsidRPr="003116BA" w:rsidRDefault="00B4628C" w:rsidP="00540072">
            <w:pPr>
              <w:rPr>
                <w:b/>
              </w:rPr>
            </w:pPr>
          </w:p>
        </w:tc>
        <w:tc>
          <w:tcPr>
            <w:tcW w:w="992" w:type="pct"/>
            <w:shd w:val="clear" w:color="auto" w:fill="808080" w:themeFill="background1" w:themeFillShade="80"/>
          </w:tcPr>
          <w:p w14:paraId="723F1913" w14:textId="77777777" w:rsidR="00B4628C" w:rsidRPr="00C6490D" w:rsidRDefault="00B4628C" w:rsidP="00540072">
            <w:pPr>
              <w:jc w:val="center"/>
              <w:rPr>
                <w:b/>
              </w:rPr>
            </w:pPr>
            <w:r w:rsidRPr="00C6490D">
              <w:rPr>
                <w:b/>
              </w:rPr>
              <w:t>TD</w:t>
            </w:r>
          </w:p>
        </w:tc>
        <w:tc>
          <w:tcPr>
            <w:tcW w:w="1144" w:type="pct"/>
            <w:shd w:val="clear" w:color="auto" w:fill="4BACC6" w:themeFill="accent5"/>
            <w:vAlign w:val="center"/>
          </w:tcPr>
          <w:p w14:paraId="79B1EE8D" w14:textId="77777777" w:rsidR="00B4628C" w:rsidRPr="00796A61" w:rsidRDefault="00B4628C" w:rsidP="00540072">
            <w:pPr>
              <w:jc w:val="center"/>
              <w:rPr>
                <w:b/>
              </w:rPr>
            </w:pPr>
            <w:r>
              <w:rPr>
                <w:b/>
              </w:rPr>
              <w:t>ARK</w:t>
            </w:r>
          </w:p>
        </w:tc>
        <w:tc>
          <w:tcPr>
            <w:tcW w:w="1069" w:type="pct"/>
            <w:shd w:val="clear" w:color="auto" w:fill="F79646" w:themeFill="accent6"/>
            <w:vAlign w:val="center"/>
          </w:tcPr>
          <w:p w14:paraId="3A1992C8" w14:textId="77777777" w:rsidR="00B4628C" w:rsidRPr="00796A61" w:rsidRDefault="00B4628C" w:rsidP="00540072">
            <w:pPr>
              <w:jc w:val="center"/>
              <w:rPr>
                <w:b/>
              </w:rPr>
            </w:pPr>
            <w:r>
              <w:rPr>
                <w:b/>
              </w:rPr>
              <w:t>ARF</w:t>
            </w:r>
          </w:p>
        </w:tc>
        <w:tc>
          <w:tcPr>
            <w:tcW w:w="1050" w:type="pct"/>
            <w:shd w:val="clear" w:color="auto" w:fill="FF0000"/>
            <w:vAlign w:val="center"/>
          </w:tcPr>
          <w:p w14:paraId="0220CA5E" w14:textId="77777777" w:rsidR="00B4628C" w:rsidRPr="00796A61" w:rsidRDefault="00B4628C" w:rsidP="00540072">
            <w:pPr>
              <w:jc w:val="center"/>
              <w:rPr>
                <w:b/>
              </w:rPr>
            </w:pPr>
            <w:r>
              <w:rPr>
                <w:b/>
              </w:rPr>
              <w:t>aktivplan</w:t>
            </w:r>
          </w:p>
        </w:tc>
      </w:tr>
      <w:tr w:rsidR="00B4628C" w:rsidRPr="00796A61" w14:paraId="0EE86AEE" w14:textId="77777777" w:rsidTr="00540072">
        <w:trPr>
          <w:trHeight w:val="792"/>
        </w:trPr>
        <w:tc>
          <w:tcPr>
            <w:tcW w:w="745" w:type="pct"/>
            <w:vAlign w:val="center"/>
          </w:tcPr>
          <w:p w14:paraId="039C560E" w14:textId="103ABC15" w:rsidR="00B4628C" w:rsidRPr="00CF3C89" w:rsidRDefault="00B4628C" w:rsidP="00540072">
            <w:r>
              <w:t>Anlaufm</w:t>
            </w:r>
            <w:r>
              <w:t>a</w:t>
            </w:r>
            <w:r>
              <w:t>nagement</w:t>
            </w:r>
          </w:p>
        </w:tc>
        <w:tc>
          <w:tcPr>
            <w:tcW w:w="992" w:type="pct"/>
            <w:shd w:val="clear" w:color="auto" w:fill="D9D9D9" w:themeFill="background1" w:themeFillShade="D9"/>
            <w:vAlign w:val="center"/>
          </w:tcPr>
          <w:p w14:paraId="1F9E0804" w14:textId="77777777" w:rsidR="00B4628C" w:rsidRPr="00A03BDB" w:rsidRDefault="00B4628C" w:rsidP="00540072">
            <w:pPr>
              <w:jc w:val="center"/>
              <w:rPr>
                <w:b/>
              </w:rPr>
            </w:pPr>
          </w:p>
        </w:tc>
        <w:tc>
          <w:tcPr>
            <w:tcW w:w="1144" w:type="pct"/>
            <w:shd w:val="clear" w:color="auto" w:fill="DAEEF3" w:themeFill="accent5" w:themeFillTint="33"/>
            <w:vAlign w:val="center"/>
          </w:tcPr>
          <w:p w14:paraId="71114984" w14:textId="0FB8CFA3" w:rsidR="00B4628C" w:rsidRPr="00F00CBF" w:rsidRDefault="00B4628C" w:rsidP="00540072">
            <w:pPr>
              <w:jc w:val="center"/>
              <w:rPr>
                <w:szCs w:val="22"/>
              </w:rPr>
            </w:pPr>
            <w:r>
              <w:rPr>
                <w:szCs w:val="22"/>
              </w:rPr>
              <w:t>-</w:t>
            </w:r>
          </w:p>
        </w:tc>
        <w:tc>
          <w:tcPr>
            <w:tcW w:w="1069" w:type="pct"/>
            <w:shd w:val="clear" w:color="auto" w:fill="FDE9D9" w:themeFill="accent6" w:themeFillTint="33"/>
            <w:vAlign w:val="center"/>
          </w:tcPr>
          <w:p w14:paraId="3F3E43B7" w14:textId="2CA12410" w:rsidR="00B4628C" w:rsidRPr="006C28E2" w:rsidRDefault="00B4628C" w:rsidP="00540072">
            <w:pPr>
              <w:jc w:val="center"/>
            </w:pPr>
            <w:r>
              <w:t>X</w:t>
            </w:r>
          </w:p>
        </w:tc>
        <w:tc>
          <w:tcPr>
            <w:tcW w:w="1050" w:type="pct"/>
            <w:shd w:val="clear" w:color="auto" w:fill="F2DBDB" w:themeFill="accent2" w:themeFillTint="33"/>
            <w:vAlign w:val="center"/>
          </w:tcPr>
          <w:p w14:paraId="52B89992" w14:textId="055AEDBA" w:rsidR="00B4628C" w:rsidRPr="00B34C0C" w:rsidRDefault="00B4628C" w:rsidP="00540072">
            <w:pPr>
              <w:jc w:val="center"/>
            </w:pPr>
          </w:p>
        </w:tc>
      </w:tr>
      <w:tr w:rsidR="00B4628C" w:rsidRPr="00796A61" w14:paraId="666D7552" w14:textId="77777777" w:rsidTr="00540072">
        <w:trPr>
          <w:trHeight w:val="792"/>
        </w:trPr>
        <w:tc>
          <w:tcPr>
            <w:tcW w:w="745" w:type="pct"/>
            <w:vAlign w:val="center"/>
          </w:tcPr>
          <w:p w14:paraId="09BF2458" w14:textId="384E3DAF" w:rsidR="00B4628C" w:rsidRPr="00CF3C89" w:rsidRDefault="00B4628C" w:rsidP="00540072">
            <w:r>
              <w:t>Ablaufm</w:t>
            </w:r>
            <w:r>
              <w:t>a</w:t>
            </w:r>
            <w:r>
              <w:t>nagement</w:t>
            </w:r>
          </w:p>
        </w:tc>
        <w:tc>
          <w:tcPr>
            <w:tcW w:w="992" w:type="pct"/>
            <w:shd w:val="clear" w:color="auto" w:fill="D9D9D9" w:themeFill="background1" w:themeFillShade="D9"/>
            <w:vAlign w:val="center"/>
          </w:tcPr>
          <w:p w14:paraId="04E1ED68" w14:textId="77777777" w:rsidR="00B4628C" w:rsidRPr="00A03BDB" w:rsidRDefault="00B4628C" w:rsidP="00540072">
            <w:pPr>
              <w:jc w:val="center"/>
              <w:rPr>
                <w:b/>
              </w:rPr>
            </w:pPr>
          </w:p>
        </w:tc>
        <w:tc>
          <w:tcPr>
            <w:tcW w:w="1144" w:type="pct"/>
            <w:shd w:val="clear" w:color="auto" w:fill="DAEEF3" w:themeFill="accent5" w:themeFillTint="33"/>
            <w:vAlign w:val="center"/>
          </w:tcPr>
          <w:p w14:paraId="6A5D736A" w14:textId="400267C6" w:rsidR="00B4628C" w:rsidRPr="00F00CBF" w:rsidRDefault="00B4628C" w:rsidP="00540072">
            <w:pPr>
              <w:jc w:val="center"/>
              <w:rPr>
                <w:szCs w:val="22"/>
              </w:rPr>
            </w:pPr>
            <w:r>
              <w:rPr>
                <w:szCs w:val="22"/>
              </w:rPr>
              <w:t>-</w:t>
            </w:r>
          </w:p>
        </w:tc>
        <w:tc>
          <w:tcPr>
            <w:tcW w:w="1069" w:type="pct"/>
            <w:shd w:val="clear" w:color="auto" w:fill="FDE9D9" w:themeFill="accent6" w:themeFillTint="33"/>
            <w:vAlign w:val="center"/>
          </w:tcPr>
          <w:p w14:paraId="1E219209" w14:textId="3CF14A36" w:rsidR="00B4628C" w:rsidRPr="006C28E2" w:rsidRDefault="00B4628C" w:rsidP="00540072">
            <w:pPr>
              <w:jc w:val="center"/>
            </w:pPr>
            <w:r>
              <w:t>X</w:t>
            </w:r>
          </w:p>
        </w:tc>
        <w:tc>
          <w:tcPr>
            <w:tcW w:w="1050" w:type="pct"/>
            <w:shd w:val="clear" w:color="auto" w:fill="F2DBDB" w:themeFill="accent2" w:themeFillTint="33"/>
            <w:vAlign w:val="center"/>
          </w:tcPr>
          <w:p w14:paraId="08EC25A9" w14:textId="77777777" w:rsidR="00B4628C" w:rsidRPr="00B34C0C" w:rsidRDefault="00B4628C" w:rsidP="00540072">
            <w:pPr>
              <w:jc w:val="center"/>
            </w:pPr>
          </w:p>
        </w:tc>
      </w:tr>
    </w:tbl>
    <w:p w14:paraId="037076AE" w14:textId="77777777" w:rsidR="00340400" w:rsidRDefault="00340400" w:rsidP="00D06BD8"/>
    <w:p w14:paraId="17DDB165" w14:textId="0FADC368" w:rsidR="00B4628C" w:rsidRDefault="00B4628C" w:rsidP="00B4628C">
      <w:pPr>
        <w:pStyle w:val="berschrift3"/>
      </w:pPr>
      <w:r>
        <w:t>Leistung in Fondsanteilen</w:t>
      </w:r>
    </w:p>
    <w:p w14:paraId="4AD095F1" w14:textId="77777777" w:rsidR="00B4628C" w:rsidRDefault="00B4628C" w:rsidP="00B4628C">
      <w:r>
        <w:t>ARF:</w:t>
      </w:r>
    </w:p>
    <w:p w14:paraId="57443300" w14:textId="273027AF" w:rsidR="00B4628C" w:rsidRPr="00B4628C" w:rsidRDefault="00B4628C" w:rsidP="00B4628C">
      <w:r w:rsidRPr="00B4628C">
        <w:t>Auszahlungen von Kapital können auch in ganzen Fonds geleistet werden. Hierzu muss der in Anteileinheiten ausgezahlte Betrag mindestens XXX Euro betragen. Ein Recht auf Au</w:t>
      </w:r>
      <w:r w:rsidRPr="00B4628C">
        <w:t>s</w:t>
      </w:r>
      <w:r w:rsidRPr="00B4628C">
        <w:t>zahlung von Bruchstücken von Anteileinheiten besteht nicht.</w:t>
      </w:r>
    </w:p>
    <w:p w14:paraId="6E655E24" w14:textId="2049D081" w:rsidR="00B4628C" w:rsidRPr="00B4628C" w:rsidRDefault="00B4628C" w:rsidP="00B4628C">
      <w:r w:rsidRPr="00B4628C">
        <w:t>Eine Sperrung von Fonds für die Auszahlung in Fondsanteilen kann gesellschaf</w:t>
      </w:r>
      <w:r>
        <w:t>tsspezifisch festgelegt werden.</w:t>
      </w:r>
    </w:p>
    <w:p w14:paraId="216AE453" w14:textId="1CC60CC3" w:rsidR="00B4628C" w:rsidRPr="00B4628C" w:rsidRDefault="00B4628C" w:rsidP="00B4628C"/>
    <w:p w14:paraId="351B763B" w14:textId="67B2F589" w:rsidR="00BD55CA" w:rsidRPr="006619AF" w:rsidRDefault="00BD55CA" w:rsidP="00A45CB5">
      <w:pPr>
        <w:pStyle w:val="berschrift3"/>
        <w:rPr>
          <w:highlight w:val="yellow"/>
        </w:rPr>
      </w:pPr>
      <w:bookmarkStart w:id="46" w:name="_Toc449708278"/>
      <w:r w:rsidRPr="00340400">
        <w:rPr>
          <w:highlight w:val="yellow"/>
        </w:rPr>
        <w:t>Wechseloptionen</w:t>
      </w:r>
      <w:bookmarkEnd w:id="46"/>
    </w:p>
    <w:p w14:paraId="6C88D09A" w14:textId="77777777" w:rsidR="00BD55CA" w:rsidRDefault="00BD55CA" w:rsidP="00D06BD8"/>
    <w:p w14:paraId="6D703D43" w14:textId="77777777" w:rsidR="00BD55CA" w:rsidRDefault="00BD55CA" w:rsidP="00BD55CA">
      <w:pPr>
        <w:pStyle w:val="berschrift3"/>
      </w:pPr>
      <w:bookmarkStart w:id="47" w:name="_Toc449708261"/>
      <w:r>
        <w:lastRenderedPageBreak/>
        <w:t>Umtauschrecht</w:t>
      </w:r>
      <w:bookmarkEnd w:id="47"/>
    </w:p>
    <w:p w14:paraId="05EB2469" w14:textId="77777777" w:rsidR="00BD55CA" w:rsidRDefault="00BD55CA" w:rsidP="00BD55CA">
      <w:pPr>
        <w:pStyle w:val="berschrift4"/>
      </w:pPr>
      <w:r>
        <w:t>A</w:t>
      </w:r>
      <w:r w:rsidRPr="00177E07">
        <w:t>ktueller</w:t>
      </w:r>
      <w:r>
        <w:t xml:space="preserve"> Stand</w:t>
      </w:r>
    </w:p>
    <w:p w14:paraId="28E0875E" w14:textId="77777777" w:rsidR="00BD55CA" w:rsidRPr="00C70B51" w:rsidRDefault="00BD55CA" w:rsidP="00BD55CA">
      <w:r>
        <w:t>Entfällt.</w:t>
      </w:r>
    </w:p>
    <w:p w14:paraId="48B5F5F8" w14:textId="77777777" w:rsidR="00BD55CA" w:rsidRPr="001D5601" w:rsidRDefault="00BD55CA" w:rsidP="00BD55CA"/>
    <w:p w14:paraId="07A9F640" w14:textId="77777777" w:rsidR="00BD55CA" w:rsidRDefault="00BD55CA" w:rsidP="00BD55CA">
      <w:pPr>
        <w:pStyle w:val="berschrift3"/>
      </w:pPr>
      <w:bookmarkStart w:id="48" w:name="_Toc449708262"/>
      <w:r>
        <w:t>Nachversicherungs-Option</w:t>
      </w:r>
      <w:bookmarkEnd w:id="48"/>
    </w:p>
    <w:p w14:paraId="1E58AFD9" w14:textId="77777777" w:rsidR="00BD55CA" w:rsidRDefault="00BD55CA" w:rsidP="00BD55CA">
      <w:pPr>
        <w:pStyle w:val="berschrift4"/>
      </w:pPr>
      <w:r>
        <w:t>A</w:t>
      </w:r>
      <w:r w:rsidRPr="00177E07">
        <w:t>ktueller</w:t>
      </w:r>
      <w:r>
        <w:t xml:space="preserve"> Stand</w:t>
      </w:r>
    </w:p>
    <w:p w14:paraId="4B5ECCF5" w14:textId="77777777" w:rsidR="00BD55CA" w:rsidRPr="00C70B51" w:rsidRDefault="00BD55CA" w:rsidP="00BD55CA">
      <w:r>
        <w:t>Entfällt.</w:t>
      </w:r>
    </w:p>
    <w:p w14:paraId="5B13968E" w14:textId="77777777" w:rsidR="00BD55CA" w:rsidRDefault="00BD55CA" w:rsidP="00D06BD8"/>
    <w:p w14:paraId="51C1F63B" w14:textId="77777777" w:rsidR="00DA1CCC" w:rsidRDefault="00DA1CCC" w:rsidP="00DA1CCC">
      <w:pPr>
        <w:pStyle w:val="berschrift3"/>
      </w:pPr>
      <w:bookmarkStart w:id="49" w:name="_Toc449708265"/>
      <w:r>
        <w:t>Umwandlung in eine abgekürzte Altersrente</w:t>
      </w:r>
      <w:bookmarkEnd w:id="49"/>
    </w:p>
    <w:p w14:paraId="19100D7A" w14:textId="77777777" w:rsidR="00DA1CCC" w:rsidRPr="00C70B51" w:rsidRDefault="00DA1CCC" w:rsidP="00DA1CCC">
      <w:r>
        <w:t>Entfällt.</w:t>
      </w:r>
    </w:p>
    <w:p w14:paraId="17E1C535" w14:textId="77777777" w:rsidR="00DA1CCC" w:rsidRDefault="00DA1CCC" w:rsidP="00DA1CCC">
      <w:pPr>
        <w:pStyle w:val="berschrift3"/>
      </w:pPr>
      <w:bookmarkStart w:id="50" w:name="_Toc449708266"/>
      <w:r>
        <w:t>Vorruhestandsregelung</w:t>
      </w:r>
      <w:bookmarkEnd w:id="50"/>
    </w:p>
    <w:p w14:paraId="4B574B75" w14:textId="77777777" w:rsidR="00DA1CCC" w:rsidRPr="00C70B51" w:rsidRDefault="00DA1CCC" w:rsidP="00DA1CCC">
      <w:r>
        <w:t>Entfällt.</w:t>
      </w:r>
    </w:p>
    <w:p w14:paraId="1983B981" w14:textId="77777777" w:rsidR="00BD55CA" w:rsidRDefault="00BD55CA" w:rsidP="00D06BD8"/>
    <w:p w14:paraId="704E5D35" w14:textId="52759428" w:rsidR="004F086D" w:rsidRDefault="004F086D">
      <w:pPr>
        <w:pStyle w:val="berschrift3"/>
      </w:pPr>
      <w:bookmarkStart w:id="51" w:name="_Ref446431459"/>
      <w:bookmarkStart w:id="52" w:name="_Toc449708281"/>
      <w:r>
        <w:t>Gewährung eines Policendarlehens (AVB)</w:t>
      </w:r>
    </w:p>
    <w:p w14:paraId="0481235B" w14:textId="76D5AFE2" w:rsidR="006D5E97" w:rsidRDefault="006D5E97" w:rsidP="006D5E97">
      <w:pPr>
        <w:pStyle w:val="berschrift4"/>
        <w:rPr>
          <w:u w:val="single"/>
        </w:rPr>
      </w:pPr>
      <w:r>
        <w:t>Aktueller Stand</w:t>
      </w:r>
    </w:p>
    <w:p w14:paraId="5C355169" w14:textId="77777777" w:rsidR="006D5E97" w:rsidRDefault="006D5E97" w:rsidP="004F086D">
      <w:pPr>
        <w:rPr>
          <w:u w:val="single"/>
        </w:rPr>
      </w:pPr>
    </w:p>
    <w:p w14:paraId="630D9AEA" w14:textId="07C46388" w:rsidR="004F086D" w:rsidRPr="004451F1" w:rsidRDefault="002D4541" w:rsidP="004F086D">
      <w:pPr>
        <w:rPr>
          <w:u w:val="single"/>
        </w:rPr>
      </w:pPr>
      <w:r>
        <w:rPr>
          <w:u w:val="single"/>
        </w:rPr>
        <w:t>aktivplan</w:t>
      </w:r>
      <w:r w:rsidR="004F086D" w:rsidRPr="004451F1">
        <w:rPr>
          <w:u w:val="single"/>
        </w:rPr>
        <w:t>:</w:t>
      </w:r>
    </w:p>
    <w:p w14:paraId="31747627" w14:textId="3808D88B" w:rsidR="004F086D" w:rsidRDefault="004F086D" w:rsidP="004F086D">
      <w:r>
        <w:t>Voraussetzungen:</w:t>
      </w:r>
    </w:p>
    <w:p w14:paraId="4A8DABE9" w14:textId="6C846DCB" w:rsidR="004F086D" w:rsidRDefault="004F086D" w:rsidP="009E681E">
      <w:pPr>
        <w:pStyle w:val="Listenabsatz"/>
        <w:numPr>
          <w:ilvl w:val="0"/>
          <w:numId w:val="4"/>
        </w:numPr>
      </w:pPr>
      <w:r>
        <w:t xml:space="preserve">Darlehenshöhe max. 50% des Vorsorgeguthabens </w:t>
      </w:r>
    </w:p>
    <w:p w14:paraId="2C518BFF" w14:textId="1897A7A7" w:rsidR="004F086D" w:rsidRDefault="004F086D" w:rsidP="009E681E">
      <w:pPr>
        <w:pStyle w:val="Listenabsatz"/>
        <w:numPr>
          <w:ilvl w:val="0"/>
          <w:numId w:val="4"/>
        </w:numPr>
      </w:pPr>
      <w:r>
        <w:t>Antragsstellung vor Rentenbeginn</w:t>
      </w:r>
    </w:p>
    <w:p w14:paraId="17E71EDC" w14:textId="77777777" w:rsidR="004F086D" w:rsidRDefault="004F086D" w:rsidP="004F086D"/>
    <w:p w14:paraId="6E305CE7" w14:textId="56AAF957" w:rsidR="004F086D" w:rsidRDefault="004F086D" w:rsidP="004F086D">
      <w:r>
        <w:t>Dann:</w:t>
      </w:r>
    </w:p>
    <w:p w14:paraId="1031843E" w14:textId="3633F4CC" w:rsidR="004F086D" w:rsidRDefault="004F086D" w:rsidP="009E681E">
      <w:pPr>
        <w:pStyle w:val="Listenabsatz"/>
        <w:numPr>
          <w:ilvl w:val="0"/>
          <w:numId w:val="4"/>
        </w:numPr>
      </w:pPr>
      <w:r>
        <w:t>Gewährung eines Darlehens mit Versicherungspolice als Sicherheit</w:t>
      </w:r>
    </w:p>
    <w:p w14:paraId="7445D61C" w14:textId="1936C9C1" w:rsidR="004F086D" w:rsidRDefault="004F086D" w:rsidP="009E681E">
      <w:pPr>
        <w:pStyle w:val="Listenabsatz"/>
        <w:numPr>
          <w:ilvl w:val="0"/>
          <w:numId w:val="4"/>
        </w:numPr>
      </w:pPr>
      <w:r>
        <w:t>Teilauszahlungen während Kreditlaufzeit nicht möglich</w:t>
      </w:r>
    </w:p>
    <w:p w14:paraId="7C6B64D0" w14:textId="4FED6DC9" w:rsidR="004F086D" w:rsidRDefault="004F086D" w:rsidP="009E681E">
      <w:pPr>
        <w:pStyle w:val="Listenabsatz"/>
        <w:numPr>
          <w:ilvl w:val="0"/>
          <w:numId w:val="4"/>
        </w:numPr>
      </w:pPr>
      <w:r>
        <w:t>Zinszahlungen zu dann gültigen Konditionen sind zu leisten</w:t>
      </w:r>
    </w:p>
    <w:p w14:paraId="1E4B68E2" w14:textId="2887A6CC" w:rsidR="004F086D" w:rsidRDefault="004F086D" w:rsidP="009E681E">
      <w:pPr>
        <w:pStyle w:val="Listenabsatz"/>
        <w:numPr>
          <w:ilvl w:val="0"/>
          <w:numId w:val="4"/>
        </w:numPr>
      </w:pPr>
      <w:r>
        <w:t xml:space="preserve">Rückzahlung: </w:t>
      </w:r>
    </w:p>
    <w:p w14:paraId="1405407D" w14:textId="1037A97E" w:rsidR="004F086D" w:rsidRDefault="004F086D" w:rsidP="009E681E">
      <w:pPr>
        <w:pStyle w:val="Listenabsatz"/>
        <w:numPr>
          <w:ilvl w:val="1"/>
          <w:numId w:val="4"/>
        </w:numPr>
      </w:pPr>
      <w:r>
        <w:t>Vollständige oder teilweise Rückzahlung jederzeit möglich</w:t>
      </w:r>
    </w:p>
    <w:p w14:paraId="566C34EF" w14:textId="5F25BEEA" w:rsidR="004F086D" w:rsidRDefault="004F086D" w:rsidP="009E681E">
      <w:pPr>
        <w:pStyle w:val="Listenabsatz"/>
        <w:numPr>
          <w:ilvl w:val="1"/>
          <w:numId w:val="4"/>
        </w:numPr>
      </w:pPr>
      <w:r>
        <w:t>Bei Nichtrückzahlung erfolgt Verrechnung mit (Teil-)Kapital- oder Todesfal</w:t>
      </w:r>
      <w:r>
        <w:t>l</w:t>
      </w:r>
      <w:r>
        <w:t>leistung</w:t>
      </w:r>
    </w:p>
    <w:p w14:paraId="77CEE0CA" w14:textId="2750427D" w:rsidR="007D555F" w:rsidRDefault="007D555F" w:rsidP="007D555F">
      <w:r>
        <w:t>ARK: entfällt</w:t>
      </w:r>
    </w:p>
    <w:p w14:paraId="0893C098" w14:textId="00911144" w:rsidR="007D555F" w:rsidRDefault="007D555F" w:rsidP="007D555F">
      <w:r>
        <w:t>ARK: entfällt</w:t>
      </w:r>
    </w:p>
    <w:p w14:paraId="70D5C28F" w14:textId="77777777" w:rsidR="006D5E97" w:rsidRPr="00614FE3" w:rsidRDefault="006D5E97" w:rsidP="006D5E97">
      <w:pPr>
        <w:pStyle w:val="berschrift4"/>
      </w:pPr>
      <w:r w:rsidRPr="00614FE3">
        <w:t>Empfehlung</w:t>
      </w:r>
    </w:p>
    <w:p w14:paraId="681FF76C" w14:textId="77777777" w:rsidR="006D5E97" w:rsidRPr="00B247B6" w:rsidRDefault="006D5E97" w:rsidP="006D5E97">
      <w:pPr>
        <w:pStyle w:val="berschrift4"/>
      </w:pPr>
      <w:r w:rsidRPr="00614FE3">
        <w:t>Abstimmung mit F1 der Mathematik</w:t>
      </w:r>
    </w:p>
    <w:p w14:paraId="2D63C69F" w14:textId="77777777" w:rsidR="006D5E97" w:rsidRDefault="006D5E97" w:rsidP="006D5E97">
      <w:pPr>
        <w:pStyle w:val="berschrift4"/>
      </w:pPr>
      <w:r>
        <w:t>Abstimmung mit Produkttechnik</w:t>
      </w:r>
    </w:p>
    <w:p w14:paraId="67C79A2D" w14:textId="77777777" w:rsidR="006D5E97" w:rsidRDefault="006D5E97" w:rsidP="006D5E97">
      <w:pPr>
        <w:pStyle w:val="berschrift4"/>
      </w:pPr>
      <w:r>
        <w:t>Entscheidung</w:t>
      </w:r>
    </w:p>
    <w:p w14:paraId="31686FBD" w14:textId="77777777" w:rsidR="001A756B" w:rsidRPr="001A756B" w:rsidRDefault="001A756B" w:rsidP="001A756B"/>
    <w:p w14:paraId="6F729712" w14:textId="77777777" w:rsidR="006D5E97" w:rsidRPr="00D4268C" w:rsidRDefault="006D5E97" w:rsidP="006D5E97">
      <w:pPr>
        <w:pStyle w:val="berschrift4"/>
      </w:pPr>
      <w:r>
        <w:t>Folgearbeiten</w:t>
      </w:r>
    </w:p>
    <w:p w14:paraId="5B723F6E" w14:textId="77777777" w:rsidR="006D5E97" w:rsidRPr="004F086D" w:rsidRDefault="006D5E97" w:rsidP="006D5E97"/>
    <w:p w14:paraId="4933128B" w14:textId="08639749" w:rsidR="00D06BD8" w:rsidRDefault="00D06BD8" w:rsidP="00D366E4">
      <w:pPr>
        <w:pStyle w:val="berschrift2"/>
      </w:pPr>
      <w:r>
        <w:t>Garantieanpassungen bei GeVos</w:t>
      </w:r>
      <w:bookmarkEnd w:id="51"/>
      <w:r w:rsidR="00B06F14">
        <w:t xml:space="preserve"> (übrige)</w:t>
      </w:r>
      <w:bookmarkEnd w:id="52"/>
    </w:p>
    <w:p w14:paraId="72B1B98B" w14:textId="77777777" w:rsidR="00D06BD8" w:rsidRPr="00D06BD8" w:rsidRDefault="00D06BD8" w:rsidP="00D06BD8"/>
    <w:p w14:paraId="56DDA09A" w14:textId="38A48A7A" w:rsidR="000D753D" w:rsidRDefault="000D753D" w:rsidP="000D753D">
      <w:pPr>
        <w:pStyle w:val="berschrift4"/>
      </w:pPr>
      <w:r>
        <w:lastRenderedPageBreak/>
        <w:t>Aktueller Stand</w:t>
      </w:r>
    </w:p>
    <w:p w14:paraId="38EF7EBB" w14:textId="77777777" w:rsidR="000D753D" w:rsidRDefault="000D753D" w:rsidP="00D06BD8"/>
    <w:p w14:paraId="3CDA920A" w14:textId="2D3FFDEA" w:rsidR="00D06BD8" w:rsidRDefault="00B06F14" w:rsidP="00D06BD8">
      <w:pPr>
        <w:rPr>
          <w:b/>
        </w:rPr>
      </w:pPr>
      <w:commentRangeStart w:id="53"/>
      <w:r w:rsidRPr="00B06F14">
        <w:rPr>
          <w:b/>
        </w:rPr>
        <w:t>Anpassung der EFG:</w:t>
      </w:r>
      <w:commentRangeEnd w:id="53"/>
      <w:r w:rsidR="00D34C0F">
        <w:rPr>
          <w:rStyle w:val="Kommentarzeichen"/>
        </w:rPr>
        <w:commentReference w:id="53"/>
      </w:r>
    </w:p>
    <w:p w14:paraId="32FDB934" w14:textId="77777777" w:rsidR="00430AF9" w:rsidRDefault="00430AF9" w:rsidP="00D06BD8">
      <w:pPr>
        <w:rPr>
          <w:b/>
        </w:rPr>
      </w:pPr>
    </w:p>
    <w:p w14:paraId="4AB6CB45" w14:textId="77777777" w:rsidR="00430AF9" w:rsidRPr="00B06F14" w:rsidRDefault="00430AF9" w:rsidP="00D06BD8">
      <w:pPr>
        <w:rPr>
          <w:b/>
        </w:rPr>
      </w:pPr>
    </w:p>
    <w:p w14:paraId="1715AAEC" w14:textId="77777777" w:rsidR="00340400" w:rsidRDefault="00340400" w:rsidP="00D06BD8"/>
    <w:tbl>
      <w:tblPr>
        <w:tblStyle w:val="Tabellenraster"/>
        <w:tblW w:w="5000" w:type="pct"/>
        <w:tblLayout w:type="fixed"/>
        <w:tblLook w:val="04A0" w:firstRow="1" w:lastRow="0" w:firstColumn="1" w:lastColumn="0" w:noHBand="0" w:noVBand="1"/>
      </w:tblPr>
      <w:tblGrid>
        <w:gridCol w:w="817"/>
        <w:gridCol w:w="1694"/>
        <w:gridCol w:w="2274"/>
        <w:gridCol w:w="1702"/>
        <w:gridCol w:w="2801"/>
      </w:tblGrid>
      <w:tr w:rsidR="00430AF9" w:rsidRPr="00E50ECE" w14:paraId="6AABD455" w14:textId="77777777" w:rsidTr="00430AF9">
        <w:tc>
          <w:tcPr>
            <w:tcW w:w="440" w:type="pct"/>
            <w:vAlign w:val="center"/>
          </w:tcPr>
          <w:p w14:paraId="4355CA53" w14:textId="2FFC311C" w:rsidR="00430AF9" w:rsidRPr="00E50ECE" w:rsidRDefault="00430AF9" w:rsidP="00D72D55">
            <w:pPr>
              <w:rPr>
                <w:b/>
              </w:rPr>
            </w:pPr>
            <w:proofErr w:type="spellStart"/>
            <w:r>
              <w:rPr>
                <w:b/>
              </w:rPr>
              <w:t>GeVo</w:t>
            </w:r>
            <w:proofErr w:type="spellEnd"/>
          </w:p>
        </w:tc>
        <w:tc>
          <w:tcPr>
            <w:tcW w:w="912" w:type="pct"/>
            <w:shd w:val="clear" w:color="auto" w:fill="808080" w:themeFill="background1" w:themeFillShade="80"/>
          </w:tcPr>
          <w:p w14:paraId="4D3FA971" w14:textId="77777777" w:rsidR="00430AF9" w:rsidRPr="00E50ECE" w:rsidRDefault="00430AF9" w:rsidP="00D72D55">
            <w:pPr>
              <w:jc w:val="center"/>
              <w:rPr>
                <w:b/>
              </w:rPr>
            </w:pPr>
            <w:r w:rsidRPr="00E50ECE">
              <w:rPr>
                <w:b/>
              </w:rPr>
              <w:t>TD</w:t>
            </w:r>
          </w:p>
        </w:tc>
        <w:tc>
          <w:tcPr>
            <w:tcW w:w="1224" w:type="pct"/>
            <w:shd w:val="clear" w:color="auto" w:fill="4BACC6" w:themeFill="accent5"/>
            <w:vAlign w:val="center"/>
          </w:tcPr>
          <w:p w14:paraId="1E544558" w14:textId="2048073E" w:rsidR="00430AF9" w:rsidRPr="00E50ECE" w:rsidRDefault="00430AF9" w:rsidP="00D72D55">
            <w:pPr>
              <w:jc w:val="center"/>
              <w:rPr>
                <w:b/>
              </w:rPr>
            </w:pPr>
            <w:r>
              <w:rPr>
                <w:b/>
              </w:rPr>
              <w:t>ARK</w:t>
            </w:r>
          </w:p>
        </w:tc>
        <w:tc>
          <w:tcPr>
            <w:tcW w:w="916" w:type="pct"/>
            <w:shd w:val="clear" w:color="auto" w:fill="F79646" w:themeFill="accent6"/>
            <w:vAlign w:val="center"/>
          </w:tcPr>
          <w:p w14:paraId="21F50D06" w14:textId="020FD011" w:rsidR="00430AF9" w:rsidRPr="00430AF9" w:rsidRDefault="00430AF9" w:rsidP="00D72D55">
            <w:pPr>
              <w:jc w:val="center"/>
              <w:rPr>
                <w:b/>
              </w:rPr>
            </w:pPr>
            <w:r>
              <w:rPr>
                <w:b/>
              </w:rPr>
              <w:t>ARF</w:t>
            </w:r>
          </w:p>
        </w:tc>
        <w:tc>
          <w:tcPr>
            <w:tcW w:w="1508" w:type="pct"/>
            <w:shd w:val="clear" w:color="auto" w:fill="FF0000"/>
            <w:vAlign w:val="center"/>
          </w:tcPr>
          <w:p w14:paraId="3CE65085" w14:textId="170CF0BF" w:rsidR="00430AF9" w:rsidRPr="00E50ECE" w:rsidRDefault="00430AF9" w:rsidP="00D72D55">
            <w:pPr>
              <w:jc w:val="center"/>
              <w:rPr>
                <w:b/>
              </w:rPr>
            </w:pPr>
            <w:r>
              <w:rPr>
                <w:b/>
              </w:rPr>
              <w:t>aktivplan</w:t>
            </w:r>
          </w:p>
        </w:tc>
      </w:tr>
      <w:tr w:rsidR="00D34C0F" w:rsidRPr="00E50ECE" w14:paraId="1CB29994" w14:textId="77777777" w:rsidTr="00430AF9">
        <w:trPr>
          <w:cantSplit/>
          <w:trHeight w:val="1134"/>
        </w:trPr>
        <w:tc>
          <w:tcPr>
            <w:tcW w:w="440" w:type="pct"/>
            <w:textDirection w:val="btLr"/>
            <w:vAlign w:val="center"/>
          </w:tcPr>
          <w:p w14:paraId="7BB9CEC3" w14:textId="12213E11" w:rsidR="00D34C0F" w:rsidRPr="002D11F1" w:rsidRDefault="00D34C0F" w:rsidP="002D11F1">
            <w:pPr>
              <w:ind w:left="113" w:right="113"/>
              <w:jc w:val="center"/>
              <w:rPr>
                <w:szCs w:val="22"/>
              </w:rPr>
            </w:pPr>
            <w:r w:rsidRPr="002D11F1">
              <w:rPr>
                <w:b/>
                <w:szCs w:val="22"/>
              </w:rPr>
              <w:t>Erhöhung</w:t>
            </w:r>
          </w:p>
        </w:tc>
        <w:tc>
          <w:tcPr>
            <w:tcW w:w="912" w:type="pct"/>
            <w:shd w:val="clear" w:color="auto" w:fill="D9D9D9" w:themeFill="background1" w:themeFillShade="D9"/>
            <w:vAlign w:val="center"/>
          </w:tcPr>
          <w:p w14:paraId="223DFC9D" w14:textId="77777777" w:rsidR="00D34C0F" w:rsidRPr="00E50ECE" w:rsidRDefault="00D34C0F" w:rsidP="002D11F1">
            <w:pPr>
              <w:jc w:val="center"/>
            </w:pPr>
          </w:p>
        </w:tc>
        <w:tc>
          <w:tcPr>
            <w:tcW w:w="1224" w:type="pct"/>
            <w:shd w:val="clear" w:color="auto" w:fill="DAEEF3" w:themeFill="accent5" w:themeFillTint="33"/>
          </w:tcPr>
          <w:p w14:paraId="774AEC37" w14:textId="77777777" w:rsidR="00D34C0F" w:rsidRPr="00F36688" w:rsidRDefault="00D34C0F" w:rsidP="0081451D">
            <w:pPr>
              <w:jc w:val="center"/>
              <w:rPr>
                <w:sz w:val="18"/>
                <w:szCs w:val="18"/>
              </w:rPr>
            </w:pPr>
            <w:r w:rsidRPr="00F36688">
              <w:rPr>
                <w:sz w:val="18"/>
                <w:szCs w:val="18"/>
              </w:rPr>
              <w:t>Sparbeitragsverhältnis</w:t>
            </w:r>
          </w:p>
          <w:p w14:paraId="1054ECD9" w14:textId="77777777" w:rsidR="00D34C0F" w:rsidRPr="00F36688" w:rsidRDefault="00D34C0F" w:rsidP="0081451D">
            <w:pPr>
              <w:jc w:val="center"/>
              <w:rPr>
                <w:sz w:val="18"/>
                <w:szCs w:val="18"/>
              </w:rPr>
            </w:pPr>
          </w:p>
          <w:p w14:paraId="3F10CA8F" w14:textId="250F05D8" w:rsidR="00D34C0F" w:rsidRPr="00F36688" w:rsidRDefault="00D34C0F" w:rsidP="002D11F1">
            <w:pPr>
              <w:jc w:val="center"/>
              <w:rPr>
                <w:sz w:val="18"/>
                <w:szCs w:val="18"/>
              </w:rPr>
            </w:pPr>
            <w:r w:rsidRPr="00F36688">
              <w:rPr>
                <w:sz w:val="18"/>
                <w:szCs w:val="18"/>
              </w:rPr>
              <w:t>min(Summe Sparbeiträge neu/Summe Sparbeiträge alt * bisheriges Garanti</w:t>
            </w:r>
            <w:r w:rsidRPr="00F36688">
              <w:rPr>
                <w:sz w:val="18"/>
                <w:szCs w:val="18"/>
              </w:rPr>
              <w:t>e</w:t>
            </w:r>
            <w:r w:rsidRPr="00F36688">
              <w:rPr>
                <w:sz w:val="18"/>
                <w:szCs w:val="18"/>
              </w:rPr>
              <w:t>kapital; Beitragssumme neu);</w:t>
            </w:r>
          </w:p>
        </w:tc>
        <w:tc>
          <w:tcPr>
            <w:tcW w:w="916" w:type="pct"/>
            <w:shd w:val="clear" w:color="auto" w:fill="FDE9D9" w:themeFill="accent6" w:themeFillTint="33"/>
          </w:tcPr>
          <w:p w14:paraId="57827FAE" w14:textId="77777777" w:rsidR="00D34C0F" w:rsidRDefault="00D34C0F" w:rsidP="002D11F1">
            <w:pPr>
              <w:jc w:val="center"/>
              <w:rPr>
                <w:sz w:val="18"/>
                <w:szCs w:val="18"/>
              </w:rPr>
            </w:pPr>
          </w:p>
          <w:p w14:paraId="44691A2A" w14:textId="77777777" w:rsidR="00D34C0F" w:rsidRDefault="00D34C0F" w:rsidP="002D11F1">
            <w:pPr>
              <w:jc w:val="center"/>
              <w:rPr>
                <w:sz w:val="18"/>
                <w:szCs w:val="18"/>
              </w:rPr>
            </w:pPr>
          </w:p>
          <w:p w14:paraId="02379A48" w14:textId="0F1DA2F0" w:rsidR="00D34C0F" w:rsidRPr="00F36688" w:rsidRDefault="00D34C0F" w:rsidP="002D11F1">
            <w:pPr>
              <w:jc w:val="center"/>
              <w:rPr>
                <w:sz w:val="18"/>
                <w:szCs w:val="18"/>
              </w:rPr>
            </w:pPr>
            <w:r>
              <w:rPr>
                <w:sz w:val="18"/>
                <w:szCs w:val="18"/>
              </w:rPr>
              <w:t>-</w:t>
            </w:r>
          </w:p>
        </w:tc>
        <w:tc>
          <w:tcPr>
            <w:tcW w:w="1508" w:type="pct"/>
            <w:shd w:val="clear" w:color="auto" w:fill="F2DBDB" w:themeFill="accent2" w:themeFillTint="33"/>
          </w:tcPr>
          <w:p w14:paraId="35738602" w14:textId="77777777" w:rsidR="00D34C0F" w:rsidRPr="00F36688" w:rsidRDefault="00D34C0F" w:rsidP="00B7595C">
            <w:pPr>
              <w:jc w:val="center"/>
              <w:rPr>
                <w:sz w:val="18"/>
                <w:szCs w:val="18"/>
              </w:rPr>
            </w:pPr>
            <w:r w:rsidRPr="00F36688">
              <w:rPr>
                <w:sz w:val="18"/>
                <w:szCs w:val="18"/>
              </w:rPr>
              <w:t>gemäß Restlaufzeit</w:t>
            </w:r>
          </w:p>
          <w:p w14:paraId="2BE8C8A7" w14:textId="77777777" w:rsidR="00D34C0F" w:rsidRPr="00F36688" w:rsidRDefault="00D34C0F" w:rsidP="00B7595C">
            <w:pPr>
              <w:jc w:val="center"/>
              <w:rPr>
                <w:sz w:val="18"/>
                <w:szCs w:val="18"/>
              </w:rPr>
            </w:pPr>
          </w:p>
          <w:p w14:paraId="20A95F1D" w14:textId="1C6684EA" w:rsidR="00D34C0F" w:rsidRPr="00F36688" w:rsidRDefault="00D34C0F" w:rsidP="00B7595C">
            <w:pPr>
              <w:jc w:val="center"/>
              <w:rPr>
                <w:sz w:val="18"/>
                <w:szCs w:val="18"/>
              </w:rPr>
            </w:pPr>
            <w:r w:rsidRPr="00F36688">
              <w:rPr>
                <w:sz w:val="18"/>
                <w:szCs w:val="18"/>
              </w:rPr>
              <w:t>Wie Neuvertrag (analog Dyn</w:t>
            </w:r>
            <w:r w:rsidRPr="00F36688">
              <w:rPr>
                <w:sz w:val="18"/>
                <w:szCs w:val="18"/>
              </w:rPr>
              <w:t>a</w:t>
            </w:r>
            <w:r w:rsidRPr="00F36688">
              <w:rPr>
                <w:sz w:val="18"/>
                <w:szCs w:val="18"/>
              </w:rPr>
              <w:t>mik)</w:t>
            </w:r>
          </w:p>
        </w:tc>
      </w:tr>
      <w:tr w:rsidR="00D34C0F" w:rsidRPr="00E50ECE" w14:paraId="732AD903" w14:textId="77777777" w:rsidTr="00430AF9">
        <w:trPr>
          <w:cantSplit/>
          <w:trHeight w:val="1134"/>
        </w:trPr>
        <w:tc>
          <w:tcPr>
            <w:tcW w:w="440" w:type="pct"/>
            <w:textDirection w:val="btLr"/>
            <w:vAlign w:val="center"/>
          </w:tcPr>
          <w:p w14:paraId="7C1C18BF" w14:textId="20FEE90B" w:rsidR="00D34C0F" w:rsidRPr="002D11F1" w:rsidRDefault="00D34C0F" w:rsidP="002D11F1">
            <w:pPr>
              <w:ind w:left="113" w:right="113"/>
              <w:jc w:val="center"/>
              <w:rPr>
                <w:szCs w:val="22"/>
              </w:rPr>
            </w:pPr>
            <w:r w:rsidRPr="002D11F1">
              <w:rPr>
                <w:b/>
                <w:szCs w:val="22"/>
              </w:rPr>
              <w:t>Laufzeitverläng</w:t>
            </w:r>
            <w:r w:rsidRPr="002D11F1">
              <w:rPr>
                <w:b/>
                <w:szCs w:val="22"/>
              </w:rPr>
              <w:t>e</w:t>
            </w:r>
            <w:r w:rsidRPr="002D11F1">
              <w:rPr>
                <w:b/>
                <w:szCs w:val="22"/>
              </w:rPr>
              <w:t>rung</w:t>
            </w:r>
          </w:p>
        </w:tc>
        <w:tc>
          <w:tcPr>
            <w:tcW w:w="912" w:type="pct"/>
            <w:shd w:val="clear" w:color="auto" w:fill="D9D9D9" w:themeFill="background1" w:themeFillShade="D9"/>
            <w:vAlign w:val="center"/>
          </w:tcPr>
          <w:p w14:paraId="5CEE51AB" w14:textId="77777777" w:rsidR="00D34C0F" w:rsidRPr="00E50ECE" w:rsidRDefault="00D34C0F" w:rsidP="002D11F1">
            <w:pPr>
              <w:jc w:val="center"/>
            </w:pPr>
          </w:p>
        </w:tc>
        <w:tc>
          <w:tcPr>
            <w:tcW w:w="1224" w:type="pct"/>
            <w:shd w:val="clear" w:color="auto" w:fill="DAEEF3" w:themeFill="accent5" w:themeFillTint="33"/>
          </w:tcPr>
          <w:p w14:paraId="173E7C52" w14:textId="77777777" w:rsidR="00D34C0F" w:rsidRPr="00F36688" w:rsidRDefault="00D34C0F" w:rsidP="0081451D">
            <w:pPr>
              <w:jc w:val="center"/>
              <w:rPr>
                <w:sz w:val="18"/>
                <w:szCs w:val="18"/>
              </w:rPr>
            </w:pPr>
            <w:r w:rsidRPr="00F36688">
              <w:rPr>
                <w:sz w:val="18"/>
                <w:szCs w:val="18"/>
              </w:rPr>
              <w:t xml:space="preserve">Sparbeitragsverhältnis </w:t>
            </w:r>
          </w:p>
          <w:p w14:paraId="53340897" w14:textId="77777777" w:rsidR="00D34C0F" w:rsidRPr="00F36688" w:rsidRDefault="00D34C0F" w:rsidP="0081451D">
            <w:pPr>
              <w:jc w:val="center"/>
              <w:rPr>
                <w:sz w:val="18"/>
                <w:szCs w:val="18"/>
              </w:rPr>
            </w:pPr>
          </w:p>
          <w:p w14:paraId="3DC00349" w14:textId="0E3A688B" w:rsidR="00D34C0F" w:rsidRPr="00F36688" w:rsidRDefault="00D34C0F" w:rsidP="005731B6">
            <w:pPr>
              <w:jc w:val="center"/>
              <w:rPr>
                <w:sz w:val="18"/>
                <w:szCs w:val="18"/>
              </w:rPr>
            </w:pPr>
            <w:r w:rsidRPr="00F36688">
              <w:rPr>
                <w:sz w:val="18"/>
                <w:szCs w:val="18"/>
              </w:rPr>
              <w:t>min(Summe Sparbeiträge neu/Summe Sparbeiträge alt * bisheriges Garanti</w:t>
            </w:r>
            <w:r w:rsidRPr="00F36688">
              <w:rPr>
                <w:sz w:val="18"/>
                <w:szCs w:val="18"/>
              </w:rPr>
              <w:t>e</w:t>
            </w:r>
            <w:r w:rsidRPr="00F36688">
              <w:rPr>
                <w:sz w:val="18"/>
                <w:szCs w:val="18"/>
              </w:rPr>
              <w:t>kapital; Beitragssumme neu);</w:t>
            </w:r>
          </w:p>
        </w:tc>
        <w:tc>
          <w:tcPr>
            <w:tcW w:w="916" w:type="pct"/>
            <w:shd w:val="clear" w:color="auto" w:fill="FDE9D9" w:themeFill="accent6" w:themeFillTint="33"/>
          </w:tcPr>
          <w:p w14:paraId="7F009751" w14:textId="77777777" w:rsidR="00D34C0F" w:rsidRDefault="00D34C0F" w:rsidP="002D11F1">
            <w:pPr>
              <w:jc w:val="center"/>
              <w:rPr>
                <w:sz w:val="18"/>
                <w:szCs w:val="18"/>
              </w:rPr>
            </w:pPr>
          </w:p>
          <w:p w14:paraId="54B9FF3A" w14:textId="77777777" w:rsidR="00D34C0F" w:rsidRDefault="00D34C0F" w:rsidP="002D11F1">
            <w:pPr>
              <w:jc w:val="center"/>
              <w:rPr>
                <w:sz w:val="18"/>
                <w:szCs w:val="18"/>
              </w:rPr>
            </w:pPr>
          </w:p>
          <w:p w14:paraId="7E813732" w14:textId="77777777" w:rsidR="00D34C0F" w:rsidRDefault="00D34C0F" w:rsidP="002D11F1">
            <w:pPr>
              <w:jc w:val="center"/>
              <w:rPr>
                <w:sz w:val="18"/>
                <w:szCs w:val="18"/>
              </w:rPr>
            </w:pPr>
          </w:p>
          <w:p w14:paraId="3E2F8548" w14:textId="77777777" w:rsidR="00D34C0F" w:rsidRDefault="00D34C0F" w:rsidP="002D11F1">
            <w:pPr>
              <w:jc w:val="center"/>
              <w:rPr>
                <w:sz w:val="18"/>
                <w:szCs w:val="18"/>
              </w:rPr>
            </w:pPr>
          </w:p>
          <w:p w14:paraId="0A4ACC28" w14:textId="4018E842" w:rsidR="00D34C0F" w:rsidRPr="00F36688" w:rsidRDefault="00D34C0F" w:rsidP="002D11F1">
            <w:pPr>
              <w:jc w:val="center"/>
              <w:rPr>
                <w:sz w:val="18"/>
                <w:szCs w:val="18"/>
              </w:rPr>
            </w:pPr>
            <w:r>
              <w:rPr>
                <w:sz w:val="18"/>
                <w:szCs w:val="18"/>
              </w:rPr>
              <w:t>-</w:t>
            </w:r>
          </w:p>
        </w:tc>
        <w:tc>
          <w:tcPr>
            <w:tcW w:w="1508" w:type="pct"/>
            <w:shd w:val="clear" w:color="auto" w:fill="F2DBDB" w:themeFill="accent2" w:themeFillTint="33"/>
          </w:tcPr>
          <w:p w14:paraId="3068D566" w14:textId="77777777" w:rsidR="00D34C0F" w:rsidRPr="00F36688" w:rsidRDefault="00D34C0F" w:rsidP="00B7595C">
            <w:pPr>
              <w:rPr>
                <w:sz w:val="18"/>
                <w:szCs w:val="18"/>
              </w:rPr>
            </w:pPr>
            <w:r w:rsidRPr="00F36688">
              <w:rPr>
                <w:sz w:val="18"/>
                <w:szCs w:val="18"/>
              </w:rPr>
              <w:t>Wie Neuvertrag gemäß Res</w:t>
            </w:r>
            <w:r w:rsidRPr="00F36688">
              <w:rPr>
                <w:sz w:val="18"/>
                <w:szCs w:val="18"/>
              </w:rPr>
              <w:t>t</w:t>
            </w:r>
            <w:r w:rsidRPr="00F36688">
              <w:rPr>
                <w:sz w:val="18"/>
                <w:szCs w:val="18"/>
              </w:rPr>
              <w:t>laufzeit, falls gleichzeitig die Zahldauer verkürzt wird, sonst keine Veränderung;</w:t>
            </w:r>
          </w:p>
          <w:p w14:paraId="3ACD5B0D" w14:textId="40CF7BA7" w:rsidR="00D34C0F" w:rsidRPr="00F36688" w:rsidRDefault="00D34C0F" w:rsidP="00B7595C">
            <w:pPr>
              <w:jc w:val="center"/>
              <w:rPr>
                <w:sz w:val="18"/>
                <w:szCs w:val="18"/>
              </w:rPr>
            </w:pPr>
            <w:r w:rsidRPr="00F36688">
              <w:rPr>
                <w:sz w:val="18"/>
                <w:szCs w:val="18"/>
              </w:rPr>
              <w:t>Garantieverlust bei Abruf zum ursprünglichen Rentenbeginn kann über Umsetzung der Ve</w:t>
            </w:r>
            <w:r w:rsidRPr="00F36688">
              <w:rPr>
                <w:sz w:val="18"/>
                <w:szCs w:val="18"/>
              </w:rPr>
              <w:t>r</w:t>
            </w:r>
            <w:r w:rsidRPr="00F36688">
              <w:rPr>
                <w:sz w:val="18"/>
                <w:szCs w:val="18"/>
              </w:rPr>
              <w:t>längerung erst bei Vertragsa</w:t>
            </w:r>
            <w:r w:rsidRPr="00F36688">
              <w:rPr>
                <w:sz w:val="18"/>
                <w:szCs w:val="18"/>
              </w:rPr>
              <w:t>b</w:t>
            </w:r>
            <w:r w:rsidRPr="00F36688">
              <w:rPr>
                <w:sz w:val="18"/>
                <w:szCs w:val="18"/>
              </w:rPr>
              <w:t>lauf verhindert werden (aber nicht praktikabel)</w:t>
            </w:r>
          </w:p>
        </w:tc>
      </w:tr>
      <w:tr w:rsidR="00D34C0F" w:rsidRPr="00E50ECE" w14:paraId="21567A13" w14:textId="77777777" w:rsidTr="00430AF9">
        <w:trPr>
          <w:cantSplit/>
          <w:trHeight w:val="1134"/>
        </w:trPr>
        <w:tc>
          <w:tcPr>
            <w:tcW w:w="440" w:type="pct"/>
            <w:textDirection w:val="btLr"/>
            <w:vAlign w:val="center"/>
          </w:tcPr>
          <w:p w14:paraId="14424D0D" w14:textId="6E3F1B18" w:rsidR="00D34C0F" w:rsidRPr="002D11F1" w:rsidRDefault="00D34C0F" w:rsidP="002D11F1">
            <w:pPr>
              <w:ind w:left="113" w:right="113"/>
              <w:jc w:val="center"/>
              <w:rPr>
                <w:szCs w:val="22"/>
              </w:rPr>
            </w:pPr>
            <w:r w:rsidRPr="002D11F1">
              <w:rPr>
                <w:b/>
                <w:szCs w:val="22"/>
              </w:rPr>
              <w:t>Laufzei</w:t>
            </w:r>
            <w:r w:rsidRPr="002D11F1">
              <w:rPr>
                <w:b/>
                <w:szCs w:val="22"/>
              </w:rPr>
              <w:t>t</w:t>
            </w:r>
            <w:r w:rsidRPr="002D11F1">
              <w:rPr>
                <w:b/>
                <w:szCs w:val="22"/>
              </w:rPr>
              <w:t>verkürzung</w:t>
            </w:r>
          </w:p>
        </w:tc>
        <w:tc>
          <w:tcPr>
            <w:tcW w:w="912" w:type="pct"/>
            <w:shd w:val="clear" w:color="auto" w:fill="D9D9D9" w:themeFill="background1" w:themeFillShade="D9"/>
            <w:vAlign w:val="center"/>
          </w:tcPr>
          <w:p w14:paraId="4E929682" w14:textId="77777777" w:rsidR="00D34C0F" w:rsidRPr="00E50ECE" w:rsidRDefault="00D34C0F" w:rsidP="002D11F1">
            <w:pPr>
              <w:jc w:val="center"/>
            </w:pPr>
          </w:p>
        </w:tc>
        <w:tc>
          <w:tcPr>
            <w:tcW w:w="1224" w:type="pct"/>
            <w:shd w:val="clear" w:color="auto" w:fill="DAEEF3" w:themeFill="accent5" w:themeFillTint="33"/>
          </w:tcPr>
          <w:p w14:paraId="71C94E3F" w14:textId="77777777" w:rsidR="00D34C0F" w:rsidRPr="00F36688" w:rsidRDefault="00D34C0F" w:rsidP="0081451D">
            <w:pPr>
              <w:jc w:val="center"/>
              <w:rPr>
                <w:sz w:val="18"/>
                <w:szCs w:val="18"/>
              </w:rPr>
            </w:pPr>
            <w:r w:rsidRPr="00F36688">
              <w:rPr>
                <w:sz w:val="18"/>
                <w:szCs w:val="18"/>
              </w:rPr>
              <w:t xml:space="preserve">Sparbeitragsverhältnis </w:t>
            </w:r>
          </w:p>
          <w:p w14:paraId="52CBB81A" w14:textId="77777777" w:rsidR="00D34C0F" w:rsidRPr="00F36688" w:rsidRDefault="00D34C0F" w:rsidP="0081451D">
            <w:pPr>
              <w:jc w:val="center"/>
              <w:rPr>
                <w:sz w:val="18"/>
                <w:szCs w:val="18"/>
              </w:rPr>
            </w:pPr>
          </w:p>
          <w:p w14:paraId="68A4C833" w14:textId="6C62A8F7" w:rsidR="00D34C0F" w:rsidRPr="00F36688" w:rsidRDefault="00D34C0F" w:rsidP="002D11F1">
            <w:pPr>
              <w:jc w:val="center"/>
              <w:rPr>
                <w:sz w:val="18"/>
                <w:szCs w:val="18"/>
              </w:rPr>
            </w:pPr>
            <w:r w:rsidRPr="00F36688">
              <w:rPr>
                <w:sz w:val="18"/>
                <w:szCs w:val="18"/>
              </w:rPr>
              <w:t>min(Summe Sparbeiträge neu/Summe Sparbeiträge alt * bisheriges Garanti</w:t>
            </w:r>
            <w:r w:rsidRPr="00F36688">
              <w:rPr>
                <w:sz w:val="18"/>
                <w:szCs w:val="18"/>
              </w:rPr>
              <w:t>e</w:t>
            </w:r>
            <w:r w:rsidRPr="00F36688">
              <w:rPr>
                <w:sz w:val="18"/>
                <w:szCs w:val="18"/>
              </w:rPr>
              <w:t>kapital; Beitragssumme neu);</w:t>
            </w:r>
          </w:p>
        </w:tc>
        <w:tc>
          <w:tcPr>
            <w:tcW w:w="916" w:type="pct"/>
            <w:shd w:val="clear" w:color="auto" w:fill="FDE9D9" w:themeFill="accent6" w:themeFillTint="33"/>
          </w:tcPr>
          <w:p w14:paraId="1693024C" w14:textId="77777777" w:rsidR="00D34C0F" w:rsidRDefault="00D34C0F" w:rsidP="00B7595C">
            <w:pPr>
              <w:jc w:val="center"/>
              <w:rPr>
                <w:sz w:val="18"/>
                <w:szCs w:val="18"/>
              </w:rPr>
            </w:pPr>
          </w:p>
          <w:p w14:paraId="20CBDAAE" w14:textId="77777777" w:rsidR="00D34C0F" w:rsidRDefault="00D34C0F" w:rsidP="00B7595C">
            <w:pPr>
              <w:jc w:val="center"/>
              <w:rPr>
                <w:sz w:val="18"/>
                <w:szCs w:val="18"/>
              </w:rPr>
            </w:pPr>
          </w:p>
          <w:p w14:paraId="4790FA1C" w14:textId="77777777" w:rsidR="00D34C0F" w:rsidRDefault="00D34C0F" w:rsidP="00B7595C">
            <w:pPr>
              <w:jc w:val="center"/>
              <w:rPr>
                <w:sz w:val="18"/>
                <w:szCs w:val="18"/>
              </w:rPr>
            </w:pPr>
          </w:p>
          <w:p w14:paraId="14A1379A" w14:textId="1FD7E728" w:rsidR="00D34C0F" w:rsidRPr="00F36688" w:rsidRDefault="00D34C0F" w:rsidP="00B7595C">
            <w:pPr>
              <w:jc w:val="center"/>
              <w:rPr>
                <w:sz w:val="18"/>
                <w:szCs w:val="18"/>
              </w:rPr>
            </w:pPr>
            <w:r>
              <w:rPr>
                <w:sz w:val="18"/>
                <w:szCs w:val="18"/>
              </w:rPr>
              <w:t>-</w:t>
            </w:r>
          </w:p>
        </w:tc>
        <w:tc>
          <w:tcPr>
            <w:tcW w:w="1508" w:type="pct"/>
            <w:shd w:val="clear" w:color="auto" w:fill="F2DBDB" w:themeFill="accent2" w:themeFillTint="33"/>
          </w:tcPr>
          <w:p w14:paraId="0B143589" w14:textId="15D67504" w:rsidR="00D34C0F" w:rsidRPr="00F36688" w:rsidRDefault="00D34C0F" w:rsidP="002D11F1">
            <w:pPr>
              <w:jc w:val="center"/>
              <w:rPr>
                <w:sz w:val="18"/>
                <w:szCs w:val="18"/>
              </w:rPr>
            </w:pPr>
            <w:r w:rsidRPr="00F36688">
              <w:rPr>
                <w:sz w:val="18"/>
                <w:szCs w:val="18"/>
              </w:rPr>
              <w:t>Sparbeitragsverhältnis, falls gleichzeitig die Zahldauer ve</w:t>
            </w:r>
            <w:r w:rsidRPr="00F36688">
              <w:rPr>
                <w:sz w:val="18"/>
                <w:szCs w:val="18"/>
              </w:rPr>
              <w:t>r</w:t>
            </w:r>
            <w:r w:rsidRPr="00F36688">
              <w:rPr>
                <w:sz w:val="18"/>
                <w:szCs w:val="18"/>
              </w:rPr>
              <w:t>kürzt wird, sonst keine Veränd</w:t>
            </w:r>
            <w:r w:rsidRPr="00F36688">
              <w:rPr>
                <w:sz w:val="18"/>
                <w:szCs w:val="18"/>
              </w:rPr>
              <w:t>e</w:t>
            </w:r>
            <w:r w:rsidRPr="00F36688">
              <w:rPr>
                <w:sz w:val="18"/>
                <w:szCs w:val="18"/>
              </w:rPr>
              <w:t>rung;</w:t>
            </w:r>
            <w:r w:rsidRPr="00F36688">
              <w:rPr>
                <w:sz w:val="18"/>
                <w:szCs w:val="18"/>
              </w:rPr>
              <w:br/>
              <w:t>Umgang mit Verkürzungen auf unter 20 Jahre noch offen</w:t>
            </w:r>
          </w:p>
        </w:tc>
      </w:tr>
    </w:tbl>
    <w:p w14:paraId="44FD901F" w14:textId="60C1879A" w:rsidR="00D06BD8" w:rsidRPr="005731B6" w:rsidRDefault="00D06BD8" w:rsidP="00D06BD8">
      <w:pPr>
        <w:rPr>
          <w:color w:val="FF0000"/>
        </w:rPr>
      </w:pPr>
    </w:p>
    <w:p w14:paraId="7417FB1A" w14:textId="77777777" w:rsidR="00BA4165" w:rsidRDefault="00BA4165" w:rsidP="00D06BD8"/>
    <w:p w14:paraId="153E3BF3" w14:textId="77777777" w:rsidR="00D06BD8" w:rsidRDefault="00D06BD8" w:rsidP="00D06BD8">
      <w:r>
        <w:rPr>
          <w:b/>
        </w:rPr>
        <w:t xml:space="preserve">Hinweise zur </w:t>
      </w:r>
      <w:r w:rsidRPr="006A0535">
        <w:rPr>
          <w:b/>
        </w:rPr>
        <w:t>Laufzeitverkürzung</w:t>
      </w:r>
      <w:r>
        <w:t>: Bei allen Risikoträgern soll die Laufzeitverkürzung nur im Ausnahmefall durchgeführt werden, da durch diesen GeVo eine größere Garantie als der garantierte Rückkaufswert zu einem Zeitpunkt vor dem ursprünglich vereinbarten Renten</w:t>
      </w:r>
      <w:r w:rsidRPr="00FE21B0">
        <w:t>b</w:t>
      </w:r>
      <w:r w:rsidRPr="00FE21B0">
        <w:t>e</w:t>
      </w:r>
      <w:r w:rsidRPr="00FE21B0">
        <w:t xml:space="preserve">ginn </w:t>
      </w:r>
      <w:r>
        <w:t>entsteht.</w:t>
      </w:r>
    </w:p>
    <w:p w14:paraId="49644D5D" w14:textId="77777777" w:rsidR="00AE0629" w:rsidRPr="002E1AF8" w:rsidRDefault="00AE0629" w:rsidP="00D06BD8"/>
    <w:p w14:paraId="0F8E893C" w14:textId="27F8D2E3" w:rsidR="00D06BD8" w:rsidRPr="00AE0629" w:rsidRDefault="00D06BD8" w:rsidP="00D06BD8">
      <w:pPr>
        <w:rPr>
          <w:b/>
          <w:sz w:val="18"/>
          <w:szCs w:val="18"/>
        </w:rPr>
      </w:pPr>
      <w:r w:rsidRPr="00AE0629">
        <w:rPr>
          <w:b/>
          <w:sz w:val="18"/>
          <w:szCs w:val="18"/>
        </w:rPr>
        <w:t>Motive bei der Festlegung</w:t>
      </w:r>
      <w:r w:rsidR="00AE0629" w:rsidRPr="00AE0629">
        <w:rPr>
          <w:b/>
          <w:sz w:val="18"/>
          <w:szCs w:val="18"/>
        </w:rPr>
        <w:t xml:space="preserve"> (aus Projekt Moderne Klassik)</w:t>
      </w:r>
      <w:r w:rsidRPr="00AE0629">
        <w:rPr>
          <w:b/>
          <w:sz w:val="18"/>
          <w:szCs w:val="18"/>
        </w:rPr>
        <w:t xml:space="preserve"> </w:t>
      </w:r>
    </w:p>
    <w:p w14:paraId="6A337FDC" w14:textId="77777777" w:rsidR="00D06BD8" w:rsidRPr="00AE0629" w:rsidRDefault="00D06BD8" w:rsidP="009E681E">
      <w:pPr>
        <w:pStyle w:val="Listenabsatz"/>
        <w:numPr>
          <w:ilvl w:val="0"/>
          <w:numId w:val="7"/>
        </w:numPr>
        <w:spacing w:after="180"/>
        <w:rPr>
          <w:b/>
          <w:color w:val="1F497D" w:themeColor="text2"/>
          <w:sz w:val="18"/>
          <w:szCs w:val="18"/>
        </w:rPr>
      </w:pPr>
      <w:r w:rsidRPr="00AE0629">
        <w:rPr>
          <w:b/>
          <w:sz w:val="18"/>
          <w:szCs w:val="18"/>
        </w:rPr>
        <w:t xml:space="preserve">HLV: </w:t>
      </w:r>
      <w:r w:rsidRPr="00AE0629">
        <w:rPr>
          <w:sz w:val="18"/>
          <w:szCs w:val="18"/>
        </w:rPr>
        <w:t>Aufgrund der technischen Gegebenheiten können Vertragsanpassungen häufig über mehrere G</w:t>
      </w:r>
      <w:r w:rsidRPr="00AE0629">
        <w:rPr>
          <w:sz w:val="18"/>
          <w:szCs w:val="18"/>
        </w:rPr>
        <w:t>e</w:t>
      </w:r>
      <w:r w:rsidRPr="00AE0629">
        <w:rPr>
          <w:sz w:val="18"/>
          <w:szCs w:val="18"/>
        </w:rPr>
        <w:t>schäftsvorfälle durchgeführt werden. Zudem gibt es universelle Geschäftsvorfälle, die für mehrere Zw</w:t>
      </w:r>
      <w:r w:rsidRPr="00AE0629">
        <w:rPr>
          <w:sz w:val="18"/>
          <w:szCs w:val="18"/>
        </w:rPr>
        <w:t>e</w:t>
      </w:r>
      <w:r w:rsidRPr="00AE0629">
        <w:rPr>
          <w:sz w:val="18"/>
          <w:szCs w:val="18"/>
        </w:rPr>
        <w:t xml:space="preserve">cke genutzt werden können (z.B. zur Prämienerhöhung </w:t>
      </w:r>
      <w:r w:rsidRPr="00AE0629">
        <w:rPr>
          <w:color w:val="1F497D" w:themeColor="text2"/>
          <w:sz w:val="18"/>
          <w:szCs w:val="18"/>
          <w:u w:val="single"/>
        </w:rPr>
        <w:t>und</w:t>
      </w:r>
      <w:r w:rsidRPr="00AE0629">
        <w:rPr>
          <w:sz w:val="18"/>
          <w:szCs w:val="18"/>
        </w:rPr>
        <w:t xml:space="preserve"> Laufzeitverlängerung etc.). Daher wird ein universal einsetzbares Verfahren bevorzugt. Dieses („Verhältnis der Sparprämien“) wird für alle hier b</w:t>
      </w:r>
      <w:r w:rsidRPr="00AE0629">
        <w:rPr>
          <w:sz w:val="18"/>
          <w:szCs w:val="18"/>
        </w:rPr>
        <w:t>e</w:t>
      </w:r>
      <w:r w:rsidRPr="00AE0629">
        <w:rPr>
          <w:sz w:val="18"/>
          <w:szCs w:val="18"/>
        </w:rPr>
        <w:t>schriebenen Geschäftsvorfälle außer den Zuzahlungen genutzt. Da Zuzahlungen bereits bei den übrigen Produkten von HDI in einem separaten Investitionsbaustein geführt werden, ist auch hier eine separate Behandlung sinnvoll.</w:t>
      </w:r>
    </w:p>
    <w:p w14:paraId="54BD1C8C" w14:textId="77777777" w:rsidR="00D06BD8" w:rsidRPr="00AE0629" w:rsidRDefault="00D06BD8" w:rsidP="00D06BD8">
      <w:pPr>
        <w:pStyle w:val="Listenabsatz"/>
        <w:rPr>
          <w:b/>
          <w:color w:val="1F497D" w:themeColor="text2"/>
          <w:sz w:val="18"/>
          <w:szCs w:val="18"/>
        </w:rPr>
      </w:pPr>
    </w:p>
    <w:p w14:paraId="75FD09D6" w14:textId="77777777" w:rsidR="00D06BD8" w:rsidRPr="00AE0629" w:rsidRDefault="00D06BD8" w:rsidP="009E681E">
      <w:pPr>
        <w:pStyle w:val="Listenabsatz"/>
        <w:numPr>
          <w:ilvl w:val="0"/>
          <w:numId w:val="7"/>
        </w:numPr>
        <w:spacing w:after="180"/>
        <w:rPr>
          <w:b/>
          <w:color w:val="1F497D" w:themeColor="text2"/>
          <w:sz w:val="18"/>
          <w:szCs w:val="18"/>
        </w:rPr>
      </w:pPr>
      <w:r w:rsidRPr="00AE0629">
        <w:rPr>
          <w:b/>
          <w:sz w:val="18"/>
          <w:szCs w:val="18"/>
        </w:rPr>
        <w:t xml:space="preserve">TAL: </w:t>
      </w:r>
      <w:r w:rsidRPr="00AE0629">
        <w:rPr>
          <w:sz w:val="18"/>
          <w:szCs w:val="18"/>
        </w:rPr>
        <w:t>Ziel ist, ein Verfahren zu haben, welches für möglichst viele Geschäftsvorfälle verwendet werden kann. Mit dem Verfahren „Verhältnis der Sparbeiträge“ werden viele Geschäftsvorfälle abgedeckt. Für Laufzeitverkürzungen, Laufzeitverlängerungen und Hinausschieben des Rentenbeginns soll dieses Ve</w:t>
      </w:r>
      <w:r w:rsidRPr="00AE0629">
        <w:rPr>
          <w:sz w:val="18"/>
          <w:szCs w:val="18"/>
        </w:rPr>
        <w:t>r</w:t>
      </w:r>
      <w:r w:rsidRPr="00AE0629">
        <w:rPr>
          <w:sz w:val="18"/>
          <w:szCs w:val="18"/>
        </w:rPr>
        <w:t>fahren jedoch nicht verwendet werden, da die endfällige Garantie weiterhin zu 100% garantiert wäre, was aber in diesen Fällen nicht immer sinnvoll ist. Für Verlegungen des Rentenbeginns ist daher eine Erhöhung der endfälligen Garantie um die Summe der zusätzliche Sparbeiträge vorgesehen. Für Lau</w:t>
      </w:r>
      <w:r w:rsidRPr="00AE0629">
        <w:rPr>
          <w:sz w:val="18"/>
          <w:szCs w:val="18"/>
        </w:rPr>
        <w:t>f</w:t>
      </w:r>
      <w:r w:rsidRPr="00AE0629">
        <w:rPr>
          <w:sz w:val="18"/>
          <w:szCs w:val="18"/>
        </w:rPr>
        <w:t>zeitänderungen ist noch ein geeignetes Verfahren zu bestimmen.</w:t>
      </w:r>
    </w:p>
    <w:p w14:paraId="076F54ED" w14:textId="77777777" w:rsidR="00D06BD8" w:rsidRPr="00AE0629" w:rsidRDefault="00D06BD8" w:rsidP="00D06BD8">
      <w:pPr>
        <w:pStyle w:val="Listenabsatz"/>
        <w:rPr>
          <w:b/>
          <w:color w:val="1F497D" w:themeColor="text2"/>
          <w:sz w:val="18"/>
          <w:szCs w:val="18"/>
        </w:rPr>
      </w:pPr>
    </w:p>
    <w:p w14:paraId="56914FD5" w14:textId="111F9A60" w:rsidR="00D06BD8" w:rsidRPr="00AE0629" w:rsidRDefault="00D06BD8" w:rsidP="009E681E">
      <w:pPr>
        <w:pStyle w:val="Listenabsatz"/>
        <w:numPr>
          <w:ilvl w:val="0"/>
          <w:numId w:val="7"/>
        </w:numPr>
        <w:spacing w:after="180"/>
        <w:ind w:hanging="288"/>
        <w:rPr>
          <w:b/>
          <w:sz w:val="18"/>
          <w:szCs w:val="18"/>
        </w:rPr>
      </w:pPr>
      <w:r w:rsidRPr="00AE0629">
        <w:rPr>
          <w:b/>
          <w:sz w:val="18"/>
          <w:szCs w:val="18"/>
        </w:rPr>
        <w:t xml:space="preserve">PBL: </w:t>
      </w:r>
      <w:r w:rsidRPr="00AE0629">
        <w:rPr>
          <w:sz w:val="18"/>
          <w:szCs w:val="18"/>
        </w:rPr>
        <w:t>Die Festlegung und Umsetzung der Geschäftsvorfälle erfolgte zeitlich bedingt schon in einem rel</w:t>
      </w:r>
      <w:r w:rsidRPr="00AE0629">
        <w:rPr>
          <w:sz w:val="18"/>
          <w:szCs w:val="18"/>
        </w:rPr>
        <w:t>a</w:t>
      </w:r>
      <w:r w:rsidRPr="00AE0629">
        <w:rPr>
          <w:sz w:val="18"/>
          <w:szCs w:val="18"/>
        </w:rPr>
        <w:t>tiv frühen Stadium, so dass die Vorgehensweise der PBL nicht mit der der anderen Gesellschaften ve</w:t>
      </w:r>
      <w:r w:rsidRPr="00AE0629">
        <w:rPr>
          <w:sz w:val="18"/>
          <w:szCs w:val="18"/>
        </w:rPr>
        <w:t>r</w:t>
      </w:r>
      <w:r w:rsidRPr="00AE0629">
        <w:rPr>
          <w:sz w:val="18"/>
          <w:szCs w:val="18"/>
        </w:rPr>
        <w:t>gleichbar ist. Die grundsätzliche Idee ist, die sich aus zukünftigen Beiträgen ergebende endfällige G</w:t>
      </w:r>
      <w:r w:rsidRPr="00AE0629">
        <w:rPr>
          <w:sz w:val="18"/>
          <w:szCs w:val="18"/>
        </w:rPr>
        <w:t>a</w:t>
      </w:r>
      <w:r w:rsidRPr="00AE0629">
        <w:rPr>
          <w:sz w:val="18"/>
          <w:szCs w:val="18"/>
        </w:rPr>
        <w:t>rantie analog zur Policierung in Abhängigkeit der Restlaufzeit zu bewerten.</w:t>
      </w:r>
    </w:p>
    <w:p w14:paraId="260D727D" w14:textId="77777777" w:rsidR="00AE0629" w:rsidRPr="00AE0629" w:rsidRDefault="00AE0629" w:rsidP="00AE0629">
      <w:pPr>
        <w:pStyle w:val="Listenabsatz"/>
        <w:rPr>
          <w:b/>
          <w:sz w:val="18"/>
          <w:szCs w:val="18"/>
        </w:rPr>
      </w:pPr>
    </w:p>
    <w:p w14:paraId="1FB088DB" w14:textId="77A5657D" w:rsidR="00D06BD8" w:rsidRPr="00AE0629" w:rsidRDefault="00D06BD8" w:rsidP="009E681E">
      <w:pPr>
        <w:pStyle w:val="Listenabsatz"/>
        <w:numPr>
          <w:ilvl w:val="0"/>
          <w:numId w:val="7"/>
        </w:numPr>
        <w:spacing w:after="180"/>
        <w:ind w:hanging="288"/>
        <w:rPr>
          <w:sz w:val="18"/>
          <w:szCs w:val="18"/>
        </w:rPr>
      </w:pPr>
      <w:r w:rsidRPr="00AE0629">
        <w:rPr>
          <w:b/>
          <w:sz w:val="18"/>
          <w:szCs w:val="18"/>
        </w:rPr>
        <w:t xml:space="preserve">nl: </w:t>
      </w:r>
      <w:r w:rsidRPr="00AE0629">
        <w:rPr>
          <w:sz w:val="18"/>
          <w:szCs w:val="18"/>
        </w:rPr>
        <w:t>Alle Erhöhungen der konventionellen Beitragssumme (Dynamik, außerplanmäßige Erhöhung, Zuza</w:t>
      </w:r>
      <w:r w:rsidRPr="00AE0629">
        <w:rPr>
          <w:sz w:val="18"/>
          <w:szCs w:val="18"/>
        </w:rPr>
        <w:t>h</w:t>
      </w:r>
      <w:r w:rsidRPr="00AE0629">
        <w:rPr>
          <w:sz w:val="18"/>
          <w:szCs w:val="18"/>
        </w:rPr>
        <w:t>lung, Erhöhung des konventionellen Anteils am Beitrag) werden wie Neuverträge behandelt, da so die Wirkung auf das Garantiekapital nach der bekannten Regel geschieht. Für Senkungen der Restbeitrag</w:t>
      </w:r>
      <w:r w:rsidRPr="00AE0629">
        <w:rPr>
          <w:sz w:val="18"/>
          <w:szCs w:val="18"/>
        </w:rPr>
        <w:t>s</w:t>
      </w:r>
      <w:r w:rsidRPr="00AE0629">
        <w:rPr>
          <w:sz w:val="18"/>
          <w:szCs w:val="18"/>
        </w:rPr>
        <w:lastRenderedPageBreak/>
        <w:t>summe wird das Sparbeitragsverhältnis verwendet. Somit sind die Verfahren für GeVos mit Erhöhungen bzw. Absenkungen der (Rest)Beitragssumme jeweils gleich.</w:t>
      </w:r>
    </w:p>
    <w:p w14:paraId="18C47D09" w14:textId="77777777" w:rsidR="00D06BD8" w:rsidRDefault="00D06BD8" w:rsidP="00D06BD8"/>
    <w:p w14:paraId="7833822F" w14:textId="7017EB16" w:rsidR="00D72D55" w:rsidRDefault="000D753D" w:rsidP="00D72D55">
      <w:pPr>
        <w:rPr>
          <w:b/>
        </w:rPr>
      </w:pPr>
      <w:r w:rsidRPr="005E0AA2">
        <w:rPr>
          <w:b/>
        </w:rPr>
        <w:t>Mindestrente</w:t>
      </w:r>
    </w:p>
    <w:p w14:paraId="16289BAA" w14:textId="77777777" w:rsidR="00D72D55" w:rsidRPr="002E1AF8" w:rsidRDefault="00D72D55" w:rsidP="00D72D55">
      <w:pPr>
        <w:rPr>
          <w:b/>
        </w:rPr>
      </w:pPr>
    </w:p>
    <w:p w14:paraId="6B164353" w14:textId="77777777" w:rsidR="00D72D55" w:rsidRDefault="00D72D55" w:rsidP="009E681E">
      <w:pPr>
        <w:pStyle w:val="Listenabsatz"/>
        <w:numPr>
          <w:ilvl w:val="0"/>
          <w:numId w:val="6"/>
        </w:numPr>
        <w:spacing w:after="180"/>
        <w:ind w:left="426"/>
      </w:pPr>
      <w:r>
        <w:t xml:space="preserve">Variante 1: Erhöhung folgt der Erhöhung des Garantiekapitals, </w:t>
      </w:r>
      <w:r>
        <w:br/>
        <w:t>es werden die Rechnungsgrundlagen der Garantierente bei Vertragsabschluss ang</w:t>
      </w:r>
      <w:r>
        <w:t>e</w:t>
      </w:r>
      <w:r>
        <w:t>setzt.</w:t>
      </w:r>
    </w:p>
    <w:p w14:paraId="5021C9E7" w14:textId="77777777" w:rsidR="00D72D55" w:rsidRDefault="00D72D55" w:rsidP="009E681E">
      <w:pPr>
        <w:pStyle w:val="Listenabsatz"/>
        <w:numPr>
          <w:ilvl w:val="0"/>
          <w:numId w:val="6"/>
        </w:numPr>
        <w:spacing w:after="180"/>
        <w:ind w:left="426"/>
      </w:pPr>
      <w:r>
        <w:t>Variante 2: Erhöhung um „Rente aus Erhöhungsbetrag des Garantiekapitals unter A</w:t>
      </w:r>
      <w:r>
        <w:t>n</w:t>
      </w:r>
      <w:r>
        <w:t>satz der zum Erhöhungstermin gültigen Rechnungsgrundlagen“</w:t>
      </w:r>
    </w:p>
    <w:tbl>
      <w:tblPr>
        <w:tblStyle w:val="Tabellenraster"/>
        <w:tblW w:w="5000" w:type="pct"/>
        <w:tblLayout w:type="fixed"/>
        <w:tblLook w:val="04A0" w:firstRow="1" w:lastRow="0" w:firstColumn="1" w:lastColumn="0" w:noHBand="0" w:noVBand="1"/>
      </w:tblPr>
      <w:tblGrid>
        <w:gridCol w:w="1384"/>
        <w:gridCol w:w="1843"/>
        <w:gridCol w:w="2125"/>
        <w:gridCol w:w="1986"/>
        <w:gridCol w:w="1950"/>
      </w:tblGrid>
      <w:tr w:rsidR="005731B6" w:rsidRPr="00796A61" w14:paraId="7C01D084" w14:textId="77777777" w:rsidTr="005731B6">
        <w:tc>
          <w:tcPr>
            <w:tcW w:w="745" w:type="pct"/>
            <w:vAlign w:val="center"/>
          </w:tcPr>
          <w:p w14:paraId="4A9C1FDF" w14:textId="452E146E" w:rsidR="005731B6" w:rsidRPr="003116BA" w:rsidRDefault="005731B6" w:rsidP="000C4EBE">
            <w:pPr>
              <w:rPr>
                <w:b/>
              </w:rPr>
            </w:pPr>
          </w:p>
        </w:tc>
        <w:tc>
          <w:tcPr>
            <w:tcW w:w="992" w:type="pct"/>
            <w:shd w:val="clear" w:color="auto" w:fill="808080" w:themeFill="background1" w:themeFillShade="80"/>
          </w:tcPr>
          <w:p w14:paraId="627F7A36" w14:textId="77777777" w:rsidR="005731B6" w:rsidRPr="00C6490D" w:rsidRDefault="005731B6" w:rsidP="000C4EBE">
            <w:pPr>
              <w:jc w:val="center"/>
              <w:rPr>
                <w:b/>
              </w:rPr>
            </w:pPr>
            <w:r w:rsidRPr="00C6490D">
              <w:rPr>
                <w:b/>
              </w:rPr>
              <w:t>TD</w:t>
            </w:r>
          </w:p>
        </w:tc>
        <w:tc>
          <w:tcPr>
            <w:tcW w:w="1144" w:type="pct"/>
            <w:shd w:val="clear" w:color="auto" w:fill="4BACC6" w:themeFill="accent5"/>
            <w:vAlign w:val="center"/>
          </w:tcPr>
          <w:p w14:paraId="4F805F67" w14:textId="77777777" w:rsidR="005731B6" w:rsidRPr="00796A61" w:rsidRDefault="005731B6" w:rsidP="000C4EBE">
            <w:pPr>
              <w:jc w:val="center"/>
              <w:rPr>
                <w:b/>
              </w:rPr>
            </w:pPr>
            <w:r>
              <w:rPr>
                <w:b/>
              </w:rPr>
              <w:t>ARK</w:t>
            </w:r>
          </w:p>
        </w:tc>
        <w:tc>
          <w:tcPr>
            <w:tcW w:w="1069" w:type="pct"/>
            <w:shd w:val="clear" w:color="auto" w:fill="F79646" w:themeFill="accent6"/>
            <w:vAlign w:val="center"/>
          </w:tcPr>
          <w:p w14:paraId="0AD8E0F1" w14:textId="77777777" w:rsidR="005731B6" w:rsidRPr="00796A61" w:rsidRDefault="005731B6" w:rsidP="000C4EBE">
            <w:pPr>
              <w:jc w:val="center"/>
              <w:rPr>
                <w:b/>
              </w:rPr>
            </w:pPr>
            <w:r>
              <w:rPr>
                <w:b/>
              </w:rPr>
              <w:t>ARF</w:t>
            </w:r>
          </w:p>
        </w:tc>
        <w:tc>
          <w:tcPr>
            <w:tcW w:w="1050" w:type="pct"/>
            <w:shd w:val="clear" w:color="auto" w:fill="FF0000"/>
            <w:vAlign w:val="center"/>
          </w:tcPr>
          <w:p w14:paraId="3D3A2DF4" w14:textId="77777777" w:rsidR="005731B6" w:rsidRPr="00796A61" w:rsidRDefault="005731B6" w:rsidP="000C4EBE">
            <w:pPr>
              <w:jc w:val="center"/>
              <w:rPr>
                <w:b/>
              </w:rPr>
            </w:pPr>
            <w:r>
              <w:rPr>
                <w:b/>
              </w:rPr>
              <w:t>aktivplan</w:t>
            </w:r>
          </w:p>
        </w:tc>
      </w:tr>
      <w:tr w:rsidR="005731B6" w:rsidRPr="00796A61" w14:paraId="7520FA55" w14:textId="77777777" w:rsidTr="005731B6">
        <w:trPr>
          <w:trHeight w:val="792"/>
        </w:trPr>
        <w:tc>
          <w:tcPr>
            <w:tcW w:w="745" w:type="pct"/>
            <w:vAlign w:val="center"/>
          </w:tcPr>
          <w:p w14:paraId="6CA940DA" w14:textId="6344C28A" w:rsidR="005731B6" w:rsidRPr="00CF3C89" w:rsidRDefault="005731B6" w:rsidP="000C4EBE">
            <w:r>
              <w:t>Anpassung der Gara</w:t>
            </w:r>
            <w:r>
              <w:t>n</w:t>
            </w:r>
            <w:r>
              <w:t>tierente</w:t>
            </w:r>
          </w:p>
        </w:tc>
        <w:tc>
          <w:tcPr>
            <w:tcW w:w="992" w:type="pct"/>
            <w:shd w:val="clear" w:color="auto" w:fill="D9D9D9" w:themeFill="background1" w:themeFillShade="D9"/>
            <w:vAlign w:val="center"/>
          </w:tcPr>
          <w:p w14:paraId="3429D06D" w14:textId="77777777" w:rsidR="005731B6" w:rsidRPr="00A03BDB" w:rsidRDefault="005731B6" w:rsidP="000C4EBE">
            <w:pPr>
              <w:jc w:val="center"/>
              <w:rPr>
                <w:b/>
              </w:rPr>
            </w:pPr>
          </w:p>
        </w:tc>
        <w:tc>
          <w:tcPr>
            <w:tcW w:w="1144" w:type="pct"/>
            <w:shd w:val="clear" w:color="auto" w:fill="DAEEF3" w:themeFill="accent5" w:themeFillTint="33"/>
            <w:vAlign w:val="center"/>
          </w:tcPr>
          <w:p w14:paraId="084CBEDD" w14:textId="77777777" w:rsidR="00AA1F14" w:rsidRPr="00106EE8" w:rsidRDefault="00AA1F14" w:rsidP="00AA1F14">
            <w:pPr>
              <w:jc w:val="center"/>
              <w:rPr>
                <w:sz w:val="16"/>
                <w:szCs w:val="16"/>
              </w:rPr>
            </w:pPr>
            <w:r w:rsidRPr="00106EE8">
              <w:rPr>
                <w:sz w:val="16"/>
                <w:szCs w:val="16"/>
              </w:rPr>
              <w:t>Gemäß Restlaufzeit</w:t>
            </w:r>
          </w:p>
          <w:p w14:paraId="0342CB07" w14:textId="77777777" w:rsidR="00AA1F14" w:rsidRPr="00106EE8" w:rsidRDefault="00AA1F14" w:rsidP="00AA1F14">
            <w:pPr>
              <w:jc w:val="center"/>
              <w:rPr>
                <w:sz w:val="16"/>
                <w:szCs w:val="16"/>
              </w:rPr>
            </w:pPr>
          </w:p>
          <w:p w14:paraId="432DA85C" w14:textId="34737B80" w:rsidR="005731B6" w:rsidRPr="00F00CBF" w:rsidRDefault="00AA1F14" w:rsidP="00AA1F14">
            <w:pPr>
              <w:jc w:val="center"/>
              <w:rPr>
                <w:szCs w:val="22"/>
              </w:rPr>
            </w:pPr>
            <w:r w:rsidRPr="00106EE8">
              <w:rPr>
                <w:sz w:val="16"/>
                <w:szCs w:val="16"/>
              </w:rPr>
              <w:t>Wie Neuvertrag</w:t>
            </w:r>
          </w:p>
        </w:tc>
        <w:tc>
          <w:tcPr>
            <w:tcW w:w="1069" w:type="pct"/>
            <w:shd w:val="clear" w:color="auto" w:fill="FDE9D9" w:themeFill="accent6" w:themeFillTint="33"/>
            <w:vAlign w:val="center"/>
          </w:tcPr>
          <w:p w14:paraId="49A0A531" w14:textId="1570AFDC" w:rsidR="005731B6" w:rsidRPr="006C28E2" w:rsidRDefault="00D34C0F" w:rsidP="000C4EBE">
            <w:pPr>
              <w:jc w:val="center"/>
            </w:pPr>
            <w:r>
              <w:t>-</w:t>
            </w:r>
          </w:p>
        </w:tc>
        <w:tc>
          <w:tcPr>
            <w:tcW w:w="1050" w:type="pct"/>
            <w:shd w:val="clear" w:color="auto" w:fill="F2DBDB" w:themeFill="accent2" w:themeFillTint="33"/>
            <w:vAlign w:val="center"/>
          </w:tcPr>
          <w:p w14:paraId="32EE257D" w14:textId="2737EED8" w:rsidR="005731B6" w:rsidRPr="00B34C0C" w:rsidRDefault="005731B6" w:rsidP="000C4EBE">
            <w:pPr>
              <w:jc w:val="center"/>
            </w:pPr>
            <w:r>
              <w:t>Variante 2 bei Erhöhungen, Senkung auf Verhältnis aus neuem und alten Garantiekapital bei Absenkungen</w:t>
            </w:r>
          </w:p>
        </w:tc>
      </w:tr>
    </w:tbl>
    <w:p w14:paraId="3B4B7B69" w14:textId="22E205AE" w:rsidR="00D72D55" w:rsidRDefault="00D72D55" w:rsidP="00EA0628">
      <w:pPr>
        <w:spacing w:after="180"/>
      </w:pPr>
    </w:p>
    <w:p w14:paraId="1DF68A69" w14:textId="77777777" w:rsidR="00D72D55" w:rsidRDefault="00D72D55" w:rsidP="00D72D55"/>
    <w:p w14:paraId="09D4F120" w14:textId="77777777" w:rsidR="00D06BD8" w:rsidRPr="00D06BD8" w:rsidRDefault="00D06BD8" w:rsidP="00D06BD8"/>
    <w:p w14:paraId="1CBC0D86" w14:textId="77777777" w:rsidR="000D753D" w:rsidRDefault="000D753D" w:rsidP="000D753D">
      <w:pPr>
        <w:pStyle w:val="berschrift4"/>
      </w:pPr>
      <w:r w:rsidRPr="005E0AA2">
        <w:t>Empfehlung</w:t>
      </w:r>
    </w:p>
    <w:p w14:paraId="0141DC0E" w14:textId="56A3B710" w:rsidR="005E0AA2" w:rsidRPr="005E0AA2" w:rsidRDefault="005E0AA2" w:rsidP="005E0AA2">
      <w:r>
        <w:t>s. Unterlagen zum Workshop 22.11.2016</w:t>
      </w:r>
    </w:p>
    <w:p w14:paraId="755F9622" w14:textId="77777777" w:rsidR="000D753D" w:rsidRDefault="000D753D" w:rsidP="000D753D">
      <w:pPr>
        <w:pStyle w:val="berschrift4"/>
      </w:pPr>
      <w:r w:rsidRPr="00B247B6">
        <w:t>Abstimmung mit F1 der Mathematik</w:t>
      </w:r>
    </w:p>
    <w:p w14:paraId="564B5BCF" w14:textId="240E07F7" w:rsidR="005E0AA2" w:rsidRDefault="005E0AA2" w:rsidP="005E0AA2">
      <w:r>
        <w:t>Zur Laufzeitverkürzung/-verlängerung:</w:t>
      </w:r>
    </w:p>
    <w:p w14:paraId="4705FB5B" w14:textId="77777777" w:rsidR="005E0AA2" w:rsidRDefault="005E0AA2" w:rsidP="005E0AA2">
      <w:r>
        <w:t>Workshop 22.11.2016:</w:t>
      </w:r>
    </w:p>
    <w:p w14:paraId="4B88B317" w14:textId="77777777" w:rsidR="005E0AA2" w:rsidRPr="001B59F2" w:rsidRDefault="005E0AA2" w:rsidP="009E681E">
      <w:pPr>
        <w:pStyle w:val="Listenabsatz"/>
        <w:numPr>
          <w:ilvl w:val="0"/>
          <w:numId w:val="5"/>
        </w:numPr>
      </w:pPr>
      <w:r>
        <w:t>EFG wird mittels Sparbeitragsverhältnis angepasst (aktuelle HLV-Logik)</w:t>
      </w:r>
    </w:p>
    <w:p w14:paraId="6DCC05C3" w14:textId="77777777" w:rsidR="005E0AA2" w:rsidRPr="005E0AA2" w:rsidRDefault="005E0AA2" w:rsidP="005E0AA2"/>
    <w:p w14:paraId="6F0F88FD" w14:textId="77777777" w:rsidR="000D753D" w:rsidRDefault="000D753D" w:rsidP="000D753D">
      <w:pPr>
        <w:pStyle w:val="berschrift4"/>
      </w:pPr>
      <w:r>
        <w:t>Abstimmung mit Produkttechnik</w:t>
      </w:r>
    </w:p>
    <w:p w14:paraId="42074EAA" w14:textId="77777777" w:rsidR="000D753D" w:rsidRDefault="000D753D" w:rsidP="000D753D">
      <w:pPr>
        <w:pStyle w:val="berschrift4"/>
      </w:pPr>
      <w:r>
        <w:t>Entscheidung</w:t>
      </w:r>
    </w:p>
    <w:p w14:paraId="2D61BA3B" w14:textId="77777777" w:rsidR="000D753D" w:rsidRPr="00D4268C" w:rsidRDefault="000D753D" w:rsidP="000D753D">
      <w:pPr>
        <w:pStyle w:val="berschrift4"/>
      </w:pPr>
      <w:r>
        <w:t>Folgearbeiten</w:t>
      </w:r>
    </w:p>
    <w:p w14:paraId="16AC011D" w14:textId="77777777" w:rsidR="0093464E" w:rsidRDefault="0093464E">
      <w:pPr>
        <w:rPr>
          <w:rFonts w:cs="Arial"/>
          <w:b/>
          <w:bCs/>
          <w:kern w:val="32"/>
          <w:sz w:val="32"/>
          <w:szCs w:val="32"/>
        </w:rPr>
      </w:pPr>
      <w:r>
        <w:br w:type="page"/>
      </w:r>
    </w:p>
    <w:p w14:paraId="56D29635" w14:textId="44B210C4" w:rsidR="00CB79B5" w:rsidRDefault="00CB79B5" w:rsidP="00CB79B5">
      <w:pPr>
        <w:pStyle w:val="berschrift1"/>
      </w:pPr>
      <w:bookmarkStart w:id="54" w:name="_Toc449708282"/>
      <w:r w:rsidRPr="00FC6359">
        <w:lastRenderedPageBreak/>
        <w:t>Rechnungsgrundlagen</w:t>
      </w:r>
      <w:bookmarkEnd w:id="54"/>
    </w:p>
    <w:p w14:paraId="4F9DF74D" w14:textId="1D159611" w:rsidR="0005560A" w:rsidRDefault="00A7688E" w:rsidP="008A251C">
      <w:pPr>
        <w:pStyle w:val="berschrift2"/>
      </w:pPr>
      <w:bookmarkStart w:id="55" w:name="_Toc449708283"/>
      <w:r>
        <w:t>Biometrische Rechnungsgrundlagen</w:t>
      </w:r>
      <w:bookmarkEnd w:id="55"/>
    </w:p>
    <w:p w14:paraId="7F89B454" w14:textId="0F092AED" w:rsidR="00262622" w:rsidRPr="00B247B6" w:rsidRDefault="00262622" w:rsidP="00262622">
      <w:pPr>
        <w:pStyle w:val="berschrift4"/>
      </w:pPr>
      <w:r w:rsidRPr="00B247B6">
        <w:t>A</w:t>
      </w:r>
      <w:r>
        <w:t>ktueller Stand</w:t>
      </w:r>
    </w:p>
    <w:p w14:paraId="7A32879E" w14:textId="77777777" w:rsidR="00262622" w:rsidRDefault="00262622" w:rsidP="00172491">
      <w:pPr>
        <w:rPr>
          <w:b/>
          <w:u w:val="single"/>
        </w:rPr>
      </w:pPr>
    </w:p>
    <w:p w14:paraId="10C7DBB6" w14:textId="5E447FC0" w:rsidR="00172491" w:rsidRDefault="00172491" w:rsidP="00172491">
      <w:pPr>
        <w:rPr>
          <w:b/>
          <w:u w:val="single"/>
        </w:rPr>
      </w:pPr>
      <w:r w:rsidRPr="00172491">
        <w:rPr>
          <w:b/>
          <w:u w:val="single"/>
        </w:rPr>
        <w:t>Vor Rentenbeginn:</w:t>
      </w:r>
    </w:p>
    <w:p w14:paraId="4EAC1DB6" w14:textId="77777777" w:rsidR="00A26E01" w:rsidRDefault="00A26E01" w:rsidP="00172491">
      <w:pPr>
        <w:rPr>
          <w:b/>
          <w:u w:val="single"/>
        </w:rPr>
      </w:pPr>
    </w:p>
    <w:p w14:paraId="42E8BE68" w14:textId="77777777" w:rsidR="0068119F" w:rsidRDefault="0068119F" w:rsidP="0068119F">
      <w:r>
        <w:t>Nur bei ARF: Tafel und Mischungsverhältnis parametrisierbar.</w:t>
      </w:r>
    </w:p>
    <w:p w14:paraId="1A3F4BAD" w14:textId="77F9BD86" w:rsidR="0068119F" w:rsidRDefault="0068119F" w:rsidP="00172491"/>
    <w:p w14:paraId="0946DAAE" w14:textId="77777777" w:rsidR="0068119F" w:rsidRPr="0068119F" w:rsidRDefault="0068119F" w:rsidP="00172491"/>
    <w:p w14:paraId="652D04B8" w14:textId="4F526B86" w:rsidR="00A26E01" w:rsidRDefault="00A26E01" w:rsidP="00172491">
      <w:pPr>
        <w:rPr>
          <w:b/>
          <w:u w:val="single"/>
        </w:rPr>
      </w:pPr>
      <w:r w:rsidRPr="00A26E01">
        <w:rPr>
          <w:b/>
          <w:u w:val="single"/>
        </w:rPr>
        <w:t>Bei/Nach Rentenübergang:</w:t>
      </w:r>
    </w:p>
    <w:p w14:paraId="5F9192E9" w14:textId="77777777" w:rsidR="005731B6" w:rsidRDefault="005731B6" w:rsidP="00172491">
      <w:pPr>
        <w:rPr>
          <w:b/>
          <w:u w:val="single"/>
        </w:rPr>
      </w:pPr>
    </w:p>
    <w:tbl>
      <w:tblPr>
        <w:tblStyle w:val="Tabellenraster"/>
        <w:tblW w:w="5000" w:type="pct"/>
        <w:tblLayout w:type="fixed"/>
        <w:tblLook w:val="04A0" w:firstRow="1" w:lastRow="0" w:firstColumn="1" w:lastColumn="0" w:noHBand="0" w:noVBand="1"/>
      </w:tblPr>
      <w:tblGrid>
        <w:gridCol w:w="1385"/>
        <w:gridCol w:w="1700"/>
        <w:gridCol w:w="2125"/>
        <w:gridCol w:w="2129"/>
        <w:gridCol w:w="1949"/>
      </w:tblGrid>
      <w:tr w:rsidR="005731B6" w:rsidRPr="00796A61" w14:paraId="5E8C7DC9" w14:textId="77777777" w:rsidTr="00920380">
        <w:tc>
          <w:tcPr>
            <w:tcW w:w="746" w:type="pct"/>
            <w:vAlign w:val="center"/>
          </w:tcPr>
          <w:p w14:paraId="037BF327" w14:textId="77777777" w:rsidR="005731B6" w:rsidRPr="003116BA" w:rsidRDefault="005731B6" w:rsidP="000C4EBE">
            <w:pPr>
              <w:rPr>
                <w:b/>
              </w:rPr>
            </w:pPr>
          </w:p>
        </w:tc>
        <w:tc>
          <w:tcPr>
            <w:tcW w:w="915" w:type="pct"/>
            <w:shd w:val="clear" w:color="auto" w:fill="808080" w:themeFill="background1" w:themeFillShade="80"/>
          </w:tcPr>
          <w:p w14:paraId="452BD424" w14:textId="77777777" w:rsidR="005731B6" w:rsidRPr="00C6490D" w:rsidRDefault="005731B6" w:rsidP="000C4EBE">
            <w:pPr>
              <w:jc w:val="center"/>
              <w:rPr>
                <w:b/>
              </w:rPr>
            </w:pPr>
            <w:r w:rsidRPr="00C6490D">
              <w:rPr>
                <w:b/>
              </w:rPr>
              <w:t>TD</w:t>
            </w:r>
          </w:p>
        </w:tc>
        <w:tc>
          <w:tcPr>
            <w:tcW w:w="1144" w:type="pct"/>
            <w:shd w:val="clear" w:color="auto" w:fill="4BACC6" w:themeFill="accent5"/>
            <w:vAlign w:val="center"/>
          </w:tcPr>
          <w:p w14:paraId="3D765307" w14:textId="77777777" w:rsidR="005731B6" w:rsidRPr="00796A61" w:rsidRDefault="005731B6" w:rsidP="000C4EBE">
            <w:pPr>
              <w:jc w:val="center"/>
              <w:rPr>
                <w:b/>
              </w:rPr>
            </w:pPr>
            <w:r>
              <w:rPr>
                <w:b/>
              </w:rPr>
              <w:t>ARK</w:t>
            </w:r>
          </w:p>
        </w:tc>
        <w:tc>
          <w:tcPr>
            <w:tcW w:w="1146" w:type="pct"/>
            <w:shd w:val="clear" w:color="auto" w:fill="F79646" w:themeFill="accent6"/>
            <w:vAlign w:val="center"/>
          </w:tcPr>
          <w:p w14:paraId="7F5C073C" w14:textId="77777777" w:rsidR="005731B6" w:rsidRPr="00796A61" w:rsidRDefault="005731B6" w:rsidP="000C4EBE">
            <w:pPr>
              <w:jc w:val="center"/>
              <w:rPr>
                <w:b/>
              </w:rPr>
            </w:pPr>
            <w:r>
              <w:rPr>
                <w:b/>
              </w:rPr>
              <w:t>ARF</w:t>
            </w:r>
          </w:p>
        </w:tc>
        <w:tc>
          <w:tcPr>
            <w:tcW w:w="1049" w:type="pct"/>
            <w:shd w:val="clear" w:color="auto" w:fill="FF0000"/>
            <w:vAlign w:val="center"/>
          </w:tcPr>
          <w:p w14:paraId="088E84E2" w14:textId="77777777" w:rsidR="005731B6" w:rsidRPr="00796A61" w:rsidRDefault="005731B6" w:rsidP="000C4EBE">
            <w:pPr>
              <w:jc w:val="center"/>
              <w:rPr>
                <w:b/>
              </w:rPr>
            </w:pPr>
            <w:r>
              <w:rPr>
                <w:b/>
              </w:rPr>
              <w:t>aktivplan</w:t>
            </w:r>
          </w:p>
        </w:tc>
      </w:tr>
      <w:tr w:rsidR="0053424B" w:rsidRPr="00796A61" w14:paraId="698A43A2" w14:textId="77777777" w:rsidTr="00920380">
        <w:trPr>
          <w:trHeight w:val="591"/>
        </w:trPr>
        <w:tc>
          <w:tcPr>
            <w:tcW w:w="746" w:type="pct"/>
            <w:vMerge w:val="restart"/>
            <w:vAlign w:val="center"/>
          </w:tcPr>
          <w:p w14:paraId="4EC25DE3" w14:textId="212138E6" w:rsidR="0053424B" w:rsidRPr="00CF3C89" w:rsidRDefault="0053424B" w:rsidP="000C4EBE">
            <w:r>
              <w:t>Aussche</w:t>
            </w:r>
            <w:r>
              <w:t>i</w:t>
            </w:r>
            <w:r>
              <w:t>deordnung</w:t>
            </w:r>
          </w:p>
        </w:tc>
        <w:tc>
          <w:tcPr>
            <w:tcW w:w="915" w:type="pct"/>
            <w:vMerge w:val="restart"/>
            <w:shd w:val="clear" w:color="auto" w:fill="D9D9D9" w:themeFill="background1" w:themeFillShade="D9"/>
            <w:vAlign w:val="center"/>
          </w:tcPr>
          <w:p w14:paraId="1198AD73" w14:textId="77777777" w:rsidR="0053424B" w:rsidRPr="00A03BDB" w:rsidRDefault="0053424B" w:rsidP="000C4EBE">
            <w:pPr>
              <w:jc w:val="center"/>
              <w:rPr>
                <w:b/>
              </w:rPr>
            </w:pPr>
          </w:p>
        </w:tc>
        <w:tc>
          <w:tcPr>
            <w:tcW w:w="1144" w:type="pct"/>
            <w:shd w:val="clear" w:color="auto" w:fill="DAEEF3" w:themeFill="accent5" w:themeFillTint="33"/>
            <w:vAlign w:val="center"/>
          </w:tcPr>
          <w:p w14:paraId="3DECA871" w14:textId="77777777" w:rsidR="0053424B" w:rsidRDefault="0053424B" w:rsidP="000C4EBE">
            <w:pPr>
              <w:jc w:val="center"/>
              <w:rPr>
                <w:szCs w:val="22"/>
              </w:rPr>
            </w:pPr>
            <w:r>
              <w:rPr>
                <w:szCs w:val="22"/>
              </w:rPr>
              <w:t>Beitrags- und Lei</w:t>
            </w:r>
            <w:r>
              <w:rPr>
                <w:szCs w:val="22"/>
              </w:rPr>
              <w:t>s</w:t>
            </w:r>
            <w:r>
              <w:rPr>
                <w:szCs w:val="22"/>
              </w:rPr>
              <w:t>tungsberechnung:</w:t>
            </w:r>
          </w:p>
          <w:p w14:paraId="2942E268" w14:textId="11A6BE5A" w:rsidR="0053424B" w:rsidRPr="00F00CBF" w:rsidRDefault="007603C3" w:rsidP="000C4EBE">
            <w:pPr>
              <w:jc w:val="center"/>
              <w:rPr>
                <w:szCs w:val="22"/>
              </w:rPr>
            </w:pPr>
            <m:oMathPara>
              <m:oMath>
                <m:sPre>
                  <m:sPrePr>
                    <m:ctrlPr>
                      <w:rPr>
                        <w:rFonts w:ascii="Cambria Math" w:hAnsi="Cambria Math"/>
                        <w:i/>
                      </w:rPr>
                    </m:ctrlPr>
                  </m:sPrePr>
                  <m:sub/>
                  <m:sup>
                    <m:r>
                      <w:rPr>
                        <w:rFonts w:ascii="Cambria Math" w:hAnsi="Cambria Math"/>
                      </w:rPr>
                      <m:t>BL</m:t>
                    </m:r>
                  </m:sup>
                  <m:e>
                    <m:r>
                      <w:rPr>
                        <w:rFonts w:ascii="Cambria Math" w:hAnsi="Cambria Math"/>
                      </w:rPr>
                      <m:t>ST</m:t>
                    </m:r>
                  </m:e>
                </m:sPre>
              </m:oMath>
            </m:oMathPara>
          </w:p>
        </w:tc>
        <w:tc>
          <w:tcPr>
            <w:tcW w:w="1146" w:type="pct"/>
            <w:shd w:val="clear" w:color="auto" w:fill="FDE9D9" w:themeFill="accent6" w:themeFillTint="33"/>
            <w:vAlign w:val="center"/>
          </w:tcPr>
          <w:p w14:paraId="03733EB1" w14:textId="77777777" w:rsidR="0053424B" w:rsidRDefault="0053424B" w:rsidP="0053424B">
            <w:pPr>
              <w:jc w:val="center"/>
            </w:pPr>
            <w:r>
              <w:t>Beitrags- und Lei</w:t>
            </w:r>
            <w:r>
              <w:t>s</w:t>
            </w:r>
            <w:r>
              <w:t>tungsberechnung:</w:t>
            </w:r>
          </w:p>
          <w:p w14:paraId="05F46A27" w14:textId="58D13391" w:rsidR="0053424B" w:rsidRPr="006C28E2" w:rsidRDefault="007603C3" w:rsidP="0053424B">
            <w:pPr>
              <w:jc w:val="center"/>
            </w:pPr>
            <m:oMath>
              <m:sPre>
                <m:sPrePr>
                  <m:ctrlPr>
                    <w:rPr>
                      <w:rFonts w:ascii="Cambria Math" w:hAnsi="Cambria Math"/>
                      <w:i/>
                    </w:rPr>
                  </m:ctrlPr>
                </m:sPrePr>
                <m:sub/>
                <m:sup>
                  <m:r>
                    <w:rPr>
                      <w:rFonts w:ascii="Cambria Math" w:hAnsi="Cambria Math"/>
                    </w:rPr>
                    <m:t>BL</m:t>
                  </m:r>
                </m:sup>
                <m:e>
                  <m:r>
                    <w:rPr>
                      <w:rFonts w:ascii="Cambria Math" w:hAnsi="Cambria Math"/>
                    </w:rPr>
                    <m:t>ST</m:t>
                  </m:r>
                </m:e>
              </m:sPre>
            </m:oMath>
            <w:r w:rsidR="0053424B">
              <w:t xml:space="preserve">, </w:t>
            </w:r>
            <m:oMath>
              <m:sPre>
                <m:sPrePr>
                  <m:ctrlPr>
                    <w:rPr>
                      <w:rFonts w:ascii="Cambria Math" w:hAnsi="Cambria Math"/>
                      <w:i/>
                    </w:rPr>
                  </m:ctrlPr>
                </m:sPrePr>
                <m:sub/>
                <m:sup>
                  <m:r>
                    <w:rPr>
                      <w:rFonts w:ascii="Cambria Math" w:hAnsi="Cambria Math"/>
                    </w:rPr>
                    <m:t>AMO</m:t>
                  </m:r>
                </m:sup>
                <m:e>
                  <m:r>
                    <w:rPr>
                      <w:rFonts w:ascii="Cambria Math" w:hAnsi="Cambria Math"/>
                    </w:rPr>
                    <m:t>ST</m:t>
                  </m:r>
                </m:e>
              </m:sPre>
            </m:oMath>
          </w:p>
        </w:tc>
        <w:tc>
          <w:tcPr>
            <w:tcW w:w="1049" w:type="pct"/>
            <w:vMerge w:val="restart"/>
            <w:shd w:val="clear" w:color="auto" w:fill="F2DBDB" w:themeFill="accent2" w:themeFillTint="33"/>
            <w:vAlign w:val="center"/>
          </w:tcPr>
          <w:p w14:paraId="0C9920C1" w14:textId="1C720C6B" w:rsidR="0053424B" w:rsidRPr="00B34C0C" w:rsidRDefault="0053424B" w:rsidP="000C4EBE">
            <w:pPr>
              <w:jc w:val="center"/>
            </w:pPr>
            <w:r w:rsidRPr="003D364E">
              <w:rPr>
                <w:sz w:val="20"/>
                <w:szCs w:val="20"/>
              </w:rPr>
              <w:t>Unisex-Tafel auf Basis DAV 2004 R M/F</w:t>
            </w:r>
          </w:p>
        </w:tc>
      </w:tr>
      <w:tr w:rsidR="0053424B" w:rsidRPr="00796A61" w14:paraId="57771503" w14:textId="77777777" w:rsidTr="00920380">
        <w:trPr>
          <w:trHeight w:val="591"/>
        </w:trPr>
        <w:tc>
          <w:tcPr>
            <w:tcW w:w="746" w:type="pct"/>
            <w:vMerge/>
            <w:vAlign w:val="center"/>
          </w:tcPr>
          <w:p w14:paraId="6A539C9C" w14:textId="7738CB03" w:rsidR="0053424B" w:rsidRDefault="0053424B" w:rsidP="000C4EBE"/>
        </w:tc>
        <w:tc>
          <w:tcPr>
            <w:tcW w:w="915" w:type="pct"/>
            <w:vMerge/>
            <w:shd w:val="clear" w:color="auto" w:fill="D9D9D9" w:themeFill="background1" w:themeFillShade="D9"/>
            <w:vAlign w:val="center"/>
          </w:tcPr>
          <w:p w14:paraId="24ABEFF4" w14:textId="77777777" w:rsidR="0053424B" w:rsidRPr="00A03BDB" w:rsidRDefault="0053424B" w:rsidP="000C4EBE">
            <w:pPr>
              <w:jc w:val="center"/>
              <w:rPr>
                <w:b/>
              </w:rPr>
            </w:pPr>
          </w:p>
        </w:tc>
        <w:tc>
          <w:tcPr>
            <w:tcW w:w="1144" w:type="pct"/>
            <w:shd w:val="clear" w:color="auto" w:fill="DAEEF3" w:themeFill="accent5" w:themeFillTint="33"/>
            <w:vAlign w:val="center"/>
          </w:tcPr>
          <w:p w14:paraId="21603131" w14:textId="024BDBE1" w:rsidR="0053424B" w:rsidRDefault="0053424B" w:rsidP="000C4EBE">
            <w:pPr>
              <w:jc w:val="center"/>
              <w:rPr>
                <w:szCs w:val="22"/>
              </w:rPr>
            </w:pPr>
            <w:r w:rsidRPr="0068119F">
              <w:rPr>
                <w:szCs w:val="22"/>
              </w:rPr>
              <w:t>Berechnung der Bilanz-</w:t>
            </w:r>
            <w:proofErr w:type="spellStart"/>
            <w:r w:rsidRPr="0068119F">
              <w:rPr>
                <w:szCs w:val="22"/>
              </w:rPr>
              <w:t>deckungsrückste</w:t>
            </w:r>
            <w:r w:rsidRPr="0068119F">
              <w:rPr>
                <w:szCs w:val="22"/>
              </w:rPr>
              <w:t>l</w:t>
            </w:r>
            <w:r w:rsidRPr="0068119F">
              <w:rPr>
                <w:szCs w:val="22"/>
              </w:rPr>
              <w:t>lung</w:t>
            </w:r>
            <w:proofErr w:type="spellEnd"/>
            <w:r>
              <w:rPr>
                <w:szCs w:val="22"/>
              </w:rPr>
              <w:t>:</w:t>
            </w:r>
          </w:p>
          <w:p w14:paraId="732130F7" w14:textId="57740DB9" w:rsidR="0053424B" w:rsidRPr="0068119F" w:rsidRDefault="007603C3" w:rsidP="000C4EBE">
            <w:pPr>
              <w:jc w:val="center"/>
              <w:rPr>
                <w:szCs w:val="22"/>
              </w:rPr>
            </w:pPr>
            <m:oMathPara>
              <m:oMath>
                <m:sPre>
                  <m:sPrePr>
                    <m:ctrlPr>
                      <w:rPr>
                        <w:rFonts w:ascii="Cambria Math" w:hAnsi="Cambria Math"/>
                        <w:i/>
                      </w:rPr>
                    </m:ctrlPr>
                  </m:sPrePr>
                  <m:sub/>
                  <m:sup>
                    <m:r>
                      <w:rPr>
                        <w:rFonts w:ascii="Cambria Math" w:hAnsi="Cambria Math"/>
                      </w:rPr>
                      <m:t>DR</m:t>
                    </m:r>
                  </m:sup>
                  <m:e>
                    <m:r>
                      <w:rPr>
                        <w:rFonts w:ascii="Cambria Math" w:hAnsi="Cambria Math"/>
                      </w:rPr>
                      <m:t>ST</m:t>
                    </m:r>
                  </m:e>
                </m:sPre>
              </m:oMath>
            </m:oMathPara>
          </w:p>
        </w:tc>
        <w:tc>
          <w:tcPr>
            <w:tcW w:w="1146" w:type="pct"/>
            <w:shd w:val="clear" w:color="auto" w:fill="FDE9D9" w:themeFill="accent6" w:themeFillTint="33"/>
            <w:vAlign w:val="center"/>
          </w:tcPr>
          <w:p w14:paraId="0BFBA80D" w14:textId="77777777" w:rsidR="0053424B" w:rsidRDefault="0053424B" w:rsidP="0053424B">
            <w:pPr>
              <w:jc w:val="center"/>
              <w:rPr>
                <w:szCs w:val="22"/>
              </w:rPr>
            </w:pPr>
            <w:r w:rsidRPr="0068119F">
              <w:rPr>
                <w:szCs w:val="22"/>
              </w:rPr>
              <w:t>Berechnung der Bilanz-</w:t>
            </w:r>
            <w:proofErr w:type="spellStart"/>
            <w:r w:rsidRPr="0068119F">
              <w:rPr>
                <w:szCs w:val="22"/>
              </w:rPr>
              <w:t>deckungsrückste</w:t>
            </w:r>
            <w:r w:rsidRPr="0068119F">
              <w:rPr>
                <w:szCs w:val="22"/>
              </w:rPr>
              <w:t>l</w:t>
            </w:r>
            <w:r w:rsidRPr="0068119F">
              <w:rPr>
                <w:szCs w:val="22"/>
              </w:rPr>
              <w:t>lung</w:t>
            </w:r>
            <w:proofErr w:type="spellEnd"/>
            <w:r>
              <w:rPr>
                <w:szCs w:val="22"/>
              </w:rPr>
              <w:t>:</w:t>
            </w:r>
          </w:p>
          <w:p w14:paraId="5B605EF4" w14:textId="506ABB89" w:rsidR="0053424B" w:rsidRPr="006C28E2" w:rsidRDefault="007603C3" w:rsidP="0053424B">
            <w:pPr>
              <w:jc w:val="center"/>
            </w:pPr>
            <m:oMathPara>
              <m:oMath>
                <m:sPre>
                  <m:sPrePr>
                    <m:ctrlPr>
                      <w:rPr>
                        <w:rFonts w:ascii="Cambria Math" w:hAnsi="Cambria Math"/>
                        <w:i/>
                      </w:rPr>
                    </m:ctrlPr>
                  </m:sPrePr>
                  <m:sub/>
                  <m:sup>
                    <m:r>
                      <w:rPr>
                        <w:rFonts w:ascii="Cambria Math" w:hAnsi="Cambria Math"/>
                      </w:rPr>
                      <m:t>DR</m:t>
                    </m:r>
                  </m:sup>
                  <m:e>
                    <m:r>
                      <w:rPr>
                        <w:rFonts w:ascii="Cambria Math" w:hAnsi="Cambria Math"/>
                      </w:rPr>
                      <m:t>ST</m:t>
                    </m:r>
                  </m:e>
                </m:sPre>
              </m:oMath>
            </m:oMathPara>
          </w:p>
        </w:tc>
        <w:tc>
          <w:tcPr>
            <w:tcW w:w="1049" w:type="pct"/>
            <w:vMerge/>
            <w:shd w:val="clear" w:color="auto" w:fill="F2DBDB" w:themeFill="accent2" w:themeFillTint="33"/>
            <w:vAlign w:val="center"/>
          </w:tcPr>
          <w:p w14:paraId="1B278DC9" w14:textId="77777777" w:rsidR="0053424B" w:rsidRPr="003D364E" w:rsidRDefault="0053424B" w:rsidP="000C4EBE">
            <w:pPr>
              <w:jc w:val="center"/>
              <w:rPr>
                <w:sz w:val="20"/>
                <w:szCs w:val="20"/>
              </w:rPr>
            </w:pPr>
          </w:p>
        </w:tc>
      </w:tr>
      <w:tr w:rsidR="005731B6" w:rsidRPr="00796A61" w14:paraId="3F856844" w14:textId="77777777" w:rsidTr="00920380">
        <w:trPr>
          <w:trHeight w:val="792"/>
        </w:trPr>
        <w:tc>
          <w:tcPr>
            <w:tcW w:w="746" w:type="pct"/>
            <w:vAlign w:val="center"/>
          </w:tcPr>
          <w:p w14:paraId="7582506A" w14:textId="12908F79" w:rsidR="005731B6" w:rsidRDefault="005731B6" w:rsidP="000C4EBE">
            <w:r>
              <w:t>Männera</w:t>
            </w:r>
            <w:r>
              <w:t>n</w:t>
            </w:r>
            <w:r>
              <w:t>teile</w:t>
            </w:r>
          </w:p>
        </w:tc>
        <w:tc>
          <w:tcPr>
            <w:tcW w:w="915" w:type="pct"/>
            <w:shd w:val="clear" w:color="auto" w:fill="D9D9D9" w:themeFill="background1" w:themeFillShade="D9"/>
            <w:vAlign w:val="center"/>
          </w:tcPr>
          <w:p w14:paraId="2353E094" w14:textId="77777777" w:rsidR="005731B6" w:rsidRPr="00A03BDB" w:rsidRDefault="005731B6" w:rsidP="000C4EBE">
            <w:pPr>
              <w:jc w:val="center"/>
              <w:rPr>
                <w:b/>
              </w:rPr>
            </w:pPr>
          </w:p>
        </w:tc>
        <w:tc>
          <w:tcPr>
            <w:tcW w:w="1144" w:type="pct"/>
            <w:shd w:val="clear" w:color="auto" w:fill="DAEEF3" w:themeFill="accent5" w:themeFillTint="33"/>
            <w:vAlign w:val="center"/>
          </w:tcPr>
          <w:p w14:paraId="63DB6129" w14:textId="1882CED3" w:rsidR="005731B6" w:rsidRPr="00F00CBF" w:rsidRDefault="007603C3" w:rsidP="000C4EBE">
            <w:pPr>
              <w:jc w:val="center"/>
              <w:rPr>
                <w:szCs w:val="22"/>
              </w:rPr>
            </w:pPr>
            <m:oMathPara>
              <m:oMath>
                <m:sSub>
                  <m:sSubPr>
                    <m:ctrlPr>
                      <w:rPr>
                        <w:rFonts w:ascii="Cambria Math" w:hAnsi="Cambria Math" w:cs="Arial"/>
                        <w:i/>
                      </w:rPr>
                    </m:ctrlPr>
                  </m:sSubPr>
                  <m:e>
                    <m:r>
                      <w:rPr>
                        <w:rFonts w:ascii="Cambria Math" w:hAnsi="Cambria Math" w:cs="Arial"/>
                      </w:rPr>
                      <m:t>p</m:t>
                    </m:r>
                  </m:e>
                  <m:sub>
                    <m:sSub>
                      <m:sSubPr>
                        <m:ctrlPr>
                          <w:rPr>
                            <w:rFonts w:ascii="Cambria Math" w:hAnsi="Cambria Math" w:cs="Arial"/>
                            <w:i/>
                          </w:rPr>
                        </m:ctrlPr>
                      </m:sSubPr>
                      <m:e>
                        <m:r>
                          <w:rPr>
                            <w:rFonts w:ascii="Cambria Math" w:hAnsi="Cambria Math" w:cs="Arial"/>
                          </w:rPr>
                          <m:t>M</m:t>
                        </m:r>
                      </m:e>
                      <m:sub>
                        <m:r>
                          <w:rPr>
                            <w:rFonts w:ascii="Cambria Math" w:hAnsi="Cambria Math" w:cs="Arial"/>
                          </w:rPr>
                          <m:t>r</m:t>
                        </m:r>
                      </m:sub>
                    </m:sSub>
                  </m:sub>
                </m:sSub>
              </m:oMath>
            </m:oMathPara>
          </w:p>
        </w:tc>
        <w:tc>
          <w:tcPr>
            <w:tcW w:w="1146" w:type="pct"/>
            <w:shd w:val="clear" w:color="auto" w:fill="FDE9D9" w:themeFill="accent6" w:themeFillTint="33"/>
            <w:vAlign w:val="center"/>
          </w:tcPr>
          <w:p w14:paraId="722B421A" w14:textId="1651DF9E" w:rsidR="005731B6" w:rsidRPr="006C28E2" w:rsidRDefault="007603C3" w:rsidP="000C4EBE">
            <w:pPr>
              <w:jc w:val="center"/>
            </w:pPr>
            <m:oMathPara>
              <m:oMath>
                <m:sSub>
                  <m:sSubPr>
                    <m:ctrlPr>
                      <w:rPr>
                        <w:rFonts w:ascii="Cambria Math" w:hAnsi="Cambria Math" w:cs="Arial"/>
                        <w:i/>
                      </w:rPr>
                    </m:ctrlPr>
                  </m:sSubPr>
                  <m:e>
                    <m:r>
                      <w:rPr>
                        <w:rFonts w:ascii="Cambria Math" w:hAnsi="Cambria Math" w:cs="Arial"/>
                      </w:rPr>
                      <m:t>p</m:t>
                    </m:r>
                  </m:e>
                  <m:sub>
                    <m:sSub>
                      <m:sSubPr>
                        <m:ctrlPr>
                          <w:rPr>
                            <w:rFonts w:ascii="Cambria Math" w:hAnsi="Cambria Math" w:cs="Arial"/>
                            <w:i/>
                          </w:rPr>
                        </m:ctrlPr>
                      </m:sSubPr>
                      <m:e>
                        <m:r>
                          <w:rPr>
                            <w:rFonts w:ascii="Cambria Math" w:hAnsi="Cambria Math" w:cs="Arial"/>
                          </w:rPr>
                          <m:t>M</m:t>
                        </m:r>
                      </m:e>
                      <m:sub>
                        <m:r>
                          <w:rPr>
                            <w:rFonts w:ascii="Cambria Math" w:hAnsi="Cambria Math" w:cs="Arial"/>
                          </w:rPr>
                          <m:t>r</m:t>
                        </m:r>
                      </m:sub>
                    </m:sSub>
                  </m:sub>
                </m:sSub>
              </m:oMath>
            </m:oMathPara>
          </w:p>
        </w:tc>
        <w:tc>
          <w:tcPr>
            <w:tcW w:w="1049" w:type="pct"/>
            <w:shd w:val="clear" w:color="auto" w:fill="F2DBDB" w:themeFill="accent2" w:themeFillTint="33"/>
            <w:vAlign w:val="center"/>
          </w:tcPr>
          <w:p w14:paraId="0093C1FB" w14:textId="2902EDAB" w:rsidR="005731B6" w:rsidRDefault="005731B6" w:rsidP="000C4EBE">
            <w:pPr>
              <w:jc w:val="center"/>
            </w:pPr>
            <w:r>
              <w:rPr>
                <w:sz w:val="20"/>
                <w:szCs w:val="20"/>
              </w:rPr>
              <w:t>40%</w:t>
            </w:r>
          </w:p>
        </w:tc>
      </w:tr>
    </w:tbl>
    <w:p w14:paraId="6EBDD407" w14:textId="77777777" w:rsidR="005731B6" w:rsidRDefault="005731B6" w:rsidP="00172491">
      <w:pPr>
        <w:rPr>
          <w:b/>
          <w:u w:val="single"/>
        </w:rPr>
      </w:pPr>
    </w:p>
    <w:p w14:paraId="27F3C953" w14:textId="77777777" w:rsidR="00A26E01" w:rsidRDefault="00A26E01" w:rsidP="00172491"/>
    <w:p w14:paraId="3C7D5DE1" w14:textId="77777777" w:rsidR="00A26E01" w:rsidRDefault="00A26E01" w:rsidP="00172491"/>
    <w:p w14:paraId="72C4D317" w14:textId="03E31AC3" w:rsidR="00A26E01" w:rsidRDefault="00A26E01" w:rsidP="00172491">
      <w:r w:rsidRPr="00A26E01">
        <w:rPr>
          <w:highlight w:val="yellow"/>
        </w:rPr>
        <w:t>Gesamtrente</w:t>
      </w:r>
    </w:p>
    <w:p w14:paraId="0DE161CB" w14:textId="77777777" w:rsidR="00262622" w:rsidRDefault="00262622" w:rsidP="00172491"/>
    <w:p w14:paraId="0B057BB5" w14:textId="77777777" w:rsidR="00262622" w:rsidRDefault="00262622" w:rsidP="00262622">
      <w:pPr>
        <w:pStyle w:val="berschrift4"/>
      </w:pPr>
      <w:r w:rsidRPr="00767A2C">
        <w:rPr>
          <w:highlight w:val="yellow"/>
        </w:rPr>
        <w:t>Empfehlung</w:t>
      </w:r>
    </w:p>
    <w:p w14:paraId="6C6793E9" w14:textId="77777777" w:rsidR="00262622" w:rsidRPr="00B247B6" w:rsidRDefault="00262622" w:rsidP="00262622">
      <w:pPr>
        <w:pStyle w:val="berschrift4"/>
      </w:pPr>
      <w:r w:rsidRPr="00B247B6">
        <w:t>Abstimmung mit F1 der Mathematik</w:t>
      </w:r>
    </w:p>
    <w:p w14:paraId="5CA24495" w14:textId="77777777" w:rsidR="00262622" w:rsidRDefault="00262622" w:rsidP="00262622">
      <w:pPr>
        <w:pStyle w:val="berschrift4"/>
      </w:pPr>
      <w:r>
        <w:t>Abstimmung mit Produkttechnik</w:t>
      </w:r>
    </w:p>
    <w:p w14:paraId="582DFA65" w14:textId="77777777" w:rsidR="00262622" w:rsidRDefault="00262622" w:rsidP="00262622">
      <w:pPr>
        <w:pStyle w:val="berschrift4"/>
      </w:pPr>
      <w:r>
        <w:t>Entscheidung</w:t>
      </w:r>
    </w:p>
    <w:p w14:paraId="76EBCE9A" w14:textId="77777777" w:rsidR="00262622" w:rsidRPr="00D4268C" w:rsidRDefault="00262622" w:rsidP="00262622">
      <w:pPr>
        <w:pStyle w:val="berschrift4"/>
      </w:pPr>
      <w:r>
        <w:t>Folgearbeiten</w:t>
      </w:r>
    </w:p>
    <w:p w14:paraId="1A716391" w14:textId="77777777" w:rsidR="00262622" w:rsidRPr="00A26E01" w:rsidRDefault="00262622" w:rsidP="00172491"/>
    <w:p w14:paraId="278B0E0F" w14:textId="3F8F3B35" w:rsidR="0005560A" w:rsidRDefault="00A7688E" w:rsidP="008A251C">
      <w:pPr>
        <w:pStyle w:val="berschrift2"/>
      </w:pPr>
      <w:bookmarkStart w:id="56" w:name="_Toc449708284"/>
      <w:r w:rsidRPr="00FC6359">
        <w:t>Rechnungszins</w:t>
      </w:r>
      <w:bookmarkEnd w:id="56"/>
    </w:p>
    <w:p w14:paraId="79CBB715" w14:textId="4968F9AA" w:rsidR="004A61BE" w:rsidRDefault="004A61BE" w:rsidP="004A61BE">
      <w:pPr>
        <w:pStyle w:val="berschrift4"/>
      </w:pPr>
      <w:r>
        <w:t>Aktueller Stand</w:t>
      </w:r>
    </w:p>
    <w:p w14:paraId="0889119F" w14:textId="77777777" w:rsidR="00A26E01" w:rsidRDefault="00A26E01" w:rsidP="00A26E01">
      <w:pPr>
        <w:rPr>
          <w:b/>
          <w:u w:val="single"/>
        </w:rPr>
      </w:pPr>
      <w:r w:rsidRPr="00172491">
        <w:rPr>
          <w:b/>
          <w:u w:val="single"/>
        </w:rPr>
        <w:t>Vor Rentenbeginn:</w:t>
      </w:r>
    </w:p>
    <w:p w14:paraId="0D75B8A9" w14:textId="77777777" w:rsidR="00A26E01" w:rsidRDefault="00A26E01" w:rsidP="00A26E01">
      <w:pPr>
        <w:rPr>
          <w:b/>
          <w:u w:val="single"/>
        </w:rPr>
      </w:pPr>
    </w:p>
    <w:p w14:paraId="32B3A12B" w14:textId="178A499D" w:rsidR="00262622" w:rsidRDefault="0068119F" w:rsidP="00A26E01">
      <w:pPr>
        <w:rPr>
          <w:u w:val="single"/>
        </w:rPr>
      </w:pPr>
      <w:r>
        <w:rPr>
          <w:u w:val="single"/>
        </w:rPr>
        <w:t>ARK</w:t>
      </w:r>
      <w:r w:rsidR="00262622">
        <w:rPr>
          <w:u w:val="single"/>
        </w:rPr>
        <w:t>:</w:t>
      </w:r>
    </w:p>
    <w:p w14:paraId="50FBCD38" w14:textId="304578F6" w:rsidR="00A26AE3" w:rsidRDefault="00262622" w:rsidP="00262622">
      <w:r>
        <w:t xml:space="preserve">0% </w:t>
      </w:r>
      <w:r>
        <w:tab/>
        <w:t>für die Beitrags- und Leistungsberechnung</w:t>
      </w:r>
    </w:p>
    <w:p w14:paraId="743E44DD" w14:textId="394AD172" w:rsidR="00A26AE3" w:rsidRDefault="00A26AE3" w:rsidP="00262622">
      <w:proofErr w:type="spellStart"/>
      <w:r>
        <w:t>max</w:t>
      </w:r>
      <w:proofErr w:type="spellEnd"/>
      <w:r>
        <w:t xml:space="preserve"> 0,9%</w:t>
      </w:r>
      <w:r>
        <w:tab/>
        <w:t>für Bilanzdeckungsrückstellungen</w:t>
      </w:r>
      <w:r w:rsidR="00B31FA5">
        <w:t xml:space="preserve"> von 01.01.2018 bis auf weiteres</w:t>
      </w:r>
    </w:p>
    <w:p w14:paraId="56A9BBB0" w14:textId="3C4716CE" w:rsidR="00262622" w:rsidRDefault="00262622" w:rsidP="00A26E01">
      <w:pPr>
        <w:rPr>
          <w:u w:val="single"/>
        </w:rPr>
      </w:pPr>
    </w:p>
    <w:p w14:paraId="3B26E4C1" w14:textId="45C1F290" w:rsidR="00A26E01" w:rsidRPr="00A26E01" w:rsidRDefault="0068119F" w:rsidP="00A26E01">
      <w:pPr>
        <w:rPr>
          <w:u w:val="single"/>
        </w:rPr>
      </w:pPr>
      <w:r>
        <w:rPr>
          <w:u w:val="single"/>
        </w:rPr>
        <w:t>aktivplan</w:t>
      </w:r>
      <w:r w:rsidR="00A26E01" w:rsidRPr="00A26E01">
        <w:rPr>
          <w:u w:val="single"/>
        </w:rPr>
        <w:t>:</w:t>
      </w:r>
    </w:p>
    <w:p w14:paraId="6E374B1A" w14:textId="4DA0F3BE" w:rsidR="00262622" w:rsidRDefault="00262622" w:rsidP="00262622">
      <w:r>
        <w:t xml:space="preserve">0% </w:t>
      </w:r>
      <w:r>
        <w:tab/>
        <w:t>für die Berechnung der Deckungsrückstellung</w:t>
      </w:r>
    </w:p>
    <w:p w14:paraId="2F36D517" w14:textId="1E2D5886" w:rsidR="0068119F" w:rsidRDefault="0068119F" w:rsidP="00262622">
      <w:pPr>
        <w:rPr>
          <w:u w:val="single"/>
        </w:rPr>
      </w:pPr>
      <w:r>
        <w:rPr>
          <w:u w:val="single"/>
        </w:rPr>
        <w:lastRenderedPageBreak/>
        <w:t>ARF:</w:t>
      </w:r>
    </w:p>
    <w:p w14:paraId="28C4BA57" w14:textId="59C9A85F" w:rsidR="0068119F" w:rsidRPr="0068119F" w:rsidRDefault="000C4EBE" w:rsidP="00262622">
      <w:r>
        <w:t>parametrisierbar</w:t>
      </w:r>
    </w:p>
    <w:p w14:paraId="5A490481" w14:textId="6092F990" w:rsidR="00262622" w:rsidRDefault="00262622" w:rsidP="00262622"/>
    <w:p w14:paraId="71B808F4" w14:textId="77777777" w:rsidR="00A26E01" w:rsidRDefault="00A26E01" w:rsidP="00A26E01"/>
    <w:p w14:paraId="3C3C7B51" w14:textId="77777777" w:rsidR="00A26E01" w:rsidRDefault="00A26E01" w:rsidP="00A26E01">
      <w:pPr>
        <w:rPr>
          <w:b/>
          <w:u w:val="single"/>
        </w:rPr>
      </w:pPr>
      <w:r w:rsidRPr="00A26E01">
        <w:rPr>
          <w:b/>
          <w:u w:val="single"/>
        </w:rPr>
        <w:t>Bei/Nach Rentenübergang:</w:t>
      </w:r>
    </w:p>
    <w:p w14:paraId="3161C7D9" w14:textId="77777777" w:rsidR="004C3349" w:rsidRDefault="004C3349" w:rsidP="00A26E01">
      <w:pPr>
        <w:rPr>
          <w:b/>
          <w:u w:val="single"/>
        </w:rPr>
      </w:pPr>
    </w:p>
    <w:tbl>
      <w:tblPr>
        <w:tblStyle w:val="Tabellenraster"/>
        <w:tblW w:w="5000" w:type="pct"/>
        <w:tblLayout w:type="fixed"/>
        <w:tblLook w:val="04A0" w:firstRow="1" w:lastRow="0" w:firstColumn="1" w:lastColumn="0" w:noHBand="0" w:noVBand="1"/>
      </w:tblPr>
      <w:tblGrid>
        <w:gridCol w:w="2943"/>
        <w:gridCol w:w="1560"/>
        <w:gridCol w:w="1562"/>
        <w:gridCol w:w="1557"/>
        <w:gridCol w:w="1666"/>
      </w:tblGrid>
      <w:tr w:rsidR="004C3349" w:rsidRPr="00796A61" w14:paraId="3B5A293C" w14:textId="77777777" w:rsidTr="004C3349">
        <w:tc>
          <w:tcPr>
            <w:tcW w:w="1584" w:type="pct"/>
            <w:vAlign w:val="center"/>
          </w:tcPr>
          <w:p w14:paraId="21B9A606" w14:textId="7A6434E6" w:rsidR="004C3349" w:rsidRPr="003116BA" w:rsidRDefault="004C3349" w:rsidP="00674351">
            <w:pPr>
              <w:rPr>
                <w:b/>
              </w:rPr>
            </w:pPr>
            <w:r>
              <w:rPr>
                <w:b/>
              </w:rPr>
              <w:t>Mindestrente</w:t>
            </w:r>
          </w:p>
        </w:tc>
        <w:tc>
          <w:tcPr>
            <w:tcW w:w="840" w:type="pct"/>
            <w:shd w:val="clear" w:color="auto" w:fill="808080" w:themeFill="background1" w:themeFillShade="80"/>
          </w:tcPr>
          <w:p w14:paraId="6A230B78" w14:textId="77777777" w:rsidR="004C3349" w:rsidRPr="00C6490D" w:rsidRDefault="004C3349" w:rsidP="00674351">
            <w:pPr>
              <w:jc w:val="center"/>
              <w:rPr>
                <w:b/>
              </w:rPr>
            </w:pPr>
            <w:r w:rsidRPr="00C6490D">
              <w:rPr>
                <w:b/>
              </w:rPr>
              <w:t>TD</w:t>
            </w:r>
          </w:p>
        </w:tc>
        <w:tc>
          <w:tcPr>
            <w:tcW w:w="841" w:type="pct"/>
            <w:shd w:val="clear" w:color="auto" w:fill="4BACC6" w:themeFill="accent5"/>
            <w:vAlign w:val="center"/>
          </w:tcPr>
          <w:p w14:paraId="5D7BEBE2" w14:textId="77777777" w:rsidR="004C3349" w:rsidRPr="00796A61" w:rsidRDefault="004C3349" w:rsidP="00674351">
            <w:pPr>
              <w:jc w:val="center"/>
              <w:rPr>
                <w:b/>
              </w:rPr>
            </w:pPr>
            <w:r>
              <w:rPr>
                <w:b/>
              </w:rPr>
              <w:t>ARK</w:t>
            </w:r>
          </w:p>
        </w:tc>
        <w:tc>
          <w:tcPr>
            <w:tcW w:w="838" w:type="pct"/>
            <w:shd w:val="clear" w:color="auto" w:fill="F79646" w:themeFill="accent6"/>
            <w:vAlign w:val="center"/>
          </w:tcPr>
          <w:p w14:paraId="76152F84" w14:textId="77777777" w:rsidR="004C3349" w:rsidRPr="00796A61" w:rsidRDefault="004C3349" w:rsidP="00674351">
            <w:pPr>
              <w:jc w:val="center"/>
              <w:rPr>
                <w:b/>
              </w:rPr>
            </w:pPr>
            <w:r>
              <w:rPr>
                <w:b/>
              </w:rPr>
              <w:t>ARF</w:t>
            </w:r>
          </w:p>
        </w:tc>
        <w:tc>
          <w:tcPr>
            <w:tcW w:w="897" w:type="pct"/>
            <w:shd w:val="clear" w:color="auto" w:fill="FF0000"/>
            <w:vAlign w:val="center"/>
          </w:tcPr>
          <w:p w14:paraId="25CCC2CE" w14:textId="77777777" w:rsidR="004C3349" w:rsidRPr="00796A61" w:rsidRDefault="004C3349" w:rsidP="00674351">
            <w:pPr>
              <w:jc w:val="center"/>
              <w:rPr>
                <w:b/>
              </w:rPr>
            </w:pPr>
            <w:r>
              <w:rPr>
                <w:b/>
              </w:rPr>
              <w:t>aktivplan</w:t>
            </w:r>
          </w:p>
        </w:tc>
      </w:tr>
      <w:tr w:rsidR="004C3349" w:rsidRPr="00796A61" w14:paraId="27C2AAAD" w14:textId="77777777" w:rsidTr="004C3349">
        <w:trPr>
          <w:trHeight w:val="225"/>
        </w:trPr>
        <w:tc>
          <w:tcPr>
            <w:tcW w:w="1584" w:type="pct"/>
            <w:vAlign w:val="center"/>
          </w:tcPr>
          <w:p w14:paraId="0CECB8D1" w14:textId="7BBE67B2" w:rsidR="004C3349" w:rsidRPr="00CF3C89" w:rsidRDefault="004C3349" w:rsidP="00674351">
            <w:r>
              <w:t>Rechnungszins</w:t>
            </w:r>
          </w:p>
        </w:tc>
        <w:tc>
          <w:tcPr>
            <w:tcW w:w="840" w:type="pct"/>
            <w:shd w:val="clear" w:color="auto" w:fill="D9D9D9" w:themeFill="background1" w:themeFillShade="D9"/>
            <w:vAlign w:val="center"/>
          </w:tcPr>
          <w:p w14:paraId="707AF17B" w14:textId="77777777" w:rsidR="004C3349" w:rsidRPr="00A03BDB" w:rsidRDefault="004C3349" w:rsidP="00674351">
            <w:pPr>
              <w:jc w:val="center"/>
              <w:rPr>
                <w:b/>
              </w:rPr>
            </w:pPr>
          </w:p>
        </w:tc>
        <w:tc>
          <w:tcPr>
            <w:tcW w:w="841" w:type="pct"/>
            <w:shd w:val="clear" w:color="auto" w:fill="DAEEF3" w:themeFill="accent5" w:themeFillTint="33"/>
            <w:vAlign w:val="center"/>
          </w:tcPr>
          <w:p w14:paraId="00514872" w14:textId="7B1B8257" w:rsidR="004C3349" w:rsidRPr="00F00CBF" w:rsidRDefault="00920380" w:rsidP="00674351">
            <w:pPr>
              <w:jc w:val="center"/>
              <w:rPr>
                <w:szCs w:val="22"/>
              </w:rPr>
            </w:pPr>
            <w:r>
              <w:rPr>
                <w:szCs w:val="22"/>
              </w:rPr>
              <w:t>gesel</w:t>
            </w:r>
            <w:r>
              <w:rPr>
                <w:szCs w:val="22"/>
              </w:rPr>
              <w:t>l</w:t>
            </w:r>
            <w:r>
              <w:rPr>
                <w:szCs w:val="22"/>
              </w:rPr>
              <w:t>schaftsspez</w:t>
            </w:r>
            <w:r>
              <w:rPr>
                <w:szCs w:val="22"/>
              </w:rPr>
              <w:t>i</w:t>
            </w:r>
            <w:r>
              <w:rPr>
                <w:szCs w:val="22"/>
              </w:rPr>
              <w:t>fisch</w:t>
            </w:r>
          </w:p>
        </w:tc>
        <w:tc>
          <w:tcPr>
            <w:tcW w:w="838" w:type="pct"/>
            <w:shd w:val="clear" w:color="auto" w:fill="FDE9D9" w:themeFill="accent6" w:themeFillTint="33"/>
            <w:vAlign w:val="center"/>
          </w:tcPr>
          <w:p w14:paraId="4954FCF4" w14:textId="0651DE81" w:rsidR="004C3349" w:rsidRPr="006C28E2" w:rsidRDefault="00B31FA5" w:rsidP="004C3349">
            <w:pPr>
              <w:jc w:val="center"/>
            </w:pPr>
            <w:r>
              <w:t>parametr</w:t>
            </w:r>
            <w:r>
              <w:t>i</w:t>
            </w:r>
            <w:r>
              <w:t>sierbar</w:t>
            </w:r>
          </w:p>
        </w:tc>
        <w:tc>
          <w:tcPr>
            <w:tcW w:w="897" w:type="pct"/>
            <w:shd w:val="clear" w:color="auto" w:fill="F2DBDB" w:themeFill="accent2" w:themeFillTint="33"/>
            <w:vAlign w:val="center"/>
          </w:tcPr>
          <w:p w14:paraId="5C78F7AE" w14:textId="7A605249" w:rsidR="004C3349" w:rsidRPr="004C3349" w:rsidRDefault="004C3349" w:rsidP="00674351">
            <w:pPr>
              <w:jc w:val="center"/>
              <w:rPr>
                <w:b/>
              </w:rPr>
            </w:pPr>
            <w:r w:rsidRPr="004C3349">
              <w:rPr>
                <w:b/>
                <w:sz w:val="20"/>
                <w:szCs w:val="20"/>
              </w:rPr>
              <w:t>0,9%</w:t>
            </w:r>
            <w:r w:rsidRPr="00A26E01">
              <w:rPr>
                <w:b/>
                <w:sz w:val="20"/>
                <w:szCs w:val="20"/>
                <w:vertAlign w:val="superscript"/>
              </w:rPr>
              <w:t>1)</w:t>
            </w:r>
          </w:p>
        </w:tc>
      </w:tr>
    </w:tbl>
    <w:p w14:paraId="78F60C5B" w14:textId="77777777" w:rsidR="00A26E01" w:rsidRDefault="00A26E01" w:rsidP="00A26E01"/>
    <w:p w14:paraId="0D9DD028" w14:textId="72B05BF6" w:rsidR="00A26E01" w:rsidRDefault="00A26E01" w:rsidP="009E681E">
      <w:pPr>
        <w:pStyle w:val="Listenabsatz"/>
        <w:numPr>
          <w:ilvl w:val="0"/>
          <w:numId w:val="11"/>
        </w:numPr>
      </w:pPr>
      <w:r>
        <w:t>Für den konventionellen Vertragsteil</w:t>
      </w:r>
    </w:p>
    <w:p w14:paraId="3D7CE087" w14:textId="77777777" w:rsidR="00A26E01" w:rsidRDefault="00A26E01" w:rsidP="00A26E01"/>
    <w:p w14:paraId="0CF207B6" w14:textId="77777777" w:rsidR="00A26E01" w:rsidRPr="00345474" w:rsidRDefault="00A26E01" w:rsidP="00A26E01">
      <w:pPr>
        <w:rPr>
          <w:b/>
          <w:u w:val="single"/>
        </w:rPr>
      </w:pPr>
      <w:r w:rsidRPr="00345474">
        <w:rPr>
          <w:b/>
          <w:highlight w:val="yellow"/>
          <w:u w:val="single"/>
        </w:rPr>
        <w:t>Gesamtrente</w:t>
      </w:r>
    </w:p>
    <w:p w14:paraId="42AE4064" w14:textId="77777777" w:rsidR="004A61BE" w:rsidRDefault="004A61BE" w:rsidP="004A61BE">
      <w:pPr>
        <w:pStyle w:val="berschrift4"/>
      </w:pPr>
      <w:r w:rsidRPr="004A61BE">
        <w:t>Empfehlung</w:t>
      </w:r>
    </w:p>
    <w:p w14:paraId="424FAC08" w14:textId="31E911F9" w:rsidR="004A61BE" w:rsidRPr="00B247B6" w:rsidRDefault="004A61BE" w:rsidP="004A61BE">
      <w:pPr>
        <w:pStyle w:val="berschrift4"/>
      </w:pPr>
      <w:r w:rsidRPr="00B247B6">
        <w:t>Abstimmung mit F1 der Mathematik</w:t>
      </w:r>
    </w:p>
    <w:p w14:paraId="0587884D" w14:textId="77777777" w:rsidR="004A61BE" w:rsidRDefault="004A61BE" w:rsidP="004A61BE">
      <w:pPr>
        <w:pStyle w:val="berschrift4"/>
      </w:pPr>
      <w:r>
        <w:t>Abstimmung mit Produkttechnik</w:t>
      </w:r>
    </w:p>
    <w:p w14:paraId="690E727E" w14:textId="77777777" w:rsidR="004A61BE" w:rsidRDefault="004A61BE" w:rsidP="004A61BE">
      <w:pPr>
        <w:pStyle w:val="berschrift4"/>
      </w:pPr>
      <w:r>
        <w:t>Entscheidung</w:t>
      </w:r>
    </w:p>
    <w:p w14:paraId="6A4B3E1D" w14:textId="77777777" w:rsidR="004A61BE" w:rsidRPr="00D4268C" w:rsidRDefault="004A61BE" w:rsidP="004A61BE">
      <w:pPr>
        <w:pStyle w:val="berschrift4"/>
      </w:pPr>
      <w:r>
        <w:t>Folgearbeiten</w:t>
      </w:r>
    </w:p>
    <w:p w14:paraId="4E401EFF" w14:textId="77777777" w:rsidR="00A26E01" w:rsidRPr="00A26E01" w:rsidRDefault="00A26E01" w:rsidP="00A26E01"/>
    <w:p w14:paraId="56D29646" w14:textId="783F1810" w:rsidR="00CB79B5" w:rsidRPr="00823E5D" w:rsidRDefault="00CB79B5" w:rsidP="00CB79B5">
      <w:pPr>
        <w:pStyle w:val="berschrift2"/>
      </w:pPr>
      <w:bookmarkStart w:id="57" w:name="_Toc449708285"/>
      <w:r w:rsidRPr="00823E5D">
        <w:t>Kostensätze</w:t>
      </w:r>
      <w:bookmarkEnd w:id="57"/>
    </w:p>
    <w:p w14:paraId="56D29647" w14:textId="77777777" w:rsidR="00CB79B5" w:rsidRPr="00A96534" w:rsidRDefault="00CB79B5" w:rsidP="00826CF4">
      <w:pPr>
        <w:pStyle w:val="berschrift3"/>
      </w:pPr>
      <w:bookmarkStart w:id="58" w:name="_Toc449708286"/>
      <w:r w:rsidRPr="00A96534">
        <w:t>Abschlusskosten</w:t>
      </w:r>
      <w:bookmarkEnd w:id="58"/>
    </w:p>
    <w:p w14:paraId="56D29648" w14:textId="77777777" w:rsidR="00D4268C" w:rsidRDefault="00D4268C" w:rsidP="00D4268C">
      <w:pPr>
        <w:pStyle w:val="berschrift4"/>
      </w:pPr>
      <w:r w:rsidRPr="00A96534">
        <w:t>Aktueller Stand</w:t>
      </w:r>
    </w:p>
    <w:p w14:paraId="529B327F" w14:textId="77777777" w:rsidR="00B31FA5" w:rsidRDefault="00B31FA5" w:rsidP="00B31FA5"/>
    <w:tbl>
      <w:tblPr>
        <w:tblStyle w:val="Tabellenraster"/>
        <w:tblW w:w="5000" w:type="pct"/>
        <w:tblLayout w:type="fixed"/>
        <w:tblLook w:val="04A0" w:firstRow="1" w:lastRow="0" w:firstColumn="1" w:lastColumn="0" w:noHBand="0" w:noVBand="1"/>
      </w:tblPr>
      <w:tblGrid>
        <w:gridCol w:w="5494"/>
        <w:gridCol w:w="851"/>
        <w:gridCol w:w="851"/>
        <w:gridCol w:w="849"/>
        <w:gridCol w:w="1243"/>
      </w:tblGrid>
      <w:tr w:rsidR="00B31FA5" w:rsidRPr="00796A61" w14:paraId="2FA256D6" w14:textId="77777777" w:rsidTr="00B31FA5">
        <w:tc>
          <w:tcPr>
            <w:tcW w:w="2958" w:type="pct"/>
            <w:vAlign w:val="center"/>
          </w:tcPr>
          <w:p w14:paraId="72A5DCD0" w14:textId="2630C460" w:rsidR="00B31FA5" w:rsidRPr="003116BA" w:rsidRDefault="00B31FA5" w:rsidP="00674351">
            <w:pPr>
              <w:rPr>
                <w:b/>
              </w:rPr>
            </w:pPr>
            <w:r>
              <w:rPr>
                <w:b/>
              </w:rPr>
              <w:t>Bezugsgröße</w:t>
            </w:r>
          </w:p>
        </w:tc>
        <w:tc>
          <w:tcPr>
            <w:tcW w:w="458" w:type="pct"/>
            <w:shd w:val="clear" w:color="auto" w:fill="808080" w:themeFill="background1" w:themeFillShade="80"/>
          </w:tcPr>
          <w:p w14:paraId="60150615" w14:textId="77777777" w:rsidR="00B31FA5" w:rsidRPr="00C6490D" w:rsidRDefault="00B31FA5" w:rsidP="00674351">
            <w:pPr>
              <w:jc w:val="center"/>
              <w:rPr>
                <w:b/>
              </w:rPr>
            </w:pPr>
            <w:r w:rsidRPr="00C6490D">
              <w:rPr>
                <w:b/>
              </w:rPr>
              <w:t>TD</w:t>
            </w:r>
          </w:p>
        </w:tc>
        <w:tc>
          <w:tcPr>
            <w:tcW w:w="458" w:type="pct"/>
            <w:shd w:val="clear" w:color="auto" w:fill="4BACC6" w:themeFill="accent5"/>
            <w:vAlign w:val="center"/>
          </w:tcPr>
          <w:p w14:paraId="21972A79" w14:textId="77777777" w:rsidR="00B31FA5" w:rsidRPr="00796A61" w:rsidRDefault="00B31FA5" w:rsidP="00674351">
            <w:pPr>
              <w:jc w:val="center"/>
              <w:rPr>
                <w:b/>
              </w:rPr>
            </w:pPr>
            <w:r>
              <w:rPr>
                <w:b/>
              </w:rPr>
              <w:t>ARK</w:t>
            </w:r>
          </w:p>
        </w:tc>
        <w:tc>
          <w:tcPr>
            <w:tcW w:w="457" w:type="pct"/>
            <w:shd w:val="clear" w:color="auto" w:fill="F79646" w:themeFill="accent6"/>
            <w:vAlign w:val="center"/>
          </w:tcPr>
          <w:p w14:paraId="3F452B70" w14:textId="77777777" w:rsidR="00B31FA5" w:rsidRPr="00796A61" w:rsidRDefault="00B31FA5" w:rsidP="00674351">
            <w:pPr>
              <w:jc w:val="center"/>
              <w:rPr>
                <w:b/>
              </w:rPr>
            </w:pPr>
            <w:r>
              <w:rPr>
                <w:b/>
              </w:rPr>
              <w:t>ARF</w:t>
            </w:r>
          </w:p>
        </w:tc>
        <w:tc>
          <w:tcPr>
            <w:tcW w:w="669" w:type="pct"/>
            <w:shd w:val="clear" w:color="auto" w:fill="FF0000"/>
            <w:vAlign w:val="center"/>
          </w:tcPr>
          <w:p w14:paraId="5BA04C77" w14:textId="77777777" w:rsidR="00B31FA5" w:rsidRPr="00796A61" w:rsidRDefault="00B31FA5" w:rsidP="00674351">
            <w:pPr>
              <w:jc w:val="center"/>
              <w:rPr>
                <w:b/>
              </w:rPr>
            </w:pPr>
            <w:r>
              <w:rPr>
                <w:b/>
              </w:rPr>
              <w:t>aktivplan</w:t>
            </w:r>
          </w:p>
        </w:tc>
      </w:tr>
      <w:tr w:rsidR="00B31FA5" w:rsidRPr="00796A61" w14:paraId="3465F080" w14:textId="77777777" w:rsidTr="00B31FA5">
        <w:trPr>
          <w:trHeight w:val="225"/>
        </w:trPr>
        <w:tc>
          <w:tcPr>
            <w:tcW w:w="2958" w:type="pct"/>
            <w:vAlign w:val="center"/>
          </w:tcPr>
          <w:p w14:paraId="01EA0EE9" w14:textId="4B5A3226" w:rsidR="00B31FA5" w:rsidRPr="00CF3C89" w:rsidRDefault="00B31FA5" w:rsidP="00674351">
            <w:r>
              <w:t>Summer Zahlbeiträge</w:t>
            </w:r>
          </w:p>
        </w:tc>
        <w:tc>
          <w:tcPr>
            <w:tcW w:w="458" w:type="pct"/>
            <w:shd w:val="clear" w:color="auto" w:fill="D9D9D9" w:themeFill="background1" w:themeFillShade="D9"/>
            <w:vAlign w:val="center"/>
          </w:tcPr>
          <w:p w14:paraId="0B4AB8D8" w14:textId="77777777" w:rsidR="00B31FA5" w:rsidRPr="00B31FA5" w:rsidRDefault="00B31FA5" w:rsidP="00674351">
            <w:pPr>
              <w:jc w:val="center"/>
            </w:pPr>
          </w:p>
        </w:tc>
        <w:tc>
          <w:tcPr>
            <w:tcW w:w="458" w:type="pct"/>
            <w:shd w:val="clear" w:color="auto" w:fill="DAEEF3" w:themeFill="accent5" w:themeFillTint="33"/>
            <w:vAlign w:val="center"/>
          </w:tcPr>
          <w:p w14:paraId="4CA1F2CA" w14:textId="028DC179" w:rsidR="00B31FA5" w:rsidRPr="00B31FA5" w:rsidRDefault="009F7652" w:rsidP="00674351">
            <w:pPr>
              <w:jc w:val="center"/>
              <w:rPr>
                <w:szCs w:val="22"/>
              </w:rPr>
            </w:pPr>
            <w:r>
              <w:rPr>
                <w:szCs w:val="22"/>
              </w:rPr>
              <w:t>X</w:t>
            </w:r>
          </w:p>
        </w:tc>
        <w:tc>
          <w:tcPr>
            <w:tcW w:w="457" w:type="pct"/>
            <w:shd w:val="clear" w:color="auto" w:fill="FDE9D9" w:themeFill="accent6" w:themeFillTint="33"/>
            <w:vAlign w:val="center"/>
          </w:tcPr>
          <w:p w14:paraId="7BEC0251" w14:textId="5A15F6AC" w:rsidR="00B31FA5" w:rsidRPr="00B31FA5" w:rsidRDefault="009F7652" w:rsidP="00B31FA5">
            <w:pPr>
              <w:jc w:val="center"/>
            </w:pPr>
            <w:r>
              <w:t>X</w:t>
            </w:r>
          </w:p>
        </w:tc>
        <w:tc>
          <w:tcPr>
            <w:tcW w:w="669" w:type="pct"/>
            <w:shd w:val="clear" w:color="auto" w:fill="F2DBDB" w:themeFill="accent2" w:themeFillTint="33"/>
            <w:vAlign w:val="center"/>
          </w:tcPr>
          <w:p w14:paraId="2821D144" w14:textId="05AB4815" w:rsidR="00B31FA5" w:rsidRPr="00B31FA5" w:rsidRDefault="00B31FA5" w:rsidP="00B31FA5">
            <w:pPr>
              <w:jc w:val="center"/>
            </w:pPr>
            <w:r>
              <w:rPr>
                <w:sz w:val="20"/>
                <w:szCs w:val="20"/>
              </w:rPr>
              <w:t>X</w:t>
            </w:r>
          </w:p>
        </w:tc>
      </w:tr>
      <w:tr w:rsidR="00B31FA5" w:rsidRPr="00796A61" w14:paraId="46875605" w14:textId="77777777" w:rsidTr="00B31FA5">
        <w:trPr>
          <w:trHeight w:val="225"/>
        </w:trPr>
        <w:tc>
          <w:tcPr>
            <w:tcW w:w="2958" w:type="pct"/>
            <w:vAlign w:val="center"/>
          </w:tcPr>
          <w:p w14:paraId="5D3F59D8" w14:textId="5E42B5A4" w:rsidR="00B31FA5" w:rsidRDefault="00B31FA5" w:rsidP="00674351">
            <w:r>
              <w:t>Einmalbeitrag</w:t>
            </w:r>
          </w:p>
        </w:tc>
        <w:tc>
          <w:tcPr>
            <w:tcW w:w="458" w:type="pct"/>
            <w:shd w:val="clear" w:color="auto" w:fill="D9D9D9" w:themeFill="background1" w:themeFillShade="D9"/>
            <w:vAlign w:val="center"/>
          </w:tcPr>
          <w:p w14:paraId="6266A6DB" w14:textId="77777777" w:rsidR="00B31FA5" w:rsidRPr="00B31FA5" w:rsidRDefault="00B31FA5" w:rsidP="00674351">
            <w:pPr>
              <w:jc w:val="center"/>
            </w:pPr>
          </w:p>
        </w:tc>
        <w:tc>
          <w:tcPr>
            <w:tcW w:w="458" w:type="pct"/>
            <w:shd w:val="clear" w:color="auto" w:fill="DAEEF3" w:themeFill="accent5" w:themeFillTint="33"/>
            <w:vAlign w:val="center"/>
          </w:tcPr>
          <w:p w14:paraId="171C1546" w14:textId="1343F32F" w:rsidR="00B31FA5" w:rsidRPr="00B31FA5" w:rsidRDefault="009F7652" w:rsidP="00674351">
            <w:pPr>
              <w:jc w:val="center"/>
              <w:rPr>
                <w:szCs w:val="22"/>
              </w:rPr>
            </w:pPr>
            <w:r>
              <w:rPr>
                <w:szCs w:val="22"/>
              </w:rPr>
              <w:t>X</w:t>
            </w:r>
          </w:p>
        </w:tc>
        <w:tc>
          <w:tcPr>
            <w:tcW w:w="457" w:type="pct"/>
            <w:shd w:val="clear" w:color="auto" w:fill="FDE9D9" w:themeFill="accent6" w:themeFillTint="33"/>
            <w:vAlign w:val="center"/>
          </w:tcPr>
          <w:p w14:paraId="2B68DF9E" w14:textId="17A5091E" w:rsidR="00B31FA5" w:rsidRPr="00B31FA5" w:rsidRDefault="009F7652" w:rsidP="00674351">
            <w:pPr>
              <w:jc w:val="center"/>
            </w:pPr>
            <w:r>
              <w:t>X</w:t>
            </w:r>
          </w:p>
        </w:tc>
        <w:tc>
          <w:tcPr>
            <w:tcW w:w="669" w:type="pct"/>
            <w:shd w:val="clear" w:color="auto" w:fill="F2DBDB" w:themeFill="accent2" w:themeFillTint="33"/>
            <w:vAlign w:val="center"/>
          </w:tcPr>
          <w:p w14:paraId="71578B49" w14:textId="16F9047B" w:rsidR="00B31FA5" w:rsidRPr="00B31FA5" w:rsidRDefault="00B31FA5" w:rsidP="00674351">
            <w:pPr>
              <w:jc w:val="center"/>
              <w:rPr>
                <w:sz w:val="20"/>
                <w:szCs w:val="20"/>
              </w:rPr>
            </w:pPr>
            <w:r>
              <w:rPr>
                <w:sz w:val="20"/>
                <w:szCs w:val="20"/>
              </w:rPr>
              <w:t>X</w:t>
            </w:r>
          </w:p>
        </w:tc>
      </w:tr>
      <w:tr w:rsidR="00B31FA5" w:rsidRPr="00796A61" w14:paraId="1669363A" w14:textId="77777777" w:rsidTr="00B31FA5">
        <w:trPr>
          <w:trHeight w:val="225"/>
        </w:trPr>
        <w:tc>
          <w:tcPr>
            <w:tcW w:w="2958" w:type="pct"/>
            <w:vAlign w:val="center"/>
          </w:tcPr>
          <w:p w14:paraId="50FBEA3D" w14:textId="403F4C9D" w:rsidR="00B31FA5" w:rsidRDefault="00B31FA5" w:rsidP="00674351">
            <w:r>
              <w:t>Beitragssumme ohne Ratenzuschläge</w:t>
            </w:r>
          </w:p>
        </w:tc>
        <w:tc>
          <w:tcPr>
            <w:tcW w:w="458" w:type="pct"/>
            <w:shd w:val="clear" w:color="auto" w:fill="D9D9D9" w:themeFill="background1" w:themeFillShade="D9"/>
            <w:vAlign w:val="center"/>
          </w:tcPr>
          <w:p w14:paraId="6B55F9A1" w14:textId="77777777" w:rsidR="00B31FA5" w:rsidRPr="00B31FA5" w:rsidRDefault="00B31FA5" w:rsidP="00674351">
            <w:pPr>
              <w:jc w:val="center"/>
            </w:pPr>
          </w:p>
        </w:tc>
        <w:tc>
          <w:tcPr>
            <w:tcW w:w="458" w:type="pct"/>
            <w:shd w:val="clear" w:color="auto" w:fill="DAEEF3" w:themeFill="accent5" w:themeFillTint="33"/>
            <w:vAlign w:val="center"/>
          </w:tcPr>
          <w:p w14:paraId="5C567CAA" w14:textId="30D51CB5" w:rsidR="00B31FA5" w:rsidRPr="00B31FA5" w:rsidRDefault="009F7652" w:rsidP="00674351">
            <w:pPr>
              <w:jc w:val="center"/>
              <w:rPr>
                <w:szCs w:val="22"/>
              </w:rPr>
            </w:pPr>
            <w:r>
              <w:rPr>
                <w:szCs w:val="22"/>
              </w:rPr>
              <w:t>-</w:t>
            </w:r>
          </w:p>
        </w:tc>
        <w:tc>
          <w:tcPr>
            <w:tcW w:w="457" w:type="pct"/>
            <w:shd w:val="clear" w:color="auto" w:fill="FDE9D9" w:themeFill="accent6" w:themeFillTint="33"/>
            <w:vAlign w:val="center"/>
          </w:tcPr>
          <w:p w14:paraId="7CF9643D" w14:textId="315B7534" w:rsidR="00B31FA5" w:rsidRPr="00B31FA5" w:rsidRDefault="009F7652" w:rsidP="00674351">
            <w:pPr>
              <w:jc w:val="center"/>
            </w:pPr>
            <w:r>
              <w:t>-</w:t>
            </w:r>
          </w:p>
        </w:tc>
        <w:tc>
          <w:tcPr>
            <w:tcW w:w="669" w:type="pct"/>
            <w:shd w:val="clear" w:color="auto" w:fill="F2DBDB" w:themeFill="accent2" w:themeFillTint="33"/>
            <w:vAlign w:val="center"/>
          </w:tcPr>
          <w:p w14:paraId="06877A3D" w14:textId="6A2D94A9" w:rsidR="00B31FA5" w:rsidRPr="00B31FA5" w:rsidRDefault="00B31FA5" w:rsidP="00674351">
            <w:pPr>
              <w:jc w:val="center"/>
              <w:rPr>
                <w:sz w:val="20"/>
                <w:szCs w:val="20"/>
              </w:rPr>
            </w:pPr>
            <w:r>
              <w:rPr>
                <w:sz w:val="20"/>
                <w:szCs w:val="20"/>
              </w:rPr>
              <w:t>-</w:t>
            </w:r>
          </w:p>
        </w:tc>
      </w:tr>
      <w:tr w:rsidR="00B31FA5" w:rsidRPr="00796A61" w14:paraId="4EE81E36" w14:textId="77777777" w:rsidTr="00B31FA5">
        <w:trPr>
          <w:trHeight w:val="225"/>
        </w:trPr>
        <w:tc>
          <w:tcPr>
            <w:tcW w:w="2958" w:type="pct"/>
            <w:vAlign w:val="center"/>
          </w:tcPr>
          <w:p w14:paraId="1939A31D" w14:textId="576AFC6C" w:rsidR="00B31FA5" w:rsidRDefault="00B31FA5" w:rsidP="00674351">
            <w:r>
              <w:t>Beitragssumme ohne Stückkosten</w:t>
            </w:r>
          </w:p>
        </w:tc>
        <w:tc>
          <w:tcPr>
            <w:tcW w:w="458" w:type="pct"/>
            <w:shd w:val="clear" w:color="auto" w:fill="D9D9D9" w:themeFill="background1" w:themeFillShade="D9"/>
            <w:vAlign w:val="center"/>
          </w:tcPr>
          <w:p w14:paraId="53335FDC" w14:textId="77777777" w:rsidR="00B31FA5" w:rsidRPr="00B31FA5" w:rsidRDefault="00B31FA5" w:rsidP="00674351">
            <w:pPr>
              <w:jc w:val="center"/>
            </w:pPr>
          </w:p>
        </w:tc>
        <w:tc>
          <w:tcPr>
            <w:tcW w:w="458" w:type="pct"/>
            <w:shd w:val="clear" w:color="auto" w:fill="DAEEF3" w:themeFill="accent5" w:themeFillTint="33"/>
            <w:vAlign w:val="center"/>
          </w:tcPr>
          <w:p w14:paraId="74F149F8" w14:textId="7ABB12EF" w:rsidR="00B31FA5" w:rsidRPr="00B31FA5" w:rsidRDefault="009F7652" w:rsidP="00674351">
            <w:pPr>
              <w:jc w:val="center"/>
              <w:rPr>
                <w:szCs w:val="22"/>
              </w:rPr>
            </w:pPr>
            <w:r>
              <w:rPr>
                <w:szCs w:val="22"/>
              </w:rPr>
              <w:t>-</w:t>
            </w:r>
          </w:p>
        </w:tc>
        <w:tc>
          <w:tcPr>
            <w:tcW w:w="457" w:type="pct"/>
            <w:shd w:val="clear" w:color="auto" w:fill="FDE9D9" w:themeFill="accent6" w:themeFillTint="33"/>
            <w:vAlign w:val="center"/>
          </w:tcPr>
          <w:p w14:paraId="67AFA122" w14:textId="1CAC134D" w:rsidR="00B31FA5" w:rsidRPr="00B31FA5" w:rsidRDefault="009F7652" w:rsidP="00674351">
            <w:pPr>
              <w:jc w:val="center"/>
            </w:pPr>
            <w:r>
              <w:t>-</w:t>
            </w:r>
          </w:p>
        </w:tc>
        <w:tc>
          <w:tcPr>
            <w:tcW w:w="669" w:type="pct"/>
            <w:shd w:val="clear" w:color="auto" w:fill="F2DBDB" w:themeFill="accent2" w:themeFillTint="33"/>
            <w:vAlign w:val="center"/>
          </w:tcPr>
          <w:p w14:paraId="57C580B9" w14:textId="71ACF726" w:rsidR="00B31FA5" w:rsidRPr="00B31FA5" w:rsidRDefault="00B31FA5" w:rsidP="00674351">
            <w:pPr>
              <w:jc w:val="center"/>
              <w:rPr>
                <w:sz w:val="20"/>
                <w:szCs w:val="20"/>
              </w:rPr>
            </w:pPr>
            <w:r>
              <w:rPr>
                <w:sz w:val="20"/>
                <w:szCs w:val="20"/>
              </w:rPr>
              <w:t>-</w:t>
            </w:r>
          </w:p>
        </w:tc>
      </w:tr>
      <w:tr w:rsidR="00B31FA5" w:rsidRPr="00796A61" w14:paraId="08467B6F" w14:textId="77777777" w:rsidTr="00B31FA5">
        <w:trPr>
          <w:trHeight w:val="225"/>
        </w:trPr>
        <w:tc>
          <w:tcPr>
            <w:tcW w:w="2958" w:type="pct"/>
            <w:vAlign w:val="center"/>
          </w:tcPr>
          <w:p w14:paraId="39DBD1C3" w14:textId="3E62AFD3" w:rsidR="00B31FA5" w:rsidRDefault="00B31FA5" w:rsidP="00674351">
            <w:r>
              <w:t>Beitragssumme ohne Ratenzuschläge ohne Stüc</w:t>
            </w:r>
            <w:r>
              <w:t>k</w:t>
            </w:r>
            <w:r>
              <w:t>kosten</w:t>
            </w:r>
          </w:p>
        </w:tc>
        <w:tc>
          <w:tcPr>
            <w:tcW w:w="458" w:type="pct"/>
            <w:shd w:val="clear" w:color="auto" w:fill="D9D9D9" w:themeFill="background1" w:themeFillShade="D9"/>
            <w:vAlign w:val="center"/>
          </w:tcPr>
          <w:p w14:paraId="410AFF01" w14:textId="77777777" w:rsidR="00B31FA5" w:rsidRPr="00B31FA5" w:rsidRDefault="00B31FA5" w:rsidP="00674351">
            <w:pPr>
              <w:jc w:val="center"/>
            </w:pPr>
          </w:p>
        </w:tc>
        <w:tc>
          <w:tcPr>
            <w:tcW w:w="458" w:type="pct"/>
            <w:shd w:val="clear" w:color="auto" w:fill="DAEEF3" w:themeFill="accent5" w:themeFillTint="33"/>
            <w:vAlign w:val="center"/>
          </w:tcPr>
          <w:p w14:paraId="5DE5A90C" w14:textId="75D24A17" w:rsidR="00B31FA5" w:rsidRPr="00B31FA5" w:rsidRDefault="009F7652" w:rsidP="00674351">
            <w:pPr>
              <w:jc w:val="center"/>
              <w:rPr>
                <w:szCs w:val="22"/>
              </w:rPr>
            </w:pPr>
            <w:r>
              <w:rPr>
                <w:szCs w:val="22"/>
              </w:rPr>
              <w:t>-</w:t>
            </w:r>
          </w:p>
        </w:tc>
        <w:tc>
          <w:tcPr>
            <w:tcW w:w="457" w:type="pct"/>
            <w:shd w:val="clear" w:color="auto" w:fill="FDE9D9" w:themeFill="accent6" w:themeFillTint="33"/>
            <w:vAlign w:val="center"/>
          </w:tcPr>
          <w:p w14:paraId="4E930979" w14:textId="106D286C" w:rsidR="00B31FA5" w:rsidRPr="00B31FA5" w:rsidRDefault="009F7652" w:rsidP="00674351">
            <w:pPr>
              <w:jc w:val="center"/>
            </w:pPr>
            <w:r>
              <w:t>-</w:t>
            </w:r>
          </w:p>
        </w:tc>
        <w:tc>
          <w:tcPr>
            <w:tcW w:w="669" w:type="pct"/>
            <w:shd w:val="clear" w:color="auto" w:fill="F2DBDB" w:themeFill="accent2" w:themeFillTint="33"/>
            <w:vAlign w:val="center"/>
          </w:tcPr>
          <w:p w14:paraId="79DF582C" w14:textId="13927241" w:rsidR="00B31FA5" w:rsidRPr="00B31FA5" w:rsidRDefault="00B31FA5" w:rsidP="00674351">
            <w:pPr>
              <w:jc w:val="center"/>
              <w:rPr>
                <w:sz w:val="20"/>
                <w:szCs w:val="20"/>
              </w:rPr>
            </w:pPr>
            <w:r>
              <w:rPr>
                <w:sz w:val="20"/>
                <w:szCs w:val="20"/>
              </w:rPr>
              <w:t>-</w:t>
            </w:r>
          </w:p>
        </w:tc>
      </w:tr>
    </w:tbl>
    <w:p w14:paraId="26ED24B4" w14:textId="77777777" w:rsidR="00B31FA5" w:rsidRDefault="00B31FA5" w:rsidP="00B31FA5"/>
    <w:tbl>
      <w:tblPr>
        <w:tblStyle w:val="Tabellenraster"/>
        <w:tblW w:w="5000" w:type="pct"/>
        <w:tblLayout w:type="fixed"/>
        <w:tblLook w:val="04A0" w:firstRow="1" w:lastRow="0" w:firstColumn="1" w:lastColumn="0" w:noHBand="0" w:noVBand="1"/>
      </w:tblPr>
      <w:tblGrid>
        <w:gridCol w:w="5494"/>
        <w:gridCol w:w="851"/>
        <w:gridCol w:w="851"/>
        <w:gridCol w:w="849"/>
        <w:gridCol w:w="1243"/>
      </w:tblGrid>
      <w:tr w:rsidR="009F7652" w:rsidRPr="00796A61" w14:paraId="4B0841AD" w14:textId="77777777" w:rsidTr="00674351">
        <w:tc>
          <w:tcPr>
            <w:tcW w:w="2958" w:type="pct"/>
            <w:vAlign w:val="center"/>
          </w:tcPr>
          <w:p w14:paraId="3FB094EB" w14:textId="403F0CE8" w:rsidR="009F7652" w:rsidRPr="003116BA" w:rsidRDefault="009F7652" w:rsidP="00674351">
            <w:pPr>
              <w:rPr>
                <w:b/>
              </w:rPr>
            </w:pPr>
            <w:r>
              <w:rPr>
                <w:b/>
              </w:rPr>
              <w:t>Berücksichtigungsdauern</w:t>
            </w:r>
          </w:p>
        </w:tc>
        <w:tc>
          <w:tcPr>
            <w:tcW w:w="458" w:type="pct"/>
            <w:shd w:val="clear" w:color="auto" w:fill="808080" w:themeFill="background1" w:themeFillShade="80"/>
          </w:tcPr>
          <w:p w14:paraId="744DC6F9" w14:textId="77777777" w:rsidR="009F7652" w:rsidRPr="00C6490D" w:rsidRDefault="009F7652" w:rsidP="00674351">
            <w:pPr>
              <w:jc w:val="center"/>
              <w:rPr>
                <w:b/>
              </w:rPr>
            </w:pPr>
            <w:r w:rsidRPr="00C6490D">
              <w:rPr>
                <w:b/>
              </w:rPr>
              <w:t>TD</w:t>
            </w:r>
          </w:p>
        </w:tc>
        <w:tc>
          <w:tcPr>
            <w:tcW w:w="458" w:type="pct"/>
            <w:shd w:val="clear" w:color="auto" w:fill="4BACC6" w:themeFill="accent5"/>
            <w:vAlign w:val="center"/>
          </w:tcPr>
          <w:p w14:paraId="66D722DC" w14:textId="77777777" w:rsidR="009F7652" w:rsidRPr="00796A61" w:rsidRDefault="009F7652" w:rsidP="00674351">
            <w:pPr>
              <w:jc w:val="center"/>
              <w:rPr>
                <w:b/>
              </w:rPr>
            </w:pPr>
            <w:r>
              <w:rPr>
                <w:b/>
              </w:rPr>
              <w:t>ARK</w:t>
            </w:r>
          </w:p>
        </w:tc>
        <w:tc>
          <w:tcPr>
            <w:tcW w:w="457" w:type="pct"/>
            <w:shd w:val="clear" w:color="auto" w:fill="F79646" w:themeFill="accent6"/>
            <w:vAlign w:val="center"/>
          </w:tcPr>
          <w:p w14:paraId="66613B0B" w14:textId="77777777" w:rsidR="009F7652" w:rsidRPr="00796A61" w:rsidRDefault="009F7652" w:rsidP="00674351">
            <w:pPr>
              <w:jc w:val="center"/>
              <w:rPr>
                <w:b/>
              </w:rPr>
            </w:pPr>
            <w:r>
              <w:rPr>
                <w:b/>
              </w:rPr>
              <w:t>ARF</w:t>
            </w:r>
          </w:p>
        </w:tc>
        <w:tc>
          <w:tcPr>
            <w:tcW w:w="669" w:type="pct"/>
            <w:shd w:val="clear" w:color="auto" w:fill="FF0000"/>
            <w:vAlign w:val="center"/>
          </w:tcPr>
          <w:p w14:paraId="3B230F21" w14:textId="77777777" w:rsidR="009F7652" w:rsidRPr="00796A61" w:rsidRDefault="009F7652" w:rsidP="00674351">
            <w:pPr>
              <w:jc w:val="center"/>
              <w:rPr>
                <w:b/>
              </w:rPr>
            </w:pPr>
            <w:r>
              <w:rPr>
                <w:b/>
              </w:rPr>
              <w:t>aktivplan</w:t>
            </w:r>
          </w:p>
        </w:tc>
      </w:tr>
      <w:tr w:rsidR="009F7652" w:rsidRPr="00796A61" w14:paraId="0BE8D0B1" w14:textId="77777777" w:rsidTr="00674351">
        <w:trPr>
          <w:trHeight w:val="225"/>
        </w:trPr>
        <w:tc>
          <w:tcPr>
            <w:tcW w:w="2958" w:type="pct"/>
            <w:vAlign w:val="center"/>
          </w:tcPr>
          <w:p w14:paraId="16CC57C7" w14:textId="3A85E80D" w:rsidR="009F7652" w:rsidRPr="00CF3C89" w:rsidRDefault="009F7652" w:rsidP="00674351">
            <w:r>
              <w:t>In Abhängigkeit der Beitragszahlungsdauer</w:t>
            </w:r>
          </w:p>
        </w:tc>
        <w:tc>
          <w:tcPr>
            <w:tcW w:w="458" w:type="pct"/>
            <w:shd w:val="clear" w:color="auto" w:fill="D9D9D9" w:themeFill="background1" w:themeFillShade="D9"/>
            <w:vAlign w:val="center"/>
          </w:tcPr>
          <w:p w14:paraId="38501D2C" w14:textId="77777777" w:rsidR="009F7652" w:rsidRPr="00B31FA5" w:rsidRDefault="009F7652" w:rsidP="00674351">
            <w:pPr>
              <w:jc w:val="center"/>
            </w:pPr>
          </w:p>
        </w:tc>
        <w:tc>
          <w:tcPr>
            <w:tcW w:w="458" w:type="pct"/>
            <w:shd w:val="clear" w:color="auto" w:fill="DAEEF3" w:themeFill="accent5" w:themeFillTint="33"/>
            <w:vAlign w:val="center"/>
          </w:tcPr>
          <w:p w14:paraId="747BFD71" w14:textId="711F20A9" w:rsidR="009F7652" w:rsidRPr="00B31FA5" w:rsidRDefault="009F7652" w:rsidP="00674351">
            <w:pPr>
              <w:jc w:val="center"/>
              <w:rPr>
                <w:szCs w:val="22"/>
              </w:rPr>
            </w:pPr>
            <w:r>
              <w:rPr>
                <w:szCs w:val="22"/>
              </w:rPr>
              <w:t>X</w:t>
            </w:r>
          </w:p>
        </w:tc>
        <w:tc>
          <w:tcPr>
            <w:tcW w:w="457" w:type="pct"/>
            <w:shd w:val="clear" w:color="auto" w:fill="FDE9D9" w:themeFill="accent6" w:themeFillTint="33"/>
            <w:vAlign w:val="center"/>
          </w:tcPr>
          <w:p w14:paraId="53B6DDCC" w14:textId="19C0AD23" w:rsidR="009F7652" w:rsidRPr="00B31FA5" w:rsidRDefault="009F7652" w:rsidP="00674351">
            <w:pPr>
              <w:jc w:val="center"/>
            </w:pPr>
            <w:r>
              <w:t>X</w:t>
            </w:r>
          </w:p>
        </w:tc>
        <w:tc>
          <w:tcPr>
            <w:tcW w:w="669" w:type="pct"/>
            <w:shd w:val="clear" w:color="auto" w:fill="F2DBDB" w:themeFill="accent2" w:themeFillTint="33"/>
            <w:vAlign w:val="center"/>
          </w:tcPr>
          <w:p w14:paraId="2967BDCB" w14:textId="77777777" w:rsidR="009F7652" w:rsidRPr="00B31FA5" w:rsidRDefault="009F7652" w:rsidP="00674351">
            <w:pPr>
              <w:jc w:val="center"/>
            </w:pPr>
            <w:r>
              <w:rPr>
                <w:sz w:val="20"/>
                <w:szCs w:val="20"/>
              </w:rPr>
              <w:t>X</w:t>
            </w:r>
          </w:p>
        </w:tc>
      </w:tr>
      <w:tr w:rsidR="009F7652" w:rsidRPr="00796A61" w14:paraId="3E02B744" w14:textId="77777777" w:rsidTr="00674351">
        <w:trPr>
          <w:trHeight w:val="225"/>
        </w:trPr>
        <w:tc>
          <w:tcPr>
            <w:tcW w:w="2958" w:type="pct"/>
            <w:vAlign w:val="center"/>
          </w:tcPr>
          <w:p w14:paraId="7D9AD5C3" w14:textId="3F9517DA" w:rsidR="009F7652" w:rsidRDefault="009F7652" w:rsidP="00674351">
            <w:r>
              <w:t>maximal x Jahre</w:t>
            </w:r>
          </w:p>
        </w:tc>
        <w:tc>
          <w:tcPr>
            <w:tcW w:w="458" w:type="pct"/>
            <w:shd w:val="clear" w:color="auto" w:fill="D9D9D9" w:themeFill="background1" w:themeFillShade="D9"/>
            <w:vAlign w:val="center"/>
          </w:tcPr>
          <w:p w14:paraId="38079446" w14:textId="77777777" w:rsidR="009F7652" w:rsidRPr="00B31FA5" w:rsidRDefault="009F7652" w:rsidP="00674351">
            <w:pPr>
              <w:jc w:val="center"/>
            </w:pPr>
          </w:p>
        </w:tc>
        <w:tc>
          <w:tcPr>
            <w:tcW w:w="458" w:type="pct"/>
            <w:shd w:val="clear" w:color="auto" w:fill="DAEEF3" w:themeFill="accent5" w:themeFillTint="33"/>
            <w:vAlign w:val="center"/>
          </w:tcPr>
          <w:p w14:paraId="15D013A1" w14:textId="5234EF07" w:rsidR="009F7652" w:rsidRPr="00B31FA5" w:rsidRDefault="009F7652" w:rsidP="00674351">
            <w:pPr>
              <w:jc w:val="center"/>
              <w:rPr>
                <w:szCs w:val="22"/>
              </w:rPr>
            </w:pPr>
            <w:r>
              <w:rPr>
                <w:szCs w:val="22"/>
              </w:rPr>
              <w:t>X</w:t>
            </w:r>
          </w:p>
        </w:tc>
        <w:tc>
          <w:tcPr>
            <w:tcW w:w="457" w:type="pct"/>
            <w:shd w:val="clear" w:color="auto" w:fill="FDE9D9" w:themeFill="accent6" w:themeFillTint="33"/>
            <w:vAlign w:val="center"/>
          </w:tcPr>
          <w:p w14:paraId="6A8DC4ED" w14:textId="0FBEE066" w:rsidR="009F7652" w:rsidRPr="00B31FA5" w:rsidRDefault="009F7652" w:rsidP="00674351">
            <w:pPr>
              <w:jc w:val="center"/>
            </w:pPr>
            <w:r>
              <w:t>X</w:t>
            </w:r>
          </w:p>
        </w:tc>
        <w:tc>
          <w:tcPr>
            <w:tcW w:w="669" w:type="pct"/>
            <w:shd w:val="clear" w:color="auto" w:fill="F2DBDB" w:themeFill="accent2" w:themeFillTint="33"/>
            <w:vAlign w:val="center"/>
          </w:tcPr>
          <w:p w14:paraId="5BC8B633" w14:textId="5DA4E3B6" w:rsidR="009F7652" w:rsidRPr="00B31FA5" w:rsidRDefault="009F7652" w:rsidP="00674351">
            <w:pPr>
              <w:jc w:val="center"/>
              <w:rPr>
                <w:sz w:val="20"/>
                <w:szCs w:val="20"/>
              </w:rPr>
            </w:pPr>
            <w:r>
              <w:rPr>
                <w:sz w:val="20"/>
                <w:szCs w:val="20"/>
              </w:rPr>
              <w:t>40</w:t>
            </w:r>
          </w:p>
        </w:tc>
      </w:tr>
      <w:tr w:rsidR="009F7652" w:rsidRPr="00796A61" w14:paraId="181024E1" w14:textId="77777777" w:rsidTr="00674351">
        <w:trPr>
          <w:trHeight w:val="225"/>
        </w:trPr>
        <w:tc>
          <w:tcPr>
            <w:tcW w:w="2958" w:type="pct"/>
            <w:vAlign w:val="center"/>
          </w:tcPr>
          <w:p w14:paraId="093D8565" w14:textId="07852080" w:rsidR="009F7652" w:rsidRDefault="009F7652" w:rsidP="00674351">
            <w:r>
              <w:t>in Abhängigkeit der Versicherungsdauer/</w:t>
            </w:r>
            <w:proofErr w:type="spellStart"/>
            <w:r>
              <w:t>Aufschubzeit</w:t>
            </w:r>
            <w:proofErr w:type="spellEnd"/>
          </w:p>
        </w:tc>
        <w:tc>
          <w:tcPr>
            <w:tcW w:w="458" w:type="pct"/>
            <w:shd w:val="clear" w:color="auto" w:fill="D9D9D9" w:themeFill="background1" w:themeFillShade="D9"/>
            <w:vAlign w:val="center"/>
          </w:tcPr>
          <w:p w14:paraId="1833376E" w14:textId="77777777" w:rsidR="009F7652" w:rsidRPr="00B31FA5" w:rsidRDefault="009F7652" w:rsidP="00674351">
            <w:pPr>
              <w:jc w:val="center"/>
            </w:pPr>
          </w:p>
        </w:tc>
        <w:tc>
          <w:tcPr>
            <w:tcW w:w="458" w:type="pct"/>
            <w:shd w:val="clear" w:color="auto" w:fill="DAEEF3" w:themeFill="accent5" w:themeFillTint="33"/>
            <w:vAlign w:val="center"/>
          </w:tcPr>
          <w:p w14:paraId="7FE2323A" w14:textId="6E9F89AB" w:rsidR="009F7652" w:rsidRPr="00B31FA5" w:rsidRDefault="009F7652" w:rsidP="00674351">
            <w:pPr>
              <w:jc w:val="center"/>
              <w:rPr>
                <w:szCs w:val="22"/>
              </w:rPr>
            </w:pPr>
            <w:r>
              <w:rPr>
                <w:szCs w:val="22"/>
              </w:rPr>
              <w:t>X</w:t>
            </w:r>
          </w:p>
        </w:tc>
        <w:tc>
          <w:tcPr>
            <w:tcW w:w="457" w:type="pct"/>
            <w:shd w:val="clear" w:color="auto" w:fill="FDE9D9" w:themeFill="accent6" w:themeFillTint="33"/>
            <w:vAlign w:val="center"/>
          </w:tcPr>
          <w:p w14:paraId="23ADCEE9" w14:textId="2946FE21" w:rsidR="009F7652" w:rsidRPr="00B31FA5" w:rsidRDefault="009F7652" w:rsidP="00674351">
            <w:pPr>
              <w:jc w:val="center"/>
            </w:pPr>
            <w:r>
              <w:t>X</w:t>
            </w:r>
          </w:p>
        </w:tc>
        <w:tc>
          <w:tcPr>
            <w:tcW w:w="669" w:type="pct"/>
            <w:shd w:val="clear" w:color="auto" w:fill="F2DBDB" w:themeFill="accent2" w:themeFillTint="33"/>
            <w:vAlign w:val="center"/>
          </w:tcPr>
          <w:p w14:paraId="5DE79370" w14:textId="77777777" w:rsidR="009F7652" w:rsidRPr="00B31FA5" w:rsidRDefault="009F7652" w:rsidP="00674351">
            <w:pPr>
              <w:jc w:val="center"/>
              <w:rPr>
                <w:sz w:val="20"/>
                <w:szCs w:val="20"/>
              </w:rPr>
            </w:pPr>
            <w:r>
              <w:rPr>
                <w:sz w:val="20"/>
                <w:szCs w:val="20"/>
              </w:rPr>
              <w:t>-</w:t>
            </w:r>
          </w:p>
        </w:tc>
      </w:tr>
      <w:tr w:rsidR="009F7652" w:rsidRPr="00796A61" w14:paraId="70F33F26" w14:textId="77777777" w:rsidTr="00674351">
        <w:trPr>
          <w:trHeight w:val="225"/>
        </w:trPr>
        <w:tc>
          <w:tcPr>
            <w:tcW w:w="2958" w:type="pct"/>
            <w:vAlign w:val="center"/>
          </w:tcPr>
          <w:p w14:paraId="2E0B2B6A" w14:textId="58BDCC86" w:rsidR="009F7652" w:rsidRDefault="009F7652" w:rsidP="00674351">
            <w:r>
              <w:t>Kürzung unter x Jahren</w:t>
            </w:r>
          </w:p>
        </w:tc>
        <w:tc>
          <w:tcPr>
            <w:tcW w:w="458" w:type="pct"/>
            <w:shd w:val="clear" w:color="auto" w:fill="D9D9D9" w:themeFill="background1" w:themeFillShade="D9"/>
            <w:vAlign w:val="center"/>
          </w:tcPr>
          <w:p w14:paraId="7D8D4E88" w14:textId="77777777" w:rsidR="009F7652" w:rsidRPr="00B31FA5" w:rsidRDefault="009F7652" w:rsidP="00674351">
            <w:pPr>
              <w:jc w:val="center"/>
            </w:pPr>
          </w:p>
        </w:tc>
        <w:tc>
          <w:tcPr>
            <w:tcW w:w="458" w:type="pct"/>
            <w:shd w:val="clear" w:color="auto" w:fill="DAEEF3" w:themeFill="accent5" w:themeFillTint="33"/>
            <w:vAlign w:val="center"/>
          </w:tcPr>
          <w:p w14:paraId="310AAD1F" w14:textId="0EDE6C2D" w:rsidR="009F7652" w:rsidRPr="00B31FA5" w:rsidRDefault="009F7652" w:rsidP="00674351">
            <w:pPr>
              <w:jc w:val="center"/>
              <w:rPr>
                <w:szCs w:val="22"/>
              </w:rPr>
            </w:pPr>
            <w:r>
              <w:rPr>
                <w:szCs w:val="22"/>
              </w:rPr>
              <w:t>X</w:t>
            </w:r>
          </w:p>
        </w:tc>
        <w:tc>
          <w:tcPr>
            <w:tcW w:w="457" w:type="pct"/>
            <w:shd w:val="clear" w:color="auto" w:fill="FDE9D9" w:themeFill="accent6" w:themeFillTint="33"/>
            <w:vAlign w:val="center"/>
          </w:tcPr>
          <w:p w14:paraId="01A03F87" w14:textId="66F21BBD" w:rsidR="009F7652" w:rsidRPr="00B31FA5" w:rsidRDefault="009F7652" w:rsidP="00674351">
            <w:pPr>
              <w:jc w:val="center"/>
            </w:pPr>
            <w:r>
              <w:t>X</w:t>
            </w:r>
          </w:p>
        </w:tc>
        <w:tc>
          <w:tcPr>
            <w:tcW w:w="669" w:type="pct"/>
            <w:shd w:val="clear" w:color="auto" w:fill="F2DBDB" w:themeFill="accent2" w:themeFillTint="33"/>
            <w:vAlign w:val="center"/>
          </w:tcPr>
          <w:p w14:paraId="7BB1D988" w14:textId="77777777" w:rsidR="009F7652" w:rsidRPr="00B31FA5" w:rsidRDefault="009F7652" w:rsidP="00674351">
            <w:pPr>
              <w:jc w:val="center"/>
              <w:rPr>
                <w:sz w:val="20"/>
                <w:szCs w:val="20"/>
              </w:rPr>
            </w:pPr>
            <w:r>
              <w:rPr>
                <w:sz w:val="20"/>
                <w:szCs w:val="20"/>
              </w:rPr>
              <w:t>-</w:t>
            </w:r>
          </w:p>
        </w:tc>
      </w:tr>
    </w:tbl>
    <w:p w14:paraId="51646C64" w14:textId="77777777" w:rsidR="009D65EF" w:rsidRDefault="009D65EF" w:rsidP="00B31FA5">
      <w:pPr>
        <w:rPr>
          <w:u w:val="single"/>
        </w:rPr>
      </w:pPr>
    </w:p>
    <w:p w14:paraId="556AF1D0" w14:textId="77777777" w:rsidR="009D65EF" w:rsidRDefault="009D65EF" w:rsidP="00B31FA5"/>
    <w:p w14:paraId="02CBAD28" w14:textId="77777777" w:rsidR="009D65EF" w:rsidRPr="00B31FA5" w:rsidRDefault="009D65EF" w:rsidP="00B31FA5"/>
    <w:tbl>
      <w:tblPr>
        <w:tblStyle w:val="Tabellenraster"/>
        <w:tblW w:w="5000" w:type="pct"/>
        <w:tblLayout w:type="fixed"/>
        <w:tblLook w:val="04A0" w:firstRow="1" w:lastRow="0" w:firstColumn="1" w:lastColumn="0" w:noHBand="0" w:noVBand="1"/>
      </w:tblPr>
      <w:tblGrid>
        <w:gridCol w:w="5494"/>
        <w:gridCol w:w="851"/>
        <w:gridCol w:w="851"/>
        <w:gridCol w:w="849"/>
        <w:gridCol w:w="1243"/>
      </w:tblGrid>
      <w:tr w:rsidR="009F7652" w:rsidRPr="00796A61" w14:paraId="76BD0007" w14:textId="77777777" w:rsidTr="00CE14CD">
        <w:tc>
          <w:tcPr>
            <w:tcW w:w="2958" w:type="pct"/>
            <w:vAlign w:val="center"/>
          </w:tcPr>
          <w:p w14:paraId="5DEA371B" w14:textId="3EFACFFA" w:rsidR="009F7652" w:rsidRPr="003116BA" w:rsidRDefault="009F7652" w:rsidP="00674351">
            <w:pPr>
              <w:rPr>
                <w:b/>
              </w:rPr>
            </w:pPr>
            <w:r>
              <w:rPr>
                <w:b/>
              </w:rPr>
              <w:t>Erhebungszeitpunkt</w:t>
            </w:r>
          </w:p>
        </w:tc>
        <w:tc>
          <w:tcPr>
            <w:tcW w:w="458" w:type="pct"/>
            <w:shd w:val="clear" w:color="auto" w:fill="808080" w:themeFill="background1" w:themeFillShade="80"/>
          </w:tcPr>
          <w:p w14:paraId="7D50FF4A" w14:textId="77777777" w:rsidR="009F7652" w:rsidRPr="00C6490D" w:rsidRDefault="009F7652" w:rsidP="00674351">
            <w:pPr>
              <w:jc w:val="center"/>
              <w:rPr>
                <w:b/>
              </w:rPr>
            </w:pPr>
            <w:r w:rsidRPr="00C6490D">
              <w:rPr>
                <w:b/>
              </w:rPr>
              <w:t>TD</w:t>
            </w:r>
          </w:p>
        </w:tc>
        <w:tc>
          <w:tcPr>
            <w:tcW w:w="458" w:type="pct"/>
            <w:shd w:val="clear" w:color="auto" w:fill="4BACC6" w:themeFill="accent5"/>
            <w:vAlign w:val="center"/>
          </w:tcPr>
          <w:p w14:paraId="275EBD16" w14:textId="77777777" w:rsidR="009F7652" w:rsidRPr="00796A61" w:rsidRDefault="009F7652" w:rsidP="00674351">
            <w:pPr>
              <w:jc w:val="center"/>
              <w:rPr>
                <w:b/>
              </w:rPr>
            </w:pPr>
            <w:r>
              <w:rPr>
                <w:b/>
              </w:rPr>
              <w:t>ARK</w:t>
            </w:r>
          </w:p>
        </w:tc>
        <w:tc>
          <w:tcPr>
            <w:tcW w:w="457" w:type="pct"/>
            <w:shd w:val="clear" w:color="auto" w:fill="F79646" w:themeFill="accent6"/>
            <w:vAlign w:val="center"/>
          </w:tcPr>
          <w:p w14:paraId="7888AA90" w14:textId="77777777" w:rsidR="009F7652" w:rsidRPr="00796A61" w:rsidRDefault="009F7652" w:rsidP="00674351">
            <w:pPr>
              <w:jc w:val="center"/>
              <w:rPr>
                <w:b/>
              </w:rPr>
            </w:pPr>
            <w:r>
              <w:rPr>
                <w:b/>
              </w:rPr>
              <w:t>ARF</w:t>
            </w:r>
          </w:p>
        </w:tc>
        <w:tc>
          <w:tcPr>
            <w:tcW w:w="669" w:type="pct"/>
            <w:shd w:val="clear" w:color="auto" w:fill="FF0000"/>
            <w:vAlign w:val="center"/>
          </w:tcPr>
          <w:p w14:paraId="2E0451A5" w14:textId="77777777" w:rsidR="009F7652" w:rsidRPr="00796A61" w:rsidRDefault="009F7652" w:rsidP="00674351">
            <w:pPr>
              <w:jc w:val="center"/>
              <w:rPr>
                <w:b/>
              </w:rPr>
            </w:pPr>
            <w:r>
              <w:rPr>
                <w:b/>
              </w:rPr>
              <w:t>aktivplan</w:t>
            </w:r>
          </w:p>
        </w:tc>
      </w:tr>
      <w:tr w:rsidR="00CE14CD" w:rsidRPr="00796A61" w14:paraId="4E031A3B" w14:textId="77777777" w:rsidTr="00CE14CD">
        <w:trPr>
          <w:trHeight w:val="225"/>
        </w:trPr>
        <w:tc>
          <w:tcPr>
            <w:tcW w:w="2958" w:type="pct"/>
            <w:vAlign w:val="center"/>
          </w:tcPr>
          <w:p w14:paraId="4BB70B9F" w14:textId="300D730B" w:rsidR="00CE14CD" w:rsidRPr="00CF3C89" w:rsidRDefault="00CE14CD" w:rsidP="00674351">
            <w:r>
              <w:t>gleichmäßig verteilt auf die Beitragszahlungsperioden der ersten min(5;BZD) Jahre</w:t>
            </w:r>
          </w:p>
        </w:tc>
        <w:tc>
          <w:tcPr>
            <w:tcW w:w="458" w:type="pct"/>
            <w:shd w:val="clear" w:color="auto" w:fill="D9D9D9" w:themeFill="background1" w:themeFillShade="D9"/>
            <w:vAlign w:val="center"/>
          </w:tcPr>
          <w:p w14:paraId="4845AF00" w14:textId="77777777" w:rsidR="00CE14CD" w:rsidRPr="00B31FA5" w:rsidRDefault="00CE14CD" w:rsidP="00674351">
            <w:pPr>
              <w:jc w:val="center"/>
            </w:pPr>
          </w:p>
        </w:tc>
        <w:tc>
          <w:tcPr>
            <w:tcW w:w="458" w:type="pct"/>
            <w:shd w:val="clear" w:color="auto" w:fill="DAEEF3" w:themeFill="accent5" w:themeFillTint="33"/>
            <w:vAlign w:val="center"/>
          </w:tcPr>
          <w:p w14:paraId="34575D7B" w14:textId="77777777" w:rsidR="00CE14CD" w:rsidRPr="00B31FA5" w:rsidRDefault="00CE14CD" w:rsidP="00674351">
            <w:pPr>
              <w:jc w:val="center"/>
              <w:rPr>
                <w:szCs w:val="22"/>
              </w:rPr>
            </w:pPr>
            <w:r>
              <w:rPr>
                <w:szCs w:val="22"/>
              </w:rPr>
              <w:t>X</w:t>
            </w:r>
          </w:p>
        </w:tc>
        <w:tc>
          <w:tcPr>
            <w:tcW w:w="457" w:type="pct"/>
            <w:shd w:val="clear" w:color="auto" w:fill="FDE9D9" w:themeFill="accent6" w:themeFillTint="33"/>
            <w:vAlign w:val="center"/>
          </w:tcPr>
          <w:p w14:paraId="16AA004B" w14:textId="75FD5EA0" w:rsidR="00CE14CD" w:rsidRPr="00B31FA5" w:rsidRDefault="00CE14CD" w:rsidP="00674351">
            <w:pPr>
              <w:jc w:val="center"/>
            </w:pPr>
            <w:r>
              <w:t>X</w:t>
            </w:r>
          </w:p>
        </w:tc>
        <w:tc>
          <w:tcPr>
            <w:tcW w:w="669" w:type="pct"/>
            <w:shd w:val="clear" w:color="auto" w:fill="F2DBDB" w:themeFill="accent2" w:themeFillTint="33"/>
            <w:vAlign w:val="center"/>
          </w:tcPr>
          <w:p w14:paraId="12D9F119" w14:textId="5630CDFD" w:rsidR="00CE14CD" w:rsidRPr="00B31FA5" w:rsidRDefault="00CE14CD" w:rsidP="00674351">
            <w:pPr>
              <w:jc w:val="center"/>
            </w:pPr>
            <w:r>
              <w:t>X</w:t>
            </w:r>
          </w:p>
        </w:tc>
      </w:tr>
      <w:tr w:rsidR="00CE14CD" w:rsidRPr="00796A61" w14:paraId="1BE86433" w14:textId="77777777" w:rsidTr="00CE14CD">
        <w:trPr>
          <w:trHeight w:val="225"/>
        </w:trPr>
        <w:tc>
          <w:tcPr>
            <w:tcW w:w="2958" w:type="pct"/>
            <w:vAlign w:val="center"/>
          </w:tcPr>
          <w:p w14:paraId="68123494" w14:textId="1CE45BAC" w:rsidR="00CE14CD" w:rsidRDefault="00CE14CD" w:rsidP="00674351">
            <w:r w:rsidRPr="001F5B3D">
              <w:t xml:space="preserve">gleichmäßig verteilt </w:t>
            </w:r>
            <w:r>
              <w:t>jeden Monat</w:t>
            </w:r>
            <w:r w:rsidRPr="001F5B3D">
              <w:t xml:space="preserve"> der ersten min(5;</w:t>
            </w:r>
            <w:r>
              <w:t>Aufschubzeit</w:t>
            </w:r>
            <w:r w:rsidRPr="001F5B3D">
              <w:t>) Jahre</w:t>
            </w:r>
          </w:p>
        </w:tc>
        <w:tc>
          <w:tcPr>
            <w:tcW w:w="458" w:type="pct"/>
            <w:shd w:val="clear" w:color="auto" w:fill="D9D9D9" w:themeFill="background1" w:themeFillShade="D9"/>
            <w:vAlign w:val="center"/>
          </w:tcPr>
          <w:p w14:paraId="1D78083B" w14:textId="77777777" w:rsidR="00CE14CD" w:rsidRPr="00B31FA5" w:rsidRDefault="00CE14CD" w:rsidP="00674351">
            <w:pPr>
              <w:jc w:val="center"/>
            </w:pPr>
          </w:p>
        </w:tc>
        <w:tc>
          <w:tcPr>
            <w:tcW w:w="458" w:type="pct"/>
            <w:shd w:val="clear" w:color="auto" w:fill="DAEEF3" w:themeFill="accent5" w:themeFillTint="33"/>
            <w:vAlign w:val="center"/>
          </w:tcPr>
          <w:p w14:paraId="20E07995" w14:textId="5D307A84" w:rsidR="00CE14CD" w:rsidRPr="00B31FA5" w:rsidRDefault="00243C65" w:rsidP="00674351">
            <w:pPr>
              <w:jc w:val="center"/>
              <w:rPr>
                <w:szCs w:val="22"/>
              </w:rPr>
            </w:pPr>
            <w:r>
              <w:rPr>
                <w:szCs w:val="22"/>
              </w:rPr>
              <w:t>-</w:t>
            </w:r>
          </w:p>
        </w:tc>
        <w:tc>
          <w:tcPr>
            <w:tcW w:w="457" w:type="pct"/>
            <w:shd w:val="clear" w:color="auto" w:fill="FDE9D9" w:themeFill="accent6" w:themeFillTint="33"/>
            <w:vAlign w:val="center"/>
          </w:tcPr>
          <w:p w14:paraId="5EA4FACE" w14:textId="45B784B2" w:rsidR="00CE14CD" w:rsidRPr="00B31FA5" w:rsidRDefault="00AA1F14" w:rsidP="00674351">
            <w:pPr>
              <w:jc w:val="center"/>
            </w:pPr>
            <w:r>
              <w:t>-</w:t>
            </w:r>
          </w:p>
        </w:tc>
        <w:tc>
          <w:tcPr>
            <w:tcW w:w="669" w:type="pct"/>
            <w:shd w:val="clear" w:color="auto" w:fill="F2DBDB" w:themeFill="accent2" w:themeFillTint="33"/>
            <w:vAlign w:val="center"/>
          </w:tcPr>
          <w:p w14:paraId="7A369B15" w14:textId="08382415" w:rsidR="00CE14CD" w:rsidRPr="00B31FA5" w:rsidRDefault="00CE14CD" w:rsidP="00674351">
            <w:pPr>
              <w:jc w:val="center"/>
              <w:rPr>
                <w:sz w:val="20"/>
                <w:szCs w:val="20"/>
              </w:rPr>
            </w:pPr>
            <w:r>
              <w:rPr>
                <w:sz w:val="20"/>
                <w:szCs w:val="20"/>
              </w:rPr>
              <w:t>-</w:t>
            </w:r>
          </w:p>
        </w:tc>
      </w:tr>
      <w:tr w:rsidR="00CE14CD" w:rsidRPr="00796A61" w14:paraId="5F85122B" w14:textId="77777777" w:rsidTr="00CE14CD">
        <w:trPr>
          <w:trHeight w:val="225"/>
        </w:trPr>
        <w:tc>
          <w:tcPr>
            <w:tcW w:w="2958" w:type="pct"/>
            <w:vAlign w:val="center"/>
          </w:tcPr>
          <w:p w14:paraId="077FCA7A" w14:textId="3F3EF14D" w:rsidR="00CE14CD" w:rsidRDefault="00CE14CD" w:rsidP="00674351">
            <w:r>
              <w:t>Barwertig verteilt auf Min (5;BZD) Jahren</w:t>
            </w:r>
          </w:p>
        </w:tc>
        <w:tc>
          <w:tcPr>
            <w:tcW w:w="458" w:type="pct"/>
            <w:shd w:val="clear" w:color="auto" w:fill="D9D9D9" w:themeFill="background1" w:themeFillShade="D9"/>
            <w:vAlign w:val="center"/>
          </w:tcPr>
          <w:p w14:paraId="4C8753D5" w14:textId="77777777" w:rsidR="00CE14CD" w:rsidRPr="00B31FA5" w:rsidRDefault="00CE14CD" w:rsidP="00674351">
            <w:pPr>
              <w:jc w:val="center"/>
            </w:pPr>
          </w:p>
        </w:tc>
        <w:tc>
          <w:tcPr>
            <w:tcW w:w="458" w:type="pct"/>
            <w:shd w:val="clear" w:color="auto" w:fill="DAEEF3" w:themeFill="accent5" w:themeFillTint="33"/>
            <w:vAlign w:val="center"/>
          </w:tcPr>
          <w:p w14:paraId="7EA7DDFA" w14:textId="27D901A8" w:rsidR="00CE14CD" w:rsidRDefault="00243C65" w:rsidP="00674351">
            <w:pPr>
              <w:jc w:val="center"/>
              <w:rPr>
                <w:szCs w:val="22"/>
              </w:rPr>
            </w:pPr>
            <w:r>
              <w:rPr>
                <w:szCs w:val="22"/>
              </w:rPr>
              <w:t>X</w:t>
            </w:r>
          </w:p>
        </w:tc>
        <w:tc>
          <w:tcPr>
            <w:tcW w:w="457" w:type="pct"/>
            <w:shd w:val="clear" w:color="auto" w:fill="FDE9D9" w:themeFill="accent6" w:themeFillTint="33"/>
            <w:vAlign w:val="center"/>
          </w:tcPr>
          <w:p w14:paraId="08FBCA97" w14:textId="4867EE61" w:rsidR="00CE14CD" w:rsidRDefault="00CE14CD" w:rsidP="00674351">
            <w:pPr>
              <w:jc w:val="center"/>
            </w:pPr>
            <w:r>
              <w:t>-</w:t>
            </w:r>
          </w:p>
        </w:tc>
        <w:tc>
          <w:tcPr>
            <w:tcW w:w="669" w:type="pct"/>
            <w:shd w:val="clear" w:color="auto" w:fill="F2DBDB" w:themeFill="accent2" w:themeFillTint="33"/>
            <w:vAlign w:val="center"/>
          </w:tcPr>
          <w:p w14:paraId="3E97C59E" w14:textId="295B3914" w:rsidR="00CE14CD" w:rsidRPr="00BA060A" w:rsidRDefault="00CE14CD" w:rsidP="00674351">
            <w:pPr>
              <w:jc w:val="center"/>
              <w:rPr>
                <w:szCs w:val="22"/>
              </w:rPr>
            </w:pPr>
            <w:r>
              <w:rPr>
                <w:szCs w:val="22"/>
              </w:rPr>
              <w:t>-</w:t>
            </w:r>
          </w:p>
        </w:tc>
      </w:tr>
      <w:tr w:rsidR="00CE14CD" w:rsidRPr="00796A61" w14:paraId="0DD4DB3D" w14:textId="77777777" w:rsidTr="00CE14CD">
        <w:trPr>
          <w:trHeight w:val="225"/>
        </w:trPr>
        <w:tc>
          <w:tcPr>
            <w:tcW w:w="2958" w:type="pct"/>
            <w:vAlign w:val="center"/>
          </w:tcPr>
          <w:p w14:paraId="679B38FC" w14:textId="2EA02085" w:rsidR="00CE14CD" w:rsidRDefault="00CE14CD" w:rsidP="00674351">
            <w:r>
              <w:lastRenderedPageBreak/>
              <w:t>einmalig zu Versicherungsbeginn</w:t>
            </w:r>
          </w:p>
        </w:tc>
        <w:tc>
          <w:tcPr>
            <w:tcW w:w="458" w:type="pct"/>
            <w:shd w:val="clear" w:color="auto" w:fill="D9D9D9" w:themeFill="background1" w:themeFillShade="D9"/>
            <w:vAlign w:val="center"/>
          </w:tcPr>
          <w:p w14:paraId="48E5F8FB" w14:textId="77777777" w:rsidR="00CE14CD" w:rsidRPr="00B31FA5" w:rsidRDefault="00CE14CD" w:rsidP="00674351">
            <w:pPr>
              <w:jc w:val="center"/>
            </w:pPr>
          </w:p>
        </w:tc>
        <w:tc>
          <w:tcPr>
            <w:tcW w:w="458" w:type="pct"/>
            <w:shd w:val="clear" w:color="auto" w:fill="DAEEF3" w:themeFill="accent5" w:themeFillTint="33"/>
            <w:vAlign w:val="center"/>
          </w:tcPr>
          <w:p w14:paraId="398DA26E" w14:textId="4B214C7E" w:rsidR="00CE14CD" w:rsidRDefault="00243C65" w:rsidP="00674351">
            <w:pPr>
              <w:jc w:val="center"/>
              <w:rPr>
                <w:szCs w:val="22"/>
              </w:rPr>
            </w:pPr>
            <w:r>
              <w:rPr>
                <w:szCs w:val="22"/>
              </w:rPr>
              <w:t>X</w:t>
            </w:r>
          </w:p>
        </w:tc>
        <w:tc>
          <w:tcPr>
            <w:tcW w:w="457" w:type="pct"/>
            <w:shd w:val="clear" w:color="auto" w:fill="FDE9D9" w:themeFill="accent6" w:themeFillTint="33"/>
            <w:vAlign w:val="center"/>
          </w:tcPr>
          <w:p w14:paraId="099D295C" w14:textId="78CC15A9" w:rsidR="00CE14CD" w:rsidRDefault="00CE14CD" w:rsidP="00674351">
            <w:pPr>
              <w:jc w:val="center"/>
            </w:pPr>
            <w:r>
              <w:t>X</w:t>
            </w:r>
          </w:p>
        </w:tc>
        <w:tc>
          <w:tcPr>
            <w:tcW w:w="669" w:type="pct"/>
            <w:shd w:val="clear" w:color="auto" w:fill="F2DBDB" w:themeFill="accent2" w:themeFillTint="33"/>
            <w:vAlign w:val="center"/>
          </w:tcPr>
          <w:p w14:paraId="6D486844" w14:textId="5D10116A" w:rsidR="00CE14CD" w:rsidRPr="00BA060A" w:rsidRDefault="00CE14CD" w:rsidP="00674351">
            <w:pPr>
              <w:jc w:val="center"/>
              <w:rPr>
                <w:szCs w:val="22"/>
              </w:rPr>
            </w:pPr>
            <w:r w:rsidRPr="00BA060A">
              <w:rPr>
                <w:szCs w:val="22"/>
              </w:rPr>
              <w:t>- / X</w:t>
            </w:r>
            <w:r w:rsidRPr="00BA060A">
              <w:rPr>
                <w:szCs w:val="22"/>
                <w:vertAlign w:val="superscript"/>
              </w:rPr>
              <w:t>1)</w:t>
            </w:r>
          </w:p>
        </w:tc>
      </w:tr>
    </w:tbl>
    <w:p w14:paraId="4D2A3702" w14:textId="77777777" w:rsidR="00BA060A" w:rsidRDefault="00BA060A" w:rsidP="00BD5E13">
      <w:pPr>
        <w:rPr>
          <w:b/>
        </w:rPr>
      </w:pPr>
    </w:p>
    <w:p w14:paraId="56D2966E" w14:textId="7E6B60AF" w:rsidR="00145711" w:rsidRPr="00BA060A" w:rsidRDefault="00BA060A" w:rsidP="009E681E">
      <w:pPr>
        <w:pStyle w:val="Listenabsatz"/>
        <w:numPr>
          <w:ilvl w:val="0"/>
          <w:numId w:val="12"/>
        </w:numPr>
      </w:pPr>
      <w:r w:rsidRPr="00BA060A">
        <w:t>Nur beim Einmalbeitrag</w:t>
      </w:r>
    </w:p>
    <w:p w14:paraId="56D29681" w14:textId="77777777" w:rsidR="00145711" w:rsidRDefault="00145711" w:rsidP="00145711">
      <w:pPr>
        <w:rPr>
          <w:b/>
        </w:rPr>
      </w:pPr>
    </w:p>
    <w:tbl>
      <w:tblPr>
        <w:tblStyle w:val="Tabellenraster"/>
        <w:tblW w:w="5000" w:type="pct"/>
        <w:tblLayout w:type="fixed"/>
        <w:tblLook w:val="04A0" w:firstRow="1" w:lastRow="0" w:firstColumn="1" w:lastColumn="0" w:noHBand="0" w:noVBand="1"/>
      </w:tblPr>
      <w:tblGrid>
        <w:gridCol w:w="5494"/>
        <w:gridCol w:w="851"/>
        <w:gridCol w:w="851"/>
        <w:gridCol w:w="849"/>
        <w:gridCol w:w="1243"/>
      </w:tblGrid>
      <w:tr w:rsidR="00243C65" w:rsidRPr="00796A61" w14:paraId="09A41EAE" w14:textId="77777777" w:rsidTr="00674351">
        <w:tc>
          <w:tcPr>
            <w:tcW w:w="2958" w:type="pct"/>
            <w:vAlign w:val="center"/>
          </w:tcPr>
          <w:p w14:paraId="202596F7" w14:textId="708CDF23" w:rsidR="00243C65" w:rsidRPr="003116BA" w:rsidRDefault="00243C65" w:rsidP="00674351">
            <w:pPr>
              <w:rPr>
                <w:b/>
              </w:rPr>
            </w:pPr>
            <w:r>
              <w:rPr>
                <w:b/>
              </w:rPr>
              <w:t xml:space="preserve">Abschlusskosten bei </w:t>
            </w:r>
            <w:proofErr w:type="spellStart"/>
            <w:r>
              <w:rPr>
                <w:b/>
              </w:rPr>
              <w:t>SoZ</w:t>
            </w:r>
            <w:proofErr w:type="spellEnd"/>
          </w:p>
        </w:tc>
        <w:tc>
          <w:tcPr>
            <w:tcW w:w="458" w:type="pct"/>
            <w:shd w:val="clear" w:color="auto" w:fill="808080" w:themeFill="background1" w:themeFillShade="80"/>
          </w:tcPr>
          <w:p w14:paraId="5D1D3F18" w14:textId="77777777" w:rsidR="00243C65" w:rsidRPr="00C6490D" w:rsidRDefault="00243C65" w:rsidP="00674351">
            <w:pPr>
              <w:jc w:val="center"/>
              <w:rPr>
                <w:b/>
              </w:rPr>
            </w:pPr>
            <w:r w:rsidRPr="00C6490D">
              <w:rPr>
                <w:b/>
              </w:rPr>
              <w:t>TD</w:t>
            </w:r>
          </w:p>
        </w:tc>
        <w:tc>
          <w:tcPr>
            <w:tcW w:w="458" w:type="pct"/>
            <w:shd w:val="clear" w:color="auto" w:fill="4BACC6" w:themeFill="accent5"/>
            <w:vAlign w:val="center"/>
          </w:tcPr>
          <w:p w14:paraId="460A72DB" w14:textId="77777777" w:rsidR="00243C65" w:rsidRPr="00796A61" w:rsidRDefault="00243C65" w:rsidP="00674351">
            <w:pPr>
              <w:jc w:val="center"/>
              <w:rPr>
                <w:b/>
              </w:rPr>
            </w:pPr>
            <w:r>
              <w:rPr>
                <w:b/>
              </w:rPr>
              <w:t>ARK</w:t>
            </w:r>
          </w:p>
        </w:tc>
        <w:tc>
          <w:tcPr>
            <w:tcW w:w="457" w:type="pct"/>
            <w:shd w:val="clear" w:color="auto" w:fill="F79646" w:themeFill="accent6"/>
            <w:vAlign w:val="center"/>
          </w:tcPr>
          <w:p w14:paraId="19E50E0F" w14:textId="77777777" w:rsidR="00243C65" w:rsidRPr="00796A61" w:rsidRDefault="00243C65" w:rsidP="00674351">
            <w:pPr>
              <w:jc w:val="center"/>
              <w:rPr>
                <w:b/>
              </w:rPr>
            </w:pPr>
            <w:r>
              <w:rPr>
                <w:b/>
              </w:rPr>
              <w:t>ARF</w:t>
            </w:r>
          </w:p>
        </w:tc>
        <w:tc>
          <w:tcPr>
            <w:tcW w:w="669" w:type="pct"/>
            <w:shd w:val="clear" w:color="auto" w:fill="FF0000"/>
            <w:vAlign w:val="center"/>
          </w:tcPr>
          <w:p w14:paraId="03590868" w14:textId="77777777" w:rsidR="00243C65" w:rsidRPr="00796A61" w:rsidRDefault="00243C65" w:rsidP="00674351">
            <w:pPr>
              <w:jc w:val="center"/>
              <w:rPr>
                <w:b/>
              </w:rPr>
            </w:pPr>
            <w:r>
              <w:rPr>
                <w:b/>
              </w:rPr>
              <w:t>aktivplan</w:t>
            </w:r>
          </w:p>
        </w:tc>
      </w:tr>
      <w:tr w:rsidR="00243C65" w:rsidRPr="00796A61" w14:paraId="7B5DA196" w14:textId="77777777" w:rsidTr="00674351">
        <w:trPr>
          <w:trHeight w:val="225"/>
        </w:trPr>
        <w:tc>
          <w:tcPr>
            <w:tcW w:w="2958" w:type="pct"/>
            <w:vAlign w:val="center"/>
          </w:tcPr>
          <w:p w14:paraId="7839A2B8" w14:textId="4B61FAC6" w:rsidR="00243C65" w:rsidRPr="00CF3C89" w:rsidRDefault="00243C65" w:rsidP="00674351">
            <w:r>
              <w:t>Kostensatz wie bei EB</w:t>
            </w:r>
          </w:p>
        </w:tc>
        <w:tc>
          <w:tcPr>
            <w:tcW w:w="458" w:type="pct"/>
            <w:shd w:val="clear" w:color="auto" w:fill="D9D9D9" w:themeFill="background1" w:themeFillShade="D9"/>
            <w:vAlign w:val="center"/>
          </w:tcPr>
          <w:p w14:paraId="56245ECF" w14:textId="77777777" w:rsidR="00243C65" w:rsidRPr="00B31FA5" w:rsidRDefault="00243C65" w:rsidP="00674351">
            <w:pPr>
              <w:jc w:val="center"/>
            </w:pPr>
          </w:p>
        </w:tc>
        <w:tc>
          <w:tcPr>
            <w:tcW w:w="458" w:type="pct"/>
            <w:shd w:val="clear" w:color="auto" w:fill="DAEEF3" w:themeFill="accent5" w:themeFillTint="33"/>
            <w:vAlign w:val="center"/>
          </w:tcPr>
          <w:p w14:paraId="4C560FAD" w14:textId="153B5926" w:rsidR="00243C65" w:rsidRPr="00B31FA5" w:rsidRDefault="009D65EF" w:rsidP="00674351">
            <w:pPr>
              <w:jc w:val="center"/>
              <w:rPr>
                <w:szCs w:val="22"/>
              </w:rPr>
            </w:pPr>
            <w:r>
              <w:rPr>
                <w:szCs w:val="22"/>
              </w:rPr>
              <w:t>X</w:t>
            </w:r>
          </w:p>
        </w:tc>
        <w:tc>
          <w:tcPr>
            <w:tcW w:w="457" w:type="pct"/>
            <w:shd w:val="clear" w:color="auto" w:fill="FDE9D9" w:themeFill="accent6" w:themeFillTint="33"/>
            <w:vAlign w:val="center"/>
          </w:tcPr>
          <w:p w14:paraId="1CA44FF1" w14:textId="650DAE9B" w:rsidR="00243C65" w:rsidRPr="00B31FA5" w:rsidRDefault="009D65EF" w:rsidP="00674351">
            <w:pPr>
              <w:jc w:val="center"/>
            </w:pPr>
            <w:r>
              <w:t>-</w:t>
            </w:r>
          </w:p>
        </w:tc>
        <w:tc>
          <w:tcPr>
            <w:tcW w:w="669" w:type="pct"/>
            <w:shd w:val="clear" w:color="auto" w:fill="F2DBDB" w:themeFill="accent2" w:themeFillTint="33"/>
            <w:vAlign w:val="center"/>
          </w:tcPr>
          <w:p w14:paraId="669BA033" w14:textId="5B219E08" w:rsidR="00243C65" w:rsidRPr="00B31FA5" w:rsidRDefault="00243C65" w:rsidP="00674351">
            <w:pPr>
              <w:jc w:val="center"/>
            </w:pPr>
            <w:r>
              <w:t>X</w:t>
            </w:r>
            <w:r w:rsidRPr="00745B69">
              <w:rPr>
                <w:vertAlign w:val="superscript"/>
              </w:rPr>
              <w:t>1)</w:t>
            </w:r>
          </w:p>
        </w:tc>
      </w:tr>
      <w:tr w:rsidR="00243C65" w:rsidRPr="00796A61" w14:paraId="2A96FD70" w14:textId="77777777" w:rsidTr="00243C65">
        <w:trPr>
          <w:trHeight w:val="64"/>
        </w:trPr>
        <w:tc>
          <w:tcPr>
            <w:tcW w:w="2958" w:type="pct"/>
            <w:vAlign w:val="center"/>
          </w:tcPr>
          <w:p w14:paraId="520CE842" w14:textId="64AD2368" w:rsidR="00243C65" w:rsidRDefault="00243C65" w:rsidP="00674351">
            <w:r>
              <w:t>Kostensatz wie bei lfd. Beitrag</w:t>
            </w:r>
          </w:p>
        </w:tc>
        <w:tc>
          <w:tcPr>
            <w:tcW w:w="458" w:type="pct"/>
            <w:shd w:val="clear" w:color="auto" w:fill="D9D9D9" w:themeFill="background1" w:themeFillShade="D9"/>
            <w:vAlign w:val="center"/>
          </w:tcPr>
          <w:p w14:paraId="5437140D" w14:textId="77777777" w:rsidR="00243C65" w:rsidRPr="00B31FA5" w:rsidRDefault="00243C65" w:rsidP="00674351">
            <w:pPr>
              <w:jc w:val="center"/>
            </w:pPr>
          </w:p>
        </w:tc>
        <w:tc>
          <w:tcPr>
            <w:tcW w:w="458" w:type="pct"/>
            <w:shd w:val="clear" w:color="auto" w:fill="DAEEF3" w:themeFill="accent5" w:themeFillTint="33"/>
            <w:vAlign w:val="center"/>
          </w:tcPr>
          <w:p w14:paraId="60091C06" w14:textId="20D7B82F" w:rsidR="00243C65" w:rsidRPr="00B31FA5" w:rsidRDefault="009D65EF" w:rsidP="00674351">
            <w:pPr>
              <w:jc w:val="center"/>
              <w:rPr>
                <w:szCs w:val="22"/>
              </w:rPr>
            </w:pPr>
            <w:r>
              <w:rPr>
                <w:szCs w:val="22"/>
              </w:rPr>
              <w:t>-</w:t>
            </w:r>
          </w:p>
        </w:tc>
        <w:tc>
          <w:tcPr>
            <w:tcW w:w="457" w:type="pct"/>
            <w:shd w:val="clear" w:color="auto" w:fill="FDE9D9" w:themeFill="accent6" w:themeFillTint="33"/>
            <w:vAlign w:val="center"/>
          </w:tcPr>
          <w:p w14:paraId="58850232" w14:textId="16AC9638" w:rsidR="00243C65" w:rsidRPr="00B31FA5" w:rsidRDefault="009D65EF" w:rsidP="00674351">
            <w:pPr>
              <w:jc w:val="center"/>
            </w:pPr>
            <w:r>
              <w:t>-</w:t>
            </w:r>
          </w:p>
        </w:tc>
        <w:tc>
          <w:tcPr>
            <w:tcW w:w="669" w:type="pct"/>
            <w:shd w:val="clear" w:color="auto" w:fill="F2DBDB" w:themeFill="accent2" w:themeFillTint="33"/>
            <w:vAlign w:val="center"/>
          </w:tcPr>
          <w:p w14:paraId="01B22736" w14:textId="6BA184E0" w:rsidR="00243C65" w:rsidRPr="00B31FA5" w:rsidRDefault="00243C65" w:rsidP="00674351">
            <w:pPr>
              <w:jc w:val="center"/>
              <w:rPr>
                <w:sz w:val="20"/>
                <w:szCs w:val="20"/>
              </w:rPr>
            </w:pPr>
            <w:r>
              <w:rPr>
                <w:sz w:val="20"/>
                <w:szCs w:val="20"/>
              </w:rPr>
              <w:t>-</w:t>
            </w:r>
          </w:p>
        </w:tc>
      </w:tr>
      <w:tr w:rsidR="009D65EF" w:rsidRPr="00796A61" w14:paraId="2B997053" w14:textId="77777777" w:rsidTr="00243C65">
        <w:trPr>
          <w:trHeight w:val="64"/>
        </w:trPr>
        <w:tc>
          <w:tcPr>
            <w:tcW w:w="2958" w:type="pct"/>
            <w:vAlign w:val="center"/>
          </w:tcPr>
          <w:p w14:paraId="01B4068D" w14:textId="2941307A" w:rsidR="009D65EF" w:rsidRDefault="009D65EF" w:rsidP="00674351">
            <w:r>
              <w:t>Eigener Kostensatz</w:t>
            </w:r>
          </w:p>
        </w:tc>
        <w:tc>
          <w:tcPr>
            <w:tcW w:w="458" w:type="pct"/>
            <w:shd w:val="clear" w:color="auto" w:fill="D9D9D9" w:themeFill="background1" w:themeFillShade="D9"/>
            <w:vAlign w:val="center"/>
          </w:tcPr>
          <w:p w14:paraId="726C09D0" w14:textId="77777777" w:rsidR="009D65EF" w:rsidRPr="00B31FA5" w:rsidRDefault="009D65EF" w:rsidP="00674351">
            <w:pPr>
              <w:jc w:val="center"/>
            </w:pPr>
          </w:p>
        </w:tc>
        <w:tc>
          <w:tcPr>
            <w:tcW w:w="458" w:type="pct"/>
            <w:shd w:val="clear" w:color="auto" w:fill="DAEEF3" w:themeFill="accent5" w:themeFillTint="33"/>
            <w:vAlign w:val="center"/>
          </w:tcPr>
          <w:p w14:paraId="35C1726B" w14:textId="0EC1B174" w:rsidR="009D65EF" w:rsidRDefault="009D65EF" w:rsidP="00674351">
            <w:pPr>
              <w:jc w:val="center"/>
              <w:rPr>
                <w:szCs w:val="22"/>
              </w:rPr>
            </w:pPr>
            <w:r>
              <w:rPr>
                <w:szCs w:val="22"/>
              </w:rPr>
              <w:t>-</w:t>
            </w:r>
          </w:p>
        </w:tc>
        <w:tc>
          <w:tcPr>
            <w:tcW w:w="457" w:type="pct"/>
            <w:shd w:val="clear" w:color="auto" w:fill="FDE9D9" w:themeFill="accent6" w:themeFillTint="33"/>
            <w:vAlign w:val="center"/>
          </w:tcPr>
          <w:p w14:paraId="594F3508" w14:textId="760BA1CE" w:rsidR="009D65EF" w:rsidRDefault="009D65EF" w:rsidP="00674351">
            <w:pPr>
              <w:jc w:val="center"/>
            </w:pPr>
            <w:r>
              <w:t>X</w:t>
            </w:r>
          </w:p>
        </w:tc>
        <w:tc>
          <w:tcPr>
            <w:tcW w:w="669" w:type="pct"/>
            <w:shd w:val="clear" w:color="auto" w:fill="F2DBDB" w:themeFill="accent2" w:themeFillTint="33"/>
            <w:vAlign w:val="center"/>
          </w:tcPr>
          <w:p w14:paraId="4EB25CA8" w14:textId="37C16278" w:rsidR="009D65EF" w:rsidRDefault="009D65EF" w:rsidP="00674351">
            <w:pPr>
              <w:jc w:val="center"/>
              <w:rPr>
                <w:sz w:val="20"/>
                <w:szCs w:val="20"/>
              </w:rPr>
            </w:pPr>
            <w:r>
              <w:rPr>
                <w:sz w:val="20"/>
                <w:szCs w:val="20"/>
              </w:rPr>
              <w:t>-</w:t>
            </w:r>
          </w:p>
        </w:tc>
      </w:tr>
    </w:tbl>
    <w:p w14:paraId="1E648507" w14:textId="77777777" w:rsidR="005D5548" w:rsidRDefault="005D5548" w:rsidP="00145711">
      <w:pPr>
        <w:rPr>
          <w:b/>
        </w:rPr>
      </w:pPr>
    </w:p>
    <w:p w14:paraId="11502F4B" w14:textId="275D6C75" w:rsidR="005D5548" w:rsidRDefault="00745B69" w:rsidP="009E681E">
      <w:pPr>
        <w:pStyle w:val="Listenabsatz"/>
        <w:numPr>
          <w:ilvl w:val="0"/>
          <w:numId w:val="17"/>
        </w:numPr>
      </w:pPr>
      <w:r w:rsidRPr="00745B69">
        <w:t>Separater Satz</w:t>
      </w:r>
    </w:p>
    <w:p w14:paraId="0C858E1D" w14:textId="3460F18D" w:rsidR="009D65EF" w:rsidRPr="009D65EF" w:rsidRDefault="009D65EF" w:rsidP="009D65EF">
      <w:pPr>
        <w:rPr>
          <w:u w:val="single"/>
        </w:rPr>
      </w:pPr>
      <w:r w:rsidRPr="009D65EF">
        <w:rPr>
          <w:u w:val="single"/>
        </w:rPr>
        <w:t xml:space="preserve">Abschlusskostenverteilung bei </w:t>
      </w:r>
      <w:proofErr w:type="spellStart"/>
      <w:r w:rsidRPr="009D65EF">
        <w:rPr>
          <w:u w:val="single"/>
        </w:rPr>
        <w:t>SoZ</w:t>
      </w:r>
      <w:proofErr w:type="spellEnd"/>
      <w:r w:rsidRPr="009D65EF">
        <w:rPr>
          <w:u w:val="single"/>
        </w:rPr>
        <w:t>:</w:t>
      </w:r>
    </w:p>
    <w:p w14:paraId="294588F4" w14:textId="6BA3BB66" w:rsidR="009D65EF" w:rsidRPr="00D91148" w:rsidRDefault="009D65EF" w:rsidP="009D65EF">
      <w:r w:rsidRPr="00D91148">
        <w:t>ARF:</w:t>
      </w:r>
    </w:p>
    <w:p w14:paraId="03593231" w14:textId="0229A5B2" w:rsidR="009D65EF" w:rsidRDefault="009D65EF" w:rsidP="009D65EF">
      <w:r>
        <w:t>Für D: keine</w:t>
      </w:r>
    </w:p>
    <w:p w14:paraId="061F8478" w14:textId="12C656B0" w:rsidR="009D65EF" w:rsidRPr="009D65EF" w:rsidRDefault="009D65EF" w:rsidP="009D65EF">
      <w:r>
        <w:t xml:space="preserve">Für AT: Min(5; </w:t>
      </w:r>
      <w:proofErr w:type="spellStart"/>
      <w:r>
        <w:t>Aufschubzeit</w:t>
      </w:r>
      <w:proofErr w:type="spellEnd"/>
      <w:r>
        <w:t>)</w:t>
      </w:r>
    </w:p>
    <w:p w14:paraId="6C2DE656" w14:textId="77777777" w:rsidR="00745B69" w:rsidRDefault="00745B69" w:rsidP="00145711">
      <w:pPr>
        <w:rPr>
          <w:b/>
        </w:rPr>
      </w:pPr>
    </w:p>
    <w:p w14:paraId="73C0F105" w14:textId="12D0BBE6" w:rsidR="00BA060A" w:rsidRPr="00BA060A" w:rsidRDefault="00BA060A" w:rsidP="00145711">
      <w:pPr>
        <w:rPr>
          <w:u w:val="single"/>
        </w:rPr>
      </w:pPr>
      <w:r w:rsidRPr="00BA060A">
        <w:rPr>
          <w:u w:val="single"/>
        </w:rPr>
        <w:t>Kürzung bei Sonderzahlungen:</w:t>
      </w:r>
    </w:p>
    <w:p w14:paraId="2E4ACB11" w14:textId="1EBD679A" w:rsidR="00BA060A" w:rsidRDefault="00D91148" w:rsidP="00145711">
      <w:r>
        <w:t>aktivplan</w:t>
      </w:r>
      <w:r w:rsidR="00BA060A">
        <w:t>: wie bei Einmalbeiträgen</w:t>
      </w:r>
    </w:p>
    <w:p w14:paraId="633C3DA9" w14:textId="19166E83" w:rsidR="00D91148" w:rsidRDefault="00D91148" w:rsidP="00145711">
      <w:r>
        <w:t>ARK: für kurze Dauern</w:t>
      </w:r>
    </w:p>
    <w:p w14:paraId="0C9A6392" w14:textId="19EA9290" w:rsidR="00D91148" w:rsidRDefault="00D91148" w:rsidP="00145711">
      <w:r>
        <w:t>ARF: keine</w:t>
      </w:r>
    </w:p>
    <w:p w14:paraId="72BB89E5" w14:textId="22C689B4" w:rsidR="00A7688E" w:rsidRDefault="004A61BE" w:rsidP="00A7688E">
      <w:pPr>
        <w:pStyle w:val="berschrift4"/>
      </w:pPr>
      <w:r w:rsidRPr="007D64A0">
        <w:t>Empfehlung</w:t>
      </w:r>
    </w:p>
    <w:p w14:paraId="032B417D" w14:textId="572D8805" w:rsidR="00A7688E" w:rsidRDefault="00A7688E" w:rsidP="00A7688E">
      <w:pPr>
        <w:pStyle w:val="berschrift4"/>
      </w:pPr>
      <w:r>
        <w:t>Abstimmung mit Produkttechnik</w:t>
      </w:r>
    </w:p>
    <w:p w14:paraId="56D2969D" w14:textId="77777777" w:rsidR="00D4268C" w:rsidRDefault="00D4268C" w:rsidP="00D4268C">
      <w:pPr>
        <w:pStyle w:val="berschrift4"/>
      </w:pPr>
      <w:r>
        <w:t>Entscheidung</w:t>
      </w:r>
    </w:p>
    <w:p w14:paraId="56D2969F" w14:textId="01536D3E" w:rsidR="00AA3FFE" w:rsidRPr="00D91148" w:rsidRDefault="00D4268C" w:rsidP="00D91148">
      <w:pPr>
        <w:pStyle w:val="berschrift4"/>
      </w:pPr>
      <w:r>
        <w:t>Folgearbeiten</w:t>
      </w:r>
      <w:r w:rsidR="00AA3FFE">
        <w:br w:type="page"/>
      </w:r>
    </w:p>
    <w:p w14:paraId="56D296A0" w14:textId="0D9B1D7D" w:rsidR="00CB79B5" w:rsidRDefault="00CB79B5" w:rsidP="005C5B42">
      <w:pPr>
        <w:pStyle w:val="berschrift3"/>
      </w:pPr>
      <w:bookmarkStart w:id="59" w:name="_Toc449708287"/>
      <w:r w:rsidRPr="00823E5D">
        <w:lastRenderedPageBreak/>
        <w:t>Amortisationskosten</w:t>
      </w:r>
      <w:bookmarkEnd w:id="59"/>
      <w:r w:rsidR="003F24C8">
        <w:t xml:space="preserve">  </w:t>
      </w:r>
      <w:r w:rsidR="003F24C8">
        <w:tab/>
      </w:r>
      <w:r w:rsidR="003F24C8">
        <w:tab/>
      </w:r>
    </w:p>
    <w:p w14:paraId="56D296A1" w14:textId="77777777" w:rsidR="00D4268C" w:rsidRDefault="00D4268C" w:rsidP="00D4268C">
      <w:pPr>
        <w:pStyle w:val="berschrift4"/>
      </w:pPr>
      <w:r w:rsidRPr="00177E07">
        <w:t>Aktueller</w:t>
      </w:r>
      <w:r>
        <w:t xml:space="preserve"> Stand</w:t>
      </w:r>
    </w:p>
    <w:p w14:paraId="56D296A2" w14:textId="7E0B63C3" w:rsidR="000F4997" w:rsidRPr="00BF22E0" w:rsidRDefault="00AA1F14" w:rsidP="000F4997">
      <w:pPr>
        <w:rPr>
          <w:u w:val="single"/>
        </w:rPr>
      </w:pPr>
      <w:r>
        <w:rPr>
          <w:u w:val="single"/>
        </w:rPr>
        <w:t>aktivplan</w:t>
      </w:r>
      <w:r w:rsidR="00BA060A" w:rsidRPr="00BF22E0">
        <w:rPr>
          <w:u w:val="single"/>
        </w:rPr>
        <w:t>:</w:t>
      </w:r>
    </w:p>
    <w:p w14:paraId="2E461ED5" w14:textId="30CD2715" w:rsidR="00BA060A" w:rsidRDefault="00BA060A" w:rsidP="000F4997">
      <w:r w:rsidRPr="00BA060A">
        <w:t>Es fallen keine Amortisationskosten an.</w:t>
      </w:r>
    </w:p>
    <w:p w14:paraId="6F318580" w14:textId="77144812" w:rsidR="00887C73" w:rsidRDefault="00887C73" w:rsidP="00AA1F14"/>
    <w:p w14:paraId="045CBCA8" w14:textId="7482DB03" w:rsidR="000D2081" w:rsidRPr="00BA060A" w:rsidRDefault="00AA1F14" w:rsidP="00AA1F14">
      <w:r>
        <w:t>Formeln siehe Moderne Klassik</w:t>
      </w:r>
    </w:p>
    <w:p w14:paraId="0ED8216C" w14:textId="3BF5D57F" w:rsidR="000F7833" w:rsidRPr="00E55F31" w:rsidRDefault="00816CBB" w:rsidP="000F7833">
      <w:pPr>
        <w:pStyle w:val="berschrift4"/>
      </w:pPr>
      <w:r w:rsidRPr="007D64A0">
        <w:t>Empfehlung</w:t>
      </w:r>
    </w:p>
    <w:p w14:paraId="69F190AB" w14:textId="77777777" w:rsidR="00E03477" w:rsidRPr="00312153" w:rsidRDefault="00E03477" w:rsidP="00E03477">
      <w:pPr>
        <w:pStyle w:val="Listenabsatz"/>
      </w:pPr>
    </w:p>
    <w:p w14:paraId="01DC14AD" w14:textId="44EE40F0" w:rsidR="00816CBB" w:rsidRDefault="00816CBB" w:rsidP="00816CBB">
      <w:pPr>
        <w:pStyle w:val="berschrift4"/>
      </w:pPr>
      <w:r w:rsidRPr="00B247B6">
        <w:t>Abstimmung mit F1 der Mathematik</w:t>
      </w:r>
      <w:r w:rsidR="007D64A0">
        <w:t xml:space="preserve"> (29.04.2016)</w:t>
      </w:r>
    </w:p>
    <w:p w14:paraId="1486E94E" w14:textId="5712F39B" w:rsidR="000F7833" w:rsidRDefault="000F7833" w:rsidP="000F7833">
      <w:pPr>
        <w:pStyle w:val="berschrift4"/>
      </w:pPr>
      <w:r>
        <w:t>Abstimmung mit Produkttechnik</w:t>
      </w:r>
      <w:r w:rsidR="001651AF">
        <w:t xml:space="preserve"> (02.05.2016, mündlich</w:t>
      </w:r>
      <w:r w:rsidR="002A0069">
        <w:t>)</w:t>
      </w:r>
    </w:p>
    <w:p w14:paraId="56D2972C" w14:textId="7B2F28B2" w:rsidR="00D4268C" w:rsidRDefault="00D4268C" w:rsidP="000F7833">
      <w:pPr>
        <w:pStyle w:val="berschrift4"/>
      </w:pPr>
      <w:r>
        <w:t>Entscheidung</w:t>
      </w:r>
    </w:p>
    <w:p w14:paraId="56D2972D" w14:textId="77777777" w:rsidR="00D4268C" w:rsidRPr="00D4268C" w:rsidRDefault="00D4268C" w:rsidP="00D4268C">
      <w:pPr>
        <w:pStyle w:val="berschrift4"/>
      </w:pPr>
      <w:r>
        <w:t>Folgearbeiten</w:t>
      </w:r>
    </w:p>
    <w:p w14:paraId="56D2972E" w14:textId="77777777" w:rsidR="00AA3FFE" w:rsidRDefault="00AA3FFE">
      <w:pPr>
        <w:rPr>
          <w:rFonts w:cs="Arial"/>
          <w:b/>
          <w:bCs/>
          <w:i/>
          <w:iCs/>
          <w:sz w:val="28"/>
          <w:szCs w:val="28"/>
        </w:rPr>
      </w:pPr>
      <w:r>
        <w:br w:type="page"/>
      </w:r>
    </w:p>
    <w:p w14:paraId="56D2972F" w14:textId="66FC65FE" w:rsidR="00D4268C" w:rsidRPr="002E5B65" w:rsidRDefault="00FC3E6A" w:rsidP="00826CF4">
      <w:pPr>
        <w:pStyle w:val="berschrift3"/>
      </w:pPr>
      <w:bookmarkStart w:id="60" w:name="_Toc442800738"/>
      <w:bookmarkStart w:id="61" w:name="_Toc449708288"/>
      <w:r w:rsidRPr="002E5B65">
        <w:lastRenderedPageBreak/>
        <w:t>Laufende Beitragsabhängige Abschluss- und Verwaltungskosten</w:t>
      </w:r>
      <w:bookmarkEnd w:id="60"/>
      <w:bookmarkEnd w:id="61"/>
    </w:p>
    <w:p w14:paraId="1E7E8331" w14:textId="77777777" w:rsidR="00DF04B9" w:rsidRDefault="00DF04B9" w:rsidP="00DF04B9">
      <w:pPr>
        <w:pStyle w:val="berschrift4"/>
      </w:pPr>
      <w:r w:rsidRPr="00177E07">
        <w:t>Aktueller</w:t>
      </w:r>
      <w:r>
        <w:t xml:space="preserve"> Stand</w:t>
      </w:r>
    </w:p>
    <w:tbl>
      <w:tblPr>
        <w:tblStyle w:val="Tabellenraster"/>
        <w:tblW w:w="5000" w:type="pct"/>
        <w:tblLayout w:type="fixed"/>
        <w:tblLook w:val="04A0" w:firstRow="1" w:lastRow="0" w:firstColumn="1" w:lastColumn="0" w:noHBand="0" w:noVBand="1"/>
      </w:tblPr>
      <w:tblGrid>
        <w:gridCol w:w="5494"/>
        <w:gridCol w:w="851"/>
        <w:gridCol w:w="851"/>
        <w:gridCol w:w="849"/>
        <w:gridCol w:w="1243"/>
      </w:tblGrid>
      <w:tr w:rsidR="003F24C8" w:rsidRPr="00796A61" w14:paraId="0F5F5869" w14:textId="77777777" w:rsidTr="00674351">
        <w:tc>
          <w:tcPr>
            <w:tcW w:w="2958" w:type="pct"/>
            <w:vAlign w:val="center"/>
          </w:tcPr>
          <w:p w14:paraId="009D2B6E" w14:textId="7CBF4B65" w:rsidR="003F24C8" w:rsidRPr="003116BA" w:rsidRDefault="003F24C8" w:rsidP="00674351">
            <w:pPr>
              <w:rPr>
                <w:b/>
              </w:rPr>
            </w:pPr>
            <w:r>
              <w:rPr>
                <w:b/>
              </w:rPr>
              <w:t>Bezugsgröße</w:t>
            </w:r>
          </w:p>
        </w:tc>
        <w:tc>
          <w:tcPr>
            <w:tcW w:w="458" w:type="pct"/>
            <w:shd w:val="clear" w:color="auto" w:fill="808080" w:themeFill="background1" w:themeFillShade="80"/>
          </w:tcPr>
          <w:p w14:paraId="2897D016" w14:textId="77777777" w:rsidR="003F24C8" w:rsidRPr="00C6490D" w:rsidRDefault="003F24C8" w:rsidP="00674351">
            <w:pPr>
              <w:jc w:val="center"/>
              <w:rPr>
                <w:b/>
              </w:rPr>
            </w:pPr>
            <w:r w:rsidRPr="00C6490D">
              <w:rPr>
                <w:b/>
              </w:rPr>
              <w:t>TD</w:t>
            </w:r>
          </w:p>
        </w:tc>
        <w:tc>
          <w:tcPr>
            <w:tcW w:w="458" w:type="pct"/>
            <w:shd w:val="clear" w:color="auto" w:fill="4BACC6" w:themeFill="accent5"/>
            <w:vAlign w:val="center"/>
          </w:tcPr>
          <w:p w14:paraId="6316AD83" w14:textId="77777777" w:rsidR="003F24C8" w:rsidRPr="00796A61" w:rsidRDefault="003F24C8" w:rsidP="00674351">
            <w:pPr>
              <w:jc w:val="center"/>
              <w:rPr>
                <w:b/>
              </w:rPr>
            </w:pPr>
            <w:r>
              <w:rPr>
                <w:b/>
              </w:rPr>
              <w:t>ARK</w:t>
            </w:r>
          </w:p>
        </w:tc>
        <w:tc>
          <w:tcPr>
            <w:tcW w:w="457" w:type="pct"/>
            <w:shd w:val="clear" w:color="auto" w:fill="F79646" w:themeFill="accent6"/>
            <w:vAlign w:val="center"/>
          </w:tcPr>
          <w:p w14:paraId="780B77E8" w14:textId="77777777" w:rsidR="003F24C8" w:rsidRPr="00796A61" w:rsidRDefault="003F24C8" w:rsidP="00674351">
            <w:pPr>
              <w:jc w:val="center"/>
              <w:rPr>
                <w:b/>
              </w:rPr>
            </w:pPr>
            <w:r>
              <w:rPr>
                <w:b/>
              </w:rPr>
              <w:t>ARF</w:t>
            </w:r>
          </w:p>
        </w:tc>
        <w:tc>
          <w:tcPr>
            <w:tcW w:w="669" w:type="pct"/>
            <w:shd w:val="clear" w:color="auto" w:fill="FF0000"/>
            <w:vAlign w:val="center"/>
          </w:tcPr>
          <w:p w14:paraId="6B03E46F" w14:textId="77777777" w:rsidR="003F24C8" w:rsidRPr="00796A61" w:rsidRDefault="003F24C8" w:rsidP="00674351">
            <w:pPr>
              <w:jc w:val="center"/>
              <w:rPr>
                <w:b/>
              </w:rPr>
            </w:pPr>
            <w:r>
              <w:rPr>
                <w:b/>
              </w:rPr>
              <w:t>aktivplan</w:t>
            </w:r>
          </w:p>
        </w:tc>
      </w:tr>
      <w:tr w:rsidR="003F24C8" w:rsidRPr="00796A61" w14:paraId="6666D051" w14:textId="77777777" w:rsidTr="00674351">
        <w:trPr>
          <w:trHeight w:val="225"/>
        </w:trPr>
        <w:tc>
          <w:tcPr>
            <w:tcW w:w="2958" w:type="pct"/>
            <w:vAlign w:val="center"/>
          </w:tcPr>
          <w:p w14:paraId="57CF5EC7" w14:textId="00EB46E0" w:rsidR="003F24C8" w:rsidRPr="00CF3C89" w:rsidRDefault="003F24C8" w:rsidP="00674351">
            <w:r>
              <w:t>Zahlbeitrag</w:t>
            </w:r>
          </w:p>
        </w:tc>
        <w:tc>
          <w:tcPr>
            <w:tcW w:w="458" w:type="pct"/>
            <w:shd w:val="clear" w:color="auto" w:fill="D9D9D9" w:themeFill="background1" w:themeFillShade="D9"/>
            <w:vAlign w:val="center"/>
          </w:tcPr>
          <w:p w14:paraId="4973DFB2" w14:textId="77777777" w:rsidR="003F24C8" w:rsidRPr="00B31FA5" w:rsidRDefault="003F24C8" w:rsidP="00674351">
            <w:pPr>
              <w:jc w:val="center"/>
            </w:pPr>
          </w:p>
        </w:tc>
        <w:tc>
          <w:tcPr>
            <w:tcW w:w="458" w:type="pct"/>
            <w:shd w:val="clear" w:color="auto" w:fill="DAEEF3" w:themeFill="accent5" w:themeFillTint="33"/>
            <w:vAlign w:val="center"/>
          </w:tcPr>
          <w:p w14:paraId="7D597C9D" w14:textId="77777777" w:rsidR="003F24C8" w:rsidRPr="00B31FA5" w:rsidRDefault="003F24C8" w:rsidP="00674351">
            <w:pPr>
              <w:jc w:val="center"/>
              <w:rPr>
                <w:szCs w:val="22"/>
              </w:rPr>
            </w:pPr>
            <w:r>
              <w:rPr>
                <w:szCs w:val="22"/>
              </w:rPr>
              <w:t>X</w:t>
            </w:r>
          </w:p>
        </w:tc>
        <w:tc>
          <w:tcPr>
            <w:tcW w:w="457" w:type="pct"/>
            <w:shd w:val="clear" w:color="auto" w:fill="FDE9D9" w:themeFill="accent6" w:themeFillTint="33"/>
            <w:vAlign w:val="center"/>
          </w:tcPr>
          <w:p w14:paraId="6D0E81C7" w14:textId="0B4606BD" w:rsidR="003F24C8" w:rsidRPr="00B31FA5" w:rsidRDefault="003F24C8" w:rsidP="00674351">
            <w:pPr>
              <w:jc w:val="center"/>
            </w:pPr>
            <w:r>
              <w:t>X</w:t>
            </w:r>
          </w:p>
        </w:tc>
        <w:tc>
          <w:tcPr>
            <w:tcW w:w="669" w:type="pct"/>
            <w:shd w:val="clear" w:color="auto" w:fill="F2DBDB" w:themeFill="accent2" w:themeFillTint="33"/>
            <w:vAlign w:val="center"/>
          </w:tcPr>
          <w:p w14:paraId="60959AF7" w14:textId="3C8C2B86" w:rsidR="003F24C8" w:rsidRPr="00B31FA5" w:rsidRDefault="003F24C8" w:rsidP="00674351">
            <w:pPr>
              <w:jc w:val="center"/>
            </w:pPr>
            <w:r>
              <w:t>X</w:t>
            </w:r>
          </w:p>
        </w:tc>
      </w:tr>
      <w:tr w:rsidR="003F24C8" w:rsidRPr="00796A61" w14:paraId="322D6F0D" w14:textId="77777777" w:rsidTr="00674351">
        <w:trPr>
          <w:trHeight w:val="64"/>
        </w:trPr>
        <w:tc>
          <w:tcPr>
            <w:tcW w:w="2958" w:type="pct"/>
            <w:vAlign w:val="center"/>
          </w:tcPr>
          <w:p w14:paraId="1152A46C" w14:textId="4E3242E1" w:rsidR="003F24C8" w:rsidRDefault="003F24C8" w:rsidP="00674351">
            <w:r>
              <w:t>Einmalbeitrag</w:t>
            </w:r>
          </w:p>
        </w:tc>
        <w:tc>
          <w:tcPr>
            <w:tcW w:w="458" w:type="pct"/>
            <w:shd w:val="clear" w:color="auto" w:fill="D9D9D9" w:themeFill="background1" w:themeFillShade="D9"/>
            <w:vAlign w:val="center"/>
          </w:tcPr>
          <w:p w14:paraId="2A7A736A" w14:textId="77777777" w:rsidR="003F24C8" w:rsidRPr="00B31FA5" w:rsidRDefault="003F24C8" w:rsidP="00674351">
            <w:pPr>
              <w:jc w:val="center"/>
            </w:pPr>
          </w:p>
        </w:tc>
        <w:tc>
          <w:tcPr>
            <w:tcW w:w="458" w:type="pct"/>
            <w:shd w:val="clear" w:color="auto" w:fill="DAEEF3" w:themeFill="accent5" w:themeFillTint="33"/>
            <w:vAlign w:val="center"/>
          </w:tcPr>
          <w:p w14:paraId="36AA7B7B" w14:textId="048B63B3" w:rsidR="003F24C8" w:rsidRPr="00B31FA5" w:rsidRDefault="003F24C8" w:rsidP="00674351">
            <w:pPr>
              <w:jc w:val="center"/>
              <w:rPr>
                <w:szCs w:val="22"/>
              </w:rPr>
            </w:pPr>
            <w:r>
              <w:rPr>
                <w:szCs w:val="22"/>
              </w:rPr>
              <w:t>X</w:t>
            </w:r>
          </w:p>
        </w:tc>
        <w:tc>
          <w:tcPr>
            <w:tcW w:w="457" w:type="pct"/>
            <w:shd w:val="clear" w:color="auto" w:fill="FDE9D9" w:themeFill="accent6" w:themeFillTint="33"/>
            <w:vAlign w:val="center"/>
          </w:tcPr>
          <w:p w14:paraId="454FEC95" w14:textId="19902E7F" w:rsidR="003F24C8" w:rsidRPr="00B31FA5" w:rsidRDefault="003F24C8" w:rsidP="00674351">
            <w:pPr>
              <w:jc w:val="center"/>
            </w:pPr>
            <w:r>
              <w:t>X</w:t>
            </w:r>
          </w:p>
        </w:tc>
        <w:tc>
          <w:tcPr>
            <w:tcW w:w="669" w:type="pct"/>
            <w:shd w:val="clear" w:color="auto" w:fill="F2DBDB" w:themeFill="accent2" w:themeFillTint="33"/>
            <w:vAlign w:val="center"/>
          </w:tcPr>
          <w:p w14:paraId="2633F43C" w14:textId="7188F7E5" w:rsidR="003F24C8" w:rsidRPr="00B31FA5" w:rsidRDefault="003F24C8" w:rsidP="00674351">
            <w:pPr>
              <w:jc w:val="center"/>
              <w:rPr>
                <w:sz w:val="20"/>
                <w:szCs w:val="20"/>
              </w:rPr>
            </w:pPr>
            <w:r>
              <w:rPr>
                <w:sz w:val="20"/>
                <w:szCs w:val="20"/>
              </w:rPr>
              <w:t>X</w:t>
            </w:r>
          </w:p>
        </w:tc>
      </w:tr>
    </w:tbl>
    <w:p w14:paraId="727C7363" w14:textId="77777777" w:rsidR="003F24C8" w:rsidRDefault="003F24C8" w:rsidP="00DF04B9">
      <w:pPr>
        <w:rPr>
          <w:b/>
        </w:rPr>
      </w:pPr>
    </w:p>
    <w:p w14:paraId="7338316F" w14:textId="7311E944" w:rsidR="00DF04B9" w:rsidRDefault="00DF04B9" w:rsidP="00DF04B9">
      <w:r w:rsidRPr="00F346F9">
        <w:t xml:space="preserve">Bei </w:t>
      </w:r>
      <w:r>
        <w:t>allen Gesellschaften</w:t>
      </w:r>
      <w:r w:rsidRPr="00F346F9">
        <w:t xml:space="preserve"> werden für beitragspflichtige Verträge für jedes Jahr der Beitrag</w:t>
      </w:r>
      <w:r w:rsidRPr="00F346F9">
        <w:t>s</w:t>
      </w:r>
      <w:r w:rsidRPr="00F346F9">
        <w:t xml:space="preserve">zahlungsdauer Kosten erhoben, die in Prozent des </w:t>
      </w:r>
      <w:r>
        <w:t xml:space="preserve">Zahlbeitrags </w:t>
      </w:r>
      <w:r w:rsidRPr="00F346F9">
        <w:t>bemessen sind</w:t>
      </w:r>
      <w:r>
        <w:t>.</w:t>
      </w:r>
    </w:p>
    <w:p w14:paraId="7342C514" w14:textId="77777777" w:rsidR="002E5B65" w:rsidRPr="00F346F9" w:rsidRDefault="002E5B65" w:rsidP="00DF04B9"/>
    <w:p w14:paraId="4DCD5992" w14:textId="77777777" w:rsidR="00DF04B9" w:rsidRPr="00BC7C16" w:rsidRDefault="00DF04B9" w:rsidP="009E681E">
      <w:pPr>
        <w:pStyle w:val="Listenabsatz"/>
        <w:numPr>
          <w:ilvl w:val="0"/>
          <w:numId w:val="13"/>
        </w:numPr>
      </w:pPr>
      <w:r w:rsidRPr="00F346F9">
        <w:t>Abschlusskosten (</w:t>
      </w:r>
      <m:oMath>
        <m:sSubSup>
          <m:sSubSupPr>
            <m:ctrlPr>
              <w:rPr>
                <w:rFonts w:ascii="Cambria Math" w:hAnsi="Cambria Math" w:cs="Arial"/>
                <w:i/>
                <w:szCs w:val="22"/>
                <w:lang w:eastAsia="de-DE"/>
              </w:rPr>
            </m:ctrlPr>
          </m:sSubSupPr>
          <m:e>
            <m:r>
              <w:rPr>
                <w:rFonts w:ascii="Cambria Math" w:hAnsi="Cambria Math" w:cs="Arial"/>
                <w:szCs w:val="22"/>
                <w:lang w:eastAsia="de-DE"/>
              </w:rPr>
              <m:t>β</m:t>
            </m:r>
          </m:e>
          <m:sub/>
          <m:sup>
            <m:r>
              <w:rPr>
                <w:rFonts w:ascii="Cambria Math" w:hAnsi="Cambria Math" w:cs="Arial"/>
                <w:szCs w:val="22"/>
                <w:lang w:eastAsia="de-DE"/>
              </w:rPr>
              <m:t>α</m:t>
            </m:r>
          </m:sup>
        </m:sSubSup>
        <m:r>
          <w:rPr>
            <w:rFonts w:ascii="Cambria Math" w:hAnsi="Cambria Math" w:cs="Arial"/>
            <w:szCs w:val="22"/>
            <w:lang w:eastAsia="de-DE"/>
          </w:rPr>
          <m:t>)</m:t>
        </m:r>
      </m:oMath>
      <w:r>
        <w:rPr>
          <w:szCs w:val="22"/>
          <w:lang w:eastAsia="de-DE"/>
        </w:rPr>
        <w:t>, und</w:t>
      </w:r>
    </w:p>
    <w:p w14:paraId="59F2259B" w14:textId="77777777" w:rsidR="00DF04B9" w:rsidRPr="000C34EE" w:rsidRDefault="00DF04B9" w:rsidP="009E681E">
      <w:pPr>
        <w:pStyle w:val="Listenabsatz"/>
        <w:numPr>
          <w:ilvl w:val="0"/>
          <w:numId w:val="13"/>
        </w:numPr>
      </w:pPr>
      <w:r w:rsidRPr="00F346F9">
        <w:t>Verwaltungskosten (</w:t>
      </w:r>
      <m:oMath>
        <m:sSubSup>
          <m:sSubSupPr>
            <m:ctrlPr>
              <w:rPr>
                <w:rFonts w:ascii="Cambria Math" w:hAnsi="Cambria Math" w:cs="Arial"/>
                <w:i/>
                <w:szCs w:val="22"/>
                <w:lang w:eastAsia="de-DE"/>
              </w:rPr>
            </m:ctrlPr>
          </m:sSubSupPr>
          <m:e>
            <m:r>
              <w:rPr>
                <w:rFonts w:ascii="Cambria Math" w:hAnsi="Cambria Math" w:cs="Arial"/>
                <w:szCs w:val="22"/>
                <w:lang w:eastAsia="de-DE"/>
              </w:rPr>
              <m:t>β</m:t>
            </m:r>
          </m:e>
          <m:sub/>
          <m:sup>
            <m:r>
              <w:rPr>
                <w:rFonts w:ascii="Cambria Math" w:hAnsi="Cambria Math" w:cs="Arial"/>
                <w:szCs w:val="22"/>
                <w:lang w:eastAsia="de-DE"/>
              </w:rPr>
              <m:t>VWK</m:t>
            </m:r>
          </m:sup>
        </m:sSubSup>
        <m:r>
          <w:rPr>
            <w:rFonts w:ascii="Cambria Math" w:hAnsi="Cambria Math" w:cs="Arial"/>
            <w:szCs w:val="22"/>
            <w:lang w:eastAsia="de-DE"/>
          </w:rPr>
          <m:t>)</m:t>
        </m:r>
        <m:r>
          <w:rPr>
            <w:rFonts w:ascii="Cambria Math" w:hAnsi="Cambria Math"/>
            <w:szCs w:val="22"/>
            <w:lang w:eastAsia="de-DE"/>
          </w:rPr>
          <m:t xml:space="preserve"> </m:t>
        </m:r>
      </m:oMath>
    </w:p>
    <w:p w14:paraId="399996E8" w14:textId="77777777" w:rsidR="00DF04B9" w:rsidRDefault="00DF04B9" w:rsidP="00DF04B9"/>
    <w:p w14:paraId="543F15D3" w14:textId="77777777" w:rsidR="00DF04B9" w:rsidRDefault="00DF04B9" w:rsidP="00DF04B9">
      <w:r>
        <w:t>Bei Sonderzahlungen, Einmalbeiträgen und Sonderzahlungen zu Einmalbeiträgen gibt es vergleichbare Kostensätze, die verschieden sein können:</w:t>
      </w:r>
    </w:p>
    <w:p w14:paraId="5DAA4D5D" w14:textId="77777777" w:rsidR="0028118E" w:rsidRDefault="0028118E" w:rsidP="00DF04B9"/>
    <w:tbl>
      <w:tblPr>
        <w:tblStyle w:val="Tabellenraster"/>
        <w:tblW w:w="5000" w:type="pct"/>
        <w:tblLayout w:type="fixed"/>
        <w:tblLook w:val="04A0" w:firstRow="1" w:lastRow="0" w:firstColumn="1" w:lastColumn="0" w:noHBand="0" w:noVBand="1"/>
      </w:tblPr>
      <w:tblGrid>
        <w:gridCol w:w="5494"/>
        <w:gridCol w:w="851"/>
        <w:gridCol w:w="851"/>
        <w:gridCol w:w="849"/>
        <w:gridCol w:w="1243"/>
      </w:tblGrid>
      <w:tr w:rsidR="0028118E" w:rsidRPr="00796A61" w14:paraId="5E028BB2" w14:textId="77777777" w:rsidTr="00674351">
        <w:tc>
          <w:tcPr>
            <w:tcW w:w="2958" w:type="pct"/>
            <w:vAlign w:val="center"/>
          </w:tcPr>
          <w:p w14:paraId="587BB59E" w14:textId="12318D98" w:rsidR="0028118E" w:rsidRPr="003116BA" w:rsidRDefault="0028118E" w:rsidP="00674351">
            <w:pPr>
              <w:rPr>
                <w:b/>
              </w:rPr>
            </w:pPr>
            <w:r w:rsidRPr="008056B1">
              <w:rPr>
                <w:b/>
              </w:rPr>
              <w:t>Abschlusskosten (</w:t>
            </w:r>
            <m:oMath>
              <m:sSubSup>
                <m:sSubSupPr>
                  <m:ctrlPr>
                    <w:rPr>
                      <w:rFonts w:ascii="Cambria Math" w:hAnsi="Cambria Math" w:cs="Arial"/>
                      <w:b/>
                      <w:i/>
                      <w:szCs w:val="22"/>
                      <w:lang w:eastAsia="de-DE"/>
                    </w:rPr>
                  </m:ctrlPr>
                </m:sSubSupPr>
                <m:e>
                  <m:r>
                    <m:rPr>
                      <m:sty m:val="bi"/>
                    </m:rPr>
                    <w:rPr>
                      <w:rFonts w:ascii="Cambria Math" w:hAnsi="Cambria Math" w:cs="Arial"/>
                      <w:szCs w:val="22"/>
                      <w:lang w:eastAsia="de-DE"/>
                    </w:rPr>
                    <m:t>β</m:t>
                  </m:r>
                </m:e>
                <m:sub/>
                <m:sup>
                  <m:r>
                    <m:rPr>
                      <m:sty m:val="bi"/>
                    </m:rPr>
                    <w:rPr>
                      <w:rFonts w:ascii="Cambria Math" w:hAnsi="Cambria Math" w:cs="Arial"/>
                      <w:szCs w:val="22"/>
                      <w:lang w:eastAsia="de-DE"/>
                    </w:rPr>
                    <m:t>α</m:t>
                  </m:r>
                </m:sup>
              </m:sSubSup>
              <m:r>
                <m:rPr>
                  <m:sty m:val="bi"/>
                </m:rPr>
                <w:rPr>
                  <w:rFonts w:ascii="Cambria Math" w:hAnsi="Cambria Math" w:cs="Arial"/>
                  <w:szCs w:val="22"/>
                  <w:lang w:eastAsia="de-DE"/>
                </w:rPr>
                <m:t>)</m:t>
              </m:r>
            </m:oMath>
          </w:p>
        </w:tc>
        <w:tc>
          <w:tcPr>
            <w:tcW w:w="458" w:type="pct"/>
            <w:shd w:val="clear" w:color="auto" w:fill="808080" w:themeFill="background1" w:themeFillShade="80"/>
          </w:tcPr>
          <w:p w14:paraId="1CF361DE" w14:textId="77777777" w:rsidR="0028118E" w:rsidRPr="00C6490D" w:rsidRDefault="0028118E" w:rsidP="00674351">
            <w:pPr>
              <w:jc w:val="center"/>
              <w:rPr>
                <w:b/>
              </w:rPr>
            </w:pPr>
            <w:r w:rsidRPr="00C6490D">
              <w:rPr>
                <w:b/>
              </w:rPr>
              <w:t>TD</w:t>
            </w:r>
          </w:p>
        </w:tc>
        <w:tc>
          <w:tcPr>
            <w:tcW w:w="458" w:type="pct"/>
            <w:shd w:val="clear" w:color="auto" w:fill="4BACC6" w:themeFill="accent5"/>
            <w:vAlign w:val="center"/>
          </w:tcPr>
          <w:p w14:paraId="3FFE319A" w14:textId="77777777" w:rsidR="0028118E" w:rsidRPr="00796A61" w:rsidRDefault="0028118E" w:rsidP="00674351">
            <w:pPr>
              <w:jc w:val="center"/>
              <w:rPr>
                <w:b/>
              </w:rPr>
            </w:pPr>
            <w:r>
              <w:rPr>
                <w:b/>
              </w:rPr>
              <w:t>ARK</w:t>
            </w:r>
          </w:p>
        </w:tc>
        <w:tc>
          <w:tcPr>
            <w:tcW w:w="457" w:type="pct"/>
            <w:shd w:val="clear" w:color="auto" w:fill="F79646" w:themeFill="accent6"/>
            <w:vAlign w:val="center"/>
          </w:tcPr>
          <w:p w14:paraId="15C1C461" w14:textId="77777777" w:rsidR="0028118E" w:rsidRPr="00796A61" w:rsidRDefault="0028118E" w:rsidP="00674351">
            <w:pPr>
              <w:jc w:val="center"/>
              <w:rPr>
                <w:b/>
              </w:rPr>
            </w:pPr>
            <w:r>
              <w:rPr>
                <w:b/>
              </w:rPr>
              <w:t>ARF</w:t>
            </w:r>
          </w:p>
        </w:tc>
        <w:tc>
          <w:tcPr>
            <w:tcW w:w="669" w:type="pct"/>
            <w:shd w:val="clear" w:color="auto" w:fill="FF0000"/>
            <w:vAlign w:val="center"/>
          </w:tcPr>
          <w:p w14:paraId="45977223" w14:textId="77777777" w:rsidR="0028118E" w:rsidRPr="00796A61" w:rsidRDefault="0028118E" w:rsidP="00674351">
            <w:pPr>
              <w:jc w:val="center"/>
              <w:rPr>
                <w:b/>
              </w:rPr>
            </w:pPr>
            <w:r>
              <w:rPr>
                <w:b/>
              </w:rPr>
              <w:t>aktivplan</w:t>
            </w:r>
          </w:p>
        </w:tc>
      </w:tr>
      <w:tr w:rsidR="0028118E" w:rsidRPr="00796A61" w14:paraId="07D19AE8" w14:textId="77777777" w:rsidTr="00674351">
        <w:trPr>
          <w:trHeight w:val="225"/>
        </w:trPr>
        <w:tc>
          <w:tcPr>
            <w:tcW w:w="2958" w:type="pct"/>
            <w:vAlign w:val="center"/>
          </w:tcPr>
          <w:p w14:paraId="22B6037B" w14:textId="5843E3F5" w:rsidR="0028118E" w:rsidRPr="00CF3C89" w:rsidRDefault="0028118E" w:rsidP="00674351">
            <w:r w:rsidRPr="00855299">
              <w:t>Laufende Beitragszahlung</w:t>
            </w:r>
          </w:p>
        </w:tc>
        <w:tc>
          <w:tcPr>
            <w:tcW w:w="458" w:type="pct"/>
            <w:shd w:val="clear" w:color="auto" w:fill="D9D9D9" w:themeFill="background1" w:themeFillShade="D9"/>
            <w:vAlign w:val="center"/>
          </w:tcPr>
          <w:p w14:paraId="3BB05B07" w14:textId="77777777" w:rsidR="0028118E" w:rsidRPr="00B31FA5" w:rsidRDefault="0028118E" w:rsidP="00674351">
            <w:pPr>
              <w:jc w:val="center"/>
            </w:pPr>
          </w:p>
        </w:tc>
        <w:tc>
          <w:tcPr>
            <w:tcW w:w="458" w:type="pct"/>
            <w:shd w:val="clear" w:color="auto" w:fill="DAEEF3" w:themeFill="accent5" w:themeFillTint="33"/>
            <w:vAlign w:val="center"/>
          </w:tcPr>
          <w:p w14:paraId="77A0F11C" w14:textId="77777777" w:rsidR="0028118E" w:rsidRPr="00B31FA5" w:rsidRDefault="0028118E" w:rsidP="00674351">
            <w:pPr>
              <w:jc w:val="center"/>
              <w:rPr>
                <w:szCs w:val="22"/>
              </w:rPr>
            </w:pPr>
            <w:r>
              <w:rPr>
                <w:szCs w:val="22"/>
              </w:rPr>
              <w:t>X</w:t>
            </w:r>
          </w:p>
        </w:tc>
        <w:tc>
          <w:tcPr>
            <w:tcW w:w="457" w:type="pct"/>
            <w:shd w:val="clear" w:color="auto" w:fill="FDE9D9" w:themeFill="accent6" w:themeFillTint="33"/>
            <w:vAlign w:val="center"/>
          </w:tcPr>
          <w:p w14:paraId="744EA9A4" w14:textId="77777777" w:rsidR="0028118E" w:rsidRPr="00B31FA5" w:rsidRDefault="0028118E" w:rsidP="00674351">
            <w:pPr>
              <w:jc w:val="center"/>
            </w:pPr>
            <w:r>
              <w:t>X</w:t>
            </w:r>
          </w:p>
        </w:tc>
        <w:tc>
          <w:tcPr>
            <w:tcW w:w="669" w:type="pct"/>
            <w:shd w:val="clear" w:color="auto" w:fill="F2DBDB" w:themeFill="accent2" w:themeFillTint="33"/>
            <w:vAlign w:val="center"/>
          </w:tcPr>
          <w:p w14:paraId="08CEFD21" w14:textId="77777777" w:rsidR="0028118E" w:rsidRPr="00B31FA5" w:rsidRDefault="0028118E" w:rsidP="00674351">
            <w:pPr>
              <w:jc w:val="center"/>
            </w:pPr>
            <w:r>
              <w:t>X</w:t>
            </w:r>
          </w:p>
        </w:tc>
      </w:tr>
      <w:tr w:rsidR="0028118E" w:rsidRPr="00796A61" w14:paraId="5A523B81" w14:textId="77777777" w:rsidTr="00674351">
        <w:trPr>
          <w:trHeight w:val="64"/>
        </w:trPr>
        <w:tc>
          <w:tcPr>
            <w:tcW w:w="2958" w:type="pct"/>
            <w:vAlign w:val="center"/>
          </w:tcPr>
          <w:p w14:paraId="0F306770" w14:textId="0B13FDC2" w:rsidR="0028118E" w:rsidRDefault="0028118E" w:rsidP="00674351">
            <w:r w:rsidRPr="00855299">
              <w:t>Sonderzahlungen bei lfd. Beitragszahlung</w:t>
            </w:r>
          </w:p>
        </w:tc>
        <w:tc>
          <w:tcPr>
            <w:tcW w:w="458" w:type="pct"/>
            <w:shd w:val="clear" w:color="auto" w:fill="D9D9D9" w:themeFill="background1" w:themeFillShade="D9"/>
            <w:vAlign w:val="center"/>
          </w:tcPr>
          <w:p w14:paraId="4EFCED28" w14:textId="77777777" w:rsidR="0028118E" w:rsidRPr="00B31FA5" w:rsidRDefault="0028118E" w:rsidP="00674351">
            <w:pPr>
              <w:jc w:val="center"/>
            </w:pPr>
          </w:p>
        </w:tc>
        <w:tc>
          <w:tcPr>
            <w:tcW w:w="458" w:type="pct"/>
            <w:shd w:val="clear" w:color="auto" w:fill="DAEEF3" w:themeFill="accent5" w:themeFillTint="33"/>
            <w:vAlign w:val="center"/>
          </w:tcPr>
          <w:p w14:paraId="5822FD95" w14:textId="77777777" w:rsidR="0028118E" w:rsidRPr="00B31FA5" w:rsidRDefault="0028118E" w:rsidP="00674351">
            <w:pPr>
              <w:jc w:val="center"/>
              <w:rPr>
                <w:szCs w:val="22"/>
              </w:rPr>
            </w:pPr>
            <w:r>
              <w:rPr>
                <w:szCs w:val="22"/>
              </w:rPr>
              <w:t>X</w:t>
            </w:r>
          </w:p>
        </w:tc>
        <w:tc>
          <w:tcPr>
            <w:tcW w:w="457" w:type="pct"/>
            <w:shd w:val="clear" w:color="auto" w:fill="FDE9D9" w:themeFill="accent6" w:themeFillTint="33"/>
            <w:vAlign w:val="center"/>
          </w:tcPr>
          <w:p w14:paraId="5167261A" w14:textId="77777777" w:rsidR="0028118E" w:rsidRPr="00B31FA5" w:rsidRDefault="0028118E" w:rsidP="00674351">
            <w:pPr>
              <w:jc w:val="center"/>
            </w:pPr>
            <w:r>
              <w:t>X</w:t>
            </w:r>
          </w:p>
        </w:tc>
        <w:tc>
          <w:tcPr>
            <w:tcW w:w="669" w:type="pct"/>
            <w:shd w:val="clear" w:color="auto" w:fill="F2DBDB" w:themeFill="accent2" w:themeFillTint="33"/>
            <w:vAlign w:val="center"/>
          </w:tcPr>
          <w:p w14:paraId="7D2D9FA3" w14:textId="77777777" w:rsidR="0028118E" w:rsidRPr="00B31FA5" w:rsidRDefault="0028118E" w:rsidP="00674351">
            <w:pPr>
              <w:jc w:val="center"/>
              <w:rPr>
                <w:sz w:val="20"/>
                <w:szCs w:val="20"/>
              </w:rPr>
            </w:pPr>
            <w:r>
              <w:rPr>
                <w:sz w:val="20"/>
                <w:szCs w:val="20"/>
              </w:rPr>
              <w:t>X</w:t>
            </w:r>
          </w:p>
        </w:tc>
      </w:tr>
      <w:tr w:rsidR="0028118E" w:rsidRPr="00796A61" w14:paraId="0B40137F" w14:textId="77777777" w:rsidTr="00674351">
        <w:trPr>
          <w:trHeight w:val="64"/>
        </w:trPr>
        <w:tc>
          <w:tcPr>
            <w:tcW w:w="2958" w:type="pct"/>
            <w:vAlign w:val="center"/>
          </w:tcPr>
          <w:p w14:paraId="3383CC40" w14:textId="24AA33B4" w:rsidR="0028118E" w:rsidRDefault="0028118E" w:rsidP="00674351">
            <w:r w:rsidRPr="00855299">
              <w:t>Einmalbeiträge</w:t>
            </w:r>
          </w:p>
        </w:tc>
        <w:tc>
          <w:tcPr>
            <w:tcW w:w="458" w:type="pct"/>
            <w:shd w:val="clear" w:color="auto" w:fill="D9D9D9" w:themeFill="background1" w:themeFillShade="D9"/>
            <w:vAlign w:val="center"/>
          </w:tcPr>
          <w:p w14:paraId="623F73E9" w14:textId="77777777" w:rsidR="0028118E" w:rsidRPr="00B31FA5" w:rsidRDefault="0028118E" w:rsidP="00674351">
            <w:pPr>
              <w:jc w:val="center"/>
            </w:pPr>
          </w:p>
        </w:tc>
        <w:tc>
          <w:tcPr>
            <w:tcW w:w="458" w:type="pct"/>
            <w:shd w:val="clear" w:color="auto" w:fill="DAEEF3" w:themeFill="accent5" w:themeFillTint="33"/>
            <w:vAlign w:val="center"/>
          </w:tcPr>
          <w:p w14:paraId="374EA87B" w14:textId="0B5456AA" w:rsidR="0028118E" w:rsidRDefault="0028118E" w:rsidP="00674351">
            <w:pPr>
              <w:jc w:val="center"/>
              <w:rPr>
                <w:szCs w:val="22"/>
              </w:rPr>
            </w:pPr>
            <w:r>
              <w:rPr>
                <w:szCs w:val="22"/>
              </w:rPr>
              <w:t>X</w:t>
            </w:r>
          </w:p>
        </w:tc>
        <w:tc>
          <w:tcPr>
            <w:tcW w:w="457" w:type="pct"/>
            <w:shd w:val="clear" w:color="auto" w:fill="FDE9D9" w:themeFill="accent6" w:themeFillTint="33"/>
            <w:vAlign w:val="center"/>
          </w:tcPr>
          <w:p w14:paraId="5FA253AB" w14:textId="17C618A7" w:rsidR="0028118E" w:rsidRDefault="0028118E" w:rsidP="00674351">
            <w:pPr>
              <w:jc w:val="center"/>
            </w:pPr>
            <w:r>
              <w:t>X</w:t>
            </w:r>
          </w:p>
        </w:tc>
        <w:tc>
          <w:tcPr>
            <w:tcW w:w="669" w:type="pct"/>
            <w:shd w:val="clear" w:color="auto" w:fill="F2DBDB" w:themeFill="accent2" w:themeFillTint="33"/>
            <w:vAlign w:val="center"/>
          </w:tcPr>
          <w:p w14:paraId="7170B0EB" w14:textId="02C5F8A0" w:rsidR="0028118E" w:rsidRDefault="0028118E" w:rsidP="00674351">
            <w:pPr>
              <w:jc w:val="center"/>
              <w:rPr>
                <w:sz w:val="20"/>
                <w:szCs w:val="20"/>
              </w:rPr>
            </w:pPr>
            <w:r>
              <w:rPr>
                <w:szCs w:val="22"/>
              </w:rPr>
              <w:t>X</w:t>
            </w:r>
            <w:r w:rsidRPr="006743A1">
              <w:rPr>
                <w:szCs w:val="22"/>
                <w:vertAlign w:val="superscript"/>
              </w:rPr>
              <w:t>1)</w:t>
            </w:r>
          </w:p>
        </w:tc>
      </w:tr>
      <w:tr w:rsidR="0028118E" w:rsidRPr="00796A61" w14:paraId="7590D900" w14:textId="77777777" w:rsidTr="00674351">
        <w:trPr>
          <w:trHeight w:val="64"/>
        </w:trPr>
        <w:tc>
          <w:tcPr>
            <w:tcW w:w="2958" w:type="pct"/>
            <w:vAlign w:val="center"/>
          </w:tcPr>
          <w:p w14:paraId="3438A6CF" w14:textId="60969162" w:rsidR="0028118E" w:rsidRDefault="0028118E" w:rsidP="00674351">
            <w:r w:rsidRPr="00855299">
              <w:t>Sonderzahlungen zu Einmalbeiträgen</w:t>
            </w:r>
          </w:p>
        </w:tc>
        <w:tc>
          <w:tcPr>
            <w:tcW w:w="458" w:type="pct"/>
            <w:shd w:val="clear" w:color="auto" w:fill="D9D9D9" w:themeFill="background1" w:themeFillShade="D9"/>
            <w:vAlign w:val="center"/>
          </w:tcPr>
          <w:p w14:paraId="7C642B76" w14:textId="77777777" w:rsidR="0028118E" w:rsidRPr="00B31FA5" w:rsidRDefault="0028118E" w:rsidP="00674351">
            <w:pPr>
              <w:jc w:val="center"/>
            </w:pPr>
          </w:p>
        </w:tc>
        <w:tc>
          <w:tcPr>
            <w:tcW w:w="458" w:type="pct"/>
            <w:shd w:val="clear" w:color="auto" w:fill="DAEEF3" w:themeFill="accent5" w:themeFillTint="33"/>
            <w:vAlign w:val="center"/>
          </w:tcPr>
          <w:p w14:paraId="29E44D06" w14:textId="3D8D671D" w:rsidR="0028118E" w:rsidRDefault="0028118E" w:rsidP="00674351">
            <w:pPr>
              <w:jc w:val="center"/>
              <w:rPr>
                <w:szCs w:val="22"/>
              </w:rPr>
            </w:pPr>
            <w:r>
              <w:rPr>
                <w:szCs w:val="22"/>
              </w:rPr>
              <w:t>X</w:t>
            </w:r>
          </w:p>
        </w:tc>
        <w:tc>
          <w:tcPr>
            <w:tcW w:w="457" w:type="pct"/>
            <w:shd w:val="clear" w:color="auto" w:fill="FDE9D9" w:themeFill="accent6" w:themeFillTint="33"/>
            <w:vAlign w:val="center"/>
          </w:tcPr>
          <w:p w14:paraId="366B9C19" w14:textId="25AC6EC6" w:rsidR="0028118E" w:rsidRDefault="0028118E" w:rsidP="00674351">
            <w:pPr>
              <w:jc w:val="center"/>
            </w:pPr>
            <w:r>
              <w:t>X</w:t>
            </w:r>
          </w:p>
        </w:tc>
        <w:tc>
          <w:tcPr>
            <w:tcW w:w="669" w:type="pct"/>
            <w:shd w:val="clear" w:color="auto" w:fill="F2DBDB" w:themeFill="accent2" w:themeFillTint="33"/>
            <w:vAlign w:val="center"/>
          </w:tcPr>
          <w:p w14:paraId="59503868" w14:textId="2A7A0F9D" w:rsidR="0028118E" w:rsidRDefault="0028118E" w:rsidP="00674351">
            <w:pPr>
              <w:jc w:val="center"/>
              <w:rPr>
                <w:sz w:val="20"/>
                <w:szCs w:val="20"/>
              </w:rPr>
            </w:pPr>
            <w:r>
              <w:rPr>
                <w:szCs w:val="22"/>
              </w:rPr>
              <w:t>X</w:t>
            </w:r>
            <w:r>
              <w:rPr>
                <w:szCs w:val="22"/>
                <w:vertAlign w:val="superscript"/>
              </w:rPr>
              <w:t>2</w:t>
            </w:r>
            <w:r w:rsidRPr="006743A1">
              <w:rPr>
                <w:szCs w:val="22"/>
                <w:vertAlign w:val="superscript"/>
              </w:rPr>
              <w:t>)</w:t>
            </w:r>
          </w:p>
        </w:tc>
      </w:tr>
    </w:tbl>
    <w:p w14:paraId="6966DBA6" w14:textId="2ABEB410" w:rsidR="0028118E" w:rsidRDefault="0028118E" w:rsidP="00DF04B9">
      <w:pPr>
        <w:rPr>
          <w:b/>
        </w:rPr>
      </w:pPr>
    </w:p>
    <w:tbl>
      <w:tblPr>
        <w:tblStyle w:val="Tabellenraster"/>
        <w:tblW w:w="5000" w:type="pct"/>
        <w:tblLayout w:type="fixed"/>
        <w:tblLook w:val="04A0" w:firstRow="1" w:lastRow="0" w:firstColumn="1" w:lastColumn="0" w:noHBand="0" w:noVBand="1"/>
      </w:tblPr>
      <w:tblGrid>
        <w:gridCol w:w="5494"/>
        <w:gridCol w:w="851"/>
        <w:gridCol w:w="851"/>
        <w:gridCol w:w="849"/>
        <w:gridCol w:w="1243"/>
      </w:tblGrid>
      <w:tr w:rsidR="0028118E" w:rsidRPr="00796A61" w14:paraId="79730A26" w14:textId="77777777" w:rsidTr="00674351">
        <w:tc>
          <w:tcPr>
            <w:tcW w:w="2958" w:type="pct"/>
            <w:vAlign w:val="center"/>
          </w:tcPr>
          <w:p w14:paraId="7F792E80" w14:textId="1A1B1A78" w:rsidR="0028118E" w:rsidRPr="003116BA" w:rsidRDefault="0028118E" w:rsidP="00674351">
            <w:pPr>
              <w:rPr>
                <w:b/>
              </w:rPr>
            </w:pPr>
            <w:r>
              <w:rPr>
                <w:b/>
              </w:rPr>
              <w:t>Verwaltungskosten</w:t>
            </w:r>
            <w:r w:rsidRPr="008056B1">
              <w:rPr>
                <w:b/>
              </w:rPr>
              <w:t xml:space="preserve"> (</w:t>
            </w:r>
            <m:oMath>
              <m:sSubSup>
                <m:sSubSupPr>
                  <m:ctrlPr>
                    <w:rPr>
                      <w:rFonts w:ascii="Cambria Math" w:hAnsi="Cambria Math" w:cs="Arial"/>
                      <w:b/>
                      <w:i/>
                      <w:szCs w:val="22"/>
                      <w:lang w:eastAsia="de-DE"/>
                    </w:rPr>
                  </m:ctrlPr>
                </m:sSubSupPr>
                <m:e>
                  <m:r>
                    <m:rPr>
                      <m:sty m:val="bi"/>
                    </m:rPr>
                    <w:rPr>
                      <w:rFonts w:ascii="Cambria Math" w:hAnsi="Cambria Math" w:cs="Arial"/>
                      <w:szCs w:val="22"/>
                      <w:lang w:eastAsia="de-DE"/>
                    </w:rPr>
                    <m:t>β</m:t>
                  </m:r>
                </m:e>
                <m:sub/>
                <m:sup>
                  <m:r>
                    <m:rPr>
                      <m:sty m:val="bi"/>
                    </m:rPr>
                    <w:rPr>
                      <w:rFonts w:ascii="Cambria Math" w:hAnsi="Cambria Math" w:cs="Arial"/>
                      <w:szCs w:val="22"/>
                      <w:lang w:eastAsia="de-DE"/>
                    </w:rPr>
                    <m:t>VWK</m:t>
                  </m:r>
                </m:sup>
              </m:sSubSup>
              <m:r>
                <m:rPr>
                  <m:sty m:val="bi"/>
                </m:rPr>
                <w:rPr>
                  <w:rFonts w:ascii="Cambria Math" w:hAnsi="Cambria Math" w:cs="Arial"/>
                  <w:szCs w:val="22"/>
                  <w:lang w:eastAsia="de-DE"/>
                </w:rPr>
                <m:t>)</m:t>
              </m:r>
            </m:oMath>
          </w:p>
        </w:tc>
        <w:tc>
          <w:tcPr>
            <w:tcW w:w="458" w:type="pct"/>
            <w:shd w:val="clear" w:color="auto" w:fill="808080" w:themeFill="background1" w:themeFillShade="80"/>
          </w:tcPr>
          <w:p w14:paraId="66F9D484" w14:textId="77777777" w:rsidR="0028118E" w:rsidRPr="00C6490D" w:rsidRDefault="0028118E" w:rsidP="00674351">
            <w:pPr>
              <w:jc w:val="center"/>
              <w:rPr>
                <w:b/>
              </w:rPr>
            </w:pPr>
            <w:r w:rsidRPr="00C6490D">
              <w:rPr>
                <w:b/>
              </w:rPr>
              <w:t>TD</w:t>
            </w:r>
          </w:p>
        </w:tc>
        <w:tc>
          <w:tcPr>
            <w:tcW w:w="458" w:type="pct"/>
            <w:shd w:val="clear" w:color="auto" w:fill="4BACC6" w:themeFill="accent5"/>
            <w:vAlign w:val="center"/>
          </w:tcPr>
          <w:p w14:paraId="195ABB13" w14:textId="77777777" w:rsidR="0028118E" w:rsidRPr="00796A61" w:rsidRDefault="0028118E" w:rsidP="00674351">
            <w:pPr>
              <w:jc w:val="center"/>
              <w:rPr>
                <w:b/>
              </w:rPr>
            </w:pPr>
            <w:r>
              <w:rPr>
                <w:b/>
              </w:rPr>
              <w:t>ARK</w:t>
            </w:r>
          </w:p>
        </w:tc>
        <w:tc>
          <w:tcPr>
            <w:tcW w:w="457" w:type="pct"/>
            <w:shd w:val="clear" w:color="auto" w:fill="F79646" w:themeFill="accent6"/>
            <w:vAlign w:val="center"/>
          </w:tcPr>
          <w:p w14:paraId="48C789B0" w14:textId="77777777" w:rsidR="0028118E" w:rsidRPr="00796A61" w:rsidRDefault="0028118E" w:rsidP="00674351">
            <w:pPr>
              <w:jc w:val="center"/>
              <w:rPr>
                <w:b/>
              </w:rPr>
            </w:pPr>
            <w:r>
              <w:rPr>
                <w:b/>
              </w:rPr>
              <w:t>ARF</w:t>
            </w:r>
          </w:p>
        </w:tc>
        <w:tc>
          <w:tcPr>
            <w:tcW w:w="669" w:type="pct"/>
            <w:shd w:val="clear" w:color="auto" w:fill="FF0000"/>
            <w:vAlign w:val="center"/>
          </w:tcPr>
          <w:p w14:paraId="29FA1136" w14:textId="77777777" w:rsidR="0028118E" w:rsidRPr="00796A61" w:rsidRDefault="0028118E" w:rsidP="00674351">
            <w:pPr>
              <w:jc w:val="center"/>
              <w:rPr>
                <w:b/>
              </w:rPr>
            </w:pPr>
            <w:r>
              <w:rPr>
                <w:b/>
              </w:rPr>
              <w:t>aktivplan</w:t>
            </w:r>
          </w:p>
        </w:tc>
      </w:tr>
      <w:tr w:rsidR="0028118E" w:rsidRPr="00796A61" w14:paraId="5B427F2E" w14:textId="77777777" w:rsidTr="00674351">
        <w:trPr>
          <w:trHeight w:val="225"/>
        </w:trPr>
        <w:tc>
          <w:tcPr>
            <w:tcW w:w="2958" w:type="pct"/>
            <w:vAlign w:val="center"/>
          </w:tcPr>
          <w:p w14:paraId="4D594339" w14:textId="77777777" w:rsidR="0028118E" w:rsidRPr="00CF3C89" w:rsidRDefault="0028118E" w:rsidP="00674351">
            <w:r w:rsidRPr="00855299">
              <w:t>Laufende Beitragszahlung</w:t>
            </w:r>
          </w:p>
        </w:tc>
        <w:tc>
          <w:tcPr>
            <w:tcW w:w="458" w:type="pct"/>
            <w:shd w:val="clear" w:color="auto" w:fill="D9D9D9" w:themeFill="background1" w:themeFillShade="D9"/>
            <w:vAlign w:val="center"/>
          </w:tcPr>
          <w:p w14:paraId="7474BF70" w14:textId="77777777" w:rsidR="0028118E" w:rsidRPr="00B31FA5" w:rsidRDefault="0028118E" w:rsidP="00674351">
            <w:pPr>
              <w:jc w:val="center"/>
            </w:pPr>
          </w:p>
        </w:tc>
        <w:tc>
          <w:tcPr>
            <w:tcW w:w="458" w:type="pct"/>
            <w:shd w:val="clear" w:color="auto" w:fill="DAEEF3" w:themeFill="accent5" w:themeFillTint="33"/>
            <w:vAlign w:val="center"/>
          </w:tcPr>
          <w:p w14:paraId="3DE134CF" w14:textId="77777777" w:rsidR="0028118E" w:rsidRPr="00B31FA5" w:rsidRDefault="0028118E" w:rsidP="00674351">
            <w:pPr>
              <w:jc w:val="center"/>
              <w:rPr>
                <w:szCs w:val="22"/>
              </w:rPr>
            </w:pPr>
            <w:r>
              <w:rPr>
                <w:szCs w:val="22"/>
              </w:rPr>
              <w:t>X</w:t>
            </w:r>
          </w:p>
        </w:tc>
        <w:tc>
          <w:tcPr>
            <w:tcW w:w="457" w:type="pct"/>
            <w:shd w:val="clear" w:color="auto" w:fill="FDE9D9" w:themeFill="accent6" w:themeFillTint="33"/>
            <w:vAlign w:val="center"/>
          </w:tcPr>
          <w:p w14:paraId="03B3AC1D" w14:textId="77777777" w:rsidR="0028118E" w:rsidRPr="00B31FA5" w:rsidRDefault="0028118E" w:rsidP="00674351">
            <w:pPr>
              <w:jc w:val="center"/>
            </w:pPr>
            <w:r>
              <w:t>X</w:t>
            </w:r>
          </w:p>
        </w:tc>
        <w:tc>
          <w:tcPr>
            <w:tcW w:w="669" w:type="pct"/>
            <w:shd w:val="clear" w:color="auto" w:fill="F2DBDB" w:themeFill="accent2" w:themeFillTint="33"/>
            <w:vAlign w:val="center"/>
          </w:tcPr>
          <w:p w14:paraId="1EDE8FE1" w14:textId="3BA0FB2C" w:rsidR="0028118E" w:rsidRPr="00B31FA5" w:rsidRDefault="0028118E" w:rsidP="00674351">
            <w:pPr>
              <w:jc w:val="center"/>
            </w:pPr>
            <w:r>
              <w:rPr>
                <w:szCs w:val="22"/>
              </w:rPr>
              <w:t>X</w:t>
            </w:r>
            <w:r>
              <w:rPr>
                <w:szCs w:val="22"/>
                <w:vertAlign w:val="superscript"/>
              </w:rPr>
              <w:t>3</w:t>
            </w:r>
            <w:r w:rsidRPr="006743A1">
              <w:rPr>
                <w:szCs w:val="22"/>
                <w:vertAlign w:val="superscript"/>
              </w:rPr>
              <w:t>)</w:t>
            </w:r>
          </w:p>
        </w:tc>
      </w:tr>
      <w:tr w:rsidR="0028118E" w:rsidRPr="00796A61" w14:paraId="54182F94" w14:textId="77777777" w:rsidTr="00674351">
        <w:trPr>
          <w:trHeight w:val="64"/>
        </w:trPr>
        <w:tc>
          <w:tcPr>
            <w:tcW w:w="2958" w:type="pct"/>
            <w:vAlign w:val="center"/>
          </w:tcPr>
          <w:p w14:paraId="2115FCC0" w14:textId="77777777" w:rsidR="0028118E" w:rsidRDefault="0028118E" w:rsidP="00674351">
            <w:r w:rsidRPr="00855299">
              <w:t>Sonderzahlungen bei lfd. Beitragszahlung</w:t>
            </w:r>
          </w:p>
        </w:tc>
        <w:tc>
          <w:tcPr>
            <w:tcW w:w="458" w:type="pct"/>
            <w:shd w:val="clear" w:color="auto" w:fill="D9D9D9" w:themeFill="background1" w:themeFillShade="D9"/>
            <w:vAlign w:val="center"/>
          </w:tcPr>
          <w:p w14:paraId="638E20F3" w14:textId="77777777" w:rsidR="0028118E" w:rsidRPr="00B31FA5" w:rsidRDefault="0028118E" w:rsidP="00674351">
            <w:pPr>
              <w:jc w:val="center"/>
            </w:pPr>
          </w:p>
        </w:tc>
        <w:tc>
          <w:tcPr>
            <w:tcW w:w="458" w:type="pct"/>
            <w:shd w:val="clear" w:color="auto" w:fill="DAEEF3" w:themeFill="accent5" w:themeFillTint="33"/>
            <w:vAlign w:val="center"/>
          </w:tcPr>
          <w:p w14:paraId="5E92E3E4" w14:textId="77777777" w:rsidR="0028118E" w:rsidRPr="00B31FA5" w:rsidRDefault="0028118E" w:rsidP="00674351">
            <w:pPr>
              <w:jc w:val="center"/>
              <w:rPr>
                <w:szCs w:val="22"/>
              </w:rPr>
            </w:pPr>
            <w:r>
              <w:rPr>
                <w:szCs w:val="22"/>
              </w:rPr>
              <w:t>X</w:t>
            </w:r>
          </w:p>
        </w:tc>
        <w:tc>
          <w:tcPr>
            <w:tcW w:w="457" w:type="pct"/>
            <w:shd w:val="clear" w:color="auto" w:fill="FDE9D9" w:themeFill="accent6" w:themeFillTint="33"/>
            <w:vAlign w:val="center"/>
          </w:tcPr>
          <w:p w14:paraId="443D84F5" w14:textId="77777777" w:rsidR="0028118E" w:rsidRPr="00B31FA5" w:rsidRDefault="0028118E" w:rsidP="00674351">
            <w:pPr>
              <w:jc w:val="center"/>
            </w:pPr>
            <w:r>
              <w:t>X</w:t>
            </w:r>
          </w:p>
        </w:tc>
        <w:tc>
          <w:tcPr>
            <w:tcW w:w="669" w:type="pct"/>
            <w:shd w:val="clear" w:color="auto" w:fill="F2DBDB" w:themeFill="accent2" w:themeFillTint="33"/>
            <w:vAlign w:val="center"/>
          </w:tcPr>
          <w:p w14:paraId="072290C3" w14:textId="7BB6BDDF" w:rsidR="0028118E" w:rsidRPr="00B31FA5" w:rsidRDefault="0028118E" w:rsidP="00674351">
            <w:pPr>
              <w:jc w:val="center"/>
              <w:rPr>
                <w:sz w:val="20"/>
                <w:szCs w:val="20"/>
              </w:rPr>
            </w:pPr>
            <w:r>
              <w:rPr>
                <w:szCs w:val="22"/>
              </w:rPr>
              <w:t>X</w:t>
            </w:r>
            <w:r>
              <w:rPr>
                <w:szCs w:val="22"/>
                <w:vertAlign w:val="superscript"/>
              </w:rPr>
              <w:t>3</w:t>
            </w:r>
            <w:r w:rsidRPr="006743A1">
              <w:rPr>
                <w:szCs w:val="22"/>
                <w:vertAlign w:val="superscript"/>
              </w:rPr>
              <w:t>)</w:t>
            </w:r>
          </w:p>
        </w:tc>
      </w:tr>
      <w:tr w:rsidR="0028118E" w:rsidRPr="00796A61" w14:paraId="398021E6" w14:textId="77777777" w:rsidTr="00674351">
        <w:trPr>
          <w:trHeight w:val="64"/>
        </w:trPr>
        <w:tc>
          <w:tcPr>
            <w:tcW w:w="2958" w:type="pct"/>
            <w:vAlign w:val="center"/>
          </w:tcPr>
          <w:p w14:paraId="3EE61715" w14:textId="77777777" w:rsidR="0028118E" w:rsidRDefault="0028118E" w:rsidP="00674351">
            <w:r w:rsidRPr="00855299">
              <w:t>Einmalbeiträge</w:t>
            </w:r>
          </w:p>
        </w:tc>
        <w:tc>
          <w:tcPr>
            <w:tcW w:w="458" w:type="pct"/>
            <w:shd w:val="clear" w:color="auto" w:fill="D9D9D9" w:themeFill="background1" w:themeFillShade="D9"/>
            <w:vAlign w:val="center"/>
          </w:tcPr>
          <w:p w14:paraId="1C106410" w14:textId="77777777" w:rsidR="0028118E" w:rsidRPr="00B31FA5" w:rsidRDefault="0028118E" w:rsidP="00674351">
            <w:pPr>
              <w:jc w:val="center"/>
            </w:pPr>
          </w:p>
        </w:tc>
        <w:tc>
          <w:tcPr>
            <w:tcW w:w="458" w:type="pct"/>
            <w:shd w:val="clear" w:color="auto" w:fill="DAEEF3" w:themeFill="accent5" w:themeFillTint="33"/>
            <w:vAlign w:val="center"/>
          </w:tcPr>
          <w:p w14:paraId="3BDB6EB6" w14:textId="77777777" w:rsidR="0028118E" w:rsidRDefault="0028118E" w:rsidP="00674351">
            <w:pPr>
              <w:jc w:val="center"/>
              <w:rPr>
                <w:szCs w:val="22"/>
              </w:rPr>
            </w:pPr>
            <w:r>
              <w:rPr>
                <w:szCs w:val="22"/>
              </w:rPr>
              <w:t>X</w:t>
            </w:r>
          </w:p>
        </w:tc>
        <w:tc>
          <w:tcPr>
            <w:tcW w:w="457" w:type="pct"/>
            <w:shd w:val="clear" w:color="auto" w:fill="FDE9D9" w:themeFill="accent6" w:themeFillTint="33"/>
            <w:vAlign w:val="center"/>
          </w:tcPr>
          <w:p w14:paraId="6C331F18" w14:textId="77777777" w:rsidR="0028118E" w:rsidRDefault="0028118E" w:rsidP="00674351">
            <w:pPr>
              <w:jc w:val="center"/>
            </w:pPr>
            <w:r>
              <w:t>X</w:t>
            </w:r>
          </w:p>
        </w:tc>
        <w:tc>
          <w:tcPr>
            <w:tcW w:w="669" w:type="pct"/>
            <w:shd w:val="clear" w:color="auto" w:fill="F2DBDB" w:themeFill="accent2" w:themeFillTint="33"/>
            <w:vAlign w:val="center"/>
          </w:tcPr>
          <w:p w14:paraId="003CD9E7" w14:textId="77777777" w:rsidR="0028118E" w:rsidRDefault="0028118E" w:rsidP="00674351">
            <w:pPr>
              <w:jc w:val="center"/>
              <w:rPr>
                <w:sz w:val="20"/>
                <w:szCs w:val="20"/>
              </w:rPr>
            </w:pPr>
            <w:r>
              <w:rPr>
                <w:szCs w:val="22"/>
              </w:rPr>
              <w:t>X</w:t>
            </w:r>
            <w:r w:rsidRPr="006743A1">
              <w:rPr>
                <w:szCs w:val="22"/>
                <w:vertAlign w:val="superscript"/>
              </w:rPr>
              <w:t>1)</w:t>
            </w:r>
          </w:p>
        </w:tc>
      </w:tr>
      <w:tr w:rsidR="0028118E" w:rsidRPr="00796A61" w14:paraId="76C655B0" w14:textId="77777777" w:rsidTr="00674351">
        <w:trPr>
          <w:trHeight w:val="64"/>
        </w:trPr>
        <w:tc>
          <w:tcPr>
            <w:tcW w:w="2958" w:type="pct"/>
            <w:vAlign w:val="center"/>
          </w:tcPr>
          <w:p w14:paraId="03A14A21" w14:textId="77777777" w:rsidR="0028118E" w:rsidRDefault="0028118E" w:rsidP="00674351">
            <w:r w:rsidRPr="00855299">
              <w:t>Sonderzahlungen zu Einmalbeiträgen</w:t>
            </w:r>
          </w:p>
        </w:tc>
        <w:tc>
          <w:tcPr>
            <w:tcW w:w="458" w:type="pct"/>
            <w:shd w:val="clear" w:color="auto" w:fill="D9D9D9" w:themeFill="background1" w:themeFillShade="D9"/>
            <w:vAlign w:val="center"/>
          </w:tcPr>
          <w:p w14:paraId="5DA5801F" w14:textId="77777777" w:rsidR="0028118E" w:rsidRPr="00B31FA5" w:rsidRDefault="0028118E" w:rsidP="00674351">
            <w:pPr>
              <w:jc w:val="center"/>
            </w:pPr>
          </w:p>
        </w:tc>
        <w:tc>
          <w:tcPr>
            <w:tcW w:w="458" w:type="pct"/>
            <w:shd w:val="clear" w:color="auto" w:fill="DAEEF3" w:themeFill="accent5" w:themeFillTint="33"/>
            <w:vAlign w:val="center"/>
          </w:tcPr>
          <w:p w14:paraId="3130FE94" w14:textId="77777777" w:rsidR="0028118E" w:rsidRDefault="0028118E" w:rsidP="00674351">
            <w:pPr>
              <w:jc w:val="center"/>
              <w:rPr>
                <w:szCs w:val="22"/>
              </w:rPr>
            </w:pPr>
            <w:r>
              <w:rPr>
                <w:szCs w:val="22"/>
              </w:rPr>
              <w:t>X</w:t>
            </w:r>
          </w:p>
        </w:tc>
        <w:tc>
          <w:tcPr>
            <w:tcW w:w="457" w:type="pct"/>
            <w:shd w:val="clear" w:color="auto" w:fill="FDE9D9" w:themeFill="accent6" w:themeFillTint="33"/>
            <w:vAlign w:val="center"/>
          </w:tcPr>
          <w:p w14:paraId="3FA33B06" w14:textId="77777777" w:rsidR="0028118E" w:rsidRDefault="0028118E" w:rsidP="00674351">
            <w:pPr>
              <w:jc w:val="center"/>
            </w:pPr>
            <w:r>
              <w:t>X</w:t>
            </w:r>
          </w:p>
        </w:tc>
        <w:tc>
          <w:tcPr>
            <w:tcW w:w="669" w:type="pct"/>
            <w:shd w:val="clear" w:color="auto" w:fill="F2DBDB" w:themeFill="accent2" w:themeFillTint="33"/>
            <w:vAlign w:val="center"/>
          </w:tcPr>
          <w:p w14:paraId="741C250D" w14:textId="77777777" w:rsidR="0028118E" w:rsidRDefault="0028118E" w:rsidP="00674351">
            <w:pPr>
              <w:jc w:val="center"/>
              <w:rPr>
                <w:sz w:val="20"/>
                <w:szCs w:val="20"/>
              </w:rPr>
            </w:pPr>
            <w:r>
              <w:rPr>
                <w:szCs w:val="22"/>
              </w:rPr>
              <w:t>X</w:t>
            </w:r>
            <w:r>
              <w:rPr>
                <w:szCs w:val="22"/>
                <w:vertAlign w:val="superscript"/>
              </w:rPr>
              <w:t>2</w:t>
            </w:r>
            <w:r w:rsidRPr="006743A1">
              <w:rPr>
                <w:szCs w:val="22"/>
                <w:vertAlign w:val="superscript"/>
              </w:rPr>
              <w:t>)</w:t>
            </w:r>
          </w:p>
        </w:tc>
      </w:tr>
    </w:tbl>
    <w:p w14:paraId="262AF487" w14:textId="77777777" w:rsidR="00DF04B9" w:rsidRDefault="00DF04B9" w:rsidP="00DF04B9"/>
    <w:p w14:paraId="58B69113" w14:textId="77777777" w:rsidR="0028118E" w:rsidRDefault="0028118E" w:rsidP="009E681E">
      <w:pPr>
        <w:pStyle w:val="Listenabsatz"/>
        <w:numPr>
          <w:ilvl w:val="0"/>
          <w:numId w:val="14"/>
        </w:numPr>
      </w:pPr>
      <w:r>
        <w:t>Unterschiedlich von laufender Beitragszahlung</w:t>
      </w:r>
    </w:p>
    <w:p w14:paraId="63ED0AD9" w14:textId="77777777" w:rsidR="0028118E" w:rsidRDefault="0028118E" w:rsidP="009E681E">
      <w:pPr>
        <w:pStyle w:val="Listenabsatz"/>
        <w:numPr>
          <w:ilvl w:val="0"/>
          <w:numId w:val="14"/>
        </w:numPr>
      </w:pPr>
      <w:r>
        <w:t>Wie bei Einmalbeiträgen</w:t>
      </w:r>
    </w:p>
    <w:p w14:paraId="55150DA0" w14:textId="77777777" w:rsidR="0028118E" w:rsidRDefault="0028118E" w:rsidP="009E681E">
      <w:pPr>
        <w:pStyle w:val="Listenabsatz"/>
        <w:numPr>
          <w:ilvl w:val="0"/>
          <w:numId w:val="14"/>
        </w:numPr>
      </w:pPr>
      <w:r>
        <w:t>Unterschiedliche Sätze je nach Zahlweise</w:t>
      </w:r>
    </w:p>
    <w:p w14:paraId="18DD058E" w14:textId="77777777" w:rsidR="00A74344" w:rsidRDefault="00A74344" w:rsidP="00A74344"/>
    <w:tbl>
      <w:tblPr>
        <w:tblStyle w:val="Tabellenraster"/>
        <w:tblW w:w="5000" w:type="pct"/>
        <w:tblLayout w:type="fixed"/>
        <w:tblLook w:val="04A0" w:firstRow="1" w:lastRow="0" w:firstColumn="1" w:lastColumn="0" w:noHBand="0" w:noVBand="1"/>
      </w:tblPr>
      <w:tblGrid>
        <w:gridCol w:w="5494"/>
        <w:gridCol w:w="851"/>
        <w:gridCol w:w="851"/>
        <w:gridCol w:w="849"/>
        <w:gridCol w:w="1243"/>
      </w:tblGrid>
      <w:tr w:rsidR="00A74344" w:rsidRPr="00796A61" w14:paraId="65B27C24" w14:textId="77777777" w:rsidTr="00674351">
        <w:tc>
          <w:tcPr>
            <w:tcW w:w="2958" w:type="pct"/>
            <w:vAlign w:val="center"/>
          </w:tcPr>
          <w:p w14:paraId="747A50F1" w14:textId="697ED7CC" w:rsidR="00A74344" w:rsidRPr="003116BA" w:rsidRDefault="00A74344" w:rsidP="00674351">
            <w:pPr>
              <w:rPr>
                <w:b/>
              </w:rPr>
            </w:pPr>
            <w:r>
              <w:rPr>
                <w:b/>
              </w:rPr>
              <w:t>Kostenabhängigkeit</w:t>
            </w:r>
          </w:p>
        </w:tc>
        <w:tc>
          <w:tcPr>
            <w:tcW w:w="458" w:type="pct"/>
            <w:shd w:val="clear" w:color="auto" w:fill="808080" w:themeFill="background1" w:themeFillShade="80"/>
          </w:tcPr>
          <w:p w14:paraId="13801E19" w14:textId="77777777" w:rsidR="00A74344" w:rsidRPr="00C6490D" w:rsidRDefault="00A74344" w:rsidP="00674351">
            <w:pPr>
              <w:jc w:val="center"/>
              <w:rPr>
                <w:b/>
              </w:rPr>
            </w:pPr>
            <w:r w:rsidRPr="00C6490D">
              <w:rPr>
                <w:b/>
              </w:rPr>
              <w:t>TD</w:t>
            </w:r>
          </w:p>
        </w:tc>
        <w:tc>
          <w:tcPr>
            <w:tcW w:w="458" w:type="pct"/>
            <w:shd w:val="clear" w:color="auto" w:fill="4BACC6" w:themeFill="accent5"/>
            <w:vAlign w:val="center"/>
          </w:tcPr>
          <w:p w14:paraId="350F51D1" w14:textId="77777777" w:rsidR="00A74344" w:rsidRPr="00796A61" w:rsidRDefault="00A74344" w:rsidP="00674351">
            <w:pPr>
              <w:jc w:val="center"/>
              <w:rPr>
                <w:b/>
              </w:rPr>
            </w:pPr>
            <w:r>
              <w:rPr>
                <w:b/>
              </w:rPr>
              <w:t>ARK</w:t>
            </w:r>
          </w:p>
        </w:tc>
        <w:tc>
          <w:tcPr>
            <w:tcW w:w="457" w:type="pct"/>
            <w:shd w:val="clear" w:color="auto" w:fill="F79646" w:themeFill="accent6"/>
            <w:vAlign w:val="center"/>
          </w:tcPr>
          <w:p w14:paraId="27C28343" w14:textId="77777777" w:rsidR="00A74344" w:rsidRPr="00796A61" w:rsidRDefault="00A74344" w:rsidP="00674351">
            <w:pPr>
              <w:jc w:val="center"/>
              <w:rPr>
                <w:b/>
              </w:rPr>
            </w:pPr>
            <w:r>
              <w:rPr>
                <w:b/>
              </w:rPr>
              <w:t>ARF</w:t>
            </w:r>
          </w:p>
        </w:tc>
        <w:tc>
          <w:tcPr>
            <w:tcW w:w="669" w:type="pct"/>
            <w:shd w:val="clear" w:color="auto" w:fill="FF0000"/>
            <w:vAlign w:val="center"/>
          </w:tcPr>
          <w:p w14:paraId="6C326DFD" w14:textId="77777777" w:rsidR="00A74344" w:rsidRPr="00796A61" w:rsidRDefault="00A74344" w:rsidP="00674351">
            <w:pPr>
              <w:jc w:val="center"/>
              <w:rPr>
                <w:b/>
              </w:rPr>
            </w:pPr>
            <w:r>
              <w:rPr>
                <w:b/>
              </w:rPr>
              <w:t>aktivplan</w:t>
            </w:r>
          </w:p>
        </w:tc>
      </w:tr>
      <w:tr w:rsidR="00A74344" w:rsidRPr="00796A61" w14:paraId="2850AEB8" w14:textId="77777777" w:rsidTr="00674351">
        <w:trPr>
          <w:trHeight w:val="225"/>
        </w:trPr>
        <w:tc>
          <w:tcPr>
            <w:tcW w:w="2958" w:type="pct"/>
            <w:vAlign w:val="center"/>
          </w:tcPr>
          <w:p w14:paraId="0B516D3D" w14:textId="4B60172C" w:rsidR="00A74344" w:rsidRPr="00CF3C89" w:rsidRDefault="00A74344" w:rsidP="00674351">
            <w:r>
              <w:t>Fester Satz</w:t>
            </w:r>
          </w:p>
        </w:tc>
        <w:tc>
          <w:tcPr>
            <w:tcW w:w="458" w:type="pct"/>
            <w:shd w:val="clear" w:color="auto" w:fill="D9D9D9" w:themeFill="background1" w:themeFillShade="D9"/>
            <w:vAlign w:val="center"/>
          </w:tcPr>
          <w:p w14:paraId="4DD86FD0" w14:textId="77777777" w:rsidR="00A74344" w:rsidRPr="00B31FA5" w:rsidRDefault="00A74344" w:rsidP="00674351">
            <w:pPr>
              <w:jc w:val="center"/>
            </w:pPr>
          </w:p>
        </w:tc>
        <w:tc>
          <w:tcPr>
            <w:tcW w:w="458" w:type="pct"/>
            <w:shd w:val="clear" w:color="auto" w:fill="DAEEF3" w:themeFill="accent5" w:themeFillTint="33"/>
            <w:vAlign w:val="center"/>
          </w:tcPr>
          <w:p w14:paraId="03465050" w14:textId="1611F93F" w:rsidR="00A74344" w:rsidRPr="00B31FA5" w:rsidRDefault="00A74344" w:rsidP="00674351">
            <w:pPr>
              <w:jc w:val="center"/>
              <w:rPr>
                <w:szCs w:val="22"/>
              </w:rPr>
            </w:pPr>
            <w:r>
              <w:rPr>
                <w:szCs w:val="22"/>
              </w:rPr>
              <w:t>-</w:t>
            </w:r>
          </w:p>
        </w:tc>
        <w:tc>
          <w:tcPr>
            <w:tcW w:w="457" w:type="pct"/>
            <w:shd w:val="clear" w:color="auto" w:fill="FDE9D9" w:themeFill="accent6" w:themeFillTint="33"/>
            <w:vAlign w:val="center"/>
          </w:tcPr>
          <w:p w14:paraId="3B83C70F" w14:textId="645E7095" w:rsidR="00A74344" w:rsidRPr="00B31FA5" w:rsidRDefault="00A74344" w:rsidP="00674351">
            <w:pPr>
              <w:jc w:val="center"/>
            </w:pPr>
            <w:r>
              <w:t>-</w:t>
            </w:r>
          </w:p>
        </w:tc>
        <w:tc>
          <w:tcPr>
            <w:tcW w:w="669" w:type="pct"/>
            <w:shd w:val="clear" w:color="auto" w:fill="F2DBDB" w:themeFill="accent2" w:themeFillTint="33"/>
            <w:vAlign w:val="center"/>
          </w:tcPr>
          <w:p w14:paraId="4978548E" w14:textId="31E50CD1" w:rsidR="00A74344" w:rsidRPr="00B31FA5" w:rsidRDefault="00A74344" w:rsidP="00674351">
            <w:pPr>
              <w:jc w:val="center"/>
            </w:pPr>
            <w:r>
              <w:rPr>
                <w:szCs w:val="22"/>
              </w:rPr>
              <w:t>-</w:t>
            </w:r>
          </w:p>
        </w:tc>
      </w:tr>
      <w:tr w:rsidR="00A74344" w:rsidRPr="00796A61" w14:paraId="0DC9D30C" w14:textId="77777777" w:rsidTr="00674351">
        <w:trPr>
          <w:trHeight w:val="64"/>
        </w:trPr>
        <w:tc>
          <w:tcPr>
            <w:tcW w:w="2958" w:type="pct"/>
            <w:vAlign w:val="center"/>
          </w:tcPr>
          <w:p w14:paraId="3A4B883C" w14:textId="48FC2900" w:rsidR="00A74344" w:rsidRDefault="00A74344" w:rsidP="00674351">
            <w:r>
              <w:t>Fester Satz je nach Vertragsart</w:t>
            </w:r>
          </w:p>
        </w:tc>
        <w:tc>
          <w:tcPr>
            <w:tcW w:w="458" w:type="pct"/>
            <w:shd w:val="clear" w:color="auto" w:fill="D9D9D9" w:themeFill="background1" w:themeFillShade="D9"/>
            <w:vAlign w:val="center"/>
          </w:tcPr>
          <w:p w14:paraId="7EB632E5" w14:textId="77777777" w:rsidR="00A74344" w:rsidRPr="00B31FA5" w:rsidRDefault="00A74344" w:rsidP="00674351">
            <w:pPr>
              <w:jc w:val="center"/>
            </w:pPr>
          </w:p>
        </w:tc>
        <w:tc>
          <w:tcPr>
            <w:tcW w:w="458" w:type="pct"/>
            <w:shd w:val="clear" w:color="auto" w:fill="DAEEF3" w:themeFill="accent5" w:themeFillTint="33"/>
            <w:vAlign w:val="center"/>
          </w:tcPr>
          <w:p w14:paraId="2ECB77E0" w14:textId="77777777" w:rsidR="00A74344" w:rsidRPr="00B31FA5" w:rsidRDefault="00A74344" w:rsidP="00674351">
            <w:pPr>
              <w:jc w:val="center"/>
              <w:rPr>
                <w:szCs w:val="22"/>
              </w:rPr>
            </w:pPr>
            <w:r>
              <w:rPr>
                <w:szCs w:val="22"/>
              </w:rPr>
              <w:t>X</w:t>
            </w:r>
          </w:p>
        </w:tc>
        <w:tc>
          <w:tcPr>
            <w:tcW w:w="457" w:type="pct"/>
            <w:shd w:val="clear" w:color="auto" w:fill="FDE9D9" w:themeFill="accent6" w:themeFillTint="33"/>
            <w:vAlign w:val="center"/>
          </w:tcPr>
          <w:p w14:paraId="4EC28971" w14:textId="77777777" w:rsidR="00A74344" w:rsidRPr="00B31FA5" w:rsidRDefault="00A74344" w:rsidP="00674351">
            <w:pPr>
              <w:jc w:val="center"/>
            </w:pPr>
            <w:r>
              <w:t>X</w:t>
            </w:r>
          </w:p>
        </w:tc>
        <w:tc>
          <w:tcPr>
            <w:tcW w:w="669" w:type="pct"/>
            <w:shd w:val="clear" w:color="auto" w:fill="F2DBDB" w:themeFill="accent2" w:themeFillTint="33"/>
            <w:vAlign w:val="center"/>
          </w:tcPr>
          <w:p w14:paraId="181F8F51" w14:textId="762BA22F" w:rsidR="00A74344" w:rsidRPr="00B31FA5" w:rsidRDefault="00A74344" w:rsidP="00674351">
            <w:pPr>
              <w:jc w:val="center"/>
              <w:rPr>
                <w:sz w:val="20"/>
                <w:szCs w:val="20"/>
              </w:rPr>
            </w:pPr>
            <w:r>
              <w:rPr>
                <w:szCs w:val="22"/>
              </w:rPr>
              <w:t>X</w:t>
            </w:r>
          </w:p>
        </w:tc>
      </w:tr>
      <w:tr w:rsidR="00A74344" w:rsidRPr="00796A61" w14:paraId="197A02A7" w14:textId="77777777" w:rsidTr="00674351">
        <w:trPr>
          <w:trHeight w:val="64"/>
        </w:trPr>
        <w:tc>
          <w:tcPr>
            <w:tcW w:w="2958" w:type="pct"/>
            <w:vAlign w:val="center"/>
          </w:tcPr>
          <w:p w14:paraId="12B224D1" w14:textId="2C2B3148" w:rsidR="00A74344" w:rsidRDefault="00A74344" w:rsidP="00674351">
            <w:r>
              <w:t>Staffelung/Kürzung je nach Laufzeit</w:t>
            </w:r>
          </w:p>
        </w:tc>
        <w:tc>
          <w:tcPr>
            <w:tcW w:w="458" w:type="pct"/>
            <w:shd w:val="clear" w:color="auto" w:fill="D9D9D9" w:themeFill="background1" w:themeFillShade="D9"/>
            <w:vAlign w:val="center"/>
          </w:tcPr>
          <w:p w14:paraId="573B14E8" w14:textId="77777777" w:rsidR="00A74344" w:rsidRPr="00B31FA5" w:rsidRDefault="00A74344" w:rsidP="00674351">
            <w:pPr>
              <w:jc w:val="center"/>
            </w:pPr>
          </w:p>
        </w:tc>
        <w:tc>
          <w:tcPr>
            <w:tcW w:w="458" w:type="pct"/>
            <w:shd w:val="clear" w:color="auto" w:fill="DAEEF3" w:themeFill="accent5" w:themeFillTint="33"/>
            <w:vAlign w:val="center"/>
          </w:tcPr>
          <w:p w14:paraId="109DDDDA" w14:textId="77777777" w:rsidR="00A74344" w:rsidRDefault="00A74344" w:rsidP="00674351">
            <w:pPr>
              <w:jc w:val="center"/>
              <w:rPr>
                <w:szCs w:val="22"/>
              </w:rPr>
            </w:pPr>
            <w:r>
              <w:rPr>
                <w:szCs w:val="22"/>
              </w:rPr>
              <w:t>X</w:t>
            </w:r>
          </w:p>
        </w:tc>
        <w:tc>
          <w:tcPr>
            <w:tcW w:w="457" w:type="pct"/>
            <w:shd w:val="clear" w:color="auto" w:fill="FDE9D9" w:themeFill="accent6" w:themeFillTint="33"/>
            <w:vAlign w:val="center"/>
          </w:tcPr>
          <w:p w14:paraId="1354B84F" w14:textId="1AE27CCC" w:rsidR="00A74344" w:rsidRDefault="00A74344" w:rsidP="00674351">
            <w:pPr>
              <w:jc w:val="center"/>
            </w:pPr>
            <w:r>
              <w:t>-</w:t>
            </w:r>
          </w:p>
        </w:tc>
        <w:tc>
          <w:tcPr>
            <w:tcW w:w="669" w:type="pct"/>
            <w:shd w:val="clear" w:color="auto" w:fill="F2DBDB" w:themeFill="accent2" w:themeFillTint="33"/>
            <w:vAlign w:val="center"/>
          </w:tcPr>
          <w:p w14:paraId="342F6672" w14:textId="2DE0A3CF" w:rsidR="00A74344" w:rsidRDefault="00A74344" w:rsidP="00674351">
            <w:pPr>
              <w:jc w:val="center"/>
              <w:rPr>
                <w:sz w:val="20"/>
                <w:szCs w:val="20"/>
              </w:rPr>
            </w:pPr>
            <w:r>
              <w:rPr>
                <w:szCs w:val="22"/>
              </w:rPr>
              <w:t>-</w:t>
            </w:r>
          </w:p>
        </w:tc>
      </w:tr>
      <w:tr w:rsidR="00A74344" w:rsidRPr="00796A61" w14:paraId="4668EEEB" w14:textId="77777777" w:rsidTr="00674351">
        <w:trPr>
          <w:trHeight w:val="64"/>
        </w:trPr>
        <w:tc>
          <w:tcPr>
            <w:tcW w:w="2958" w:type="pct"/>
            <w:vAlign w:val="center"/>
          </w:tcPr>
          <w:p w14:paraId="78C46EF8" w14:textId="73344BA8" w:rsidR="00A74344" w:rsidRDefault="00A74344" w:rsidP="00674351">
            <w:r>
              <w:t>Differenzierung nach Zahlweise</w:t>
            </w:r>
          </w:p>
        </w:tc>
        <w:tc>
          <w:tcPr>
            <w:tcW w:w="458" w:type="pct"/>
            <w:shd w:val="clear" w:color="auto" w:fill="D9D9D9" w:themeFill="background1" w:themeFillShade="D9"/>
            <w:vAlign w:val="center"/>
          </w:tcPr>
          <w:p w14:paraId="22E22A0A" w14:textId="77777777" w:rsidR="00A74344" w:rsidRPr="00B31FA5" w:rsidRDefault="00A74344" w:rsidP="00674351">
            <w:pPr>
              <w:jc w:val="center"/>
            </w:pPr>
          </w:p>
        </w:tc>
        <w:tc>
          <w:tcPr>
            <w:tcW w:w="458" w:type="pct"/>
            <w:shd w:val="clear" w:color="auto" w:fill="DAEEF3" w:themeFill="accent5" w:themeFillTint="33"/>
            <w:vAlign w:val="center"/>
          </w:tcPr>
          <w:p w14:paraId="5973848B" w14:textId="352DECE6" w:rsidR="00A74344" w:rsidRDefault="0093518A" w:rsidP="00674351">
            <w:pPr>
              <w:jc w:val="center"/>
              <w:rPr>
                <w:szCs w:val="22"/>
              </w:rPr>
            </w:pPr>
            <w:r>
              <w:rPr>
                <w:szCs w:val="22"/>
              </w:rPr>
              <w:t>-</w:t>
            </w:r>
          </w:p>
        </w:tc>
        <w:tc>
          <w:tcPr>
            <w:tcW w:w="457" w:type="pct"/>
            <w:shd w:val="clear" w:color="auto" w:fill="FDE9D9" w:themeFill="accent6" w:themeFillTint="33"/>
            <w:vAlign w:val="center"/>
          </w:tcPr>
          <w:p w14:paraId="3FB0AA34" w14:textId="3CEB887B" w:rsidR="00A74344" w:rsidRDefault="00A74344" w:rsidP="00674351">
            <w:pPr>
              <w:jc w:val="center"/>
            </w:pPr>
            <w:r>
              <w:t>-</w:t>
            </w:r>
          </w:p>
        </w:tc>
        <w:tc>
          <w:tcPr>
            <w:tcW w:w="669" w:type="pct"/>
            <w:shd w:val="clear" w:color="auto" w:fill="F2DBDB" w:themeFill="accent2" w:themeFillTint="33"/>
            <w:vAlign w:val="center"/>
          </w:tcPr>
          <w:p w14:paraId="777E6155" w14:textId="278E85DB" w:rsidR="00A74344" w:rsidRDefault="00A74344" w:rsidP="00674351">
            <w:pPr>
              <w:jc w:val="center"/>
              <w:rPr>
                <w:sz w:val="20"/>
                <w:szCs w:val="20"/>
              </w:rPr>
            </w:pPr>
            <w:r>
              <w:rPr>
                <w:szCs w:val="22"/>
              </w:rPr>
              <w:t>X</w:t>
            </w:r>
          </w:p>
        </w:tc>
      </w:tr>
    </w:tbl>
    <w:p w14:paraId="63BEC4F9" w14:textId="77777777" w:rsidR="00DF04B9" w:rsidRDefault="00DF04B9" w:rsidP="00DF04B9"/>
    <w:p w14:paraId="2897656A" w14:textId="12392FD6" w:rsidR="00DF04B9" w:rsidRPr="00F346F9" w:rsidRDefault="00773D2B" w:rsidP="00DF04B9">
      <w:r>
        <w:t>Die NL</w:t>
      </w:r>
      <w:r w:rsidR="00DF04B9">
        <w:t xml:space="preserve"> hat noch einen weiteren Satz</w:t>
      </w:r>
      <w:r w:rsidR="00816CBB">
        <w:t xml:space="preserve"> </w:t>
      </w:r>
      <m:oMath>
        <m:r>
          <w:rPr>
            <w:rFonts w:ascii="Cambria Math" w:hAnsi="Cambria Math"/>
          </w:rPr>
          <m:t>KÜ</m:t>
        </m:r>
        <m:sSubSup>
          <m:sSubSupPr>
            <m:ctrlPr>
              <w:rPr>
                <w:rFonts w:ascii="Cambria Math" w:hAnsi="Cambria Math"/>
                <w:i/>
              </w:rPr>
            </m:ctrlPr>
          </m:sSubSupPr>
          <m:e>
            <m:r>
              <w:rPr>
                <w:rFonts w:ascii="Cambria Math" w:hAnsi="Cambria Math"/>
              </w:rPr>
              <m:t>A</m:t>
            </m:r>
          </m:e>
          <m:sub>
            <m:r>
              <w:rPr>
                <w:rFonts w:ascii="Cambria Math" w:hAnsi="Cambria Math"/>
              </w:rPr>
              <m:t>β</m:t>
            </m:r>
          </m:sub>
          <m:sup>
            <m:r>
              <w:rPr>
                <w:rFonts w:ascii="Cambria Math" w:hAnsi="Cambria Math"/>
              </w:rPr>
              <m:t>Satz</m:t>
            </m:r>
          </m:sup>
        </m:sSubSup>
      </m:oMath>
      <w:r w:rsidR="00DF04B9">
        <w:t xml:space="preserve"> für Kostenüberschüsse.</w:t>
      </w:r>
    </w:p>
    <w:p w14:paraId="531A6EFF" w14:textId="35FBCDE9" w:rsidR="00DF04B9" w:rsidRDefault="00816CBB" w:rsidP="00DF04B9">
      <w:pPr>
        <w:pStyle w:val="berschrift4"/>
      </w:pPr>
      <w:r w:rsidRPr="002E5B65">
        <w:t>Empfehlung</w:t>
      </w:r>
      <w:r w:rsidR="00DF04B9" w:rsidRPr="00A7688E">
        <w:t xml:space="preserve"> </w:t>
      </w:r>
    </w:p>
    <w:p w14:paraId="4065712A" w14:textId="2F4B6838" w:rsidR="00816CBB" w:rsidRDefault="00816CBB" w:rsidP="00816CBB">
      <w:pPr>
        <w:pStyle w:val="berschrift4"/>
      </w:pPr>
      <w:r w:rsidRPr="00B247B6">
        <w:t>Abstimmung mit F1 der Mathematik</w:t>
      </w:r>
      <w:r w:rsidR="002E5B65">
        <w:t xml:space="preserve"> (29.04.2016)</w:t>
      </w:r>
    </w:p>
    <w:p w14:paraId="3820FE29" w14:textId="77777777" w:rsidR="00DF04B9" w:rsidRDefault="00DF04B9" w:rsidP="00DF04B9">
      <w:pPr>
        <w:pStyle w:val="berschrift4"/>
      </w:pPr>
      <w:r>
        <w:t>Abstimmung mit Produkttechnik</w:t>
      </w:r>
    </w:p>
    <w:p w14:paraId="3008CACD" w14:textId="77777777" w:rsidR="00DF04B9" w:rsidRDefault="00DF04B9" w:rsidP="00DF04B9">
      <w:pPr>
        <w:pStyle w:val="berschrift4"/>
      </w:pPr>
      <w:r>
        <w:t>Entscheidung</w:t>
      </w:r>
    </w:p>
    <w:p w14:paraId="5C58E579" w14:textId="77777777" w:rsidR="00DF04B9" w:rsidRPr="00D4268C" w:rsidRDefault="00DF04B9" w:rsidP="00DF04B9">
      <w:pPr>
        <w:pStyle w:val="berschrift4"/>
      </w:pPr>
      <w:r>
        <w:t>Folgearbeiten</w:t>
      </w:r>
    </w:p>
    <w:p w14:paraId="59684C57" w14:textId="77777777" w:rsidR="00DF04B9" w:rsidRDefault="00DF04B9" w:rsidP="00DF04B9">
      <w:pPr>
        <w:rPr>
          <w:rFonts w:cs="Arial"/>
          <w:b/>
          <w:bCs/>
          <w:sz w:val="26"/>
          <w:szCs w:val="26"/>
        </w:rPr>
      </w:pPr>
      <w:r>
        <w:br w:type="page"/>
      </w:r>
    </w:p>
    <w:p w14:paraId="11458957" w14:textId="77777777" w:rsidR="00DF04B9" w:rsidRDefault="00DF04B9" w:rsidP="00DF04B9">
      <w:pPr>
        <w:pStyle w:val="berschrift3"/>
      </w:pPr>
      <w:bookmarkStart w:id="62" w:name="_Toc449708289"/>
      <w:r w:rsidRPr="00FC6359">
        <w:lastRenderedPageBreak/>
        <w:t>Zuschläge für unterjährige Beitragszahlung</w:t>
      </w:r>
      <w:bookmarkEnd w:id="62"/>
    </w:p>
    <w:p w14:paraId="33B27904" w14:textId="77777777" w:rsidR="00DF04B9" w:rsidRDefault="00DF04B9" w:rsidP="00DF04B9">
      <w:pPr>
        <w:pStyle w:val="berschrift4"/>
      </w:pPr>
      <w:r w:rsidRPr="00177E07">
        <w:t>Aktueller</w:t>
      </w:r>
      <w:r>
        <w:t xml:space="preserve"> Stand</w:t>
      </w:r>
    </w:p>
    <w:p w14:paraId="60D960F3" w14:textId="77777777" w:rsidR="00DF04B9" w:rsidRDefault="00DF04B9" w:rsidP="00DF04B9">
      <w:pPr>
        <w:rPr>
          <w:b/>
        </w:rPr>
      </w:pPr>
    </w:p>
    <w:p w14:paraId="0E692398" w14:textId="685FB78E" w:rsidR="00DF04B9" w:rsidRPr="00D5689C" w:rsidRDefault="0093518A" w:rsidP="00DF04B9">
      <w:r>
        <w:t>aktivplan</w:t>
      </w:r>
      <w:r w:rsidR="00DF04B9">
        <w:t>:</w:t>
      </w:r>
      <w:r w:rsidR="00DF04B9" w:rsidRPr="00D5689C">
        <w:t xml:space="preserve"> </w:t>
      </w:r>
    </w:p>
    <w:p w14:paraId="72874579" w14:textId="762495E1" w:rsidR="00DF04B9" w:rsidRDefault="00DF04B9" w:rsidP="00DF04B9">
      <w:pPr>
        <w:rPr>
          <w:b/>
        </w:rPr>
      </w:pPr>
      <w:r w:rsidRPr="00B916DA">
        <w:t>Die Verwaltungskosten sind in Abhängigkeit von der Zahlweise unterschiedlich</w:t>
      </w:r>
      <w:r w:rsidR="001A54D2">
        <w:t>.</w:t>
      </w:r>
    </w:p>
    <w:p w14:paraId="4A812932" w14:textId="65461520" w:rsidR="00DF04B9" w:rsidRPr="00D5689C" w:rsidRDefault="0093518A" w:rsidP="00DF04B9">
      <w:r>
        <w:t>ARK</w:t>
      </w:r>
      <w:r w:rsidR="00DF04B9" w:rsidRPr="00D5689C">
        <w:t>:</w:t>
      </w:r>
    </w:p>
    <w:p w14:paraId="58162EC4" w14:textId="2930542E" w:rsidR="00DF04B9" w:rsidRDefault="0093518A" w:rsidP="00DF04B9">
      <w:r>
        <w:t>Keine Harmonisierung</w:t>
      </w:r>
      <w:r w:rsidR="00816CBB">
        <w:t>.</w:t>
      </w:r>
    </w:p>
    <w:p w14:paraId="3E1A361D" w14:textId="621F3CBB" w:rsidR="0093518A" w:rsidRDefault="0093518A" w:rsidP="00DF04B9">
      <w:r>
        <w:t>ARF:</w:t>
      </w:r>
    </w:p>
    <w:p w14:paraId="0E9AC25E" w14:textId="6369AEB1" w:rsidR="0093518A" w:rsidRPr="00D5689C" w:rsidRDefault="0093518A" w:rsidP="00DF04B9">
      <w:r>
        <w:t>Entfällt.</w:t>
      </w:r>
    </w:p>
    <w:p w14:paraId="660CF99B" w14:textId="381F04F4" w:rsidR="00DF04B9" w:rsidRDefault="00816CBB" w:rsidP="00DF04B9">
      <w:pPr>
        <w:pStyle w:val="berschrift4"/>
      </w:pPr>
      <w:r>
        <w:t>Empfehlung</w:t>
      </w:r>
      <w:r w:rsidR="00DF04B9" w:rsidRPr="00A7688E">
        <w:t xml:space="preserve"> </w:t>
      </w:r>
    </w:p>
    <w:p w14:paraId="0EB320A4" w14:textId="77777777" w:rsidR="00816CBB" w:rsidRPr="00B247B6" w:rsidRDefault="00816CBB" w:rsidP="00816CBB">
      <w:pPr>
        <w:pStyle w:val="berschrift4"/>
      </w:pPr>
      <w:r w:rsidRPr="00B247B6">
        <w:t>Abstimmung mit F1 der Mathematik</w:t>
      </w:r>
    </w:p>
    <w:p w14:paraId="1AD09870" w14:textId="77777777" w:rsidR="00DF04B9" w:rsidRDefault="00DF04B9" w:rsidP="00DF04B9">
      <w:pPr>
        <w:pStyle w:val="berschrift4"/>
      </w:pPr>
      <w:r>
        <w:t>Abstimmung mit Produkttechnik</w:t>
      </w:r>
    </w:p>
    <w:p w14:paraId="4A47AB68" w14:textId="77777777" w:rsidR="00DF04B9" w:rsidRDefault="00DF04B9" w:rsidP="00DF04B9">
      <w:pPr>
        <w:pStyle w:val="berschrift4"/>
      </w:pPr>
      <w:r>
        <w:t>Entscheidung</w:t>
      </w:r>
    </w:p>
    <w:p w14:paraId="3A8782B5" w14:textId="77777777" w:rsidR="00DF04B9" w:rsidRPr="00D4268C" w:rsidRDefault="00DF04B9" w:rsidP="00DF04B9">
      <w:pPr>
        <w:pStyle w:val="berschrift4"/>
      </w:pPr>
      <w:r>
        <w:t>Folgearbeiten</w:t>
      </w:r>
    </w:p>
    <w:p w14:paraId="7BAE2FFE" w14:textId="77777777" w:rsidR="00DF04B9" w:rsidRDefault="00DF04B9" w:rsidP="00DF04B9">
      <w:pPr>
        <w:rPr>
          <w:rFonts w:cs="Arial"/>
          <w:b/>
          <w:bCs/>
          <w:i/>
          <w:iCs/>
          <w:sz w:val="28"/>
          <w:szCs w:val="28"/>
        </w:rPr>
      </w:pPr>
      <w:r>
        <w:br w:type="page"/>
      </w:r>
    </w:p>
    <w:p w14:paraId="64742619" w14:textId="77777777" w:rsidR="00DF04B9" w:rsidRPr="002E5B65" w:rsidRDefault="00DF04B9" w:rsidP="00DF04B9">
      <w:pPr>
        <w:pStyle w:val="berschrift3"/>
      </w:pPr>
      <w:bookmarkStart w:id="63" w:name="_Toc449708290"/>
      <w:r w:rsidRPr="002E5B65">
        <w:lastRenderedPageBreak/>
        <w:t>Stückkosten</w:t>
      </w:r>
      <w:bookmarkEnd w:id="63"/>
    </w:p>
    <w:p w14:paraId="56E66C77" w14:textId="77777777" w:rsidR="00DF04B9" w:rsidRDefault="00DF04B9" w:rsidP="00DF04B9">
      <w:pPr>
        <w:pStyle w:val="berschrift4"/>
      </w:pPr>
      <w:r w:rsidRPr="00177E07">
        <w:t>Aktueller</w:t>
      </w:r>
      <w:r>
        <w:t xml:space="preserve"> Stand</w:t>
      </w:r>
    </w:p>
    <w:p w14:paraId="31C60FE1" w14:textId="77777777" w:rsidR="0093518A" w:rsidRDefault="0093518A" w:rsidP="0093518A"/>
    <w:tbl>
      <w:tblPr>
        <w:tblStyle w:val="Tabellenraster"/>
        <w:tblW w:w="5000" w:type="pct"/>
        <w:tblLayout w:type="fixed"/>
        <w:tblLook w:val="04A0" w:firstRow="1" w:lastRow="0" w:firstColumn="1" w:lastColumn="0" w:noHBand="0" w:noVBand="1"/>
      </w:tblPr>
      <w:tblGrid>
        <w:gridCol w:w="5494"/>
        <w:gridCol w:w="851"/>
        <w:gridCol w:w="851"/>
        <w:gridCol w:w="849"/>
        <w:gridCol w:w="1243"/>
      </w:tblGrid>
      <w:tr w:rsidR="0093518A" w:rsidRPr="00796A61" w14:paraId="644B0AD1" w14:textId="77777777" w:rsidTr="00674351">
        <w:tc>
          <w:tcPr>
            <w:tcW w:w="2958" w:type="pct"/>
            <w:vAlign w:val="center"/>
          </w:tcPr>
          <w:p w14:paraId="5FAD5B87" w14:textId="3B6AF554" w:rsidR="0093518A" w:rsidRPr="003116BA" w:rsidRDefault="0093518A" w:rsidP="00674351">
            <w:pPr>
              <w:rPr>
                <w:b/>
              </w:rPr>
            </w:pPr>
            <w:r>
              <w:rPr>
                <w:b/>
              </w:rPr>
              <w:t>Werden erhoben bei…</w:t>
            </w:r>
          </w:p>
        </w:tc>
        <w:tc>
          <w:tcPr>
            <w:tcW w:w="458" w:type="pct"/>
            <w:shd w:val="clear" w:color="auto" w:fill="808080" w:themeFill="background1" w:themeFillShade="80"/>
          </w:tcPr>
          <w:p w14:paraId="189D2EF9" w14:textId="77777777" w:rsidR="0093518A" w:rsidRPr="00C6490D" w:rsidRDefault="0093518A" w:rsidP="00674351">
            <w:pPr>
              <w:jc w:val="center"/>
              <w:rPr>
                <w:b/>
              </w:rPr>
            </w:pPr>
            <w:r w:rsidRPr="00C6490D">
              <w:rPr>
                <w:b/>
              </w:rPr>
              <w:t>TD</w:t>
            </w:r>
          </w:p>
        </w:tc>
        <w:tc>
          <w:tcPr>
            <w:tcW w:w="458" w:type="pct"/>
            <w:shd w:val="clear" w:color="auto" w:fill="4BACC6" w:themeFill="accent5"/>
            <w:vAlign w:val="center"/>
          </w:tcPr>
          <w:p w14:paraId="611FD3A2" w14:textId="77777777" w:rsidR="0093518A" w:rsidRPr="00796A61" w:rsidRDefault="0093518A" w:rsidP="00674351">
            <w:pPr>
              <w:jc w:val="center"/>
              <w:rPr>
                <w:b/>
              </w:rPr>
            </w:pPr>
            <w:r>
              <w:rPr>
                <w:b/>
              </w:rPr>
              <w:t>ARK</w:t>
            </w:r>
          </w:p>
        </w:tc>
        <w:tc>
          <w:tcPr>
            <w:tcW w:w="457" w:type="pct"/>
            <w:shd w:val="clear" w:color="auto" w:fill="F79646" w:themeFill="accent6"/>
            <w:vAlign w:val="center"/>
          </w:tcPr>
          <w:p w14:paraId="1D06CB24" w14:textId="77777777" w:rsidR="0093518A" w:rsidRPr="00796A61" w:rsidRDefault="0093518A" w:rsidP="00674351">
            <w:pPr>
              <w:jc w:val="center"/>
              <w:rPr>
                <w:b/>
              </w:rPr>
            </w:pPr>
            <w:r>
              <w:rPr>
                <w:b/>
              </w:rPr>
              <w:t>ARF</w:t>
            </w:r>
          </w:p>
        </w:tc>
        <w:tc>
          <w:tcPr>
            <w:tcW w:w="669" w:type="pct"/>
            <w:shd w:val="clear" w:color="auto" w:fill="FF0000"/>
            <w:vAlign w:val="center"/>
          </w:tcPr>
          <w:p w14:paraId="28ABDD06" w14:textId="77777777" w:rsidR="0093518A" w:rsidRPr="00796A61" w:rsidRDefault="0093518A" w:rsidP="00674351">
            <w:pPr>
              <w:jc w:val="center"/>
              <w:rPr>
                <w:b/>
              </w:rPr>
            </w:pPr>
            <w:r>
              <w:rPr>
                <w:b/>
              </w:rPr>
              <w:t>aktivplan</w:t>
            </w:r>
          </w:p>
        </w:tc>
      </w:tr>
      <w:tr w:rsidR="0093518A" w:rsidRPr="00796A61" w14:paraId="2405FD71" w14:textId="77777777" w:rsidTr="00674351">
        <w:trPr>
          <w:trHeight w:val="225"/>
        </w:trPr>
        <w:tc>
          <w:tcPr>
            <w:tcW w:w="2958" w:type="pct"/>
            <w:vAlign w:val="center"/>
          </w:tcPr>
          <w:p w14:paraId="2DEAD363" w14:textId="0877EFC4" w:rsidR="0093518A" w:rsidRPr="00CF3C89" w:rsidRDefault="0093518A" w:rsidP="00674351">
            <w:r>
              <w:t>Laufender Beitragszahlung</w:t>
            </w:r>
          </w:p>
        </w:tc>
        <w:tc>
          <w:tcPr>
            <w:tcW w:w="458" w:type="pct"/>
            <w:shd w:val="clear" w:color="auto" w:fill="D9D9D9" w:themeFill="background1" w:themeFillShade="D9"/>
            <w:vAlign w:val="center"/>
          </w:tcPr>
          <w:p w14:paraId="24BC402D" w14:textId="77777777" w:rsidR="0093518A" w:rsidRPr="00B31FA5" w:rsidRDefault="0093518A" w:rsidP="00674351">
            <w:pPr>
              <w:jc w:val="center"/>
            </w:pPr>
          </w:p>
        </w:tc>
        <w:tc>
          <w:tcPr>
            <w:tcW w:w="458" w:type="pct"/>
            <w:shd w:val="clear" w:color="auto" w:fill="DAEEF3" w:themeFill="accent5" w:themeFillTint="33"/>
            <w:vAlign w:val="center"/>
          </w:tcPr>
          <w:p w14:paraId="64F6D590" w14:textId="1015F392" w:rsidR="0093518A" w:rsidRPr="00B31FA5" w:rsidRDefault="0093518A" w:rsidP="00674351">
            <w:pPr>
              <w:jc w:val="center"/>
              <w:rPr>
                <w:szCs w:val="22"/>
              </w:rPr>
            </w:pPr>
            <w:r>
              <w:rPr>
                <w:szCs w:val="22"/>
              </w:rPr>
              <w:t>X</w:t>
            </w:r>
          </w:p>
        </w:tc>
        <w:tc>
          <w:tcPr>
            <w:tcW w:w="457" w:type="pct"/>
            <w:shd w:val="clear" w:color="auto" w:fill="FDE9D9" w:themeFill="accent6" w:themeFillTint="33"/>
            <w:vAlign w:val="center"/>
          </w:tcPr>
          <w:p w14:paraId="6C6BDFA2" w14:textId="1259CF13" w:rsidR="0093518A" w:rsidRPr="00B31FA5" w:rsidRDefault="0093518A" w:rsidP="00674351">
            <w:pPr>
              <w:jc w:val="center"/>
            </w:pPr>
            <w:r>
              <w:t>X</w:t>
            </w:r>
          </w:p>
        </w:tc>
        <w:tc>
          <w:tcPr>
            <w:tcW w:w="669" w:type="pct"/>
            <w:shd w:val="clear" w:color="auto" w:fill="F2DBDB" w:themeFill="accent2" w:themeFillTint="33"/>
            <w:vAlign w:val="center"/>
          </w:tcPr>
          <w:p w14:paraId="016F4064" w14:textId="2AD3E23C" w:rsidR="0093518A" w:rsidRPr="00B31FA5" w:rsidRDefault="0093518A" w:rsidP="00674351">
            <w:pPr>
              <w:jc w:val="center"/>
            </w:pPr>
            <w:r>
              <w:rPr>
                <w:szCs w:val="22"/>
              </w:rPr>
              <w:t>X</w:t>
            </w:r>
          </w:p>
        </w:tc>
      </w:tr>
      <w:tr w:rsidR="0093518A" w:rsidRPr="00796A61" w14:paraId="7299C78F" w14:textId="77777777" w:rsidTr="00674351">
        <w:trPr>
          <w:trHeight w:val="64"/>
        </w:trPr>
        <w:tc>
          <w:tcPr>
            <w:tcW w:w="2958" w:type="pct"/>
            <w:vAlign w:val="center"/>
          </w:tcPr>
          <w:p w14:paraId="14D8ABF9" w14:textId="20BE7CBC" w:rsidR="0093518A" w:rsidRDefault="0093518A" w:rsidP="00674351">
            <w:r>
              <w:t>Sonderzahlungen bei lfd. Beitragszahlung</w:t>
            </w:r>
          </w:p>
        </w:tc>
        <w:tc>
          <w:tcPr>
            <w:tcW w:w="458" w:type="pct"/>
            <w:shd w:val="clear" w:color="auto" w:fill="D9D9D9" w:themeFill="background1" w:themeFillShade="D9"/>
            <w:vAlign w:val="center"/>
          </w:tcPr>
          <w:p w14:paraId="574A3F38" w14:textId="77777777" w:rsidR="0093518A" w:rsidRPr="00B31FA5" w:rsidRDefault="0093518A" w:rsidP="00674351">
            <w:pPr>
              <w:jc w:val="center"/>
            </w:pPr>
          </w:p>
        </w:tc>
        <w:tc>
          <w:tcPr>
            <w:tcW w:w="458" w:type="pct"/>
            <w:shd w:val="clear" w:color="auto" w:fill="DAEEF3" w:themeFill="accent5" w:themeFillTint="33"/>
            <w:vAlign w:val="center"/>
          </w:tcPr>
          <w:p w14:paraId="56681BAD" w14:textId="370D8F66" w:rsidR="0093518A" w:rsidRPr="00B31FA5" w:rsidRDefault="0093518A" w:rsidP="00674351">
            <w:pPr>
              <w:jc w:val="center"/>
              <w:rPr>
                <w:szCs w:val="22"/>
              </w:rPr>
            </w:pPr>
            <w:r>
              <w:rPr>
                <w:szCs w:val="22"/>
              </w:rPr>
              <w:t>-</w:t>
            </w:r>
          </w:p>
        </w:tc>
        <w:tc>
          <w:tcPr>
            <w:tcW w:w="457" w:type="pct"/>
            <w:shd w:val="clear" w:color="auto" w:fill="FDE9D9" w:themeFill="accent6" w:themeFillTint="33"/>
            <w:vAlign w:val="center"/>
          </w:tcPr>
          <w:p w14:paraId="72FA9349" w14:textId="3D325226" w:rsidR="0093518A" w:rsidRPr="00B31FA5" w:rsidRDefault="0093518A" w:rsidP="00674351">
            <w:pPr>
              <w:jc w:val="center"/>
            </w:pPr>
            <w:r>
              <w:t>-</w:t>
            </w:r>
          </w:p>
        </w:tc>
        <w:tc>
          <w:tcPr>
            <w:tcW w:w="669" w:type="pct"/>
            <w:shd w:val="clear" w:color="auto" w:fill="F2DBDB" w:themeFill="accent2" w:themeFillTint="33"/>
            <w:vAlign w:val="center"/>
          </w:tcPr>
          <w:p w14:paraId="11F156C0" w14:textId="5988AAAA" w:rsidR="0093518A" w:rsidRPr="00B31FA5" w:rsidRDefault="0093518A" w:rsidP="00674351">
            <w:pPr>
              <w:jc w:val="center"/>
              <w:rPr>
                <w:sz w:val="20"/>
                <w:szCs w:val="20"/>
              </w:rPr>
            </w:pPr>
            <w:r>
              <w:rPr>
                <w:szCs w:val="22"/>
              </w:rPr>
              <w:t>-</w:t>
            </w:r>
          </w:p>
        </w:tc>
      </w:tr>
      <w:tr w:rsidR="0093518A" w:rsidRPr="00796A61" w14:paraId="7A82AE94" w14:textId="77777777" w:rsidTr="00674351">
        <w:trPr>
          <w:trHeight w:val="64"/>
        </w:trPr>
        <w:tc>
          <w:tcPr>
            <w:tcW w:w="2958" w:type="pct"/>
            <w:vAlign w:val="center"/>
          </w:tcPr>
          <w:p w14:paraId="1089A18D" w14:textId="23A88D21" w:rsidR="0093518A" w:rsidRDefault="0093518A" w:rsidP="00674351">
            <w:r>
              <w:t>Einmalbeiträgen</w:t>
            </w:r>
          </w:p>
        </w:tc>
        <w:tc>
          <w:tcPr>
            <w:tcW w:w="458" w:type="pct"/>
            <w:shd w:val="clear" w:color="auto" w:fill="D9D9D9" w:themeFill="background1" w:themeFillShade="D9"/>
            <w:vAlign w:val="center"/>
          </w:tcPr>
          <w:p w14:paraId="0B076795" w14:textId="77777777" w:rsidR="0093518A" w:rsidRPr="00B31FA5" w:rsidRDefault="0093518A" w:rsidP="00674351">
            <w:pPr>
              <w:jc w:val="center"/>
            </w:pPr>
          </w:p>
        </w:tc>
        <w:tc>
          <w:tcPr>
            <w:tcW w:w="458" w:type="pct"/>
            <w:shd w:val="clear" w:color="auto" w:fill="DAEEF3" w:themeFill="accent5" w:themeFillTint="33"/>
            <w:vAlign w:val="center"/>
          </w:tcPr>
          <w:p w14:paraId="361D6BF0" w14:textId="60ABA00D" w:rsidR="0093518A" w:rsidRDefault="0093518A" w:rsidP="00674351">
            <w:pPr>
              <w:jc w:val="center"/>
              <w:rPr>
                <w:szCs w:val="22"/>
              </w:rPr>
            </w:pPr>
            <w:r>
              <w:rPr>
                <w:szCs w:val="22"/>
              </w:rPr>
              <w:t>-</w:t>
            </w:r>
          </w:p>
        </w:tc>
        <w:tc>
          <w:tcPr>
            <w:tcW w:w="457" w:type="pct"/>
            <w:shd w:val="clear" w:color="auto" w:fill="FDE9D9" w:themeFill="accent6" w:themeFillTint="33"/>
            <w:vAlign w:val="center"/>
          </w:tcPr>
          <w:p w14:paraId="21C2A17E" w14:textId="77777777" w:rsidR="0093518A" w:rsidRDefault="0093518A" w:rsidP="00674351">
            <w:pPr>
              <w:jc w:val="center"/>
            </w:pPr>
            <w:r>
              <w:t>-</w:t>
            </w:r>
          </w:p>
        </w:tc>
        <w:tc>
          <w:tcPr>
            <w:tcW w:w="669" w:type="pct"/>
            <w:shd w:val="clear" w:color="auto" w:fill="F2DBDB" w:themeFill="accent2" w:themeFillTint="33"/>
            <w:vAlign w:val="center"/>
          </w:tcPr>
          <w:p w14:paraId="42BA274E" w14:textId="77777777" w:rsidR="0093518A" w:rsidRDefault="0093518A" w:rsidP="00674351">
            <w:pPr>
              <w:jc w:val="center"/>
              <w:rPr>
                <w:sz w:val="20"/>
                <w:szCs w:val="20"/>
              </w:rPr>
            </w:pPr>
            <w:r>
              <w:rPr>
                <w:szCs w:val="22"/>
              </w:rPr>
              <w:t>-</w:t>
            </w:r>
          </w:p>
        </w:tc>
      </w:tr>
      <w:tr w:rsidR="0093518A" w:rsidRPr="00796A61" w14:paraId="417B387B" w14:textId="77777777" w:rsidTr="00674351">
        <w:trPr>
          <w:trHeight w:val="64"/>
        </w:trPr>
        <w:tc>
          <w:tcPr>
            <w:tcW w:w="2958" w:type="pct"/>
            <w:vAlign w:val="center"/>
          </w:tcPr>
          <w:p w14:paraId="02705C67" w14:textId="74AD6C66" w:rsidR="0093518A" w:rsidRDefault="0093518A" w:rsidP="00674351">
            <w:r>
              <w:t>Sonderzahlungen zu Einmalbeiträgen</w:t>
            </w:r>
          </w:p>
        </w:tc>
        <w:tc>
          <w:tcPr>
            <w:tcW w:w="458" w:type="pct"/>
            <w:shd w:val="clear" w:color="auto" w:fill="D9D9D9" w:themeFill="background1" w:themeFillShade="D9"/>
            <w:vAlign w:val="center"/>
          </w:tcPr>
          <w:p w14:paraId="2B959FD4" w14:textId="77777777" w:rsidR="0093518A" w:rsidRPr="00B31FA5" w:rsidRDefault="0093518A" w:rsidP="00674351">
            <w:pPr>
              <w:jc w:val="center"/>
            </w:pPr>
          </w:p>
        </w:tc>
        <w:tc>
          <w:tcPr>
            <w:tcW w:w="458" w:type="pct"/>
            <w:shd w:val="clear" w:color="auto" w:fill="DAEEF3" w:themeFill="accent5" w:themeFillTint="33"/>
            <w:vAlign w:val="center"/>
          </w:tcPr>
          <w:p w14:paraId="26215BA4" w14:textId="3328001E" w:rsidR="0093518A" w:rsidRDefault="0093518A" w:rsidP="00674351">
            <w:pPr>
              <w:jc w:val="center"/>
              <w:rPr>
                <w:szCs w:val="22"/>
              </w:rPr>
            </w:pPr>
            <w:r>
              <w:rPr>
                <w:szCs w:val="22"/>
              </w:rPr>
              <w:t>-</w:t>
            </w:r>
          </w:p>
        </w:tc>
        <w:tc>
          <w:tcPr>
            <w:tcW w:w="457" w:type="pct"/>
            <w:shd w:val="clear" w:color="auto" w:fill="FDE9D9" w:themeFill="accent6" w:themeFillTint="33"/>
            <w:vAlign w:val="center"/>
          </w:tcPr>
          <w:p w14:paraId="68C561F7" w14:textId="77777777" w:rsidR="0093518A" w:rsidRDefault="0093518A" w:rsidP="00674351">
            <w:pPr>
              <w:jc w:val="center"/>
            </w:pPr>
            <w:r>
              <w:t>-</w:t>
            </w:r>
          </w:p>
        </w:tc>
        <w:tc>
          <w:tcPr>
            <w:tcW w:w="669" w:type="pct"/>
            <w:shd w:val="clear" w:color="auto" w:fill="F2DBDB" w:themeFill="accent2" w:themeFillTint="33"/>
            <w:vAlign w:val="center"/>
          </w:tcPr>
          <w:p w14:paraId="774C3431" w14:textId="3361BB87" w:rsidR="0093518A" w:rsidRDefault="0093518A" w:rsidP="00674351">
            <w:pPr>
              <w:jc w:val="center"/>
              <w:rPr>
                <w:sz w:val="20"/>
                <w:szCs w:val="20"/>
              </w:rPr>
            </w:pPr>
            <w:r>
              <w:rPr>
                <w:szCs w:val="22"/>
              </w:rPr>
              <w:t>-</w:t>
            </w:r>
          </w:p>
        </w:tc>
      </w:tr>
    </w:tbl>
    <w:p w14:paraId="165BED5A" w14:textId="77777777" w:rsidR="0093518A" w:rsidRPr="0093518A" w:rsidRDefault="0093518A" w:rsidP="0093518A"/>
    <w:tbl>
      <w:tblPr>
        <w:tblStyle w:val="Tabellenraster"/>
        <w:tblW w:w="5000" w:type="pct"/>
        <w:tblLayout w:type="fixed"/>
        <w:tblLook w:val="04A0" w:firstRow="1" w:lastRow="0" w:firstColumn="1" w:lastColumn="0" w:noHBand="0" w:noVBand="1"/>
      </w:tblPr>
      <w:tblGrid>
        <w:gridCol w:w="5494"/>
        <w:gridCol w:w="851"/>
        <w:gridCol w:w="851"/>
        <w:gridCol w:w="849"/>
        <w:gridCol w:w="1243"/>
      </w:tblGrid>
      <w:tr w:rsidR="0093518A" w:rsidRPr="00796A61" w14:paraId="2FDB4581" w14:textId="77777777" w:rsidTr="00674351">
        <w:tc>
          <w:tcPr>
            <w:tcW w:w="2958" w:type="pct"/>
            <w:vAlign w:val="center"/>
          </w:tcPr>
          <w:p w14:paraId="0140A1A5" w14:textId="538AB648" w:rsidR="0093518A" w:rsidRPr="003116BA" w:rsidRDefault="0093518A" w:rsidP="00674351">
            <w:pPr>
              <w:rPr>
                <w:b/>
              </w:rPr>
            </w:pPr>
            <w:r>
              <w:rPr>
                <w:b/>
              </w:rPr>
              <w:t>Erhebungszeitpunkt</w:t>
            </w:r>
          </w:p>
        </w:tc>
        <w:tc>
          <w:tcPr>
            <w:tcW w:w="458" w:type="pct"/>
            <w:shd w:val="clear" w:color="auto" w:fill="808080" w:themeFill="background1" w:themeFillShade="80"/>
          </w:tcPr>
          <w:p w14:paraId="2785E83F" w14:textId="77777777" w:rsidR="0093518A" w:rsidRPr="00C6490D" w:rsidRDefault="0093518A" w:rsidP="00674351">
            <w:pPr>
              <w:jc w:val="center"/>
              <w:rPr>
                <w:b/>
              </w:rPr>
            </w:pPr>
            <w:r w:rsidRPr="00C6490D">
              <w:rPr>
                <w:b/>
              </w:rPr>
              <w:t>TD</w:t>
            </w:r>
          </w:p>
        </w:tc>
        <w:tc>
          <w:tcPr>
            <w:tcW w:w="458" w:type="pct"/>
            <w:shd w:val="clear" w:color="auto" w:fill="4BACC6" w:themeFill="accent5"/>
            <w:vAlign w:val="center"/>
          </w:tcPr>
          <w:p w14:paraId="572B804B" w14:textId="77777777" w:rsidR="0093518A" w:rsidRPr="00796A61" w:rsidRDefault="0093518A" w:rsidP="00674351">
            <w:pPr>
              <w:jc w:val="center"/>
              <w:rPr>
                <w:b/>
              </w:rPr>
            </w:pPr>
            <w:r>
              <w:rPr>
                <w:b/>
              </w:rPr>
              <w:t>ARK</w:t>
            </w:r>
          </w:p>
        </w:tc>
        <w:tc>
          <w:tcPr>
            <w:tcW w:w="457" w:type="pct"/>
            <w:shd w:val="clear" w:color="auto" w:fill="F79646" w:themeFill="accent6"/>
            <w:vAlign w:val="center"/>
          </w:tcPr>
          <w:p w14:paraId="3AE5A68F" w14:textId="77777777" w:rsidR="0093518A" w:rsidRPr="00796A61" w:rsidRDefault="0093518A" w:rsidP="00674351">
            <w:pPr>
              <w:jc w:val="center"/>
              <w:rPr>
                <w:b/>
              </w:rPr>
            </w:pPr>
            <w:r>
              <w:rPr>
                <w:b/>
              </w:rPr>
              <w:t>ARF</w:t>
            </w:r>
          </w:p>
        </w:tc>
        <w:tc>
          <w:tcPr>
            <w:tcW w:w="669" w:type="pct"/>
            <w:shd w:val="clear" w:color="auto" w:fill="FF0000"/>
            <w:vAlign w:val="center"/>
          </w:tcPr>
          <w:p w14:paraId="17338E00" w14:textId="77777777" w:rsidR="0093518A" w:rsidRPr="00796A61" w:rsidRDefault="0093518A" w:rsidP="00674351">
            <w:pPr>
              <w:jc w:val="center"/>
              <w:rPr>
                <w:b/>
              </w:rPr>
            </w:pPr>
            <w:r>
              <w:rPr>
                <w:b/>
              </w:rPr>
              <w:t>aktivplan</w:t>
            </w:r>
          </w:p>
        </w:tc>
      </w:tr>
      <w:tr w:rsidR="0093518A" w:rsidRPr="00796A61" w14:paraId="6D068CF9" w14:textId="77777777" w:rsidTr="00674351">
        <w:trPr>
          <w:trHeight w:val="225"/>
        </w:trPr>
        <w:tc>
          <w:tcPr>
            <w:tcW w:w="2958" w:type="pct"/>
            <w:vAlign w:val="center"/>
          </w:tcPr>
          <w:p w14:paraId="0A0645DA" w14:textId="55866F11" w:rsidR="0093518A" w:rsidRPr="00CF3C89" w:rsidRDefault="0093518A" w:rsidP="00674351">
            <w:r>
              <w:t>bei Beitragszahlung</w:t>
            </w:r>
          </w:p>
        </w:tc>
        <w:tc>
          <w:tcPr>
            <w:tcW w:w="458" w:type="pct"/>
            <w:shd w:val="clear" w:color="auto" w:fill="D9D9D9" w:themeFill="background1" w:themeFillShade="D9"/>
            <w:vAlign w:val="center"/>
          </w:tcPr>
          <w:p w14:paraId="2DB26376" w14:textId="77777777" w:rsidR="0093518A" w:rsidRPr="00B31FA5" w:rsidRDefault="0093518A" w:rsidP="00674351">
            <w:pPr>
              <w:jc w:val="center"/>
            </w:pPr>
          </w:p>
        </w:tc>
        <w:tc>
          <w:tcPr>
            <w:tcW w:w="458" w:type="pct"/>
            <w:shd w:val="clear" w:color="auto" w:fill="DAEEF3" w:themeFill="accent5" w:themeFillTint="33"/>
            <w:vAlign w:val="center"/>
          </w:tcPr>
          <w:p w14:paraId="2F9E603D" w14:textId="77777777" w:rsidR="0093518A" w:rsidRPr="00B31FA5" w:rsidRDefault="0093518A" w:rsidP="00674351">
            <w:pPr>
              <w:jc w:val="center"/>
              <w:rPr>
                <w:szCs w:val="22"/>
              </w:rPr>
            </w:pPr>
            <w:r>
              <w:rPr>
                <w:szCs w:val="22"/>
              </w:rPr>
              <w:t>X</w:t>
            </w:r>
          </w:p>
        </w:tc>
        <w:tc>
          <w:tcPr>
            <w:tcW w:w="457" w:type="pct"/>
            <w:shd w:val="clear" w:color="auto" w:fill="FDE9D9" w:themeFill="accent6" w:themeFillTint="33"/>
            <w:vAlign w:val="center"/>
          </w:tcPr>
          <w:p w14:paraId="69DECABE" w14:textId="77777777" w:rsidR="0093518A" w:rsidRPr="00B31FA5" w:rsidRDefault="0093518A" w:rsidP="00674351">
            <w:pPr>
              <w:jc w:val="center"/>
            </w:pPr>
            <w:r>
              <w:t>X</w:t>
            </w:r>
          </w:p>
        </w:tc>
        <w:tc>
          <w:tcPr>
            <w:tcW w:w="669" w:type="pct"/>
            <w:shd w:val="clear" w:color="auto" w:fill="F2DBDB" w:themeFill="accent2" w:themeFillTint="33"/>
            <w:vAlign w:val="center"/>
          </w:tcPr>
          <w:p w14:paraId="2314B8E9" w14:textId="77777777" w:rsidR="0093518A" w:rsidRPr="00B31FA5" w:rsidRDefault="0093518A" w:rsidP="00674351">
            <w:pPr>
              <w:jc w:val="center"/>
            </w:pPr>
            <w:r>
              <w:rPr>
                <w:szCs w:val="22"/>
              </w:rPr>
              <w:t>X</w:t>
            </w:r>
          </w:p>
        </w:tc>
      </w:tr>
      <w:tr w:rsidR="0093518A" w:rsidRPr="00796A61" w14:paraId="4DE287C0" w14:textId="77777777" w:rsidTr="00674351">
        <w:trPr>
          <w:trHeight w:val="64"/>
        </w:trPr>
        <w:tc>
          <w:tcPr>
            <w:tcW w:w="2958" w:type="pct"/>
            <w:vAlign w:val="center"/>
          </w:tcPr>
          <w:p w14:paraId="2F5B0D7E" w14:textId="6040C2BE" w:rsidR="0093518A" w:rsidRDefault="0093518A" w:rsidP="00674351">
            <w:r>
              <w:t>Monatlich aus dem Guthaben</w:t>
            </w:r>
          </w:p>
        </w:tc>
        <w:tc>
          <w:tcPr>
            <w:tcW w:w="458" w:type="pct"/>
            <w:shd w:val="clear" w:color="auto" w:fill="D9D9D9" w:themeFill="background1" w:themeFillShade="D9"/>
            <w:vAlign w:val="center"/>
          </w:tcPr>
          <w:p w14:paraId="532156F1" w14:textId="77777777" w:rsidR="0093518A" w:rsidRPr="00B31FA5" w:rsidRDefault="0093518A" w:rsidP="00674351">
            <w:pPr>
              <w:jc w:val="center"/>
            </w:pPr>
          </w:p>
        </w:tc>
        <w:tc>
          <w:tcPr>
            <w:tcW w:w="458" w:type="pct"/>
            <w:shd w:val="clear" w:color="auto" w:fill="DAEEF3" w:themeFill="accent5" w:themeFillTint="33"/>
            <w:vAlign w:val="center"/>
          </w:tcPr>
          <w:p w14:paraId="41112FEC" w14:textId="0087CADE" w:rsidR="0093518A" w:rsidRPr="00B31FA5" w:rsidRDefault="0093518A" w:rsidP="00674351">
            <w:pPr>
              <w:jc w:val="center"/>
              <w:rPr>
                <w:szCs w:val="22"/>
              </w:rPr>
            </w:pPr>
          </w:p>
        </w:tc>
        <w:tc>
          <w:tcPr>
            <w:tcW w:w="457" w:type="pct"/>
            <w:shd w:val="clear" w:color="auto" w:fill="FDE9D9" w:themeFill="accent6" w:themeFillTint="33"/>
            <w:vAlign w:val="center"/>
          </w:tcPr>
          <w:p w14:paraId="4B683871" w14:textId="78196014" w:rsidR="0093518A" w:rsidRPr="00B31FA5" w:rsidRDefault="0093518A" w:rsidP="00674351">
            <w:pPr>
              <w:jc w:val="center"/>
            </w:pPr>
          </w:p>
        </w:tc>
        <w:tc>
          <w:tcPr>
            <w:tcW w:w="669" w:type="pct"/>
            <w:shd w:val="clear" w:color="auto" w:fill="F2DBDB" w:themeFill="accent2" w:themeFillTint="33"/>
            <w:vAlign w:val="center"/>
          </w:tcPr>
          <w:p w14:paraId="784A1A5E" w14:textId="77777777" w:rsidR="0093518A" w:rsidRPr="00B31FA5" w:rsidRDefault="0093518A" w:rsidP="00674351">
            <w:pPr>
              <w:jc w:val="center"/>
              <w:rPr>
                <w:sz w:val="20"/>
                <w:szCs w:val="20"/>
              </w:rPr>
            </w:pPr>
            <w:r>
              <w:rPr>
                <w:szCs w:val="22"/>
              </w:rPr>
              <w:t>-</w:t>
            </w:r>
          </w:p>
        </w:tc>
      </w:tr>
    </w:tbl>
    <w:p w14:paraId="624E139D" w14:textId="77777777" w:rsidR="00763502" w:rsidRDefault="00763502" w:rsidP="00DF04B9">
      <w:pPr>
        <w:rPr>
          <w:b/>
        </w:rPr>
      </w:pPr>
    </w:p>
    <w:p w14:paraId="41825423" w14:textId="2D62DA2A" w:rsidR="00763502" w:rsidRPr="00816CBB" w:rsidRDefault="00816CBB" w:rsidP="00F3262B">
      <w:pPr>
        <w:pStyle w:val="berschrift4"/>
      </w:pPr>
      <w:r w:rsidRPr="002E5B65">
        <w:t>Empfehlung</w:t>
      </w:r>
    </w:p>
    <w:p w14:paraId="0C76C993" w14:textId="44583CB9" w:rsidR="002E5B65" w:rsidRPr="002E5B65" w:rsidRDefault="00816CBB" w:rsidP="00F3262B">
      <w:pPr>
        <w:pStyle w:val="berschrift4"/>
      </w:pPr>
      <w:r w:rsidRPr="00B247B6">
        <w:t>Abstimmung mit F1 der Mathematik</w:t>
      </w:r>
      <w:r w:rsidR="002E5B65">
        <w:t xml:space="preserve"> (29.04.2016)</w:t>
      </w:r>
      <w:r w:rsidR="00A4356E">
        <w:tab/>
      </w:r>
    </w:p>
    <w:p w14:paraId="074ED2B0" w14:textId="77777777" w:rsidR="00DF04B9" w:rsidRDefault="00DF04B9" w:rsidP="00DF04B9">
      <w:pPr>
        <w:pStyle w:val="berschrift4"/>
      </w:pPr>
      <w:r>
        <w:t>Abstimmung mit Produkttechnik</w:t>
      </w:r>
    </w:p>
    <w:p w14:paraId="619A6258" w14:textId="77777777" w:rsidR="00DF04B9" w:rsidRDefault="00DF04B9" w:rsidP="00DF04B9">
      <w:pPr>
        <w:pStyle w:val="berschrift4"/>
      </w:pPr>
      <w:r>
        <w:t>Entscheidung</w:t>
      </w:r>
    </w:p>
    <w:p w14:paraId="7ABBA7DA" w14:textId="77777777" w:rsidR="00DF04B9" w:rsidRPr="00D4268C" w:rsidRDefault="00DF04B9" w:rsidP="00DF04B9">
      <w:pPr>
        <w:pStyle w:val="berschrift4"/>
      </w:pPr>
      <w:r>
        <w:t>Folgearbeiten</w:t>
      </w:r>
    </w:p>
    <w:p w14:paraId="0C2346E4" w14:textId="77777777" w:rsidR="00DF04B9" w:rsidRDefault="00DF04B9" w:rsidP="00DF04B9">
      <w:pPr>
        <w:rPr>
          <w:rFonts w:cs="Arial"/>
          <w:b/>
          <w:bCs/>
          <w:i/>
          <w:iCs/>
          <w:sz w:val="28"/>
          <w:szCs w:val="28"/>
        </w:rPr>
      </w:pPr>
      <w:r>
        <w:br w:type="page"/>
      </w:r>
    </w:p>
    <w:p w14:paraId="4063537F" w14:textId="77777777" w:rsidR="00DF04B9" w:rsidRPr="002E5B65" w:rsidRDefault="00DF04B9" w:rsidP="00DF04B9">
      <w:pPr>
        <w:pStyle w:val="berschrift3"/>
      </w:pPr>
      <w:bookmarkStart w:id="64" w:name="_Toc442800741"/>
      <w:bookmarkStart w:id="65" w:name="_Toc449708291"/>
      <w:r w:rsidRPr="002E5B65">
        <w:lastRenderedPageBreak/>
        <w:t>Guthabenabhängige Verwaltungskosten</w:t>
      </w:r>
      <w:bookmarkEnd w:id="64"/>
      <w:bookmarkEnd w:id="65"/>
    </w:p>
    <w:p w14:paraId="3D871198" w14:textId="77777777" w:rsidR="00DF04B9" w:rsidRDefault="00DF04B9" w:rsidP="00DF04B9">
      <w:pPr>
        <w:pStyle w:val="berschrift4"/>
      </w:pPr>
      <w:r w:rsidRPr="00177E07">
        <w:t>Aktueller</w:t>
      </w:r>
      <w:r>
        <w:t xml:space="preserve"> Stand</w:t>
      </w:r>
    </w:p>
    <w:p w14:paraId="4443386F" w14:textId="77777777" w:rsidR="00F3262B" w:rsidRDefault="00F3262B" w:rsidP="00DF04B9"/>
    <w:tbl>
      <w:tblPr>
        <w:tblStyle w:val="Tabellenraster"/>
        <w:tblW w:w="5000" w:type="pct"/>
        <w:tblLayout w:type="fixed"/>
        <w:tblLook w:val="04A0" w:firstRow="1" w:lastRow="0" w:firstColumn="1" w:lastColumn="0" w:noHBand="0" w:noVBand="1"/>
      </w:tblPr>
      <w:tblGrid>
        <w:gridCol w:w="5494"/>
        <w:gridCol w:w="851"/>
        <w:gridCol w:w="851"/>
        <w:gridCol w:w="849"/>
        <w:gridCol w:w="1243"/>
      </w:tblGrid>
      <w:tr w:rsidR="00F3262B" w:rsidRPr="00796A61" w14:paraId="604086F1" w14:textId="77777777" w:rsidTr="00674351">
        <w:tc>
          <w:tcPr>
            <w:tcW w:w="2958" w:type="pct"/>
            <w:vAlign w:val="center"/>
          </w:tcPr>
          <w:p w14:paraId="57E29C76" w14:textId="080CB55D" w:rsidR="00F3262B" w:rsidRPr="003116BA" w:rsidRDefault="00F3262B" w:rsidP="00674351">
            <w:pPr>
              <w:rPr>
                <w:b/>
              </w:rPr>
            </w:pPr>
            <w:r>
              <w:rPr>
                <w:b/>
              </w:rPr>
              <w:t>Bezugsgröße</w:t>
            </w:r>
          </w:p>
        </w:tc>
        <w:tc>
          <w:tcPr>
            <w:tcW w:w="458" w:type="pct"/>
            <w:shd w:val="clear" w:color="auto" w:fill="808080" w:themeFill="background1" w:themeFillShade="80"/>
          </w:tcPr>
          <w:p w14:paraId="2B993502" w14:textId="77777777" w:rsidR="00F3262B" w:rsidRPr="00C6490D" w:rsidRDefault="00F3262B" w:rsidP="00674351">
            <w:pPr>
              <w:jc w:val="center"/>
              <w:rPr>
                <w:b/>
              </w:rPr>
            </w:pPr>
            <w:r w:rsidRPr="00C6490D">
              <w:rPr>
                <w:b/>
              </w:rPr>
              <w:t>TD</w:t>
            </w:r>
          </w:p>
        </w:tc>
        <w:tc>
          <w:tcPr>
            <w:tcW w:w="458" w:type="pct"/>
            <w:shd w:val="clear" w:color="auto" w:fill="4BACC6" w:themeFill="accent5"/>
            <w:vAlign w:val="center"/>
          </w:tcPr>
          <w:p w14:paraId="2F9354E9" w14:textId="77777777" w:rsidR="00F3262B" w:rsidRPr="00796A61" w:rsidRDefault="00F3262B" w:rsidP="00674351">
            <w:pPr>
              <w:jc w:val="center"/>
              <w:rPr>
                <w:b/>
              </w:rPr>
            </w:pPr>
            <w:r>
              <w:rPr>
                <w:b/>
              </w:rPr>
              <w:t>ARK</w:t>
            </w:r>
          </w:p>
        </w:tc>
        <w:tc>
          <w:tcPr>
            <w:tcW w:w="457" w:type="pct"/>
            <w:shd w:val="clear" w:color="auto" w:fill="F79646" w:themeFill="accent6"/>
            <w:vAlign w:val="center"/>
          </w:tcPr>
          <w:p w14:paraId="422D378D" w14:textId="77777777" w:rsidR="00F3262B" w:rsidRPr="00796A61" w:rsidRDefault="00F3262B" w:rsidP="00674351">
            <w:pPr>
              <w:jc w:val="center"/>
              <w:rPr>
                <w:b/>
              </w:rPr>
            </w:pPr>
            <w:r>
              <w:rPr>
                <w:b/>
              </w:rPr>
              <w:t>ARF</w:t>
            </w:r>
          </w:p>
        </w:tc>
        <w:tc>
          <w:tcPr>
            <w:tcW w:w="669" w:type="pct"/>
            <w:shd w:val="clear" w:color="auto" w:fill="FF0000"/>
            <w:vAlign w:val="center"/>
          </w:tcPr>
          <w:p w14:paraId="5BB8EBF2" w14:textId="77777777" w:rsidR="00F3262B" w:rsidRPr="00796A61" w:rsidRDefault="00F3262B" w:rsidP="00674351">
            <w:pPr>
              <w:jc w:val="center"/>
              <w:rPr>
                <w:b/>
              </w:rPr>
            </w:pPr>
            <w:r>
              <w:rPr>
                <w:b/>
              </w:rPr>
              <w:t>aktivplan</w:t>
            </w:r>
          </w:p>
        </w:tc>
      </w:tr>
      <w:tr w:rsidR="00F3262B" w:rsidRPr="00796A61" w14:paraId="76C71C19" w14:textId="77777777" w:rsidTr="00674351">
        <w:trPr>
          <w:trHeight w:val="225"/>
        </w:trPr>
        <w:tc>
          <w:tcPr>
            <w:tcW w:w="2958" w:type="pct"/>
            <w:vAlign w:val="center"/>
          </w:tcPr>
          <w:p w14:paraId="2685B833" w14:textId="7596CB4D" w:rsidR="00F3262B" w:rsidRPr="00CF3C89" w:rsidRDefault="00F3262B" w:rsidP="00674351">
            <w:r>
              <w:t>Fondsguthaben zum Ende des Vormonats (ohne A</w:t>
            </w:r>
            <w:r>
              <w:t>n</w:t>
            </w:r>
            <w:r>
              <w:t>lagebeitrag)</w:t>
            </w:r>
          </w:p>
        </w:tc>
        <w:tc>
          <w:tcPr>
            <w:tcW w:w="458" w:type="pct"/>
            <w:shd w:val="clear" w:color="auto" w:fill="D9D9D9" w:themeFill="background1" w:themeFillShade="D9"/>
            <w:vAlign w:val="center"/>
          </w:tcPr>
          <w:p w14:paraId="72F83E89" w14:textId="77777777" w:rsidR="00F3262B" w:rsidRPr="00B31FA5" w:rsidRDefault="00F3262B" w:rsidP="00674351">
            <w:pPr>
              <w:jc w:val="center"/>
            </w:pPr>
          </w:p>
        </w:tc>
        <w:tc>
          <w:tcPr>
            <w:tcW w:w="458" w:type="pct"/>
            <w:shd w:val="clear" w:color="auto" w:fill="DAEEF3" w:themeFill="accent5" w:themeFillTint="33"/>
            <w:vAlign w:val="center"/>
          </w:tcPr>
          <w:p w14:paraId="38840EF2" w14:textId="6F2292D0" w:rsidR="00F3262B" w:rsidRPr="00B31FA5" w:rsidRDefault="00F3262B" w:rsidP="00674351">
            <w:pPr>
              <w:jc w:val="center"/>
              <w:rPr>
                <w:szCs w:val="22"/>
              </w:rPr>
            </w:pPr>
            <w:r>
              <w:rPr>
                <w:szCs w:val="22"/>
              </w:rPr>
              <w:t>-</w:t>
            </w:r>
          </w:p>
        </w:tc>
        <w:tc>
          <w:tcPr>
            <w:tcW w:w="457" w:type="pct"/>
            <w:shd w:val="clear" w:color="auto" w:fill="FDE9D9" w:themeFill="accent6" w:themeFillTint="33"/>
            <w:vAlign w:val="center"/>
          </w:tcPr>
          <w:p w14:paraId="3D3E3973" w14:textId="77777777" w:rsidR="00F3262B" w:rsidRPr="00B31FA5" w:rsidRDefault="00F3262B" w:rsidP="00674351">
            <w:pPr>
              <w:jc w:val="center"/>
            </w:pPr>
            <w:r>
              <w:t>X</w:t>
            </w:r>
          </w:p>
        </w:tc>
        <w:tc>
          <w:tcPr>
            <w:tcW w:w="669" w:type="pct"/>
            <w:shd w:val="clear" w:color="auto" w:fill="F2DBDB" w:themeFill="accent2" w:themeFillTint="33"/>
            <w:vAlign w:val="center"/>
          </w:tcPr>
          <w:p w14:paraId="172EBAF6" w14:textId="77395FF1" w:rsidR="00F3262B" w:rsidRPr="00B31FA5" w:rsidRDefault="00F3262B" w:rsidP="00674351">
            <w:pPr>
              <w:jc w:val="center"/>
            </w:pPr>
            <w:r>
              <w:rPr>
                <w:szCs w:val="22"/>
              </w:rPr>
              <w:t>-</w:t>
            </w:r>
          </w:p>
        </w:tc>
      </w:tr>
      <w:tr w:rsidR="00F3262B" w:rsidRPr="00796A61" w14:paraId="06816171" w14:textId="77777777" w:rsidTr="00674351">
        <w:trPr>
          <w:trHeight w:val="64"/>
        </w:trPr>
        <w:tc>
          <w:tcPr>
            <w:tcW w:w="2958" w:type="pct"/>
            <w:vAlign w:val="center"/>
          </w:tcPr>
          <w:p w14:paraId="4F8DD5C7" w14:textId="7B9D72B9" w:rsidR="00F3262B" w:rsidRDefault="00F3262B" w:rsidP="00674351">
            <w:r>
              <w:t>Vertragsguthaben zum Beginn des Monats inkl. akt</w:t>
            </w:r>
            <w:r>
              <w:t>u</w:t>
            </w:r>
            <w:r>
              <w:t>eller Sparbeitrag</w:t>
            </w:r>
          </w:p>
        </w:tc>
        <w:tc>
          <w:tcPr>
            <w:tcW w:w="458" w:type="pct"/>
            <w:shd w:val="clear" w:color="auto" w:fill="D9D9D9" w:themeFill="background1" w:themeFillShade="D9"/>
            <w:vAlign w:val="center"/>
          </w:tcPr>
          <w:p w14:paraId="0F4F2650" w14:textId="77777777" w:rsidR="00F3262B" w:rsidRPr="00B31FA5" w:rsidRDefault="00F3262B" w:rsidP="00674351">
            <w:pPr>
              <w:jc w:val="center"/>
            </w:pPr>
          </w:p>
        </w:tc>
        <w:tc>
          <w:tcPr>
            <w:tcW w:w="458" w:type="pct"/>
            <w:shd w:val="clear" w:color="auto" w:fill="DAEEF3" w:themeFill="accent5" w:themeFillTint="33"/>
            <w:vAlign w:val="center"/>
          </w:tcPr>
          <w:p w14:paraId="6A7D7791" w14:textId="62470EA7" w:rsidR="00F3262B" w:rsidRPr="00B31FA5" w:rsidRDefault="00F3262B" w:rsidP="00674351">
            <w:pPr>
              <w:jc w:val="center"/>
              <w:rPr>
                <w:szCs w:val="22"/>
              </w:rPr>
            </w:pPr>
            <w:r>
              <w:rPr>
                <w:szCs w:val="22"/>
              </w:rPr>
              <w:t>X</w:t>
            </w:r>
          </w:p>
        </w:tc>
        <w:tc>
          <w:tcPr>
            <w:tcW w:w="457" w:type="pct"/>
            <w:shd w:val="clear" w:color="auto" w:fill="FDE9D9" w:themeFill="accent6" w:themeFillTint="33"/>
            <w:vAlign w:val="center"/>
          </w:tcPr>
          <w:p w14:paraId="6A60F1D4" w14:textId="5B0A08A3" w:rsidR="00F3262B" w:rsidRPr="00B31FA5" w:rsidRDefault="00F3262B" w:rsidP="00674351">
            <w:pPr>
              <w:jc w:val="center"/>
            </w:pPr>
            <w:r>
              <w:t>-</w:t>
            </w:r>
          </w:p>
        </w:tc>
        <w:tc>
          <w:tcPr>
            <w:tcW w:w="669" w:type="pct"/>
            <w:shd w:val="clear" w:color="auto" w:fill="F2DBDB" w:themeFill="accent2" w:themeFillTint="33"/>
            <w:vAlign w:val="center"/>
          </w:tcPr>
          <w:p w14:paraId="242A5165" w14:textId="5F332C7C" w:rsidR="00F3262B" w:rsidRPr="00B31FA5" w:rsidRDefault="00F3262B" w:rsidP="00674351">
            <w:pPr>
              <w:jc w:val="center"/>
              <w:rPr>
                <w:sz w:val="20"/>
                <w:szCs w:val="20"/>
              </w:rPr>
            </w:pPr>
            <w:r>
              <w:rPr>
                <w:szCs w:val="22"/>
              </w:rPr>
              <w:t>X</w:t>
            </w:r>
          </w:p>
        </w:tc>
      </w:tr>
    </w:tbl>
    <w:p w14:paraId="61D8DEA7" w14:textId="77777777" w:rsidR="00F3262B" w:rsidRDefault="00F3262B" w:rsidP="00DF04B9"/>
    <w:tbl>
      <w:tblPr>
        <w:tblStyle w:val="Tabellenraster"/>
        <w:tblW w:w="5000" w:type="pct"/>
        <w:tblLayout w:type="fixed"/>
        <w:tblLook w:val="04A0" w:firstRow="1" w:lastRow="0" w:firstColumn="1" w:lastColumn="0" w:noHBand="0" w:noVBand="1"/>
      </w:tblPr>
      <w:tblGrid>
        <w:gridCol w:w="5494"/>
        <w:gridCol w:w="851"/>
        <w:gridCol w:w="851"/>
        <w:gridCol w:w="849"/>
        <w:gridCol w:w="1243"/>
      </w:tblGrid>
      <w:tr w:rsidR="00F3262B" w:rsidRPr="00796A61" w14:paraId="2E295D50" w14:textId="77777777" w:rsidTr="00674351">
        <w:tc>
          <w:tcPr>
            <w:tcW w:w="2958" w:type="pct"/>
            <w:vAlign w:val="center"/>
          </w:tcPr>
          <w:p w14:paraId="1279C74C" w14:textId="1424D052" w:rsidR="00F3262B" w:rsidRPr="003116BA" w:rsidRDefault="00F3262B" w:rsidP="00674351">
            <w:pPr>
              <w:rPr>
                <w:b/>
              </w:rPr>
            </w:pPr>
            <w:r>
              <w:rPr>
                <w:b/>
              </w:rPr>
              <w:t>Entnahmezeitpunkt</w:t>
            </w:r>
          </w:p>
        </w:tc>
        <w:tc>
          <w:tcPr>
            <w:tcW w:w="458" w:type="pct"/>
            <w:shd w:val="clear" w:color="auto" w:fill="808080" w:themeFill="background1" w:themeFillShade="80"/>
          </w:tcPr>
          <w:p w14:paraId="64DF64DB" w14:textId="77777777" w:rsidR="00F3262B" w:rsidRPr="00C6490D" w:rsidRDefault="00F3262B" w:rsidP="00674351">
            <w:pPr>
              <w:jc w:val="center"/>
              <w:rPr>
                <w:b/>
              </w:rPr>
            </w:pPr>
            <w:r w:rsidRPr="00C6490D">
              <w:rPr>
                <w:b/>
              </w:rPr>
              <w:t>TD</w:t>
            </w:r>
          </w:p>
        </w:tc>
        <w:tc>
          <w:tcPr>
            <w:tcW w:w="458" w:type="pct"/>
            <w:shd w:val="clear" w:color="auto" w:fill="4BACC6" w:themeFill="accent5"/>
            <w:vAlign w:val="center"/>
          </w:tcPr>
          <w:p w14:paraId="692D12E0" w14:textId="77777777" w:rsidR="00F3262B" w:rsidRPr="00796A61" w:rsidRDefault="00F3262B" w:rsidP="00674351">
            <w:pPr>
              <w:jc w:val="center"/>
              <w:rPr>
                <w:b/>
              </w:rPr>
            </w:pPr>
            <w:r>
              <w:rPr>
                <w:b/>
              </w:rPr>
              <w:t>ARK</w:t>
            </w:r>
          </w:p>
        </w:tc>
        <w:tc>
          <w:tcPr>
            <w:tcW w:w="457" w:type="pct"/>
            <w:shd w:val="clear" w:color="auto" w:fill="F79646" w:themeFill="accent6"/>
            <w:vAlign w:val="center"/>
          </w:tcPr>
          <w:p w14:paraId="013A1C1B" w14:textId="77777777" w:rsidR="00F3262B" w:rsidRPr="00796A61" w:rsidRDefault="00F3262B" w:rsidP="00674351">
            <w:pPr>
              <w:jc w:val="center"/>
              <w:rPr>
                <w:b/>
              </w:rPr>
            </w:pPr>
            <w:r>
              <w:rPr>
                <w:b/>
              </w:rPr>
              <w:t>ARF</w:t>
            </w:r>
          </w:p>
        </w:tc>
        <w:tc>
          <w:tcPr>
            <w:tcW w:w="669" w:type="pct"/>
            <w:shd w:val="clear" w:color="auto" w:fill="FF0000"/>
            <w:vAlign w:val="center"/>
          </w:tcPr>
          <w:p w14:paraId="2D54ED89" w14:textId="77777777" w:rsidR="00F3262B" w:rsidRPr="00796A61" w:rsidRDefault="00F3262B" w:rsidP="00674351">
            <w:pPr>
              <w:jc w:val="center"/>
              <w:rPr>
                <w:b/>
              </w:rPr>
            </w:pPr>
            <w:r>
              <w:rPr>
                <w:b/>
              </w:rPr>
              <w:t>aktivplan</w:t>
            </w:r>
          </w:p>
        </w:tc>
      </w:tr>
      <w:tr w:rsidR="00F3262B" w:rsidRPr="00796A61" w14:paraId="084D982D" w14:textId="77777777" w:rsidTr="00674351">
        <w:trPr>
          <w:trHeight w:val="225"/>
        </w:trPr>
        <w:tc>
          <w:tcPr>
            <w:tcW w:w="2958" w:type="pct"/>
            <w:vAlign w:val="center"/>
          </w:tcPr>
          <w:p w14:paraId="03EDA26A" w14:textId="2286BC77" w:rsidR="00F3262B" w:rsidRPr="00CF3C89" w:rsidRDefault="00F3262B" w:rsidP="00674351">
            <w:r>
              <w:t>Beginn des Monats</w:t>
            </w:r>
          </w:p>
        </w:tc>
        <w:tc>
          <w:tcPr>
            <w:tcW w:w="458" w:type="pct"/>
            <w:shd w:val="clear" w:color="auto" w:fill="D9D9D9" w:themeFill="background1" w:themeFillShade="D9"/>
            <w:vAlign w:val="center"/>
          </w:tcPr>
          <w:p w14:paraId="4E7C7E42" w14:textId="77777777" w:rsidR="00F3262B" w:rsidRPr="00B31FA5" w:rsidRDefault="00F3262B" w:rsidP="00674351">
            <w:pPr>
              <w:jc w:val="center"/>
            </w:pPr>
          </w:p>
        </w:tc>
        <w:tc>
          <w:tcPr>
            <w:tcW w:w="458" w:type="pct"/>
            <w:shd w:val="clear" w:color="auto" w:fill="DAEEF3" w:themeFill="accent5" w:themeFillTint="33"/>
            <w:vAlign w:val="center"/>
          </w:tcPr>
          <w:p w14:paraId="19047F96" w14:textId="77777777" w:rsidR="00F3262B" w:rsidRPr="00B31FA5" w:rsidRDefault="00F3262B" w:rsidP="00674351">
            <w:pPr>
              <w:jc w:val="center"/>
              <w:rPr>
                <w:szCs w:val="22"/>
              </w:rPr>
            </w:pPr>
            <w:r>
              <w:rPr>
                <w:szCs w:val="22"/>
              </w:rPr>
              <w:t>-</w:t>
            </w:r>
          </w:p>
        </w:tc>
        <w:tc>
          <w:tcPr>
            <w:tcW w:w="457" w:type="pct"/>
            <w:shd w:val="clear" w:color="auto" w:fill="FDE9D9" w:themeFill="accent6" w:themeFillTint="33"/>
            <w:vAlign w:val="center"/>
          </w:tcPr>
          <w:p w14:paraId="5C9F51F1" w14:textId="77777777" w:rsidR="00F3262B" w:rsidRPr="00B31FA5" w:rsidRDefault="00F3262B" w:rsidP="00674351">
            <w:pPr>
              <w:jc w:val="center"/>
            </w:pPr>
            <w:r>
              <w:t>X</w:t>
            </w:r>
          </w:p>
        </w:tc>
        <w:tc>
          <w:tcPr>
            <w:tcW w:w="669" w:type="pct"/>
            <w:shd w:val="clear" w:color="auto" w:fill="F2DBDB" w:themeFill="accent2" w:themeFillTint="33"/>
            <w:vAlign w:val="center"/>
          </w:tcPr>
          <w:p w14:paraId="67176A15" w14:textId="77777777" w:rsidR="00F3262B" w:rsidRPr="00B31FA5" w:rsidRDefault="00F3262B" w:rsidP="00674351">
            <w:pPr>
              <w:jc w:val="center"/>
            </w:pPr>
            <w:r>
              <w:rPr>
                <w:szCs w:val="22"/>
              </w:rPr>
              <w:t>-</w:t>
            </w:r>
          </w:p>
        </w:tc>
      </w:tr>
      <w:tr w:rsidR="00F3262B" w:rsidRPr="00796A61" w14:paraId="057D9BC5" w14:textId="77777777" w:rsidTr="00F3262B">
        <w:trPr>
          <w:trHeight w:val="313"/>
        </w:trPr>
        <w:tc>
          <w:tcPr>
            <w:tcW w:w="2958" w:type="pct"/>
            <w:vAlign w:val="center"/>
          </w:tcPr>
          <w:p w14:paraId="23D3A315" w14:textId="518E0CF9" w:rsidR="00F3262B" w:rsidRDefault="00F3262B" w:rsidP="00674351">
            <w:r>
              <w:t>Ende des Monats</w:t>
            </w:r>
          </w:p>
        </w:tc>
        <w:tc>
          <w:tcPr>
            <w:tcW w:w="458" w:type="pct"/>
            <w:shd w:val="clear" w:color="auto" w:fill="D9D9D9" w:themeFill="background1" w:themeFillShade="D9"/>
            <w:vAlign w:val="center"/>
          </w:tcPr>
          <w:p w14:paraId="092420F8" w14:textId="77777777" w:rsidR="00F3262B" w:rsidRPr="00B31FA5" w:rsidRDefault="00F3262B" w:rsidP="00674351">
            <w:pPr>
              <w:jc w:val="center"/>
            </w:pPr>
          </w:p>
        </w:tc>
        <w:tc>
          <w:tcPr>
            <w:tcW w:w="458" w:type="pct"/>
            <w:shd w:val="clear" w:color="auto" w:fill="DAEEF3" w:themeFill="accent5" w:themeFillTint="33"/>
            <w:vAlign w:val="center"/>
          </w:tcPr>
          <w:p w14:paraId="4A117062" w14:textId="77777777" w:rsidR="00F3262B" w:rsidRPr="00B31FA5" w:rsidRDefault="00F3262B" w:rsidP="00674351">
            <w:pPr>
              <w:jc w:val="center"/>
              <w:rPr>
                <w:szCs w:val="22"/>
              </w:rPr>
            </w:pPr>
            <w:r>
              <w:rPr>
                <w:szCs w:val="22"/>
              </w:rPr>
              <w:t>X</w:t>
            </w:r>
          </w:p>
        </w:tc>
        <w:tc>
          <w:tcPr>
            <w:tcW w:w="457" w:type="pct"/>
            <w:shd w:val="clear" w:color="auto" w:fill="FDE9D9" w:themeFill="accent6" w:themeFillTint="33"/>
            <w:vAlign w:val="center"/>
          </w:tcPr>
          <w:p w14:paraId="1A11327A" w14:textId="77777777" w:rsidR="00F3262B" w:rsidRPr="00B31FA5" w:rsidRDefault="00F3262B" w:rsidP="00674351">
            <w:pPr>
              <w:jc w:val="center"/>
            </w:pPr>
            <w:r>
              <w:t>-</w:t>
            </w:r>
          </w:p>
        </w:tc>
        <w:tc>
          <w:tcPr>
            <w:tcW w:w="669" w:type="pct"/>
            <w:shd w:val="clear" w:color="auto" w:fill="F2DBDB" w:themeFill="accent2" w:themeFillTint="33"/>
            <w:vAlign w:val="center"/>
          </w:tcPr>
          <w:p w14:paraId="20CA21C1" w14:textId="77777777" w:rsidR="00F3262B" w:rsidRPr="00B31FA5" w:rsidRDefault="00F3262B" w:rsidP="00674351">
            <w:pPr>
              <w:jc w:val="center"/>
              <w:rPr>
                <w:sz w:val="20"/>
                <w:szCs w:val="20"/>
              </w:rPr>
            </w:pPr>
            <w:r>
              <w:rPr>
                <w:szCs w:val="22"/>
              </w:rPr>
              <w:t>X</w:t>
            </w:r>
          </w:p>
        </w:tc>
      </w:tr>
    </w:tbl>
    <w:p w14:paraId="36B00F3D" w14:textId="77777777" w:rsidR="00DF04B9" w:rsidRDefault="00DF04B9" w:rsidP="00DF04B9"/>
    <w:p w14:paraId="66895705" w14:textId="77777777" w:rsidR="0004747B" w:rsidRDefault="0004747B" w:rsidP="00DF04B9"/>
    <w:tbl>
      <w:tblPr>
        <w:tblStyle w:val="Tabellenraster"/>
        <w:tblW w:w="5000" w:type="pct"/>
        <w:tblLayout w:type="fixed"/>
        <w:tblLook w:val="04A0" w:firstRow="1" w:lastRow="0" w:firstColumn="1" w:lastColumn="0" w:noHBand="0" w:noVBand="1"/>
      </w:tblPr>
      <w:tblGrid>
        <w:gridCol w:w="5494"/>
        <w:gridCol w:w="851"/>
        <w:gridCol w:w="851"/>
        <w:gridCol w:w="849"/>
        <w:gridCol w:w="1243"/>
      </w:tblGrid>
      <w:tr w:rsidR="0004747B" w:rsidRPr="00796A61" w14:paraId="0E42B45E" w14:textId="77777777" w:rsidTr="0004747B">
        <w:tc>
          <w:tcPr>
            <w:tcW w:w="2958" w:type="pct"/>
            <w:vAlign w:val="center"/>
          </w:tcPr>
          <w:p w14:paraId="1B4562FD" w14:textId="1ACD2ECE" w:rsidR="0004747B" w:rsidRPr="008056B1" w:rsidRDefault="00B007BA" w:rsidP="00312153">
            <w:pPr>
              <w:rPr>
                <w:b/>
              </w:rPr>
            </w:pPr>
            <w:r>
              <w:rPr>
                <w:b/>
              </w:rPr>
              <w:t>Kostensatz</w:t>
            </w:r>
          </w:p>
        </w:tc>
        <w:tc>
          <w:tcPr>
            <w:tcW w:w="458" w:type="pct"/>
            <w:shd w:val="clear" w:color="auto" w:fill="808080" w:themeFill="background1" w:themeFillShade="80"/>
            <w:vAlign w:val="center"/>
          </w:tcPr>
          <w:p w14:paraId="4FF356DB" w14:textId="77777777" w:rsidR="0004747B" w:rsidRPr="00654F35" w:rsidRDefault="0004747B" w:rsidP="00312153">
            <w:pPr>
              <w:jc w:val="center"/>
              <w:rPr>
                <w:b/>
              </w:rPr>
            </w:pPr>
            <w:r w:rsidRPr="00654F35">
              <w:rPr>
                <w:b/>
              </w:rPr>
              <w:t>TD</w:t>
            </w:r>
          </w:p>
        </w:tc>
        <w:tc>
          <w:tcPr>
            <w:tcW w:w="458" w:type="pct"/>
            <w:shd w:val="clear" w:color="auto" w:fill="4BACC6" w:themeFill="accent5"/>
            <w:vAlign w:val="center"/>
          </w:tcPr>
          <w:p w14:paraId="4557EC52" w14:textId="64B0B061" w:rsidR="0004747B" w:rsidRPr="00796A61" w:rsidRDefault="0004747B" w:rsidP="00312153">
            <w:pPr>
              <w:jc w:val="center"/>
              <w:rPr>
                <w:b/>
              </w:rPr>
            </w:pPr>
            <w:r>
              <w:rPr>
                <w:b/>
              </w:rPr>
              <w:t>ARK</w:t>
            </w:r>
          </w:p>
        </w:tc>
        <w:tc>
          <w:tcPr>
            <w:tcW w:w="457" w:type="pct"/>
            <w:shd w:val="clear" w:color="auto" w:fill="F79646" w:themeFill="accent6"/>
            <w:vAlign w:val="center"/>
          </w:tcPr>
          <w:p w14:paraId="5911DAAE" w14:textId="659C3E37" w:rsidR="0004747B" w:rsidRPr="00796A61" w:rsidRDefault="0004747B" w:rsidP="00312153">
            <w:pPr>
              <w:jc w:val="center"/>
              <w:rPr>
                <w:b/>
              </w:rPr>
            </w:pPr>
            <w:r>
              <w:rPr>
                <w:b/>
              </w:rPr>
              <w:t>ARF</w:t>
            </w:r>
          </w:p>
        </w:tc>
        <w:tc>
          <w:tcPr>
            <w:tcW w:w="669" w:type="pct"/>
            <w:shd w:val="clear" w:color="auto" w:fill="FF0000"/>
            <w:vAlign w:val="center"/>
          </w:tcPr>
          <w:p w14:paraId="06EEB281" w14:textId="14218867" w:rsidR="0004747B" w:rsidRPr="00796A61" w:rsidRDefault="0004747B" w:rsidP="00312153">
            <w:pPr>
              <w:jc w:val="center"/>
              <w:rPr>
                <w:b/>
              </w:rPr>
            </w:pPr>
            <w:r>
              <w:rPr>
                <w:b/>
              </w:rPr>
              <w:t>aktivplan</w:t>
            </w:r>
          </w:p>
        </w:tc>
      </w:tr>
      <w:tr w:rsidR="0004747B" w:rsidRPr="005A7D12" w14:paraId="1F9BC46A" w14:textId="77777777" w:rsidTr="0004747B">
        <w:tc>
          <w:tcPr>
            <w:tcW w:w="2958" w:type="pct"/>
            <w:vAlign w:val="center"/>
          </w:tcPr>
          <w:p w14:paraId="300E21C9" w14:textId="77777777" w:rsidR="0004747B" w:rsidRPr="00796A61" w:rsidRDefault="0004747B" w:rsidP="00312153">
            <w:r>
              <w:t>Anderer Kostensatz in der bfr Zeit ? (planmäßig und unplanmäßig)</w:t>
            </w:r>
          </w:p>
        </w:tc>
        <w:tc>
          <w:tcPr>
            <w:tcW w:w="458" w:type="pct"/>
            <w:shd w:val="clear" w:color="auto" w:fill="D9D9D9" w:themeFill="background1" w:themeFillShade="D9"/>
            <w:vAlign w:val="center"/>
          </w:tcPr>
          <w:p w14:paraId="2932F93B" w14:textId="4B516398" w:rsidR="0004747B" w:rsidRPr="002E5B65" w:rsidRDefault="0004747B" w:rsidP="002E5B65">
            <w:pPr>
              <w:jc w:val="center"/>
              <w:rPr>
                <w:b/>
                <w:szCs w:val="22"/>
              </w:rPr>
            </w:pPr>
          </w:p>
        </w:tc>
        <w:tc>
          <w:tcPr>
            <w:tcW w:w="458" w:type="pct"/>
            <w:shd w:val="clear" w:color="auto" w:fill="DAEEF3" w:themeFill="accent5" w:themeFillTint="33"/>
            <w:vAlign w:val="center"/>
          </w:tcPr>
          <w:p w14:paraId="239024C7" w14:textId="77777777" w:rsidR="0004747B" w:rsidRPr="00BA060A" w:rsidRDefault="0004747B" w:rsidP="00312153">
            <w:pPr>
              <w:jc w:val="center"/>
              <w:rPr>
                <w:szCs w:val="22"/>
              </w:rPr>
            </w:pPr>
            <w:r>
              <w:rPr>
                <w:szCs w:val="22"/>
              </w:rPr>
              <w:t>X</w:t>
            </w:r>
          </w:p>
        </w:tc>
        <w:tc>
          <w:tcPr>
            <w:tcW w:w="457" w:type="pct"/>
            <w:shd w:val="clear" w:color="auto" w:fill="FDE9D9" w:themeFill="accent6" w:themeFillTint="33"/>
            <w:vAlign w:val="center"/>
          </w:tcPr>
          <w:p w14:paraId="6BDF9FB0" w14:textId="77777777" w:rsidR="0004747B" w:rsidRPr="00BA060A" w:rsidRDefault="0004747B" w:rsidP="00312153">
            <w:pPr>
              <w:jc w:val="center"/>
              <w:rPr>
                <w:szCs w:val="22"/>
              </w:rPr>
            </w:pPr>
            <w:r>
              <w:rPr>
                <w:szCs w:val="22"/>
              </w:rPr>
              <w:t>X</w:t>
            </w:r>
          </w:p>
        </w:tc>
        <w:tc>
          <w:tcPr>
            <w:tcW w:w="669" w:type="pct"/>
            <w:shd w:val="clear" w:color="auto" w:fill="F2DBDB" w:themeFill="accent2" w:themeFillTint="33"/>
            <w:vAlign w:val="center"/>
          </w:tcPr>
          <w:p w14:paraId="37A066FD" w14:textId="7ABD87F7" w:rsidR="0004747B" w:rsidRPr="00BA060A" w:rsidRDefault="0004747B" w:rsidP="0004747B">
            <w:pPr>
              <w:jc w:val="center"/>
              <w:rPr>
                <w:szCs w:val="22"/>
              </w:rPr>
            </w:pPr>
            <w:r>
              <w:rPr>
                <w:szCs w:val="22"/>
              </w:rPr>
              <w:t>X</w:t>
            </w:r>
          </w:p>
        </w:tc>
      </w:tr>
      <w:tr w:rsidR="0004747B" w:rsidRPr="005A7D12" w14:paraId="416C7CC4" w14:textId="77777777" w:rsidTr="0004747B">
        <w:tc>
          <w:tcPr>
            <w:tcW w:w="2958" w:type="pct"/>
            <w:vAlign w:val="center"/>
          </w:tcPr>
          <w:p w14:paraId="058D0E51" w14:textId="07B7D868" w:rsidR="0004747B" w:rsidRDefault="0004747B" w:rsidP="00312153">
            <w:r w:rsidRPr="0042167C">
              <w:t>Anderer Kostensatz bei EB?</w:t>
            </w:r>
          </w:p>
        </w:tc>
        <w:tc>
          <w:tcPr>
            <w:tcW w:w="458" w:type="pct"/>
            <w:shd w:val="clear" w:color="auto" w:fill="D9D9D9" w:themeFill="background1" w:themeFillShade="D9"/>
            <w:vAlign w:val="center"/>
          </w:tcPr>
          <w:p w14:paraId="0F6AE02B" w14:textId="77777777" w:rsidR="0004747B" w:rsidRPr="002E5B65" w:rsidRDefault="0004747B" w:rsidP="002E5B65">
            <w:pPr>
              <w:jc w:val="center"/>
              <w:rPr>
                <w:b/>
                <w:szCs w:val="22"/>
              </w:rPr>
            </w:pPr>
          </w:p>
        </w:tc>
        <w:tc>
          <w:tcPr>
            <w:tcW w:w="458" w:type="pct"/>
            <w:shd w:val="clear" w:color="auto" w:fill="DAEEF3" w:themeFill="accent5" w:themeFillTint="33"/>
            <w:vAlign w:val="center"/>
          </w:tcPr>
          <w:p w14:paraId="12268194" w14:textId="5768832C" w:rsidR="0004747B" w:rsidRDefault="00B007BA" w:rsidP="00312153">
            <w:pPr>
              <w:jc w:val="center"/>
              <w:rPr>
                <w:szCs w:val="22"/>
              </w:rPr>
            </w:pPr>
            <w:r>
              <w:rPr>
                <w:szCs w:val="22"/>
              </w:rPr>
              <w:t>X</w:t>
            </w:r>
          </w:p>
        </w:tc>
        <w:tc>
          <w:tcPr>
            <w:tcW w:w="457" w:type="pct"/>
            <w:shd w:val="clear" w:color="auto" w:fill="FDE9D9" w:themeFill="accent6" w:themeFillTint="33"/>
            <w:vAlign w:val="center"/>
          </w:tcPr>
          <w:p w14:paraId="6A45C7D4" w14:textId="696B57DF" w:rsidR="0004747B" w:rsidRDefault="0004747B" w:rsidP="00312153">
            <w:pPr>
              <w:jc w:val="center"/>
              <w:rPr>
                <w:szCs w:val="22"/>
              </w:rPr>
            </w:pPr>
            <w:r>
              <w:rPr>
                <w:szCs w:val="22"/>
              </w:rPr>
              <w:t>X</w:t>
            </w:r>
          </w:p>
        </w:tc>
        <w:tc>
          <w:tcPr>
            <w:tcW w:w="669" w:type="pct"/>
            <w:shd w:val="clear" w:color="auto" w:fill="F2DBDB" w:themeFill="accent2" w:themeFillTint="33"/>
            <w:vAlign w:val="center"/>
          </w:tcPr>
          <w:p w14:paraId="0D81A390" w14:textId="298B2EEB" w:rsidR="0004747B" w:rsidRDefault="00B007BA" w:rsidP="00312153">
            <w:pPr>
              <w:jc w:val="center"/>
              <w:rPr>
                <w:szCs w:val="22"/>
              </w:rPr>
            </w:pPr>
            <w:r>
              <w:rPr>
                <w:szCs w:val="22"/>
              </w:rPr>
              <w:t>X</w:t>
            </w:r>
          </w:p>
        </w:tc>
      </w:tr>
      <w:tr w:rsidR="0004747B" w:rsidRPr="005A7D12" w14:paraId="074FAD0E" w14:textId="77777777" w:rsidTr="0004747B">
        <w:tc>
          <w:tcPr>
            <w:tcW w:w="2958" w:type="pct"/>
            <w:vAlign w:val="center"/>
          </w:tcPr>
          <w:p w14:paraId="79FB408B" w14:textId="4E1E5C14" w:rsidR="0004747B" w:rsidRDefault="0004747B" w:rsidP="00312153">
            <w:r>
              <w:t>Abhängig von Vertragsart</w:t>
            </w:r>
          </w:p>
        </w:tc>
        <w:tc>
          <w:tcPr>
            <w:tcW w:w="458" w:type="pct"/>
            <w:shd w:val="clear" w:color="auto" w:fill="D9D9D9" w:themeFill="background1" w:themeFillShade="D9"/>
            <w:vAlign w:val="center"/>
          </w:tcPr>
          <w:p w14:paraId="36E8106E" w14:textId="77777777" w:rsidR="0004747B" w:rsidRPr="002E5B65" w:rsidRDefault="0004747B" w:rsidP="002E5B65">
            <w:pPr>
              <w:jc w:val="center"/>
              <w:rPr>
                <w:b/>
                <w:szCs w:val="22"/>
              </w:rPr>
            </w:pPr>
          </w:p>
        </w:tc>
        <w:tc>
          <w:tcPr>
            <w:tcW w:w="458" w:type="pct"/>
            <w:shd w:val="clear" w:color="auto" w:fill="DAEEF3" w:themeFill="accent5" w:themeFillTint="33"/>
            <w:vAlign w:val="center"/>
          </w:tcPr>
          <w:p w14:paraId="7FCB1011" w14:textId="5F7D0A9F" w:rsidR="0004747B" w:rsidRDefault="00B007BA" w:rsidP="00312153">
            <w:pPr>
              <w:jc w:val="center"/>
              <w:rPr>
                <w:szCs w:val="22"/>
              </w:rPr>
            </w:pPr>
            <w:r>
              <w:rPr>
                <w:szCs w:val="22"/>
              </w:rPr>
              <w:t>-</w:t>
            </w:r>
          </w:p>
        </w:tc>
        <w:tc>
          <w:tcPr>
            <w:tcW w:w="457" w:type="pct"/>
            <w:shd w:val="clear" w:color="auto" w:fill="FDE9D9" w:themeFill="accent6" w:themeFillTint="33"/>
            <w:vAlign w:val="center"/>
          </w:tcPr>
          <w:p w14:paraId="2C3460A7" w14:textId="5616EFA9" w:rsidR="0004747B" w:rsidRDefault="0004747B" w:rsidP="00312153">
            <w:pPr>
              <w:jc w:val="center"/>
              <w:rPr>
                <w:szCs w:val="22"/>
              </w:rPr>
            </w:pPr>
            <w:r>
              <w:rPr>
                <w:szCs w:val="22"/>
              </w:rPr>
              <w:t>X</w:t>
            </w:r>
          </w:p>
        </w:tc>
        <w:tc>
          <w:tcPr>
            <w:tcW w:w="669" w:type="pct"/>
            <w:shd w:val="clear" w:color="auto" w:fill="F2DBDB" w:themeFill="accent2" w:themeFillTint="33"/>
            <w:vAlign w:val="center"/>
          </w:tcPr>
          <w:p w14:paraId="123145CE" w14:textId="0E92CF05" w:rsidR="0004747B" w:rsidRDefault="0004747B" w:rsidP="00312153">
            <w:pPr>
              <w:jc w:val="center"/>
              <w:rPr>
                <w:szCs w:val="22"/>
              </w:rPr>
            </w:pPr>
            <w:r>
              <w:rPr>
                <w:szCs w:val="22"/>
              </w:rPr>
              <w:t>-</w:t>
            </w:r>
          </w:p>
        </w:tc>
      </w:tr>
    </w:tbl>
    <w:p w14:paraId="412AF4BE" w14:textId="1B07A87D" w:rsidR="00B007BA" w:rsidRPr="00B007BA" w:rsidRDefault="00B007BA" w:rsidP="00DF04B9">
      <w:pPr>
        <w:rPr>
          <w:color w:val="FF0000"/>
        </w:rPr>
      </w:pPr>
    </w:p>
    <w:p w14:paraId="182CDA86" w14:textId="78B0F1BB" w:rsidR="00DF04B9" w:rsidRPr="00EC42C4" w:rsidRDefault="00DF04B9" w:rsidP="00DF04B9"/>
    <w:p w14:paraId="0BC80433" w14:textId="7CB9D338" w:rsidR="00DF04B9" w:rsidRDefault="00816CBB" w:rsidP="00DF04B9">
      <w:pPr>
        <w:pStyle w:val="berschrift4"/>
      </w:pPr>
      <w:r w:rsidRPr="002E5B65">
        <w:t>Empfehlung</w:t>
      </w:r>
    </w:p>
    <w:p w14:paraId="2291D815" w14:textId="77777777" w:rsidR="00816CBB" w:rsidRDefault="00816CBB" w:rsidP="00816CBB">
      <w:pPr>
        <w:pStyle w:val="berschrift4"/>
      </w:pPr>
      <w:r w:rsidRPr="00B247B6">
        <w:t>Abstimmung mit F1 der Mathematik</w:t>
      </w:r>
    </w:p>
    <w:p w14:paraId="456E5CCD" w14:textId="77777777" w:rsidR="00DF04B9" w:rsidRDefault="00DF04B9" w:rsidP="00DF04B9">
      <w:pPr>
        <w:pStyle w:val="berschrift4"/>
      </w:pPr>
      <w:r>
        <w:t>Abstimmung mit Produkttechnik</w:t>
      </w:r>
    </w:p>
    <w:p w14:paraId="113F8ADA" w14:textId="77777777" w:rsidR="00DF04B9" w:rsidRDefault="00DF04B9" w:rsidP="00DF04B9">
      <w:pPr>
        <w:pStyle w:val="berschrift4"/>
      </w:pPr>
      <w:r>
        <w:t>Entscheidung</w:t>
      </w:r>
    </w:p>
    <w:p w14:paraId="4DBE8E62" w14:textId="77777777" w:rsidR="00DF04B9" w:rsidRDefault="00DF04B9" w:rsidP="00DF04B9">
      <w:pPr>
        <w:pStyle w:val="berschrift4"/>
      </w:pPr>
      <w:r>
        <w:t>Folgearbeiten</w:t>
      </w:r>
    </w:p>
    <w:p w14:paraId="2269207E" w14:textId="77777777" w:rsidR="00DF04B9" w:rsidRDefault="00DF04B9" w:rsidP="00DF04B9">
      <w:pPr>
        <w:rPr>
          <w:rFonts w:cs="Arial"/>
          <w:b/>
          <w:bCs/>
          <w:i/>
          <w:iCs/>
          <w:sz w:val="28"/>
          <w:szCs w:val="28"/>
        </w:rPr>
      </w:pPr>
      <w:r>
        <w:br w:type="page"/>
      </w:r>
    </w:p>
    <w:p w14:paraId="361041EA" w14:textId="77777777" w:rsidR="00DF04B9" w:rsidRPr="00D53A31" w:rsidRDefault="00DF04B9" w:rsidP="00DF04B9"/>
    <w:p w14:paraId="28BD7411" w14:textId="77777777" w:rsidR="00DF04B9" w:rsidRPr="001E4CC5" w:rsidRDefault="00DF04B9" w:rsidP="00DF04B9">
      <w:pPr>
        <w:pStyle w:val="berschrift3"/>
      </w:pPr>
      <w:bookmarkStart w:id="66" w:name="_Toc449708292"/>
      <w:r w:rsidRPr="001E4CC5">
        <w:t>Kosten im Rentenbezug</w:t>
      </w:r>
      <w:bookmarkEnd w:id="66"/>
    </w:p>
    <w:p w14:paraId="624EDA5B" w14:textId="77777777" w:rsidR="00853F30" w:rsidRDefault="00853F30" w:rsidP="00853F30">
      <w:pPr>
        <w:pStyle w:val="berschrift4"/>
      </w:pPr>
      <w:r>
        <w:t>A</w:t>
      </w:r>
      <w:r w:rsidRPr="00177E07">
        <w:t>ktueller</w:t>
      </w:r>
      <w:r>
        <w:t xml:space="preserve"> Stand</w:t>
      </w:r>
    </w:p>
    <w:p w14:paraId="061BCD2C" w14:textId="77777777" w:rsidR="00853F30" w:rsidRDefault="00853F30" w:rsidP="00853F30">
      <w:pPr>
        <w:rPr>
          <w:b/>
        </w:rPr>
      </w:pPr>
    </w:p>
    <w:p w14:paraId="1A7A0692" w14:textId="2F26C740" w:rsidR="00853F30" w:rsidRDefault="00B007BA" w:rsidP="00853F30">
      <w:r>
        <w:t>aktivplan</w:t>
      </w:r>
      <w:r w:rsidR="00853F30">
        <w:t xml:space="preserve">: </w:t>
      </w:r>
      <w:r w:rsidR="001E4CC5">
        <w:tab/>
      </w:r>
      <w:r w:rsidR="00853F30">
        <w:t xml:space="preserve">1,5% </w:t>
      </w:r>
      <w:r w:rsidR="001E4CC5">
        <w:t>* Rente</w:t>
      </w:r>
    </w:p>
    <w:p w14:paraId="0111F45F" w14:textId="77777777" w:rsidR="00B007BA" w:rsidRDefault="00B007BA" w:rsidP="00B007BA">
      <w:r>
        <w:t xml:space="preserve">ARK: </w:t>
      </w:r>
      <w:r>
        <w:tab/>
      </w:r>
      <w:r>
        <w:tab/>
        <w:t>Prozentsatz in Abhängigkeit der Rente (gesellschaftsspezifisch)</w:t>
      </w:r>
    </w:p>
    <w:p w14:paraId="01F67694" w14:textId="77777777" w:rsidR="00B007BA" w:rsidRDefault="00B007BA" w:rsidP="00B007BA">
      <w:r>
        <w:t>ARF:</w:t>
      </w:r>
      <w:r>
        <w:tab/>
      </w:r>
      <w:r>
        <w:tab/>
        <w:t>Prozentsatz in Abhängigkeit der Rente (gesellschaftsspezifisch)</w:t>
      </w:r>
    </w:p>
    <w:p w14:paraId="7DB6BF3C" w14:textId="37B3A610" w:rsidR="00B007BA" w:rsidRDefault="00B007BA" w:rsidP="00853F30"/>
    <w:p w14:paraId="395BE816" w14:textId="77777777" w:rsidR="00853F30" w:rsidRDefault="00853F30" w:rsidP="00853F30">
      <w:pPr>
        <w:pStyle w:val="berschrift4"/>
      </w:pPr>
      <w:r>
        <w:t>Empfehlung</w:t>
      </w:r>
    </w:p>
    <w:p w14:paraId="4F69C807" w14:textId="77777777" w:rsidR="00853F30" w:rsidRPr="00B247B6" w:rsidRDefault="00853F30" w:rsidP="00853F30">
      <w:pPr>
        <w:pStyle w:val="berschrift4"/>
      </w:pPr>
      <w:r w:rsidRPr="00B247B6">
        <w:t>Abstimmung mit F1 der Mathematik</w:t>
      </w:r>
    </w:p>
    <w:p w14:paraId="282B8B50" w14:textId="77777777" w:rsidR="00853F30" w:rsidRDefault="00853F30" w:rsidP="00853F30">
      <w:pPr>
        <w:pStyle w:val="berschrift4"/>
      </w:pPr>
      <w:r>
        <w:t>Abstimmung mit Produkttechnik</w:t>
      </w:r>
    </w:p>
    <w:p w14:paraId="73A7CA13" w14:textId="2CFFA28B" w:rsidR="007F1BA5" w:rsidRPr="007F1BA5" w:rsidRDefault="00853F30" w:rsidP="007F1BA5">
      <w:pPr>
        <w:pStyle w:val="berschrift4"/>
      </w:pPr>
      <w:r>
        <w:t>Entscheidung</w:t>
      </w:r>
      <w:r w:rsidR="007F1BA5">
        <w:t xml:space="preserve"> (im Projektteam)</w:t>
      </w:r>
    </w:p>
    <w:p w14:paraId="03FCBC4E" w14:textId="77777777" w:rsidR="00853F30" w:rsidRPr="00D4268C" w:rsidRDefault="00853F30" w:rsidP="00853F30">
      <w:pPr>
        <w:pStyle w:val="berschrift4"/>
      </w:pPr>
      <w:r>
        <w:t>Folgearbeiten</w:t>
      </w:r>
    </w:p>
    <w:p w14:paraId="071A83A6" w14:textId="77777777" w:rsidR="00DF04B9" w:rsidRPr="00D53A31" w:rsidRDefault="00DF04B9" w:rsidP="00DF04B9"/>
    <w:p w14:paraId="1F39381F" w14:textId="77777777" w:rsidR="00DF04B9" w:rsidRDefault="00DF04B9" w:rsidP="00DF04B9">
      <w:pPr>
        <w:rPr>
          <w:rFonts w:cs="Arial"/>
          <w:b/>
          <w:bCs/>
          <w:i/>
          <w:iCs/>
          <w:sz w:val="28"/>
          <w:szCs w:val="28"/>
        </w:rPr>
      </w:pPr>
      <w:r>
        <w:br w:type="page"/>
      </w:r>
    </w:p>
    <w:p w14:paraId="712AB54E" w14:textId="77777777" w:rsidR="00DF04B9" w:rsidRDefault="00DF04B9" w:rsidP="00DF04B9">
      <w:pPr>
        <w:pStyle w:val="berschrift3"/>
      </w:pPr>
      <w:bookmarkStart w:id="67" w:name="_Toc449708293"/>
      <w:r>
        <w:lastRenderedPageBreak/>
        <w:t>Mindestkosten</w:t>
      </w:r>
      <w:bookmarkEnd w:id="67"/>
    </w:p>
    <w:p w14:paraId="228C496C" w14:textId="77777777" w:rsidR="00C7074B" w:rsidRDefault="00C7074B" w:rsidP="00C7074B">
      <w:pPr>
        <w:pStyle w:val="berschrift4"/>
      </w:pPr>
      <w:r>
        <w:t>A</w:t>
      </w:r>
      <w:r w:rsidRPr="00177E07">
        <w:t>ktueller</w:t>
      </w:r>
      <w:r>
        <w:t xml:space="preserve"> Stand</w:t>
      </w:r>
    </w:p>
    <w:p w14:paraId="1763D4A1" w14:textId="77777777" w:rsidR="00C7074B" w:rsidRDefault="00C7074B" w:rsidP="00C7074B">
      <w:pPr>
        <w:rPr>
          <w:b/>
        </w:rPr>
      </w:pPr>
    </w:p>
    <w:p w14:paraId="6BE0ECF1" w14:textId="77777777" w:rsidR="00C7074B" w:rsidRPr="00E6336F" w:rsidRDefault="00C7074B" w:rsidP="00C7074B">
      <w:r w:rsidRPr="00E6336F">
        <w:t>Alle:</w:t>
      </w:r>
    </w:p>
    <w:p w14:paraId="2EEECC31" w14:textId="77777777" w:rsidR="00C7074B" w:rsidRPr="00E6336F" w:rsidRDefault="00C7074B" w:rsidP="00C7074B">
      <w:r w:rsidRPr="00E6336F">
        <w:t>Aktuell keine Mindestkosten.</w:t>
      </w:r>
    </w:p>
    <w:p w14:paraId="1A1C4A32" w14:textId="481A619E" w:rsidR="00C7074B" w:rsidRPr="00C7074B" w:rsidRDefault="00C7074B" w:rsidP="00EB1A22">
      <w:pPr>
        <w:pStyle w:val="berschrift4"/>
      </w:pPr>
      <w:r>
        <w:t>Empfehlung</w:t>
      </w:r>
    </w:p>
    <w:p w14:paraId="006F14D3" w14:textId="77777777" w:rsidR="00C7074B" w:rsidRPr="00B247B6" w:rsidRDefault="00C7074B" w:rsidP="00C7074B">
      <w:pPr>
        <w:pStyle w:val="berschrift4"/>
      </w:pPr>
      <w:r w:rsidRPr="00B247B6">
        <w:t>Abstimmung mit F1 der Mathematik</w:t>
      </w:r>
    </w:p>
    <w:p w14:paraId="407E8485" w14:textId="77777777" w:rsidR="00C7074B" w:rsidRDefault="00C7074B" w:rsidP="00C7074B">
      <w:pPr>
        <w:pStyle w:val="berschrift4"/>
      </w:pPr>
      <w:r>
        <w:t>Abstimmung mit Produkttechnik</w:t>
      </w:r>
    </w:p>
    <w:p w14:paraId="50AEC00D" w14:textId="77777777" w:rsidR="00C7074B" w:rsidRDefault="00C7074B" w:rsidP="00C7074B">
      <w:pPr>
        <w:pStyle w:val="berschrift4"/>
      </w:pPr>
      <w:r>
        <w:t>Entscheidung</w:t>
      </w:r>
    </w:p>
    <w:p w14:paraId="5B0AA0F1" w14:textId="77777777" w:rsidR="00C7074B" w:rsidRPr="00D4268C" w:rsidRDefault="00C7074B" w:rsidP="00C7074B">
      <w:pPr>
        <w:pStyle w:val="berschrift4"/>
      </w:pPr>
      <w:r>
        <w:t>Folgearbeiten</w:t>
      </w:r>
    </w:p>
    <w:p w14:paraId="50CA027F" w14:textId="77777777" w:rsidR="00DF04B9" w:rsidRDefault="00DF04B9" w:rsidP="00DF04B9">
      <w:pPr>
        <w:rPr>
          <w:rFonts w:cs="Arial"/>
          <w:b/>
          <w:bCs/>
          <w:i/>
          <w:iCs/>
          <w:sz w:val="28"/>
          <w:szCs w:val="28"/>
        </w:rPr>
      </w:pPr>
      <w:r>
        <w:br w:type="page"/>
      </w:r>
    </w:p>
    <w:p w14:paraId="70CE99BA" w14:textId="77777777" w:rsidR="00DF04B9" w:rsidRDefault="00DF04B9" w:rsidP="00DF04B9">
      <w:pPr>
        <w:pStyle w:val="berschrift3"/>
      </w:pPr>
      <w:bookmarkStart w:id="68" w:name="_Toc449708294"/>
      <w:r>
        <w:lastRenderedPageBreak/>
        <w:t>Kostenüberschüsse</w:t>
      </w:r>
      <w:bookmarkEnd w:id="68"/>
    </w:p>
    <w:p w14:paraId="3F4E4999" w14:textId="77777777" w:rsidR="00C7074B" w:rsidRDefault="00C7074B" w:rsidP="00C7074B">
      <w:pPr>
        <w:pStyle w:val="berschrift4"/>
      </w:pPr>
      <w:r>
        <w:t>A</w:t>
      </w:r>
      <w:r w:rsidRPr="00177E07">
        <w:t>ktueller</w:t>
      </w:r>
      <w:r>
        <w:t xml:space="preserve"> Stand</w:t>
      </w:r>
    </w:p>
    <w:p w14:paraId="1DB95C52" w14:textId="77777777" w:rsidR="00C7074B" w:rsidRDefault="00C7074B" w:rsidP="00C7074B">
      <w:r>
        <w:t>NL:</w:t>
      </w:r>
    </w:p>
    <w:p w14:paraId="6B1766A4" w14:textId="77777777" w:rsidR="00C7074B" w:rsidRPr="00E6336F" w:rsidRDefault="00C7074B" w:rsidP="00C7074B">
      <w:r>
        <w:t>Kostenüberschüsse auf die Beta_Kosten (bereits oben erwähnt). Bezugsgröße ist das vo</w:t>
      </w:r>
      <w:r>
        <w:t>r</w:t>
      </w:r>
      <w:r>
        <w:t>handene Deckungskapital und sie werden monatlich erhoben. Zurzeit aber mit 0 deklariert.</w:t>
      </w:r>
    </w:p>
    <w:p w14:paraId="7BC98BE6" w14:textId="77777777" w:rsidR="00C7074B" w:rsidRDefault="00C7074B" w:rsidP="00C7074B">
      <w:pPr>
        <w:rPr>
          <w:b/>
        </w:rPr>
      </w:pPr>
    </w:p>
    <w:p w14:paraId="7E08ED2A" w14:textId="77777777" w:rsidR="00C7074B" w:rsidRPr="00E6336F" w:rsidRDefault="00C7074B" w:rsidP="00C7074B">
      <w:r w:rsidRPr="00E6336F">
        <w:t>Andere:</w:t>
      </w:r>
    </w:p>
    <w:p w14:paraId="377F52C7" w14:textId="77777777" w:rsidR="00C7074B" w:rsidRPr="00E6336F" w:rsidRDefault="00C7074B" w:rsidP="00C7074B">
      <w:r w:rsidRPr="00E6336F">
        <w:t>Keine Kostenüberschüsse</w:t>
      </w:r>
      <w:r>
        <w:t>.</w:t>
      </w:r>
    </w:p>
    <w:p w14:paraId="3C50B536" w14:textId="77777777" w:rsidR="00C7074B" w:rsidRDefault="00C7074B" w:rsidP="00C7074B">
      <w:pPr>
        <w:pStyle w:val="berschrift4"/>
      </w:pPr>
      <w:r>
        <w:t>Empfehlung</w:t>
      </w:r>
    </w:p>
    <w:p w14:paraId="0A64F9D5" w14:textId="77777777" w:rsidR="00C7074B" w:rsidRDefault="00C7074B" w:rsidP="00C7074B">
      <w:pPr>
        <w:pStyle w:val="berschrift4"/>
      </w:pPr>
      <w:r w:rsidRPr="00B247B6">
        <w:t>Abstimmung mit F1 der Mathematik</w:t>
      </w:r>
    </w:p>
    <w:p w14:paraId="5ED122FD" w14:textId="77777777" w:rsidR="00C7074B" w:rsidRDefault="00C7074B" w:rsidP="00C7074B">
      <w:pPr>
        <w:pStyle w:val="berschrift4"/>
      </w:pPr>
      <w:r>
        <w:t>Abstimmung mit Produkttechnik</w:t>
      </w:r>
    </w:p>
    <w:p w14:paraId="1838301C" w14:textId="77777777" w:rsidR="00C7074B" w:rsidRDefault="00C7074B" w:rsidP="00C7074B">
      <w:pPr>
        <w:pStyle w:val="berschrift4"/>
      </w:pPr>
      <w:r>
        <w:t>Entscheidung</w:t>
      </w:r>
    </w:p>
    <w:p w14:paraId="3E9A60BD" w14:textId="77777777" w:rsidR="00C7074B" w:rsidRDefault="00C7074B" w:rsidP="00C7074B">
      <w:pPr>
        <w:pStyle w:val="berschrift4"/>
      </w:pPr>
      <w:r>
        <w:t>Folgearbeiten</w:t>
      </w:r>
    </w:p>
    <w:p w14:paraId="66115984" w14:textId="77777777" w:rsidR="00B007BA" w:rsidRDefault="00B007BA" w:rsidP="00B007BA"/>
    <w:p w14:paraId="2383C841" w14:textId="68FAB305" w:rsidR="001068E5" w:rsidRDefault="001068E5" w:rsidP="001068E5">
      <w:pPr>
        <w:pStyle w:val="berschrift3"/>
      </w:pPr>
      <w:r>
        <w:t>Ausgabeaufschläge</w:t>
      </w:r>
    </w:p>
    <w:p w14:paraId="320A3687" w14:textId="062919BD" w:rsidR="00B007BA" w:rsidRDefault="00B007BA" w:rsidP="001068E5"/>
    <w:p w14:paraId="643BBBE0" w14:textId="5293C63F" w:rsidR="001068E5" w:rsidRPr="001068E5" w:rsidRDefault="00B007BA" w:rsidP="00B007BA">
      <w:pPr>
        <w:rPr>
          <w:b/>
          <w:sz w:val="24"/>
        </w:rPr>
      </w:pPr>
      <w:r w:rsidRPr="001068E5">
        <w:rPr>
          <w:b/>
          <w:sz w:val="24"/>
        </w:rPr>
        <w:t>Aktueller Stand</w:t>
      </w:r>
    </w:p>
    <w:p w14:paraId="62A37E67" w14:textId="0A29489D" w:rsidR="001068E5" w:rsidRDefault="001068E5" w:rsidP="00B007BA">
      <w:r>
        <w:t>Keine Ausgabeaufschläge</w:t>
      </w:r>
    </w:p>
    <w:p w14:paraId="2D45A54C" w14:textId="77777777" w:rsidR="001068E5" w:rsidRDefault="001068E5" w:rsidP="001068E5">
      <w:pPr>
        <w:pStyle w:val="berschrift4"/>
      </w:pPr>
      <w:r>
        <w:t>Empfehlung</w:t>
      </w:r>
    </w:p>
    <w:p w14:paraId="63E32036" w14:textId="77777777" w:rsidR="001068E5" w:rsidRDefault="001068E5" w:rsidP="001068E5">
      <w:pPr>
        <w:pStyle w:val="berschrift4"/>
      </w:pPr>
      <w:r w:rsidRPr="00B247B6">
        <w:t>Abstimmung mit F1 der Mathematik</w:t>
      </w:r>
    </w:p>
    <w:p w14:paraId="0B0954F2" w14:textId="77777777" w:rsidR="001068E5" w:rsidRDefault="001068E5" w:rsidP="001068E5">
      <w:pPr>
        <w:pStyle w:val="berschrift4"/>
      </w:pPr>
      <w:r>
        <w:t>Abstimmung mit Produkttechnik</w:t>
      </w:r>
    </w:p>
    <w:p w14:paraId="000C7553" w14:textId="77777777" w:rsidR="001068E5" w:rsidRDefault="001068E5" w:rsidP="001068E5">
      <w:pPr>
        <w:pStyle w:val="berschrift4"/>
      </w:pPr>
      <w:r>
        <w:t>Entscheidung</w:t>
      </w:r>
    </w:p>
    <w:p w14:paraId="78FDA779" w14:textId="77777777" w:rsidR="001068E5" w:rsidRDefault="001068E5" w:rsidP="001068E5">
      <w:pPr>
        <w:pStyle w:val="berschrift4"/>
      </w:pPr>
      <w:r>
        <w:t>Folgearbeiten</w:t>
      </w:r>
    </w:p>
    <w:p w14:paraId="75648B6C" w14:textId="77777777" w:rsidR="001068E5" w:rsidRPr="00B007BA" w:rsidRDefault="001068E5" w:rsidP="00B007BA"/>
    <w:p w14:paraId="1F9F95A0" w14:textId="77777777" w:rsidR="00DF04B9" w:rsidRDefault="00DF04B9" w:rsidP="00DF04B9">
      <w:pPr>
        <w:rPr>
          <w:rFonts w:cs="Arial"/>
          <w:b/>
          <w:bCs/>
          <w:i/>
          <w:iCs/>
          <w:sz w:val="28"/>
          <w:szCs w:val="28"/>
        </w:rPr>
      </w:pPr>
      <w:r>
        <w:br w:type="page"/>
      </w:r>
    </w:p>
    <w:p w14:paraId="483BE5FA" w14:textId="77777777" w:rsidR="00DF04B9" w:rsidRDefault="00DF04B9" w:rsidP="00DF04B9">
      <w:pPr>
        <w:pStyle w:val="berschrift2"/>
      </w:pPr>
      <w:bookmarkStart w:id="69" w:name="_Toc449708295"/>
      <w:r>
        <w:lastRenderedPageBreak/>
        <w:t>Weitere Rechnungsgrundlagen</w:t>
      </w:r>
      <w:bookmarkEnd w:id="69"/>
    </w:p>
    <w:p w14:paraId="3CF29345" w14:textId="77777777" w:rsidR="00DF04B9" w:rsidRDefault="00DF04B9" w:rsidP="00DF04B9">
      <w:pPr>
        <w:pStyle w:val="berschrift4"/>
      </w:pPr>
      <w:r>
        <w:t>A</w:t>
      </w:r>
      <w:r w:rsidRPr="00177E07">
        <w:t>ktueller</w:t>
      </w:r>
      <w:r>
        <w:t xml:space="preserve"> Stand</w:t>
      </w:r>
    </w:p>
    <w:p w14:paraId="2B54DBF2" w14:textId="71869227" w:rsidR="00C7074B" w:rsidRPr="00C7074B" w:rsidRDefault="00C7074B" w:rsidP="00DF04B9">
      <w:pPr>
        <w:rPr>
          <w:u w:val="single"/>
        </w:rPr>
      </w:pPr>
      <w:r w:rsidRPr="00C7074B">
        <w:rPr>
          <w:u w:val="single"/>
        </w:rPr>
        <w:t>Versicherungstechnisches Alter:</w:t>
      </w:r>
    </w:p>
    <w:p w14:paraId="410883AD" w14:textId="77777777" w:rsidR="00DF04B9" w:rsidRDefault="00DF04B9" w:rsidP="00DF04B9">
      <w:r>
        <w:t>Bereits bei Risiko harmonisiert.</w:t>
      </w:r>
    </w:p>
    <w:p w14:paraId="7EB053DE" w14:textId="77777777" w:rsidR="00DF04B9" w:rsidRPr="00643B72" w:rsidRDefault="00DF04B9" w:rsidP="009E681E">
      <w:pPr>
        <w:pStyle w:val="Listenabsatz"/>
        <w:numPr>
          <w:ilvl w:val="0"/>
          <w:numId w:val="15"/>
        </w:numPr>
      </w:pPr>
      <w:r>
        <w:t>Alle Gesellschaften verwenden die Kalenderjahresmethode</w:t>
      </w:r>
    </w:p>
    <w:p w14:paraId="4D8E6B8D" w14:textId="77777777" w:rsidR="00DF04B9" w:rsidRDefault="00DF04B9" w:rsidP="00DF04B9">
      <w:pPr>
        <w:pStyle w:val="berschrift4"/>
      </w:pPr>
      <w:r>
        <w:t>Empfehlung</w:t>
      </w:r>
    </w:p>
    <w:p w14:paraId="2376D64D" w14:textId="21080B43" w:rsidR="00C7074B" w:rsidRPr="00C7074B" w:rsidRDefault="00C7074B" w:rsidP="00C7074B">
      <w:r>
        <w:t>Entfällt.</w:t>
      </w:r>
    </w:p>
    <w:p w14:paraId="6BC0DC75" w14:textId="77777777" w:rsidR="00DF04B9" w:rsidRDefault="00DF04B9" w:rsidP="00DF04B9">
      <w:pPr>
        <w:pStyle w:val="berschrift4"/>
      </w:pPr>
      <w:r w:rsidRPr="00087E31">
        <w:t xml:space="preserve">Abstimmung mit F1 der Mathematik </w:t>
      </w:r>
    </w:p>
    <w:p w14:paraId="1BFACFF1" w14:textId="77777777" w:rsidR="00DF04B9" w:rsidRDefault="00DF04B9" w:rsidP="00DF04B9">
      <w:pPr>
        <w:pStyle w:val="berschrift4"/>
      </w:pPr>
      <w:r w:rsidRPr="00365776">
        <w:t>Abstimmung mit Produkttechnik</w:t>
      </w:r>
    </w:p>
    <w:p w14:paraId="00080468" w14:textId="77777777" w:rsidR="00DF04B9" w:rsidRDefault="00DF04B9" w:rsidP="00DF04B9">
      <w:pPr>
        <w:pStyle w:val="berschrift4"/>
      </w:pPr>
      <w:r>
        <w:t>Entscheidung</w:t>
      </w:r>
    </w:p>
    <w:p w14:paraId="4E9DB191" w14:textId="77777777" w:rsidR="00DF04B9" w:rsidRDefault="00DF04B9" w:rsidP="00DF04B9">
      <w:pPr>
        <w:pStyle w:val="berschrift4"/>
      </w:pPr>
      <w:r>
        <w:t>Folgearbeiten</w:t>
      </w:r>
    </w:p>
    <w:p w14:paraId="56D29946" w14:textId="115C40C8" w:rsidR="00CB79B5" w:rsidRPr="004C7A7F" w:rsidRDefault="00DF04B9" w:rsidP="00DF04B9">
      <w:pPr>
        <w:pStyle w:val="berschrift3"/>
        <w:numPr>
          <w:ilvl w:val="0"/>
          <w:numId w:val="0"/>
        </w:numPr>
      </w:pPr>
      <w:r w:rsidRPr="00FC6359">
        <w:br w:type="page"/>
      </w:r>
    </w:p>
    <w:p w14:paraId="56D29A2E" w14:textId="02F08D68" w:rsidR="00F675E6" w:rsidRPr="00FC6359" w:rsidRDefault="0056498D" w:rsidP="00F675E6">
      <w:pPr>
        <w:pStyle w:val="berschrift1"/>
      </w:pPr>
      <w:bookmarkStart w:id="70" w:name="_Toc449708296"/>
      <w:r>
        <w:lastRenderedPageBreak/>
        <w:t>Beitrags- und Leistungsberechnung</w:t>
      </w:r>
      <w:bookmarkEnd w:id="70"/>
      <w:r w:rsidR="00D15333">
        <w:t xml:space="preserve"> </w:t>
      </w:r>
    </w:p>
    <w:p w14:paraId="616D8EFE" w14:textId="169CD2E0" w:rsidR="00D15333" w:rsidRPr="00D15333" w:rsidRDefault="00E03477" w:rsidP="00D15333">
      <w:pPr>
        <w:pStyle w:val="berschrift2"/>
      </w:pPr>
      <w:bookmarkStart w:id="71" w:name="_Toc449708297"/>
      <w:r>
        <w:t>Sparbeitra</w:t>
      </w:r>
      <w:bookmarkEnd w:id="71"/>
      <w:r w:rsidR="00D15333">
        <w:t>g</w:t>
      </w:r>
    </w:p>
    <w:p w14:paraId="102949EB" w14:textId="77777777" w:rsidR="00C7074B" w:rsidRDefault="00C7074B" w:rsidP="00C7074B">
      <w:pPr>
        <w:pStyle w:val="berschrift4"/>
      </w:pPr>
      <w:r>
        <w:t>A</w:t>
      </w:r>
      <w:r w:rsidRPr="00177E07">
        <w:t>ktueller</w:t>
      </w:r>
      <w:r>
        <w:t xml:space="preserve"> Stand</w:t>
      </w:r>
    </w:p>
    <w:p w14:paraId="2D7A7342" w14:textId="384F1CB7" w:rsidR="0052736C" w:rsidRDefault="0052736C" w:rsidP="0052736C">
      <w:pPr>
        <w:rPr>
          <w:b/>
        </w:rPr>
      </w:pPr>
      <w:commentRangeStart w:id="72"/>
      <w:r w:rsidRPr="007417E7">
        <w:rPr>
          <w:b/>
        </w:rPr>
        <w:t>Laufende Beiträge</w:t>
      </w:r>
      <w:commentRangeEnd w:id="72"/>
      <w:r w:rsidR="00CE6F46">
        <w:rPr>
          <w:rStyle w:val="Kommentarzeichen"/>
        </w:rPr>
        <w:commentReference w:id="72"/>
      </w:r>
    </w:p>
    <w:p w14:paraId="0C675975" w14:textId="7DECC44C" w:rsidR="001920BB" w:rsidRPr="00A22A39" w:rsidRDefault="001920BB" w:rsidP="0052736C">
      <w:pPr>
        <w:rPr>
          <w:b/>
          <w:u w:val="single"/>
        </w:rPr>
      </w:pPr>
      <w:r w:rsidRPr="00A22A39">
        <w:rPr>
          <w:b/>
          <w:u w:val="single"/>
        </w:rPr>
        <w:t>ARK</w:t>
      </w:r>
      <w:r w:rsidR="002B2C59">
        <w:rPr>
          <w:b/>
          <w:u w:val="single"/>
        </w:rPr>
        <w:t>/ARF</w:t>
      </w:r>
      <w:r w:rsidRPr="00A22A39">
        <w:rPr>
          <w:b/>
          <w:u w:val="single"/>
        </w:rPr>
        <w:t xml:space="preserve">: </w:t>
      </w:r>
    </w:p>
    <w:p w14:paraId="3B868F0E" w14:textId="77777777" w:rsidR="001920BB" w:rsidRDefault="001920BB" w:rsidP="001920BB">
      <w:pPr>
        <w:tabs>
          <w:tab w:val="left" w:pos="851"/>
        </w:tabs>
        <w:ind w:right="-2"/>
      </w:pPr>
      <w:r w:rsidRPr="00C75BDE">
        <w:t>D</w:t>
      </w:r>
      <w:r>
        <w:t>er</w:t>
      </w:r>
      <w:r w:rsidRPr="00C75BDE">
        <w:t xml:space="preserve"> zu Beginn des </w:t>
      </w:r>
      <m:oMath>
        <m:r>
          <w:rPr>
            <w:rFonts w:ascii="Cambria Math" w:hAnsi="Cambria Math"/>
          </w:rPr>
          <m:t>(12m+k+1)</m:t>
        </m:r>
      </m:oMath>
      <w:r w:rsidRPr="00C75BDE">
        <w:t>-te</w:t>
      </w:r>
      <w:r>
        <w:t xml:space="preserve">n </w:t>
      </w:r>
      <w:r w:rsidRPr="00C75BDE">
        <w:t xml:space="preserve">Monats investierte </w:t>
      </w:r>
      <w:r>
        <w:t>Beitrag</w:t>
      </w:r>
      <w:r w:rsidRPr="00C75BDE">
        <w:t xml:space="preserve"> </w:t>
      </w:r>
      <m:oMath>
        <m:r>
          <w:rPr>
            <w:rFonts w:ascii="Cambria Math" w:hAnsi="Cambria Math"/>
          </w:rPr>
          <m:t>I</m:t>
        </m:r>
        <m:sSubSup>
          <m:sSubSupPr>
            <m:ctrlPr>
              <w:rPr>
                <w:rFonts w:ascii="Cambria Math" w:hAnsi="Cambria Math"/>
                <w:i/>
              </w:rPr>
            </m:ctrlPr>
          </m:sSubSupPr>
          <m:e>
            <m:r>
              <w:rPr>
                <w:rFonts w:ascii="Cambria Math" w:hAnsi="Cambria Math"/>
              </w:rPr>
              <m:t>B</m:t>
            </m:r>
          </m:e>
          <m:sub>
            <m:r>
              <w:rPr>
                <w:rFonts w:ascii="Cambria Math" w:hAnsi="Cambria Math"/>
              </w:rPr>
              <m:t>m,k</m:t>
            </m:r>
          </m:sub>
          <m:sup>
            <m:r>
              <w:rPr>
                <w:rFonts w:ascii="Cambria Math" w:hAnsi="Cambria Math"/>
              </w:rPr>
              <m:t>i</m:t>
            </m:r>
          </m:sup>
        </m:sSubSup>
        <m:r>
          <w:rPr>
            <w:rFonts w:ascii="Cambria Math" w:hAnsi="Cambria Math"/>
          </w:rPr>
          <m:t xml:space="preserve"> </m:t>
        </m:r>
      </m:oMath>
      <w:r w:rsidRPr="00C75BDE">
        <w:t>eines Investitionsba</w:t>
      </w:r>
      <w:r w:rsidRPr="00C75BDE">
        <w:t>u</w:t>
      </w:r>
      <w:r>
        <w:t>steins</w:t>
      </w:r>
      <w:r w:rsidRPr="00C75BDE">
        <w:t xml:space="preserve"> </w:t>
      </w:r>
      <m:oMath>
        <m:r>
          <w:rPr>
            <w:rFonts w:ascii="Cambria Math" w:hAnsi="Cambria Math"/>
          </w:rPr>
          <m:t>i</m:t>
        </m:r>
      </m:oMath>
      <w:r w:rsidRPr="00C75BDE">
        <w:t xml:space="preserve"> ergibt sich aus de</w:t>
      </w:r>
      <w:r>
        <w:t>m</w:t>
      </w:r>
      <w:r w:rsidRPr="00C75BDE">
        <w:t xml:space="preserve"> Tarif</w:t>
      </w:r>
      <w:r>
        <w:t>beitrag</w:t>
      </w:r>
      <w:r w:rsidRPr="00C75BDE">
        <w:t xml:space="preserve"> </w:t>
      </w:r>
      <m:oMath>
        <m:r>
          <w:rPr>
            <w:rFonts w:ascii="Cambria Math" w:hAnsi="Cambria Math"/>
          </w:rPr>
          <m:t>T</m:t>
        </m:r>
        <m:sSubSup>
          <m:sSubSupPr>
            <m:ctrlPr>
              <w:rPr>
                <w:rFonts w:ascii="Cambria Math" w:hAnsi="Cambria Math"/>
                <w:i/>
              </w:rPr>
            </m:ctrlPr>
          </m:sSubSupPr>
          <m:e>
            <m:r>
              <w:rPr>
                <w:rFonts w:ascii="Cambria Math" w:hAnsi="Cambria Math"/>
              </w:rPr>
              <m:t>B</m:t>
            </m:r>
          </m:e>
          <m:sub>
            <m:r>
              <w:rPr>
                <w:rFonts w:ascii="Cambria Math" w:hAnsi="Cambria Math"/>
              </w:rPr>
              <m:t>m,k</m:t>
            </m:r>
          </m:sub>
          <m:sup>
            <m:r>
              <w:rPr>
                <w:rFonts w:ascii="Cambria Math" w:hAnsi="Cambria Math"/>
              </w:rPr>
              <m:t>i</m:t>
            </m:r>
          </m:sup>
        </m:sSubSup>
        <m:r>
          <w:rPr>
            <w:rFonts w:ascii="Cambria Math" w:hAnsi="Cambria Math"/>
          </w:rPr>
          <m:t xml:space="preserve"> </m:t>
        </m:r>
      </m:oMath>
      <w:r w:rsidRPr="00C75BDE">
        <w:t xml:space="preserve">mit den folgenden </w:t>
      </w:r>
      <w:r>
        <w:t>Formeln:</w:t>
      </w:r>
    </w:p>
    <w:p w14:paraId="6E337637" w14:textId="77777777" w:rsidR="001920BB" w:rsidRDefault="001920BB" w:rsidP="001920BB">
      <w:pPr>
        <w:tabs>
          <w:tab w:val="left" w:pos="851"/>
        </w:tabs>
        <w:ind w:right="-2"/>
      </w:pPr>
    </w:p>
    <w:p w14:paraId="366D5D84" w14:textId="5CCA1A8E" w:rsidR="001920BB" w:rsidRPr="001920BB" w:rsidRDefault="001920BB" w:rsidP="001920BB">
      <w:pPr>
        <w:tabs>
          <w:tab w:val="left" w:pos="851"/>
        </w:tabs>
        <w:ind w:right="-2"/>
      </w:pPr>
      <m:oMath>
        <m:r>
          <w:rPr>
            <w:rFonts w:ascii="Cambria Math" w:hAnsi="Cambria Math"/>
            <w:szCs w:val="22"/>
          </w:rPr>
          <m:t>I</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oMath>
      <w:r>
        <w:rPr>
          <w:szCs w:val="22"/>
        </w:rPr>
        <w:t xml:space="preserve"> = </w:t>
      </w:r>
      <m:oMath>
        <m:d>
          <m:dPr>
            <m:ctrlPr>
              <w:rPr>
                <w:rFonts w:ascii="Cambria Math" w:hAnsi="Cambria Math"/>
                <w:i/>
                <w:szCs w:val="22"/>
              </w:rPr>
            </m:ctrlPr>
          </m:dPr>
          <m:e>
            <m:r>
              <w:rPr>
                <w:rFonts w:ascii="Cambria Math" w:hAnsi="Cambria Math"/>
                <w:szCs w:val="22"/>
              </w:rPr>
              <m:t>1-</m:t>
            </m:r>
            <m:sSub>
              <m:sSubPr>
                <m:ctrlPr>
                  <w:rPr>
                    <w:rFonts w:ascii="Cambria Math" w:hAnsi="Cambria Math"/>
                    <w:i/>
                    <w:szCs w:val="22"/>
                  </w:rPr>
                </m:ctrlPr>
              </m:sSubPr>
              <m:e>
                <m:r>
                  <w:rPr>
                    <w:rFonts w:ascii="Cambria Math" w:hAnsi="Cambria Math"/>
                    <w:szCs w:val="22"/>
                  </w:rPr>
                  <m:t>β</m:t>
                </m:r>
              </m:e>
              <m:sub>
                <m:r>
                  <w:rPr>
                    <w:rFonts w:ascii="Cambria Math" w:hAnsi="Cambria Math"/>
                    <w:szCs w:val="22"/>
                  </w:rPr>
                  <m:t>i</m:t>
                </m:r>
              </m:sub>
            </m:sSub>
          </m:e>
        </m:d>
        <m:r>
          <w:rPr>
            <w:rFonts w:ascii="Cambria Math" w:hAnsi="Cambria Math"/>
            <w:szCs w:val="22"/>
          </w:rPr>
          <m:t> ⋅T</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r>
          <w:rPr>
            <w:rFonts w:ascii="Cambria Math" w:hAnsi="Cambria Math"/>
            <w:szCs w:val="22"/>
          </w:rPr>
          <m:t>-</m:t>
        </m:r>
        <m:sSub>
          <m:sSubPr>
            <m:ctrlPr>
              <w:rPr>
                <w:rFonts w:ascii="Cambria Math" w:hAnsi="Cambria Math"/>
                <w:i/>
                <w:szCs w:val="22"/>
              </w:rPr>
            </m:ctrlPr>
          </m:sSubPr>
          <m:e>
            <m:r>
              <w:rPr>
                <w:rFonts w:ascii="Cambria Math" w:hAnsi="Cambria Math"/>
                <w:szCs w:val="22"/>
              </w:rPr>
              <m:t>δ</m:t>
            </m:r>
          </m:e>
          <m:sub>
            <m:r>
              <w:rPr>
                <w:rFonts w:ascii="Cambria Math" w:hAnsi="Cambria Math"/>
                <w:szCs w:val="22"/>
              </w:rPr>
              <m:t>i1</m:t>
            </m:r>
          </m:sub>
        </m:sSub>
        <m:r>
          <w:rPr>
            <w:rFonts w:ascii="Cambria Math" w:hAnsi="Cambria Math"/>
            <w:szCs w:val="22"/>
          </w:rPr>
          <m:t>⋅</m:t>
        </m:r>
        <m:f>
          <m:fPr>
            <m:ctrlPr>
              <w:rPr>
                <w:rFonts w:ascii="Cambria Math" w:hAnsi="Cambria Math"/>
                <w:i/>
                <w:szCs w:val="22"/>
              </w:rPr>
            </m:ctrlPr>
          </m:fPr>
          <m:num>
            <m:r>
              <w:rPr>
                <w:rFonts w:ascii="Cambria Math" w:hAnsi="Cambria Math"/>
                <w:szCs w:val="22"/>
              </w:rPr>
              <m:t>K</m:t>
            </m:r>
          </m:num>
          <m:den>
            <m:r>
              <w:rPr>
                <w:rFonts w:ascii="Cambria Math" w:hAnsi="Cambria Math"/>
                <w:szCs w:val="22"/>
              </w:rPr>
              <m:t>zw</m:t>
            </m:r>
          </m:den>
        </m:f>
        <m:r>
          <w:rPr>
            <w:rFonts w:ascii="Cambria Math" w:hAnsi="Cambria Math"/>
            <w:szCs w:val="22"/>
          </w:rPr>
          <m:t>-A</m:t>
        </m:r>
        <m:sSubSup>
          <m:sSubSupPr>
            <m:ctrlPr>
              <w:rPr>
                <w:rFonts w:ascii="Cambria Math" w:hAnsi="Cambria Math"/>
                <w:i/>
                <w:szCs w:val="22"/>
              </w:rPr>
            </m:ctrlPr>
          </m:sSubSupPr>
          <m:e>
            <m:r>
              <w:rPr>
                <w:rFonts w:ascii="Cambria Math" w:hAnsi="Cambria Math"/>
                <w:szCs w:val="22"/>
              </w:rPr>
              <m:t>K</m:t>
            </m:r>
          </m:e>
          <m:sub>
            <m:r>
              <w:rPr>
                <w:rFonts w:ascii="Cambria Math" w:hAnsi="Cambria Math"/>
                <w:szCs w:val="22"/>
              </w:rPr>
              <m:t>m,k</m:t>
            </m:r>
          </m:sub>
          <m:sup>
            <m:r>
              <w:rPr>
                <w:rFonts w:ascii="Cambria Math" w:hAnsi="Cambria Math"/>
                <w:szCs w:val="22"/>
              </w:rPr>
              <m:t>i</m:t>
            </m:r>
          </m:sup>
        </m:sSubSup>
      </m:oMath>
      <w:r>
        <w:rPr>
          <w:szCs w:val="22"/>
        </w:rPr>
        <w:t xml:space="preserve"> </w:t>
      </w:r>
      <w:r>
        <w:rPr>
          <w:szCs w:val="22"/>
        </w:rPr>
        <w:tab/>
      </w:r>
      <w:r>
        <w:rPr>
          <w:szCs w:val="22"/>
        </w:rPr>
        <w:tab/>
      </w:r>
      <m:oMath>
        <m:m>
          <m:mPr>
            <m:mcs>
              <m:mc>
                <m:mcPr>
                  <m:count m:val="1"/>
                  <m:mcJc m:val="center"/>
                </m:mcPr>
              </m:mc>
            </m:mcs>
            <m:ctrlPr>
              <w:rPr>
                <w:rFonts w:ascii="Cambria Math" w:hAnsi="Cambria Math"/>
                <w:i/>
                <w:szCs w:val="22"/>
              </w:rPr>
            </m:ctrlPr>
          </m:mPr>
          <m:mr>
            <m:e>
              <m:r>
                <m:rPr>
                  <m:nor/>
                </m:rPr>
                <w:rPr>
                  <w:rFonts w:ascii="Cambria Math" w:hAnsi="Cambria Math"/>
                  <w:szCs w:val="22"/>
                </w:rPr>
                <m:t>für alle laufenden Beiträge</m:t>
              </m:r>
            </m:e>
          </m:mr>
          <m:mr>
            <m:e>
              <m:r>
                <m:rPr>
                  <m:nor/>
                </m:rPr>
                <w:rPr>
                  <w:rFonts w:ascii="Cambria Math" w:hAnsi="Cambria Math"/>
                  <w:szCs w:val="22"/>
                </w:rPr>
                <m:t xml:space="preserve"> jeweils für </m:t>
              </m:r>
              <m:r>
                <m:rPr>
                  <m:nor/>
                </m:rPr>
                <w:rPr>
                  <w:rFonts w:ascii="Cambria Math" w:hAnsi="Cambria Math"/>
                  <w:i/>
                  <w:szCs w:val="22"/>
                </w:rPr>
                <m:t>k</m:t>
              </m:r>
              <m:r>
                <m:rPr>
                  <m:nor/>
                </m:rPr>
                <w:rPr>
                  <w:rFonts w:ascii="Cambria Math" w:hAnsi="Cambria Math"/>
                  <w:szCs w:val="22"/>
                </w:rPr>
                <m:t>⋅</m:t>
              </m:r>
              <m:r>
                <m:rPr>
                  <m:nor/>
                </m:rPr>
                <w:rPr>
                  <w:rFonts w:ascii="Cambria Math" w:hAnsi="Cambria Math"/>
                  <w:i/>
                  <w:szCs w:val="22"/>
                </w:rPr>
                <m:t>zw</m:t>
              </m:r>
              <m:r>
                <m:rPr>
                  <m:nor/>
                </m:rPr>
                <w:rPr>
                  <w:rFonts w:ascii="Cambria Math" w:hAnsi="Cambria Math"/>
                  <w:szCs w:val="22"/>
                </w:rPr>
                <m:t xml:space="preserve"> ist durch 12 teilbar</m:t>
              </m:r>
            </m:e>
          </m:mr>
        </m:m>
      </m:oMath>
      <w:r>
        <w:rPr>
          <w:szCs w:val="22"/>
        </w:rPr>
        <w:tab/>
      </w:r>
    </w:p>
    <w:p w14:paraId="48FC6BBB" w14:textId="77777777" w:rsidR="00AA020E" w:rsidRDefault="00AA020E" w:rsidP="00AA020E">
      <w:pPr>
        <w:rPr>
          <w:szCs w:val="22"/>
        </w:rPr>
      </w:pPr>
      <w:r>
        <w:t>(</w:t>
      </w:r>
      <m:oMath>
        <m:sSub>
          <m:sSubPr>
            <m:ctrlPr>
              <w:rPr>
                <w:rFonts w:ascii="Cambria Math" w:hAnsi="Cambria Math"/>
                <w:i/>
                <w:szCs w:val="22"/>
              </w:rPr>
            </m:ctrlPr>
          </m:sSubPr>
          <m:e>
            <m:r>
              <w:rPr>
                <w:rFonts w:ascii="Cambria Math" w:hAnsi="Cambria Math"/>
                <w:szCs w:val="22"/>
              </w:rPr>
              <m:t>δ</m:t>
            </m:r>
          </m:e>
          <m:sub>
            <m:r>
              <w:rPr>
                <w:rFonts w:ascii="Cambria Math" w:hAnsi="Cambria Math"/>
                <w:szCs w:val="22"/>
              </w:rPr>
              <m:t>i1</m:t>
            </m:r>
          </m:sub>
        </m:sSub>
      </m:oMath>
      <w:r>
        <w:rPr>
          <w:szCs w:val="22"/>
        </w:rPr>
        <w:t xml:space="preserve"> Kroneckersymbol)</w:t>
      </w:r>
    </w:p>
    <w:p w14:paraId="680132B6" w14:textId="77777777" w:rsidR="001920BB" w:rsidRDefault="001920BB" w:rsidP="0052736C">
      <w:pPr>
        <w:rPr>
          <w:u w:val="single"/>
        </w:rPr>
      </w:pPr>
    </w:p>
    <w:p w14:paraId="16BDD0FC" w14:textId="415AEFD2" w:rsidR="00AA020E" w:rsidRDefault="00AA020E" w:rsidP="0052736C">
      <w:pPr>
        <w:rPr>
          <w:szCs w:val="22"/>
        </w:rPr>
      </w:pPr>
      <w:r w:rsidRPr="00AA020E">
        <w:t>Sonder</w:t>
      </w:r>
      <w:r>
        <w:t xml:space="preserve">zahlungen: </w:t>
      </w:r>
      <m:oMath>
        <m:r>
          <w:rPr>
            <w:rFonts w:ascii="Cambria Math" w:hAnsi="Cambria Math"/>
            <w:szCs w:val="22"/>
          </w:rPr>
          <m:t>I</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oMath>
      <w:r>
        <w:rPr>
          <w:szCs w:val="22"/>
        </w:rPr>
        <w:t xml:space="preserve"> = </w:t>
      </w:r>
      <m:oMath>
        <m:d>
          <m:dPr>
            <m:ctrlPr>
              <w:rPr>
                <w:rFonts w:ascii="Cambria Math" w:hAnsi="Cambria Math"/>
                <w:i/>
                <w:szCs w:val="22"/>
              </w:rPr>
            </m:ctrlPr>
          </m:dPr>
          <m:e>
            <m:r>
              <w:rPr>
                <w:rFonts w:ascii="Cambria Math" w:hAnsi="Cambria Math"/>
                <w:szCs w:val="22"/>
              </w:rPr>
              <m:t>1-</m:t>
            </m:r>
            <m:sSubSup>
              <m:sSubSupPr>
                <m:ctrlPr>
                  <w:rPr>
                    <w:rFonts w:ascii="Cambria Math" w:hAnsi="Cambria Math"/>
                    <w:i/>
                    <w:szCs w:val="22"/>
                  </w:rPr>
                </m:ctrlPr>
              </m:sSubSupPr>
              <m:e>
                <m:r>
                  <w:rPr>
                    <w:rFonts w:ascii="Cambria Math" w:hAnsi="Cambria Math"/>
                    <w:szCs w:val="22"/>
                  </w:rPr>
                  <m:t>α</m:t>
                </m:r>
              </m:e>
              <m:sub>
                <m:r>
                  <w:rPr>
                    <w:rFonts w:ascii="Cambria Math" w:hAnsi="Cambria Math"/>
                    <w:szCs w:val="22"/>
                  </w:rPr>
                  <m:t>i</m:t>
                </m:r>
              </m:sub>
              <m:sup>
                <m:r>
                  <w:rPr>
                    <w:rFonts w:ascii="Cambria Math" w:hAnsi="Cambria Math"/>
                    <w:szCs w:val="22"/>
                  </w:rPr>
                  <m:t>gesamt</m:t>
                </m:r>
              </m:sup>
            </m:sSubSup>
            <m:r>
              <w:rPr>
                <w:rFonts w:ascii="Cambria Math" w:hAnsi="Cambria Math"/>
                <w:szCs w:val="22"/>
              </w:rPr>
              <m:t>-</m:t>
            </m:r>
            <m:sSub>
              <m:sSubPr>
                <m:ctrlPr>
                  <w:rPr>
                    <w:rFonts w:ascii="Cambria Math" w:hAnsi="Cambria Math"/>
                    <w:i/>
                    <w:szCs w:val="22"/>
                  </w:rPr>
                </m:ctrlPr>
              </m:sSubPr>
              <m:e>
                <m:r>
                  <w:rPr>
                    <w:rFonts w:ascii="Cambria Math" w:hAnsi="Cambria Math"/>
                    <w:szCs w:val="22"/>
                  </w:rPr>
                  <m:t>β</m:t>
                </m:r>
              </m:e>
              <m:sub>
                <m:r>
                  <w:rPr>
                    <w:rFonts w:ascii="Cambria Math" w:hAnsi="Cambria Math"/>
                    <w:szCs w:val="22"/>
                  </w:rPr>
                  <m:t>i</m:t>
                </m:r>
              </m:sub>
            </m:sSub>
          </m:e>
        </m:d>
        <m:r>
          <w:rPr>
            <w:rFonts w:ascii="Cambria Math" w:hAnsi="Cambria Math"/>
            <w:szCs w:val="22"/>
          </w:rPr>
          <m:t> ⋅T</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oMath>
    </w:p>
    <w:p w14:paraId="61E30E3B" w14:textId="77777777" w:rsidR="00AA020E" w:rsidRDefault="00AA020E" w:rsidP="0052736C">
      <w:pPr>
        <w:rPr>
          <w:szCs w:val="22"/>
        </w:rPr>
      </w:pPr>
    </w:p>
    <w:p w14:paraId="7B46DBD3" w14:textId="779B07B8" w:rsidR="00AA020E" w:rsidRPr="00F01B30" w:rsidRDefault="00AA020E" w:rsidP="00AA020E">
      <w:r>
        <w:rPr>
          <w:szCs w:val="22"/>
        </w:rPr>
        <w:t>Tilgungsbetrag:</w:t>
      </w:r>
      <m:oMath>
        <m:sSubSup>
          <m:sSubSupPr>
            <m:ctrlPr>
              <w:rPr>
                <w:rFonts w:ascii="Cambria Math" w:hAnsi="Cambria Math"/>
                <w:i/>
              </w:rPr>
            </m:ctrlPr>
          </m:sSubSupPr>
          <m:e>
            <m:r>
              <w:rPr>
                <w:rFonts w:ascii="Cambria Math" w:hAnsi="Cambria Math"/>
              </w:rPr>
              <m:t xml:space="preserve"> AK</m:t>
            </m:r>
          </m:e>
          <m:sub>
            <m:r>
              <w:rPr>
                <w:rFonts w:ascii="Cambria Math" w:hAnsi="Cambria Math"/>
              </w:rPr>
              <m:t>m,k</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AK</m:t>
            </m:r>
          </m:e>
          <m:sub>
            <m:r>
              <w:rPr>
                <w:rFonts w:ascii="Cambria Math" w:hAnsi="Cambria Math"/>
              </w:rPr>
              <m:t>m,k</m:t>
            </m:r>
          </m:sub>
          <m:sup>
            <m:r>
              <w:rPr>
                <w:rFonts w:ascii="Cambria Math" w:hAnsi="Cambria Math"/>
              </w:rPr>
              <m:t>γ,i</m:t>
            </m:r>
          </m:sup>
        </m:sSubSup>
        <m:r>
          <w:rPr>
            <w:rFonts w:ascii="Cambria Math" w:hAnsi="Cambria Math"/>
          </w:rPr>
          <m:t xml:space="preserve">+ </m:t>
        </m:r>
        <m:sSubSup>
          <m:sSubSupPr>
            <m:ctrlPr>
              <w:rPr>
                <w:rFonts w:ascii="Cambria Math" w:hAnsi="Cambria Math"/>
                <w:i/>
              </w:rPr>
            </m:ctrlPr>
          </m:sSubSupPr>
          <m:e>
            <m:r>
              <w:rPr>
                <w:rFonts w:ascii="Cambria Math" w:hAnsi="Cambria Math"/>
              </w:rPr>
              <m:t>AK</m:t>
            </m:r>
          </m:e>
          <m:sub>
            <m:r>
              <w:rPr>
                <w:rFonts w:ascii="Cambria Math" w:hAnsi="Cambria Math"/>
              </w:rPr>
              <m:t>m,k</m:t>
            </m:r>
          </m:sub>
          <m:sup>
            <m:r>
              <w:rPr>
                <w:rFonts w:ascii="Cambria Math" w:hAnsi="Cambria Math"/>
              </w:rPr>
              <m:t>z,i</m:t>
            </m:r>
          </m:sup>
        </m:sSubSup>
        <m:r>
          <w:rPr>
            <w:rFonts w:ascii="Cambria Math" w:hAnsi="Cambria Math"/>
          </w:rPr>
          <m:t xml:space="preserve"> </m:t>
        </m:r>
      </m:oMath>
    </w:p>
    <w:p w14:paraId="686C320C" w14:textId="77777777" w:rsidR="00AA020E" w:rsidRDefault="00AA020E" w:rsidP="00AA020E"/>
    <w:p w14:paraId="19C8F511" w14:textId="77777777" w:rsidR="00AA020E" w:rsidRDefault="00AA020E" w:rsidP="00AA020E">
      <w:r>
        <w:t>m</w:t>
      </w:r>
      <w:r w:rsidRPr="00C75BDE">
        <w:t>it</w:t>
      </w:r>
    </w:p>
    <w:p w14:paraId="4D6E4692" w14:textId="77777777" w:rsidR="00AA020E" w:rsidRDefault="00AA020E" w:rsidP="00AA020E"/>
    <w:p w14:paraId="1A962E20" w14:textId="77777777" w:rsidR="00AA020E" w:rsidRPr="00F01B30" w:rsidRDefault="007603C3" w:rsidP="00AA020E">
      <w:pPr>
        <w:ind w:left="709" w:firstLine="709"/>
      </w:pPr>
      <m:oMathPara>
        <m:oMathParaPr>
          <m:jc m:val="left"/>
        </m:oMathParaPr>
        <m:oMath>
          <m:sSubSup>
            <m:sSubSupPr>
              <m:ctrlPr>
                <w:rPr>
                  <w:rFonts w:ascii="Cambria Math" w:hAnsi="Cambria Math"/>
                  <w:i/>
                </w:rPr>
              </m:ctrlPr>
            </m:sSubSupPr>
            <m:e>
              <m:r>
                <w:rPr>
                  <w:rFonts w:ascii="Cambria Math" w:hAnsi="Cambria Math"/>
                </w:rPr>
                <m:t>AK</m:t>
              </m:r>
            </m:e>
            <m:sub>
              <m:r>
                <w:rPr>
                  <w:rFonts w:ascii="Cambria Math" w:hAnsi="Cambria Math"/>
                </w:rPr>
                <m:t>m,k</m:t>
              </m:r>
            </m:sub>
            <m:sup>
              <m:r>
                <w:rPr>
                  <w:rFonts w:ascii="Cambria Math" w:hAnsi="Cambria Math"/>
                </w:rPr>
                <m:t>γ,i</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γ</m:t>
                            </m:r>
                          </m:sup>
                        </m:sSub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i</m:t>
                            </m:r>
                          </m:sup>
                        </m:sSup>
                      </m:num>
                      <m:den>
                        <m:sSubSup>
                          <m:sSubSupPr>
                            <m:ctrlPr>
                              <w:rPr>
                                <w:rFonts w:ascii="Cambria Math" w:hAnsi="Cambria Math"/>
                                <w:i/>
                              </w:rPr>
                            </m:ctrlPr>
                          </m:sSubSupPr>
                          <m:e>
                            <m:r>
                              <w:rPr>
                                <w:rFonts w:ascii="Cambria Math" w:hAnsi="Cambria Math"/>
                              </w:rPr>
                              <m:t>a</m:t>
                            </m:r>
                          </m:e>
                          <m:sub>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zw</m:t>
                            </m:r>
                          </m:sup>
                        </m:sSubSup>
                        <m:d>
                          <m:dPr>
                            <m:ctrlPr>
                              <w:rPr>
                                <w:rFonts w:ascii="Cambria Math" w:hAnsi="Cambria Math"/>
                                <w:i/>
                              </w:rPr>
                            </m:ctrlPr>
                          </m:dPr>
                          <m:e>
                            <m:r>
                              <w:rPr>
                                <w:rFonts w:ascii="Cambria Math" w:hAnsi="Cambria Math"/>
                              </w:rPr>
                              <m:t>0,</m:t>
                            </m:r>
                            <m:sPre>
                              <m:sPrePr>
                                <m:ctrlPr>
                                  <w:rPr>
                                    <w:rFonts w:ascii="Cambria Math" w:hAnsi="Cambria Math"/>
                                    <w:i/>
                                  </w:rPr>
                                </m:ctrlPr>
                              </m:sPrePr>
                              <m:sub/>
                              <m:sup>
                                <m:r>
                                  <w:rPr>
                                    <w:rFonts w:ascii="Cambria Math" w:hAnsi="Cambria Math"/>
                                  </w:rPr>
                                  <m:t>A</m:t>
                                </m:r>
                              </m:sup>
                              <m:e>
                                <m:r>
                                  <w:rPr>
                                    <w:rFonts w:ascii="Cambria Math" w:hAnsi="Cambria Math"/>
                                  </w:rPr>
                                  <m:t>i</m:t>
                                </m:r>
                              </m:e>
                            </m:sPre>
                          </m:e>
                        </m:d>
                      </m:den>
                    </m:f>
                  </m:e>
                  <m:e>
                    <m:r>
                      <m:rPr>
                        <m:sty m:val="p"/>
                      </m:rPr>
                      <w:rPr>
                        <w:rFonts w:ascii="Cambria Math" w:hAnsi="Cambria Math"/>
                      </w:rPr>
                      <m:t>falls</m:t>
                    </m:r>
                    <m:r>
                      <w:rPr>
                        <w:rFonts w:ascii="Cambria Math" w:hAnsi="Cambria Math"/>
                      </w:rPr>
                      <m:t xml:space="preserve"> k⋅zw</m:t>
                    </m:r>
                    <m:r>
                      <m:rPr>
                        <m:sty m:val="p"/>
                      </m:rPr>
                      <w:rPr>
                        <w:rFonts w:ascii="Cambria Math" w:hAnsi="Cambria Math"/>
                      </w:rPr>
                      <m:t xml:space="preserve"> durch 12 teilbar ist,</m:t>
                    </m:r>
                  </m:e>
                </m:mr>
                <m:mr>
                  <m:e>
                    <m:r>
                      <w:rPr>
                        <w:rFonts w:ascii="Cambria Math" w:hAnsi="Cambria Math"/>
                      </w:rPr>
                      <m:t>0</m:t>
                    </m:r>
                  </m:e>
                  <m:e>
                    <m:r>
                      <m:rPr>
                        <m:sty m:val="p"/>
                      </m:rPr>
                      <w:rPr>
                        <w:rFonts w:ascii="Cambria Math" w:hAnsi="Cambria Math"/>
                      </w:rPr>
                      <m:t>sonst</m:t>
                    </m:r>
                  </m:e>
                </m:mr>
              </m:m>
            </m:e>
          </m:d>
        </m:oMath>
      </m:oMathPara>
    </w:p>
    <w:p w14:paraId="0E74485C" w14:textId="77777777" w:rsidR="00AA020E" w:rsidRDefault="00AA020E" w:rsidP="00AA020E"/>
    <w:p w14:paraId="1E08B6E2" w14:textId="77777777" w:rsidR="00AA020E" w:rsidRDefault="00AA020E" w:rsidP="00AA020E">
      <w:pPr>
        <w:rPr>
          <w:position w:val="-32"/>
        </w:rPr>
      </w:pPr>
      <w:r w:rsidRPr="005907C7">
        <w:rPr>
          <w:position w:val="-32"/>
        </w:rPr>
        <w:t>und</w:t>
      </w:r>
    </w:p>
    <w:p w14:paraId="4F5CBE30" w14:textId="77777777" w:rsidR="00AA020E" w:rsidRDefault="00AA020E" w:rsidP="00AA020E">
      <w:pPr>
        <w:rPr>
          <w:position w:val="-32"/>
        </w:rPr>
      </w:pPr>
    </w:p>
    <w:p w14:paraId="33F91938" w14:textId="77777777" w:rsidR="00AA020E" w:rsidRPr="00AA020E" w:rsidRDefault="007603C3" w:rsidP="00AA020E">
      <w:pPr>
        <w:ind w:left="709" w:firstLine="709"/>
      </w:pPr>
      <m:oMathPara>
        <m:oMathParaPr>
          <m:jc m:val="left"/>
        </m:oMathParaPr>
        <m:oMath>
          <m:sSubSup>
            <m:sSubSupPr>
              <m:ctrlPr>
                <w:rPr>
                  <w:rFonts w:ascii="Cambria Math" w:hAnsi="Cambria Math"/>
                  <w:i/>
                </w:rPr>
              </m:ctrlPr>
            </m:sSubSupPr>
            <m:e>
              <m:r>
                <w:rPr>
                  <w:rFonts w:ascii="Cambria Math" w:hAnsi="Cambria Math"/>
                </w:rPr>
                <m:t>AK</m:t>
              </m:r>
            </m:e>
            <m:sub>
              <m:r>
                <w:rPr>
                  <w:rFonts w:ascii="Cambria Math" w:hAnsi="Cambria Math"/>
                </w:rPr>
                <m:t>m,k</m:t>
              </m:r>
            </m:sub>
            <m:sup>
              <m:r>
                <w:rPr>
                  <w:rFonts w:ascii="Cambria Math" w:hAnsi="Cambria Math"/>
                </w:rPr>
                <m:t>z,i</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z</m:t>
                            </m:r>
                          </m:sup>
                        </m:sSub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i</m:t>
                            </m:r>
                          </m:sup>
                        </m:sSup>
                      </m:num>
                      <m:den>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⋅zw</m:t>
                        </m:r>
                      </m:den>
                    </m:f>
                  </m:e>
                  <m:e>
                    <m:r>
                      <m:rPr>
                        <m:sty m:val="p"/>
                      </m:rPr>
                      <w:rPr>
                        <w:rFonts w:ascii="Cambria Math" w:hAnsi="Cambria Math"/>
                      </w:rPr>
                      <m:t>falls</m:t>
                    </m:r>
                    <m:r>
                      <w:rPr>
                        <w:rFonts w:ascii="Cambria Math" w:hAnsi="Cambria Math"/>
                      </w:rPr>
                      <m:t xml:space="preserve"> m&lt;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 xml:space="preserve"> und</m:t>
                    </m:r>
                    <m:r>
                      <w:rPr>
                        <w:rFonts w:ascii="Cambria Math" w:hAnsi="Cambria Math"/>
                      </w:rPr>
                      <m:t xml:space="preserve"> k⋅zw </m:t>
                    </m:r>
                    <m:r>
                      <m:rPr>
                        <m:sty m:val="p"/>
                      </m:rPr>
                      <w:rPr>
                        <w:rFonts w:ascii="Cambria Math" w:hAnsi="Cambria Math"/>
                      </w:rPr>
                      <m:t>durch 12 teilbar ist,</m:t>
                    </m:r>
                  </m:e>
                </m:mr>
                <m:mr>
                  <m:e>
                    <m:r>
                      <w:rPr>
                        <w:rFonts w:ascii="Cambria Math" w:hAnsi="Cambria Math"/>
                      </w:rPr>
                      <m:t>0</m:t>
                    </m:r>
                  </m:e>
                  <m:e>
                    <m:r>
                      <m:rPr>
                        <m:sty m:val="p"/>
                      </m:rPr>
                      <w:rPr>
                        <w:rFonts w:ascii="Cambria Math" w:hAnsi="Cambria Math"/>
                      </w:rPr>
                      <m:t>sonst.</m:t>
                    </m:r>
                  </m:e>
                </m:mr>
              </m:m>
            </m:e>
          </m:d>
        </m:oMath>
      </m:oMathPara>
    </w:p>
    <w:p w14:paraId="1A9E42A7" w14:textId="77777777" w:rsidR="00AA020E" w:rsidRDefault="00AA020E" w:rsidP="00AA020E">
      <w:pPr>
        <w:ind w:left="709" w:firstLine="709"/>
      </w:pPr>
    </w:p>
    <w:p w14:paraId="446FCAEC" w14:textId="77777777" w:rsidR="00AA020E" w:rsidRPr="00F01B30" w:rsidRDefault="00AA020E" w:rsidP="00AA020E">
      <w:pPr>
        <w:ind w:left="709" w:firstLine="709"/>
        <w:jc w:val="both"/>
      </w:pPr>
    </w:p>
    <w:p w14:paraId="1236E5F8" w14:textId="133D9ACC" w:rsidR="00AA020E" w:rsidRDefault="00AA020E" w:rsidP="00AA020E">
      <w:r w:rsidRPr="00C75BDE">
        <w:t>Hierbei bezeichnen</w:t>
      </w:r>
      <w:r>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z</m:t>
            </m:r>
          </m:sup>
        </m:sSubSup>
        <m:r>
          <w:rPr>
            <w:rFonts w:ascii="Cambria Math" w:hAnsi="Cambria Math"/>
          </w:rPr>
          <m:t xml:space="preserve"> </m:t>
        </m:r>
      </m:oMath>
      <w:r>
        <w:t>und</w:t>
      </w:r>
      <w:r w:rsidRPr="00C75BDE">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γ</m:t>
            </m:r>
          </m:sup>
        </m:sSubSup>
        <m:r>
          <w:rPr>
            <w:rFonts w:ascii="Cambria Math" w:hAnsi="Cambria Math"/>
          </w:rPr>
          <m:t xml:space="preserve"> </m:t>
        </m:r>
      </m:oMath>
      <w:r w:rsidRPr="00C75BDE">
        <w:t>die Abschlusskostengrößen gemäß Absch</w:t>
      </w:r>
      <w:r w:rsidR="00456DFB">
        <w:t>lusskosten</w:t>
      </w:r>
      <w:r>
        <w:t xml:space="preserve"> und </w:t>
      </w:r>
      <m:oMath>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i</m:t>
            </m:r>
          </m:sup>
        </m:sSup>
      </m:oMath>
      <w:r>
        <w:t xml:space="preserve"> </w:t>
      </w:r>
      <w:r w:rsidRPr="00C75BDE">
        <w:t xml:space="preserve">die </w:t>
      </w:r>
      <w:r>
        <w:t>Beitrags</w:t>
      </w:r>
      <w:r w:rsidRPr="00C75BDE">
        <w:t>summe</w:t>
      </w:r>
      <w:r>
        <w:t xml:space="preserve"> des </w:t>
      </w:r>
      <m:oMath>
        <m:r>
          <w:rPr>
            <w:rFonts w:ascii="Cambria Math" w:hAnsi="Cambria Math"/>
          </w:rPr>
          <m:t>i</m:t>
        </m:r>
      </m:oMath>
      <w:r>
        <w:t>-ten Investitionsbausteins.</w:t>
      </w:r>
    </w:p>
    <w:p w14:paraId="11CEB811" w14:textId="6C64FEE1" w:rsidR="00AA020E" w:rsidRDefault="00AA020E" w:rsidP="00AA020E">
      <w:r w:rsidRPr="00C75BDE">
        <w:t xml:space="preserve">Die Summe der investierten </w:t>
      </w:r>
      <w:r>
        <w:t>Beiträge</w:t>
      </w:r>
      <w:r w:rsidRPr="00C75BDE">
        <w:t xml:space="preserve"> aller Investitionsbausteine wird dem Guthaben g</w:t>
      </w:r>
      <w:r>
        <w:t xml:space="preserve">emäß Fortschreibung </w:t>
      </w:r>
      <w:r w:rsidRPr="00C75BDE">
        <w:t>zugeführt.</w:t>
      </w:r>
    </w:p>
    <w:p w14:paraId="51644215" w14:textId="254C5F32" w:rsidR="00027BA6" w:rsidRPr="002B2C59" w:rsidRDefault="00AA020E" w:rsidP="0052736C">
      <w:r>
        <w:t xml:space="preserve"> </w:t>
      </w:r>
    </w:p>
    <w:p w14:paraId="2AD0D773" w14:textId="77777777" w:rsidR="002558A4" w:rsidRDefault="002558A4" w:rsidP="0052736C"/>
    <w:p w14:paraId="3468635B" w14:textId="42876983" w:rsidR="002558A4" w:rsidRPr="007417E7" w:rsidRDefault="000C0D08" w:rsidP="0052736C">
      <w:pPr>
        <w:rPr>
          <w:u w:val="single"/>
        </w:rPr>
      </w:pPr>
      <w:r w:rsidRPr="007417E7">
        <w:rPr>
          <w:u w:val="single"/>
        </w:rPr>
        <w:t xml:space="preserve">Vergleich </w:t>
      </w:r>
      <w:r w:rsidR="002B2C59">
        <w:rPr>
          <w:u w:val="single"/>
        </w:rPr>
        <w:t>aktivplan</w:t>
      </w:r>
      <w:r w:rsidR="002558A4" w:rsidRPr="007417E7">
        <w:rPr>
          <w:u w:val="single"/>
        </w:rPr>
        <w:t>:</w:t>
      </w:r>
    </w:p>
    <w:p w14:paraId="10057FC6" w14:textId="0CBC73E2" w:rsidR="000C0D08" w:rsidRDefault="000C0D08" w:rsidP="009E681E">
      <w:pPr>
        <w:pStyle w:val="Listenabsatz"/>
        <w:numPr>
          <w:ilvl w:val="0"/>
          <w:numId w:val="6"/>
        </w:numPr>
      </w:pPr>
      <w:r>
        <w:t>Grundsätzlich gleiche Formel für laufende Beiträge</w:t>
      </w:r>
    </w:p>
    <w:p w14:paraId="606D271D" w14:textId="2525270E" w:rsidR="000C0D08" w:rsidRDefault="000C0D08" w:rsidP="009E681E">
      <w:pPr>
        <w:pStyle w:val="Listenabsatz"/>
        <w:numPr>
          <w:ilvl w:val="0"/>
          <w:numId w:val="6"/>
        </w:numPr>
      </w:pPr>
      <w:r>
        <w:t xml:space="preserve">Kürzung der Abschlusskosten mit </w:t>
      </w:r>
      <m:oMath>
        <m:sSup>
          <m:sSupPr>
            <m:ctrlPr>
              <w:rPr>
                <w:rFonts w:ascii="Cambria Math" w:hAnsi="Cambria Math"/>
                <w:i/>
              </w:rPr>
            </m:ctrlPr>
          </m:sSupPr>
          <m:e>
            <m:r>
              <w:rPr>
                <w:rFonts w:ascii="Cambria Math" w:hAnsi="Cambria Math"/>
              </w:rPr>
              <m:t>f</m:t>
            </m:r>
          </m:e>
          <m:sup>
            <m:r>
              <w:rPr>
                <w:rFonts w:ascii="Cambria Math" w:hAnsi="Cambria Math"/>
              </w:rPr>
              <m:t>α</m:t>
            </m:r>
          </m:sup>
        </m:sSup>
      </m:oMath>
      <w:r>
        <w:t xml:space="preserve"> ist ausgeschrieben in der Beitragsformel</w:t>
      </w:r>
    </w:p>
    <w:p w14:paraId="008FBBD2" w14:textId="1D580DAB" w:rsidR="000C0D08" w:rsidRDefault="000C0D08" w:rsidP="009E681E">
      <w:pPr>
        <w:pStyle w:val="Listenabsatz"/>
        <w:numPr>
          <w:ilvl w:val="0"/>
          <w:numId w:val="6"/>
        </w:numPr>
      </w:pPr>
      <w:r>
        <w:t>Es gibt keine Amortisationskosten</w:t>
      </w:r>
    </w:p>
    <w:p w14:paraId="1941CF5A" w14:textId="07E2F201" w:rsidR="000C0D08" w:rsidRPr="000C0D08" w:rsidRDefault="000C0D08" w:rsidP="009E681E">
      <w:pPr>
        <w:pStyle w:val="Listenabsatz"/>
        <w:numPr>
          <w:ilvl w:val="0"/>
          <w:numId w:val="6"/>
        </w:numPr>
      </w:pPr>
      <w:r>
        <w:t xml:space="preserve">zusätzlicher Kostenparameter </w:t>
      </w:r>
      <m:oMath>
        <m:r>
          <w:rPr>
            <w:rFonts w:ascii="Cambria Math" w:hAnsi="Cambria Math"/>
          </w:rPr>
          <m:t>KÜ</m:t>
        </m:r>
        <m:sSubSup>
          <m:sSubSupPr>
            <m:ctrlPr>
              <w:rPr>
                <w:rFonts w:ascii="Cambria Math" w:hAnsi="Cambria Math"/>
                <w:i/>
              </w:rPr>
            </m:ctrlPr>
          </m:sSubSupPr>
          <m:e>
            <m:r>
              <w:rPr>
                <w:rFonts w:ascii="Cambria Math" w:hAnsi="Cambria Math"/>
              </w:rPr>
              <m:t>A</m:t>
            </m:r>
          </m:e>
          <m:sub>
            <m:r>
              <w:rPr>
                <w:rFonts w:ascii="Cambria Math" w:hAnsi="Cambria Math"/>
              </w:rPr>
              <m:t>β</m:t>
            </m:r>
          </m:sub>
          <m:sup>
            <m:r>
              <w:rPr>
                <w:rFonts w:ascii="Cambria Math" w:hAnsi="Cambria Math"/>
              </w:rPr>
              <m:t>Satz</m:t>
            </m:r>
          </m:sup>
        </m:sSubSup>
      </m:oMath>
    </w:p>
    <w:p w14:paraId="7FF5DA39" w14:textId="77777777" w:rsidR="000C0D08" w:rsidRPr="00DD62AC" w:rsidRDefault="000C0D08" w:rsidP="009E681E">
      <w:pPr>
        <w:pStyle w:val="Listenabsatz"/>
        <w:numPr>
          <w:ilvl w:val="0"/>
          <w:numId w:val="6"/>
        </w:numPr>
      </w:pPr>
      <w:r w:rsidRPr="00DD62AC">
        <w:t xml:space="preserve">Bei Sonderzahlungen werden noch Beta-Kosten berücksichtigt: </w:t>
      </w:r>
    </w:p>
    <w:p w14:paraId="2048C74E" w14:textId="15C1B306" w:rsidR="000C0D08" w:rsidRPr="00DD62AC" w:rsidRDefault="000C0D08" w:rsidP="000C0D08">
      <w:pPr>
        <w:pStyle w:val="Listenabsatz"/>
        <w:rPr>
          <w:szCs w:val="22"/>
        </w:rPr>
      </w:pPr>
      <m:oMathPara>
        <m:oMath>
          <m:r>
            <w:rPr>
              <w:rFonts w:ascii="Cambria Math" w:hAnsi="Cambria Math"/>
              <w:szCs w:val="22"/>
            </w:rPr>
            <m:t>SB=</m:t>
          </m:r>
          <m:d>
            <m:dPr>
              <m:ctrlPr>
                <w:rPr>
                  <w:rFonts w:ascii="Cambria Math" w:hAnsi="Cambria Math"/>
                  <w:i/>
                  <w:szCs w:val="22"/>
                </w:rPr>
              </m:ctrlPr>
            </m:dPr>
            <m:e>
              <m:r>
                <w:rPr>
                  <w:rFonts w:ascii="Cambria Math" w:hAnsi="Cambria Math"/>
                  <w:szCs w:val="22"/>
                </w:rPr>
                <m:t>1-α-β</m:t>
              </m:r>
            </m:e>
          </m:d>
          <m:r>
            <w:rPr>
              <w:rFonts w:ascii="Cambria Math" w:hAnsi="Cambria Math"/>
              <w:szCs w:val="22"/>
            </w:rPr>
            <m:t> ⋅TB</m:t>
          </m:r>
        </m:oMath>
      </m:oMathPara>
    </w:p>
    <w:p w14:paraId="1C13802A" w14:textId="29200CF5" w:rsidR="007417E7" w:rsidRPr="004404FA" w:rsidRDefault="00DD62AC" w:rsidP="009E681E">
      <w:pPr>
        <w:pStyle w:val="Listenabsatz"/>
        <w:numPr>
          <w:ilvl w:val="0"/>
          <w:numId w:val="6"/>
        </w:numPr>
      </w:pPr>
      <w:r w:rsidRPr="004404FA">
        <w:rPr>
          <w:szCs w:val="22"/>
        </w:rPr>
        <w:t>Die Stückkosten e</w:t>
      </w:r>
      <w:r w:rsidR="007417E7" w:rsidRPr="004404FA">
        <w:rPr>
          <w:szCs w:val="22"/>
        </w:rPr>
        <w:t>ntfallen bei der Dynamik</w:t>
      </w:r>
    </w:p>
    <w:p w14:paraId="28E60E3A" w14:textId="77777777" w:rsidR="002558A4" w:rsidRDefault="002558A4" w:rsidP="0052736C"/>
    <w:p w14:paraId="1D1A7BFE" w14:textId="77777777" w:rsidR="007417E7" w:rsidRDefault="007417E7" w:rsidP="0052736C"/>
    <w:p w14:paraId="5A267B7B" w14:textId="42FD9976" w:rsidR="000C0D08" w:rsidRPr="007417E7" w:rsidRDefault="000C0D08" w:rsidP="0052736C">
      <w:pPr>
        <w:rPr>
          <w:b/>
        </w:rPr>
      </w:pPr>
      <w:r w:rsidRPr="007417E7">
        <w:rPr>
          <w:b/>
        </w:rPr>
        <w:t>Einmalbeiträge</w:t>
      </w:r>
    </w:p>
    <w:p w14:paraId="15F52B1F" w14:textId="77777777" w:rsidR="000C0D08" w:rsidRDefault="000C0D08" w:rsidP="0052736C"/>
    <w:p w14:paraId="79840346" w14:textId="2E0C0BB2" w:rsidR="000C0D08" w:rsidRPr="00456DFB" w:rsidRDefault="00456DFB" w:rsidP="0052736C">
      <w:pPr>
        <w:rPr>
          <w:u w:val="single"/>
        </w:rPr>
      </w:pPr>
      <w:r w:rsidRPr="00456DFB">
        <w:rPr>
          <w:u w:val="single"/>
        </w:rPr>
        <w:t>aktivplan</w:t>
      </w:r>
      <w:r w:rsidR="000C0D08" w:rsidRPr="00456DFB">
        <w:rPr>
          <w:u w:val="single"/>
        </w:rPr>
        <w:t>:</w:t>
      </w:r>
    </w:p>
    <w:p w14:paraId="78BE852C" w14:textId="1661F094" w:rsidR="000C0D08" w:rsidRPr="00456DFB" w:rsidRDefault="000C0D08" w:rsidP="000C0D08">
      <w:pPr>
        <w:pStyle w:val="Listenabsatz"/>
        <w:ind w:left="0"/>
      </w:pPr>
      <w:r>
        <w:t xml:space="preserve">Grundformel: </w:t>
      </w:r>
      <m:oMath>
        <m:r>
          <m:rPr>
            <m:sty m:val="p"/>
          </m:rPr>
          <w:rPr>
            <w:rFonts w:ascii="Cambria Math" w:hAnsi="Cambria Math"/>
            <w:szCs w:val="22"/>
          </w:rPr>
          <w:br/>
        </m:r>
      </m:oMath>
      <m:oMathPara>
        <m:oMathParaPr>
          <m:jc m:val="left"/>
        </m:oMathParaPr>
        <m:oMath>
          <m:r>
            <w:rPr>
              <w:rFonts w:ascii="Cambria Math" w:hAnsi="Cambria Math"/>
              <w:szCs w:val="22"/>
            </w:rPr>
            <w:lastRenderedPageBreak/>
            <m:t>SB=</m:t>
          </m:r>
          <m:d>
            <m:dPr>
              <m:ctrlPr>
                <w:rPr>
                  <w:rFonts w:ascii="Cambria Math" w:hAnsi="Cambria Math"/>
                  <w:i/>
                  <w:szCs w:val="22"/>
                </w:rPr>
              </m:ctrlPr>
            </m:dPr>
            <m:e>
              <m:r>
                <w:rPr>
                  <w:rFonts w:ascii="Cambria Math" w:hAnsi="Cambria Math"/>
                  <w:szCs w:val="22"/>
                </w:rPr>
                <m:t>1-</m:t>
              </m:r>
              <m:sSup>
                <m:sSupPr>
                  <m:ctrlPr>
                    <w:rPr>
                      <w:rFonts w:ascii="Cambria Math" w:hAnsi="Cambria Math"/>
                      <w:i/>
                      <w:szCs w:val="22"/>
                    </w:rPr>
                  </m:ctrlPr>
                </m:sSupPr>
                <m:e>
                  <m:r>
                    <w:rPr>
                      <w:rFonts w:ascii="Cambria Math" w:hAnsi="Cambria Math"/>
                      <w:szCs w:val="22"/>
                    </w:rPr>
                    <m:t>α</m:t>
                  </m:r>
                </m:e>
                <m:sup>
                  <m:r>
                    <w:rPr>
                      <w:rFonts w:ascii="Cambria Math" w:hAnsi="Cambria Math"/>
                      <w:szCs w:val="22"/>
                    </w:rPr>
                    <m:t>EB</m:t>
                  </m:r>
                </m:sup>
              </m:sSup>
              <m:r>
                <w:rPr>
                  <w:rFonts w:ascii="Cambria Math" w:hAnsi="Cambria Math"/>
                  <w:szCs w:val="22"/>
                </w:rPr>
                <m:t>-</m:t>
              </m:r>
              <m:sSup>
                <m:sSupPr>
                  <m:ctrlPr>
                    <w:rPr>
                      <w:rFonts w:ascii="Cambria Math" w:hAnsi="Cambria Math"/>
                      <w:i/>
                      <w:szCs w:val="22"/>
                    </w:rPr>
                  </m:ctrlPr>
                </m:sSupPr>
                <m:e>
                  <m:r>
                    <w:rPr>
                      <w:rFonts w:ascii="Cambria Math" w:hAnsi="Cambria Math"/>
                      <w:szCs w:val="22"/>
                    </w:rPr>
                    <m:t>β</m:t>
                  </m:r>
                </m:e>
                <m:sup>
                  <m:r>
                    <w:rPr>
                      <w:rFonts w:ascii="Cambria Math" w:hAnsi="Cambria Math"/>
                      <w:szCs w:val="22"/>
                    </w:rPr>
                    <m:t>VWK,EB</m:t>
                  </m:r>
                </m:sup>
              </m:sSup>
              <m:r>
                <w:rPr>
                  <w:rFonts w:ascii="Cambria Math" w:hAnsi="Cambria Math"/>
                  <w:szCs w:val="22"/>
                </w:rPr>
                <m:t>-</m:t>
              </m:r>
              <m:sSup>
                <m:sSupPr>
                  <m:ctrlPr>
                    <w:rPr>
                      <w:rFonts w:ascii="Cambria Math" w:hAnsi="Cambria Math"/>
                      <w:i/>
                      <w:szCs w:val="22"/>
                    </w:rPr>
                  </m:ctrlPr>
                </m:sSupPr>
                <m:e>
                  <m:r>
                    <w:rPr>
                      <w:rFonts w:ascii="Cambria Math" w:hAnsi="Cambria Math"/>
                      <w:szCs w:val="22"/>
                    </w:rPr>
                    <m:t>β</m:t>
                  </m:r>
                </m:e>
                <m:sup>
                  <m:r>
                    <w:rPr>
                      <w:rFonts w:ascii="Cambria Math" w:hAnsi="Cambria Math"/>
                      <w:szCs w:val="22"/>
                    </w:rPr>
                    <m:t>α, EB</m:t>
                  </m:r>
                </m:sup>
              </m:sSup>
            </m:e>
          </m:d>
          <m:r>
            <w:rPr>
              <w:rFonts w:ascii="Cambria Math" w:hAnsi="Cambria Math"/>
              <w:szCs w:val="22"/>
            </w:rPr>
            <m:t> ⋅TB</m:t>
          </m:r>
        </m:oMath>
      </m:oMathPara>
    </w:p>
    <w:p w14:paraId="33715A92" w14:textId="1EAC617E" w:rsidR="000C0D08" w:rsidRDefault="000C0D08" w:rsidP="0052736C"/>
    <w:p w14:paraId="6828DE83" w14:textId="286AD35A" w:rsidR="00456DFB" w:rsidRPr="00456DFB" w:rsidRDefault="00456DFB" w:rsidP="0052736C">
      <w:pPr>
        <w:rPr>
          <w:u w:val="single"/>
        </w:rPr>
      </w:pPr>
      <w:r>
        <w:rPr>
          <w:u w:val="single"/>
        </w:rPr>
        <w:t>ARK</w:t>
      </w:r>
      <w:r w:rsidR="002B2C59">
        <w:rPr>
          <w:u w:val="single"/>
        </w:rPr>
        <w:t>/ARF</w:t>
      </w:r>
      <w:r>
        <w:rPr>
          <w:u w:val="single"/>
        </w:rPr>
        <w:t>:</w:t>
      </w:r>
    </w:p>
    <w:p w14:paraId="3E61C101" w14:textId="2F347C56" w:rsidR="00456DFB" w:rsidRDefault="00456DFB" w:rsidP="0052736C">
      <w:pPr>
        <w:rPr>
          <w:szCs w:val="22"/>
        </w:rPr>
      </w:pPr>
      <m:oMath>
        <m:r>
          <w:rPr>
            <w:rFonts w:ascii="Cambria Math" w:hAnsi="Cambria Math"/>
            <w:szCs w:val="22"/>
          </w:rPr>
          <m:t>I</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r>
          <w:rPr>
            <w:rFonts w:ascii="Cambria Math" w:hAnsi="Cambria Math"/>
            <w:szCs w:val="22"/>
          </w:rPr>
          <m:t>=</m:t>
        </m:r>
      </m:oMath>
      <w:r>
        <w:rPr>
          <w:szCs w:val="22"/>
        </w:rPr>
        <w:t xml:space="preserve"> </w:t>
      </w:r>
      <m:oMath>
        <m:d>
          <m:dPr>
            <m:ctrlPr>
              <w:rPr>
                <w:rFonts w:ascii="Cambria Math" w:hAnsi="Cambria Math"/>
                <w:i/>
                <w:szCs w:val="22"/>
              </w:rPr>
            </m:ctrlPr>
          </m:dPr>
          <m:e>
            <m:r>
              <w:rPr>
                <w:rFonts w:ascii="Cambria Math" w:hAnsi="Cambria Math"/>
                <w:szCs w:val="22"/>
              </w:rPr>
              <m:t>1-</m:t>
            </m:r>
            <m:sSubSup>
              <m:sSubSupPr>
                <m:ctrlPr>
                  <w:rPr>
                    <w:rFonts w:ascii="Cambria Math" w:hAnsi="Cambria Math"/>
                    <w:i/>
                    <w:szCs w:val="22"/>
                  </w:rPr>
                </m:ctrlPr>
              </m:sSubSupPr>
              <m:e>
                <m:r>
                  <w:rPr>
                    <w:rFonts w:ascii="Cambria Math" w:hAnsi="Cambria Math"/>
                    <w:szCs w:val="22"/>
                  </w:rPr>
                  <m:t>α</m:t>
                </m:r>
              </m:e>
              <m:sub>
                <m:r>
                  <w:rPr>
                    <w:rFonts w:ascii="Cambria Math" w:hAnsi="Cambria Math"/>
                    <w:szCs w:val="22"/>
                  </w:rPr>
                  <m:t>i</m:t>
                </m:r>
              </m:sub>
              <m:sup>
                <m:r>
                  <w:rPr>
                    <w:rFonts w:ascii="Cambria Math" w:hAnsi="Cambria Math"/>
                    <w:szCs w:val="22"/>
                  </w:rPr>
                  <m:t>gesamt</m:t>
                </m:r>
              </m:sup>
            </m:sSubSup>
            <m:r>
              <w:rPr>
                <w:rFonts w:ascii="Cambria Math" w:hAnsi="Cambria Math"/>
                <w:szCs w:val="22"/>
              </w:rPr>
              <m:t>-</m:t>
            </m:r>
            <m:sSub>
              <m:sSubPr>
                <m:ctrlPr>
                  <w:rPr>
                    <w:rFonts w:ascii="Cambria Math" w:hAnsi="Cambria Math"/>
                    <w:i/>
                    <w:szCs w:val="22"/>
                  </w:rPr>
                </m:ctrlPr>
              </m:sSubPr>
              <m:e>
                <m:r>
                  <w:rPr>
                    <w:rFonts w:ascii="Cambria Math" w:hAnsi="Cambria Math"/>
                    <w:szCs w:val="22"/>
                  </w:rPr>
                  <m:t>β</m:t>
                </m:r>
              </m:e>
              <m:sub>
                <m:r>
                  <w:rPr>
                    <w:rFonts w:ascii="Cambria Math" w:hAnsi="Cambria Math"/>
                    <w:szCs w:val="22"/>
                  </w:rPr>
                  <m:t>i</m:t>
                </m:r>
              </m:sub>
            </m:sSub>
          </m:e>
        </m:d>
        <m:r>
          <w:rPr>
            <w:rFonts w:ascii="Cambria Math" w:hAnsi="Cambria Math"/>
            <w:szCs w:val="22"/>
          </w:rPr>
          <m:t> ⋅T</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oMath>
    </w:p>
    <w:p w14:paraId="52D2DBC7" w14:textId="77777777" w:rsidR="00582CF2" w:rsidRPr="00582CF2" w:rsidRDefault="00582CF2" w:rsidP="0052736C"/>
    <w:p w14:paraId="39AFC653" w14:textId="77777777" w:rsidR="00C7074B" w:rsidRDefault="00C7074B" w:rsidP="00C7074B">
      <w:pPr>
        <w:pStyle w:val="berschrift4"/>
      </w:pPr>
      <w:r>
        <w:t>Empfehlung</w:t>
      </w:r>
    </w:p>
    <w:p w14:paraId="7BED9986" w14:textId="77777777" w:rsidR="00C7074B" w:rsidRDefault="00C7074B" w:rsidP="00C7074B">
      <w:pPr>
        <w:pStyle w:val="berschrift4"/>
      </w:pPr>
      <w:r w:rsidRPr="00087E31">
        <w:t xml:space="preserve">Abstimmung mit F1 der Mathematik </w:t>
      </w:r>
    </w:p>
    <w:p w14:paraId="65279F77" w14:textId="77777777" w:rsidR="00C7074B" w:rsidRDefault="00C7074B" w:rsidP="00C7074B">
      <w:pPr>
        <w:pStyle w:val="berschrift4"/>
      </w:pPr>
      <w:r w:rsidRPr="00365776">
        <w:t>Abstimmung mit Produkttechnik</w:t>
      </w:r>
    </w:p>
    <w:p w14:paraId="3C1D86C0" w14:textId="77777777" w:rsidR="00C7074B" w:rsidRDefault="00C7074B" w:rsidP="00C7074B">
      <w:pPr>
        <w:pStyle w:val="berschrift4"/>
      </w:pPr>
      <w:r>
        <w:t>Entscheidung</w:t>
      </w:r>
    </w:p>
    <w:p w14:paraId="53C74A84" w14:textId="77777777" w:rsidR="00C7074B" w:rsidRDefault="00C7074B" w:rsidP="00C7074B">
      <w:pPr>
        <w:pStyle w:val="berschrift4"/>
      </w:pPr>
      <w:r>
        <w:t>Folgearbeiten</w:t>
      </w:r>
    </w:p>
    <w:p w14:paraId="58FDCD2E" w14:textId="77777777" w:rsidR="00E03477" w:rsidRPr="00E03477" w:rsidRDefault="00E03477" w:rsidP="00E03477"/>
    <w:p w14:paraId="5B94E0F8" w14:textId="6ECA1703" w:rsidR="00E03477" w:rsidRDefault="00E03477" w:rsidP="009818B6">
      <w:pPr>
        <w:pStyle w:val="berschrift2"/>
      </w:pPr>
      <w:bookmarkStart w:id="73" w:name="_Toc449708298"/>
      <w:commentRangeStart w:id="74"/>
      <w:r>
        <w:t>Fortschreibung</w:t>
      </w:r>
      <w:bookmarkEnd w:id="73"/>
      <w:commentRangeEnd w:id="74"/>
      <w:r w:rsidR="00B81000">
        <w:rPr>
          <w:rStyle w:val="Kommentarzeichen"/>
          <w:rFonts w:cs="Times New Roman"/>
          <w:b w:val="0"/>
          <w:bCs w:val="0"/>
          <w:i w:val="0"/>
          <w:iCs w:val="0"/>
        </w:rPr>
        <w:commentReference w:id="74"/>
      </w:r>
    </w:p>
    <w:p w14:paraId="7987820D" w14:textId="77777777" w:rsidR="00E03477" w:rsidRDefault="00E03477" w:rsidP="00E03477"/>
    <w:p w14:paraId="3284C226" w14:textId="77777777" w:rsidR="00C7074B" w:rsidRDefault="00C7074B" w:rsidP="00C7074B">
      <w:pPr>
        <w:pStyle w:val="berschrift4"/>
      </w:pPr>
      <w:r>
        <w:t>A</w:t>
      </w:r>
      <w:r w:rsidRPr="00177E07">
        <w:t>ktueller</w:t>
      </w:r>
      <w:r>
        <w:t xml:space="preserve"> Stand</w:t>
      </w:r>
    </w:p>
    <w:p w14:paraId="2F15B29E" w14:textId="498B90AB" w:rsidR="005A75E9" w:rsidRDefault="001E6CA8" w:rsidP="00A14EC3">
      <w:pPr>
        <w:rPr>
          <w:u w:val="single"/>
        </w:rPr>
      </w:pPr>
      <w:r>
        <w:rPr>
          <w:u w:val="single"/>
        </w:rPr>
        <w:t>ARK:</w:t>
      </w:r>
    </w:p>
    <w:p w14:paraId="0A39B9A1" w14:textId="77777777" w:rsidR="001E6CA8" w:rsidRPr="001E6CA8" w:rsidRDefault="001E6CA8" w:rsidP="00A14EC3">
      <w:pPr>
        <w:rPr>
          <w:u w:val="single"/>
        </w:rPr>
      </w:pPr>
    </w:p>
    <w:tbl>
      <w:tblPr>
        <w:tblStyle w:val="Tabellenraster"/>
        <w:tblW w:w="0" w:type="auto"/>
        <w:tblLook w:val="04A0" w:firstRow="1" w:lastRow="0" w:firstColumn="1" w:lastColumn="0" w:noHBand="0" w:noVBand="1"/>
      </w:tblPr>
      <w:tblGrid>
        <w:gridCol w:w="1952"/>
        <w:gridCol w:w="1985"/>
        <w:gridCol w:w="5276"/>
      </w:tblGrid>
      <w:tr w:rsidR="005A75E9" w14:paraId="32B4EEC8" w14:textId="77777777" w:rsidTr="00B81000">
        <w:tc>
          <w:tcPr>
            <w:tcW w:w="1951" w:type="dxa"/>
          </w:tcPr>
          <w:p w14:paraId="26A1C131" w14:textId="77777777" w:rsidR="005A75E9" w:rsidRPr="00BB7837" w:rsidRDefault="005A75E9" w:rsidP="00B81000">
            <w:pPr>
              <w:rPr>
                <w:b/>
              </w:rPr>
            </w:pPr>
            <w:r w:rsidRPr="00BB7837">
              <w:rPr>
                <w:b/>
              </w:rPr>
              <w:t>Guthabenstände</w:t>
            </w:r>
          </w:p>
        </w:tc>
        <w:tc>
          <w:tcPr>
            <w:tcW w:w="1985" w:type="dxa"/>
          </w:tcPr>
          <w:p w14:paraId="267D4B1F" w14:textId="77777777" w:rsidR="005A75E9" w:rsidRPr="00BB7837" w:rsidRDefault="005A75E9" w:rsidP="00B81000">
            <w:pPr>
              <w:rPr>
                <w:b/>
              </w:rPr>
            </w:pPr>
            <w:r w:rsidRPr="00BB7837">
              <w:rPr>
                <w:b/>
              </w:rPr>
              <w:t>Veränderung</w:t>
            </w:r>
          </w:p>
        </w:tc>
        <w:tc>
          <w:tcPr>
            <w:tcW w:w="5276" w:type="dxa"/>
          </w:tcPr>
          <w:p w14:paraId="2FB7A154" w14:textId="77777777" w:rsidR="005A75E9" w:rsidRPr="00BB7837" w:rsidRDefault="005A75E9" w:rsidP="00B81000">
            <w:pPr>
              <w:rPr>
                <w:b/>
              </w:rPr>
            </w:pPr>
            <w:r w:rsidRPr="00BB7837">
              <w:rPr>
                <w:b/>
              </w:rPr>
              <w:t>Erläuterung</w:t>
            </w:r>
          </w:p>
        </w:tc>
      </w:tr>
      <w:tr w:rsidR="005A75E9" w14:paraId="3059AF01" w14:textId="77777777" w:rsidTr="00B81000">
        <w:tc>
          <w:tcPr>
            <w:tcW w:w="1951" w:type="dxa"/>
          </w:tcPr>
          <w:p w14:paraId="62392B45" w14:textId="77777777" w:rsidR="005A75E9" w:rsidRDefault="005A75E9" w:rsidP="00B81000">
            <m:oMathPara>
              <m:oMath>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m:t>
                    </m:r>
                  </m:sub>
                  <m:sup>
                    <m:r>
                      <w:rPr>
                        <w:rFonts w:ascii="Cambria Math" w:hAnsi="Cambria Math"/>
                      </w:rPr>
                      <m:t>vorLGA</m:t>
                    </m:r>
                  </m:sup>
                </m:sSubSup>
              </m:oMath>
            </m:oMathPara>
          </w:p>
        </w:tc>
        <w:tc>
          <w:tcPr>
            <w:tcW w:w="1985" w:type="dxa"/>
          </w:tcPr>
          <w:p w14:paraId="463DF43F" w14:textId="77777777" w:rsidR="005A75E9" w:rsidRDefault="005A75E9" w:rsidP="00B81000">
            <w:r>
              <w:t>+</w:t>
            </w:r>
            <m:oMath>
              <m:r>
                <w:rPr>
                  <w:rFonts w:ascii="Cambria Math" w:hAnsi="Cambria Math"/>
                </w:rPr>
                <m:t>LG</m:t>
              </m:r>
              <m:sSub>
                <m:sSubPr>
                  <m:ctrlPr>
                    <w:rPr>
                      <w:rFonts w:ascii="Cambria Math" w:hAnsi="Cambria Math"/>
                      <w:i/>
                    </w:rPr>
                  </m:ctrlPr>
                </m:sSubPr>
                <m:e>
                  <m:r>
                    <w:rPr>
                      <w:rFonts w:ascii="Cambria Math" w:hAnsi="Cambria Math"/>
                    </w:rPr>
                    <m:t>A</m:t>
                  </m:r>
                </m:e>
                <m:sub>
                  <m:r>
                    <w:rPr>
                      <w:rFonts w:ascii="Cambria Math" w:hAnsi="Cambria Math"/>
                    </w:rPr>
                    <m:t>m,k</m:t>
                  </m:r>
                </m:sub>
              </m:sSub>
            </m:oMath>
            <w:r>
              <w:t xml:space="preserve"> </w:t>
            </w:r>
          </w:p>
        </w:tc>
        <w:tc>
          <w:tcPr>
            <w:tcW w:w="5276" w:type="dxa"/>
          </w:tcPr>
          <w:p w14:paraId="51CFEA3B" w14:textId="77777777" w:rsidR="005A75E9" w:rsidRDefault="005A75E9" w:rsidP="00B81000"/>
        </w:tc>
      </w:tr>
      <w:tr w:rsidR="005A75E9" w14:paraId="52A0E0D0" w14:textId="77777777" w:rsidTr="00B81000">
        <w:tc>
          <w:tcPr>
            <w:tcW w:w="1951" w:type="dxa"/>
          </w:tcPr>
          <w:p w14:paraId="7B9B7D78" w14:textId="77777777" w:rsidR="005A75E9" w:rsidRDefault="005A75E9" w:rsidP="00B81000">
            <w:r>
              <w:t>=</w:t>
            </w:r>
            <m:oMath>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m:t>
                  </m:r>
                </m:sub>
                <m:sup>
                  <m:r>
                    <w:rPr>
                      <w:rFonts w:ascii="Cambria Math" w:hAnsi="Cambria Math"/>
                    </w:rPr>
                    <m:t>nachLGA</m:t>
                  </m:r>
                </m:sup>
              </m:sSubSup>
            </m:oMath>
          </w:p>
        </w:tc>
        <w:tc>
          <w:tcPr>
            <w:tcW w:w="1985" w:type="dxa"/>
          </w:tcPr>
          <w:p w14:paraId="17296912" w14:textId="77777777" w:rsidR="005A75E9" w:rsidRDefault="005A75E9" w:rsidP="00B81000">
            <w:r>
              <w:t xml:space="preserve">- </w:t>
            </w:r>
            <m:oMath>
              <m:r>
                <w:rPr>
                  <w:rFonts w:ascii="Cambria Math" w:hAnsi="Cambria Math"/>
                </w:rPr>
                <m:t>VW</m:t>
              </m:r>
              <m:sSub>
                <m:sSubPr>
                  <m:ctrlPr>
                    <w:rPr>
                      <w:rFonts w:ascii="Cambria Math" w:hAnsi="Cambria Math"/>
                      <w:i/>
                    </w:rPr>
                  </m:ctrlPr>
                </m:sSubPr>
                <m:e>
                  <m:r>
                    <w:rPr>
                      <w:rFonts w:ascii="Cambria Math" w:hAnsi="Cambria Math"/>
                    </w:rPr>
                    <m:t>K</m:t>
                  </m:r>
                </m:e>
                <m:sub>
                  <m:r>
                    <w:rPr>
                      <w:rFonts w:ascii="Cambria Math" w:hAnsi="Cambria Math"/>
                    </w:rPr>
                    <m:t>m,k-1</m:t>
                  </m:r>
                </m:sub>
              </m:sSub>
            </m:oMath>
          </w:p>
        </w:tc>
        <w:tc>
          <w:tcPr>
            <w:tcW w:w="5276" w:type="dxa"/>
          </w:tcPr>
          <w:p w14:paraId="2AB09069" w14:textId="77777777" w:rsidR="005A75E9" w:rsidRDefault="005A75E9" w:rsidP="00B81000">
            <w:r>
              <w:t>=</w:t>
            </w:r>
            <m:oMath>
              <m:r>
                <m:rPr>
                  <m:sty m:val="p"/>
                </m:rPr>
                <w:rPr>
                  <w:rFonts w:ascii="Cambria Math" w:hAnsi="Cambria Math"/>
                </w:rPr>
                <m:t>min⁡</m:t>
              </m:r>
              <m:r>
                <w:rPr>
                  <w:rFonts w:ascii="Cambria Math" w:hAnsi="Cambria Math"/>
                </w:rPr>
                <m:t>(VW</m:t>
              </m:r>
              <m:sSubSup>
                <m:sSubSupPr>
                  <m:ctrlPr>
                    <w:rPr>
                      <w:rFonts w:ascii="Cambria Math" w:hAnsi="Cambria Math"/>
                      <w:i/>
                    </w:rPr>
                  </m:ctrlPr>
                </m:sSubSupPr>
                <m:e>
                  <m:r>
                    <w:rPr>
                      <w:rFonts w:ascii="Cambria Math" w:hAnsi="Cambria Math"/>
                    </w:rPr>
                    <m:t>K</m:t>
                  </m:r>
                </m:e>
                <m:sub>
                  <m:r>
                    <w:rPr>
                      <w:rFonts w:ascii="Cambria Math" w:hAnsi="Cambria Math"/>
                    </w:rPr>
                    <m:t>m,k-1</m:t>
                  </m:r>
                </m:sub>
                <m:sup>
                  <m:r>
                    <w:rPr>
                      <w:rFonts w:ascii="Cambria Math" w:hAnsi="Cambria Math"/>
                    </w:rPr>
                    <m:t>geplant</m:t>
                  </m:r>
                </m:sup>
              </m:sSubSup>
              <m:r>
                <w:rPr>
                  <w:rFonts w:ascii="Cambria Math" w:hAnsi="Cambria Math"/>
                </w:rPr>
                <m:t>;LG</m:t>
              </m:r>
              <m:sSub>
                <m:sSubPr>
                  <m:ctrlPr>
                    <w:rPr>
                      <w:rFonts w:ascii="Cambria Math" w:hAnsi="Cambria Math"/>
                      <w:i/>
                    </w:rPr>
                  </m:ctrlPr>
                </m:sSubPr>
                <m:e>
                  <m:r>
                    <w:rPr>
                      <w:rFonts w:ascii="Cambria Math" w:hAnsi="Cambria Math"/>
                    </w:rPr>
                    <m:t>A</m:t>
                  </m:r>
                </m:e>
                <m:sub>
                  <m:r>
                    <w:rPr>
                      <w:rFonts w:ascii="Cambria Math" w:hAnsi="Cambria Math"/>
                    </w:rPr>
                    <m:t>m,k</m:t>
                  </m:r>
                </m:sub>
              </m:sSub>
              <m:r>
                <w:rPr>
                  <w:rFonts w:ascii="Cambria Math" w:hAnsi="Cambria Math"/>
                </w:rPr>
                <m:t>)</m:t>
              </m:r>
            </m:oMath>
            <w:r>
              <w:t xml:space="preserve">, also maximal bis zur Höhe der aktuellen LGA werden entnommen. Rest wird zunächst in Größe </w:t>
            </w:r>
            <m:oMath>
              <m:r>
                <w:rPr>
                  <w:rFonts w:ascii="Cambria Math" w:hAnsi="Cambria Math"/>
                </w:rPr>
                <m:t>V</m:t>
              </m:r>
              <m:sSubSup>
                <m:sSubSupPr>
                  <m:ctrlPr>
                    <w:rPr>
                      <w:rFonts w:ascii="Cambria Math" w:hAnsi="Cambria Math"/>
                      <w:i/>
                    </w:rPr>
                  </m:ctrlPr>
                </m:sSubSupPr>
                <m:e>
                  <m:r>
                    <w:rPr>
                      <w:rFonts w:ascii="Cambria Math" w:hAnsi="Cambria Math"/>
                    </w:rPr>
                    <m:t>W</m:t>
                  </m:r>
                </m:e>
                <m:sub>
                  <m:r>
                    <w:rPr>
                      <w:rFonts w:ascii="Cambria Math" w:hAnsi="Cambria Math"/>
                    </w:rPr>
                    <m:t>m,k</m:t>
                  </m:r>
                </m:sub>
                <m:sup>
                  <m:r>
                    <w:rPr>
                      <w:rFonts w:ascii="Cambria Math" w:hAnsi="Cambria Math"/>
                    </w:rPr>
                    <m:t>offen</m:t>
                  </m:r>
                </m:sup>
              </m:sSubSup>
            </m:oMath>
            <w:r>
              <w:t xml:space="preserve"> gespeichert.</w:t>
            </w:r>
          </w:p>
        </w:tc>
      </w:tr>
      <w:tr w:rsidR="005A75E9" w14:paraId="665E746F" w14:textId="77777777" w:rsidTr="00B81000">
        <w:tc>
          <w:tcPr>
            <w:tcW w:w="1951" w:type="dxa"/>
          </w:tcPr>
          <w:p w14:paraId="00DD6F25" w14:textId="77777777" w:rsidR="005A75E9" w:rsidRDefault="005A75E9" w:rsidP="00B81000">
            <w:r>
              <w:t>=</w:t>
            </w:r>
            <m:oMath>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m:t>
                  </m:r>
                </m:sub>
                <m:sup>
                  <m:r>
                    <w:rPr>
                      <w:rFonts w:ascii="Cambria Math" w:hAnsi="Cambria Math"/>
                    </w:rPr>
                    <m:t>nachEntnahme</m:t>
                  </m:r>
                </m:sup>
              </m:sSubSup>
            </m:oMath>
          </w:p>
        </w:tc>
        <w:tc>
          <w:tcPr>
            <w:tcW w:w="1985" w:type="dxa"/>
          </w:tcPr>
          <w:p w14:paraId="49FDA147" w14:textId="77777777" w:rsidR="005A75E9" w:rsidRDefault="005A75E9" w:rsidP="00B81000">
            <w:r>
              <w:t>+</w:t>
            </w:r>
            <m:oMath>
              <m:r>
                <w:rPr>
                  <w:rFonts w:ascii="Cambria Math" w:hAnsi="Cambria Math"/>
                </w:rPr>
                <m:t>I</m:t>
              </m:r>
              <m:sSubSup>
                <m:sSubSupPr>
                  <m:ctrlPr>
                    <w:rPr>
                      <w:rFonts w:ascii="Cambria Math" w:hAnsi="Cambria Math"/>
                      <w:i/>
                    </w:rPr>
                  </m:ctrlPr>
                </m:sSubSupPr>
                <m:e>
                  <m:r>
                    <w:rPr>
                      <w:rFonts w:ascii="Cambria Math" w:hAnsi="Cambria Math"/>
                    </w:rPr>
                    <m:t>P</m:t>
                  </m:r>
                </m:e>
                <m:sub>
                  <m:r>
                    <w:rPr>
                      <w:rFonts w:ascii="Cambria Math" w:hAnsi="Cambria Math"/>
                    </w:rPr>
                    <m:t>m,k</m:t>
                  </m:r>
                </m:sub>
                <m:sup>
                  <m:r>
                    <w:rPr>
                      <w:rFonts w:ascii="Cambria Math" w:hAnsi="Cambria Math"/>
                    </w:rPr>
                    <m:t>ges</m:t>
                  </m:r>
                </m:sup>
              </m:sSubSup>
            </m:oMath>
          </w:p>
        </w:tc>
        <w:tc>
          <w:tcPr>
            <w:tcW w:w="5276" w:type="dxa"/>
          </w:tcPr>
          <w:p w14:paraId="2220FB89" w14:textId="77777777" w:rsidR="005A75E9" w:rsidRDefault="005A75E9" w:rsidP="00B81000">
            <m:oMath>
              <m:r>
                <w:rPr>
                  <w:rFonts w:ascii="Cambria Math" w:hAnsi="Cambria Math"/>
                </w:rPr>
                <m:t>I</m:t>
              </m:r>
              <m:sSubSup>
                <m:sSubSupPr>
                  <m:ctrlPr>
                    <w:rPr>
                      <w:rFonts w:ascii="Cambria Math" w:hAnsi="Cambria Math"/>
                      <w:i/>
                    </w:rPr>
                  </m:ctrlPr>
                </m:sSubSupPr>
                <m:e>
                  <m:r>
                    <w:rPr>
                      <w:rFonts w:ascii="Cambria Math" w:hAnsi="Cambria Math"/>
                    </w:rPr>
                    <m:t>P</m:t>
                  </m:r>
                </m:e>
                <m:sub>
                  <m:r>
                    <w:rPr>
                      <w:rFonts w:ascii="Cambria Math" w:hAnsi="Cambria Math"/>
                    </w:rPr>
                    <m:t>m,k</m:t>
                  </m:r>
                </m:sub>
                <m:sup>
                  <m:r>
                    <w:rPr>
                      <w:rFonts w:ascii="Cambria Math" w:hAnsi="Cambria Math"/>
                    </w:rPr>
                    <m:t>ges</m:t>
                  </m:r>
                </m:sup>
              </m:sSubSup>
            </m:oMath>
            <w:r>
              <w:t xml:space="preserve">  ist die Summe aller investierten Prämien (Sparbeiträge) zum Zeitpunkt (</w:t>
            </w:r>
            <w:proofErr w:type="spellStart"/>
            <w:r>
              <w:t>m,k</w:t>
            </w:r>
            <w:proofErr w:type="spellEnd"/>
            <w:r>
              <w:t>) über alle Inve</w:t>
            </w:r>
            <w:r>
              <w:t>s</w:t>
            </w:r>
            <w:r>
              <w:t>titionsbausteine (auch Dynamiken, Sonderzahlu</w:t>
            </w:r>
            <w:r>
              <w:t>n</w:t>
            </w:r>
            <w:r>
              <w:t>gen)</w:t>
            </w:r>
          </w:p>
        </w:tc>
      </w:tr>
      <w:tr w:rsidR="005A75E9" w14:paraId="24F0209B" w14:textId="77777777" w:rsidTr="00B81000">
        <w:tc>
          <w:tcPr>
            <w:tcW w:w="1951" w:type="dxa"/>
          </w:tcPr>
          <w:p w14:paraId="50A5B2F8" w14:textId="77777777" w:rsidR="005A75E9" w:rsidRDefault="005A75E9" w:rsidP="00B81000">
            <w:r>
              <w:t>=</w:t>
            </w:r>
            <m:oMath>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m:t>
                  </m:r>
                </m:sub>
                <m:sup>
                  <m:r>
                    <w:rPr>
                      <w:rFonts w:ascii="Cambria Math" w:hAnsi="Cambria Math"/>
                    </w:rPr>
                    <m:t>nachIP</m:t>
                  </m:r>
                </m:sup>
              </m:sSubSup>
            </m:oMath>
          </w:p>
        </w:tc>
        <w:tc>
          <w:tcPr>
            <w:tcW w:w="1985" w:type="dxa"/>
          </w:tcPr>
          <w:p w14:paraId="7FCFBC77" w14:textId="77777777" w:rsidR="005A75E9" w:rsidRDefault="005A75E9" w:rsidP="00B81000">
            <w:r>
              <w:t>(*)</w:t>
            </w:r>
          </w:p>
        </w:tc>
        <w:tc>
          <w:tcPr>
            <w:tcW w:w="5276" w:type="dxa"/>
          </w:tcPr>
          <w:p w14:paraId="5F7E2268" w14:textId="77777777" w:rsidR="005A75E9" w:rsidRDefault="005A75E9" w:rsidP="00B81000">
            <w:r>
              <w:t xml:space="preserve">(*)Sonderregel für Beitragspause (Entnahme von Prämien aus dem Guthaben, Die in Prämienpause zu tilgenden AKO fließen in  </w:t>
            </w:r>
            <m:oMath>
              <m:r>
                <w:rPr>
                  <w:rFonts w:ascii="Cambria Math" w:hAnsi="Cambria Math"/>
                </w:rPr>
                <m:t>VW</m:t>
              </m:r>
              <m:sSubSup>
                <m:sSubSupPr>
                  <m:ctrlPr>
                    <w:rPr>
                      <w:rFonts w:ascii="Cambria Math" w:hAnsi="Cambria Math"/>
                      <w:i/>
                    </w:rPr>
                  </m:ctrlPr>
                </m:sSubSupPr>
                <m:e>
                  <m:r>
                    <w:rPr>
                      <w:rFonts w:ascii="Cambria Math" w:hAnsi="Cambria Math"/>
                    </w:rPr>
                    <m:t>K</m:t>
                  </m:r>
                </m:e>
                <m:sub>
                  <m:r>
                    <w:rPr>
                      <w:rFonts w:ascii="Cambria Math" w:hAnsi="Cambria Math"/>
                    </w:rPr>
                    <m:t>m,k</m:t>
                  </m:r>
                </m:sub>
                <m:sup>
                  <m:r>
                    <w:rPr>
                      <w:rFonts w:ascii="Cambria Math" w:hAnsi="Cambria Math"/>
                    </w:rPr>
                    <m:t>geplant</m:t>
                  </m:r>
                </m:sup>
              </m:sSubSup>
            </m:oMath>
            <w:r>
              <w:t xml:space="preserve"> ein.</w:t>
            </w:r>
          </w:p>
          <w:p w14:paraId="04FACF52" w14:textId="77777777" w:rsidR="005A75E9" w:rsidRDefault="005A75E9" w:rsidP="00B81000">
            <w:r>
              <w:t>Start für die erste Iteration.</w:t>
            </w:r>
          </w:p>
        </w:tc>
      </w:tr>
      <w:tr w:rsidR="005A75E9" w14:paraId="0D073E2C" w14:textId="77777777" w:rsidTr="00B81000">
        <w:tc>
          <w:tcPr>
            <w:tcW w:w="1951" w:type="dxa"/>
          </w:tcPr>
          <w:p w14:paraId="2B1FAD68" w14:textId="77777777" w:rsidR="005A75E9" w:rsidRDefault="005A75E9" w:rsidP="00B81000">
            <w:r>
              <w:t>=</w:t>
            </w:r>
            <m:oMath>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m:t>
                  </m:r>
                </m:sub>
                <m:sup>
                  <m:r>
                    <w:rPr>
                      <w:rFonts w:ascii="Cambria Math" w:hAnsi="Cambria Math"/>
                    </w:rPr>
                    <m:t>nachPP</m:t>
                  </m:r>
                </m:sup>
              </m:sSubSup>
            </m:oMath>
          </w:p>
        </w:tc>
        <w:tc>
          <w:tcPr>
            <w:tcW w:w="1985" w:type="dxa"/>
          </w:tcPr>
          <w:p w14:paraId="794C331D" w14:textId="77777777" w:rsidR="005A75E9" w:rsidRDefault="005A75E9" w:rsidP="00B81000">
            <m:oMath>
              <m:r>
                <w:rPr>
                  <w:rFonts w:ascii="Cambria Math" w:hAnsi="Cambria Math"/>
                </w:rPr>
                <m:t>⋅(1+i)</m:t>
              </m:r>
            </m:oMath>
            <w:r>
              <w:t xml:space="preserve"> </w:t>
            </w:r>
          </w:p>
        </w:tc>
        <w:tc>
          <w:tcPr>
            <w:tcW w:w="5276" w:type="dxa"/>
          </w:tcPr>
          <w:p w14:paraId="7B51D28C" w14:textId="77777777" w:rsidR="005A75E9" w:rsidRDefault="005A75E9" w:rsidP="00B81000">
            <w:r>
              <w:t xml:space="preserve">Ist die Bezugsgröße für </w:t>
            </w:r>
            <m:oMath>
              <m:r>
                <w:rPr>
                  <w:rFonts w:ascii="Cambria Math" w:hAnsi="Cambria Math"/>
                </w:rPr>
                <m:t>VW</m:t>
              </m:r>
              <m:sSubSup>
                <m:sSubSupPr>
                  <m:ctrlPr>
                    <w:rPr>
                      <w:rFonts w:ascii="Cambria Math" w:hAnsi="Cambria Math"/>
                      <w:i/>
                    </w:rPr>
                  </m:ctrlPr>
                </m:sSubSupPr>
                <m:e>
                  <m:r>
                    <w:rPr>
                      <w:rFonts w:ascii="Cambria Math" w:hAnsi="Cambria Math"/>
                    </w:rPr>
                    <m:t>K</m:t>
                  </m:r>
                </m:e>
                <m:sub>
                  <m:r>
                    <w:rPr>
                      <w:rFonts w:ascii="Cambria Math" w:hAnsi="Cambria Math"/>
                    </w:rPr>
                    <m:t>m,k</m:t>
                  </m:r>
                </m:sub>
                <m:sup>
                  <m:r>
                    <w:rPr>
                      <w:rFonts w:ascii="Cambria Math" w:hAnsi="Cambria Math"/>
                    </w:rPr>
                    <m:t>geplant</m:t>
                  </m:r>
                </m:sup>
              </m:sSubSup>
            </m:oMath>
            <w:r>
              <w:t xml:space="preserve">  und für </w:t>
            </w:r>
            <m:oMath>
              <m:r>
                <w:rPr>
                  <w:rFonts w:ascii="Cambria Math" w:hAnsi="Cambria Math"/>
                </w:rPr>
                <m:t>LG</m:t>
              </m:r>
              <m:sSub>
                <m:sSubPr>
                  <m:ctrlPr>
                    <w:rPr>
                      <w:rFonts w:ascii="Cambria Math" w:hAnsi="Cambria Math"/>
                      <w:i/>
                    </w:rPr>
                  </m:ctrlPr>
                </m:sSubPr>
                <m:e>
                  <m:r>
                    <w:rPr>
                      <w:rFonts w:ascii="Cambria Math" w:hAnsi="Cambria Math"/>
                    </w:rPr>
                    <m:t>A</m:t>
                  </m:r>
                </m:e>
                <m:sub>
                  <m:r>
                    <w:rPr>
                      <w:rFonts w:ascii="Cambria Math" w:hAnsi="Cambria Math"/>
                    </w:rPr>
                    <m:t>m,k+1</m:t>
                  </m:r>
                </m:sub>
              </m:sSub>
            </m:oMath>
          </w:p>
        </w:tc>
      </w:tr>
      <w:tr w:rsidR="005A75E9" w14:paraId="7B8C0B03" w14:textId="77777777" w:rsidTr="00B81000">
        <w:tc>
          <w:tcPr>
            <w:tcW w:w="1951" w:type="dxa"/>
          </w:tcPr>
          <w:p w14:paraId="69E8D474" w14:textId="77777777" w:rsidR="005A75E9" w:rsidRDefault="005A75E9" w:rsidP="00B81000">
            <w:r>
              <w:t>=</w:t>
            </w:r>
            <m:oMath>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m:t>
                  </m:r>
                </m:sub>
                <m:sup>
                  <m:r>
                    <w:rPr>
                      <w:rFonts w:ascii="Cambria Math" w:hAnsi="Cambria Math"/>
                    </w:rPr>
                    <m:t>nachRZ</m:t>
                  </m:r>
                </m:sup>
              </m:sSubSup>
            </m:oMath>
          </w:p>
        </w:tc>
        <w:tc>
          <w:tcPr>
            <w:tcW w:w="1985" w:type="dxa"/>
          </w:tcPr>
          <w:p w14:paraId="242B685E" w14:textId="77777777" w:rsidR="005A75E9" w:rsidRDefault="005A75E9" w:rsidP="00B81000">
            <w:r>
              <w:t>=</w:t>
            </w:r>
            <m:oMath>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m,k+1</m:t>
                  </m:r>
                </m:sub>
                <m:sup>
                  <m:r>
                    <w:rPr>
                      <w:rFonts w:ascii="Cambria Math" w:hAnsi="Cambria Math"/>
                    </w:rPr>
                    <m:t>vorLGA</m:t>
                  </m:r>
                </m:sup>
              </m:sSubSup>
            </m:oMath>
          </w:p>
        </w:tc>
        <w:tc>
          <w:tcPr>
            <w:tcW w:w="5276" w:type="dxa"/>
          </w:tcPr>
          <w:p w14:paraId="304FAC26" w14:textId="77777777" w:rsidR="005A75E9" w:rsidRDefault="005A75E9" w:rsidP="00B81000">
            <w:r>
              <w:t>Da i=0% ist dieser Schritt nur formal. Dies ist dann der Startwert für eine neue Iteration.</w:t>
            </w:r>
          </w:p>
        </w:tc>
      </w:tr>
    </w:tbl>
    <w:p w14:paraId="297C7503" w14:textId="77777777" w:rsidR="005A75E9" w:rsidRDefault="005A75E9" w:rsidP="00A14EC3">
      <w:pPr>
        <w:rPr>
          <w:color w:val="FF0000"/>
        </w:rPr>
      </w:pPr>
    </w:p>
    <w:p w14:paraId="6E72142A" w14:textId="77777777" w:rsidR="005A75E9" w:rsidRPr="00A14EC3" w:rsidRDefault="005A75E9" w:rsidP="00A14EC3">
      <w:pPr>
        <w:rPr>
          <w:color w:val="FF0000"/>
        </w:rPr>
      </w:pPr>
    </w:p>
    <w:p w14:paraId="1934B629" w14:textId="181E1EDB" w:rsidR="00FC078E" w:rsidRDefault="001E6CA8" w:rsidP="00FC078E">
      <w:pPr>
        <w:rPr>
          <w:u w:val="single"/>
        </w:rPr>
      </w:pPr>
      <w:r>
        <w:rPr>
          <w:u w:val="single"/>
        </w:rPr>
        <w:t>ARF:</w:t>
      </w:r>
    </w:p>
    <w:p w14:paraId="024D7F5A" w14:textId="77777777" w:rsidR="002B2C59" w:rsidRDefault="002B2C59" w:rsidP="00FC078E">
      <w:pPr>
        <w:rPr>
          <w:u w:val="single"/>
        </w:rPr>
      </w:pPr>
    </w:p>
    <w:tbl>
      <w:tblPr>
        <w:tblStyle w:val="Tabellenraster"/>
        <w:tblW w:w="0" w:type="auto"/>
        <w:tblLook w:val="04A0" w:firstRow="1" w:lastRow="0" w:firstColumn="1" w:lastColumn="0" w:noHBand="0" w:noVBand="1"/>
      </w:tblPr>
      <w:tblGrid>
        <w:gridCol w:w="1951"/>
        <w:gridCol w:w="2552"/>
        <w:gridCol w:w="4709"/>
      </w:tblGrid>
      <w:tr w:rsidR="002B2C59" w:rsidRPr="00CE073E" w14:paraId="2C3E6523" w14:textId="77777777" w:rsidTr="0052655A">
        <w:trPr>
          <w:cantSplit/>
        </w:trPr>
        <w:tc>
          <w:tcPr>
            <w:tcW w:w="1951" w:type="dxa"/>
          </w:tcPr>
          <w:p w14:paraId="1AF9D730" w14:textId="77777777" w:rsidR="002B2C59" w:rsidRPr="00CE073E" w:rsidRDefault="002B2C59" w:rsidP="0052655A">
            <w:pPr>
              <w:rPr>
                <w:b/>
              </w:rPr>
            </w:pPr>
            <w:r w:rsidRPr="00CE073E">
              <w:rPr>
                <w:b/>
              </w:rPr>
              <w:t>Fondskonto-Stände</w:t>
            </w:r>
          </w:p>
        </w:tc>
        <w:tc>
          <w:tcPr>
            <w:tcW w:w="2552" w:type="dxa"/>
          </w:tcPr>
          <w:p w14:paraId="7DC10874" w14:textId="77777777" w:rsidR="002B2C59" w:rsidRPr="00CE073E" w:rsidRDefault="002B2C59" w:rsidP="0052655A">
            <w:pPr>
              <w:rPr>
                <w:b/>
              </w:rPr>
            </w:pPr>
            <w:r w:rsidRPr="00CE073E">
              <w:rPr>
                <w:b/>
              </w:rPr>
              <w:t>Veränderung</w:t>
            </w:r>
          </w:p>
        </w:tc>
        <w:tc>
          <w:tcPr>
            <w:tcW w:w="4709" w:type="dxa"/>
          </w:tcPr>
          <w:p w14:paraId="716E36EF" w14:textId="77777777" w:rsidR="002B2C59" w:rsidRPr="00CE073E" w:rsidRDefault="002B2C59" w:rsidP="0052655A">
            <w:pPr>
              <w:rPr>
                <w:b/>
              </w:rPr>
            </w:pPr>
            <w:r w:rsidRPr="00CE073E">
              <w:rPr>
                <w:b/>
              </w:rPr>
              <w:t>Erläuterung</w:t>
            </w:r>
          </w:p>
        </w:tc>
      </w:tr>
      <w:tr w:rsidR="002B2C59" w:rsidRPr="00CE073E" w14:paraId="02B607E9" w14:textId="77777777" w:rsidTr="0052655A">
        <w:trPr>
          <w:cantSplit/>
        </w:trPr>
        <w:tc>
          <w:tcPr>
            <w:tcW w:w="1951" w:type="dxa"/>
          </w:tcPr>
          <w:p w14:paraId="70BAC25C" w14:textId="77777777" w:rsidR="002B2C59" w:rsidRPr="00CE073E" w:rsidRDefault="007603C3" w:rsidP="0052655A">
            <m:oMathPara>
              <m:oMathParaPr>
                <m:jc m:val="left"/>
              </m:oMathParaPr>
              <m:oMath>
                <m:sSubSup>
                  <m:sSubSupPr>
                    <m:ctrlPr>
                      <w:rPr>
                        <w:rFonts w:ascii="Cambria Math" w:hAnsi="Cambria Math"/>
                        <w:i/>
                      </w:rPr>
                    </m:ctrlPr>
                  </m:sSubSupPr>
                  <m:e>
                    <m:r>
                      <w:rPr>
                        <w:rFonts w:ascii="Cambria Math" w:hAnsi="Cambria Math"/>
                      </w:rPr>
                      <m:t>FK</m:t>
                    </m:r>
                  </m:e>
                  <m:sub>
                    <m:r>
                      <w:rPr>
                        <w:rFonts w:ascii="Cambria Math" w:hAnsi="Cambria Math"/>
                      </w:rPr>
                      <m:t>m,k</m:t>
                    </m:r>
                  </m:sub>
                  <m:sup>
                    <m:r>
                      <w:rPr>
                        <w:rFonts w:ascii="Cambria Math" w:hAnsi="Cambria Math"/>
                      </w:rPr>
                      <m:t>vorLGA</m:t>
                    </m:r>
                  </m:sup>
                </m:sSubSup>
              </m:oMath>
            </m:oMathPara>
          </w:p>
        </w:tc>
        <w:tc>
          <w:tcPr>
            <w:tcW w:w="2552" w:type="dxa"/>
          </w:tcPr>
          <w:p w14:paraId="47BF2AAC" w14:textId="77777777" w:rsidR="002B2C59" w:rsidRPr="00CE073E" w:rsidRDefault="002B2C59" w:rsidP="0052655A">
            <w:r w:rsidRPr="00CE073E">
              <w:t>+</w:t>
            </w:r>
            <m:oMath>
              <m:sSub>
                <m:sSubPr>
                  <m:ctrlPr>
                    <w:rPr>
                      <w:rFonts w:ascii="Cambria Math" w:hAnsi="Cambria Math"/>
                      <w:i/>
                    </w:rPr>
                  </m:ctrlPr>
                </m:sSubPr>
                <m:e>
                  <m:r>
                    <w:rPr>
                      <w:rFonts w:ascii="Cambria Math" w:hAnsi="Cambria Math"/>
                    </w:rPr>
                    <m:t>LGA</m:t>
                  </m:r>
                </m:e>
                <m:sub>
                  <m:r>
                    <w:rPr>
                      <w:rFonts w:ascii="Cambria Math" w:hAnsi="Cambria Math"/>
                    </w:rPr>
                    <m:t>m,k</m:t>
                  </m:r>
                </m:sub>
              </m:sSub>
            </m:oMath>
            <w:r w:rsidRPr="00CE073E">
              <w:t xml:space="preserve"> </w:t>
            </w:r>
          </w:p>
        </w:tc>
        <w:tc>
          <w:tcPr>
            <w:tcW w:w="4709" w:type="dxa"/>
          </w:tcPr>
          <w:p w14:paraId="0BD4EDDE" w14:textId="77777777" w:rsidR="002B2C59" w:rsidRPr="00CE073E" w:rsidRDefault="002B2C59" w:rsidP="0052655A"/>
        </w:tc>
      </w:tr>
      <w:tr w:rsidR="002B2C59" w:rsidRPr="00CE073E" w14:paraId="200727BC" w14:textId="77777777" w:rsidTr="0052655A">
        <w:trPr>
          <w:cantSplit/>
        </w:trPr>
        <w:tc>
          <w:tcPr>
            <w:tcW w:w="1951" w:type="dxa"/>
          </w:tcPr>
          <w:p w14:paraId="1C5A3A35" w14:textId="77777777" w:rsidR="002B2C59" w:rsidRPr="00CE073E" w:rsidRDefault="002B2C59" w:rsidP="0052655A">
            <w:r w:rsidRPr="00CE073E">
              <w:t>=</w:t>
            </w:r>
            <m:oMath>
              <m:sSubSup>
                <m:sSubSupPr>
                  <m:ctrlPr>
                    <w:rPr>
                      <w:rFonts w:ascii="Cambria Math" w:hAnsi="Cambria Math"/>
                      <w:i/>
                    </w:rPr>
                  </m:ctrlPr>
                </m:sSubSupPr>
                <m:e>
                  <m:r>
                    <w:rPr>
                      <w:rFonts w:ascii="Cambria Math" w:hAnsi="Cambria Math"/>
                    </w:rPr>
                    <m:t>FK</m:t>
                  </m:r>
                </m:e>
                <m:sub>
                  <m:r>
                    <w:rPr>
                      <w:rFonts w:ascii="Cambria Math" w:hAnsi="Cambria Math"/>
                    </w:rPr>
                    <m:t>m,k</m:t>
                  </m:r>
                </m:sub>
                <m:sup>
                  <m:r>
                    <w:rPr>
                      <w:rFonts w:ascii="Cambria Math" w:hAnsi="Cambria Math"/>
                    </w:rPr>
                    <m:t>nachLGA</m:t>
                  </m:r>
                </m:sup>
              </m:sSubSup>
            </m:oMath>
          </w:p>
        </w:tc>
        <w:tc>
          <w:tcPr>
            <w:tcW w:w="2552" w:type="dxa"/>
          </w:tcPr>
          <w:p w14:paraId="4C77BE73" w14:textId="77777777" w:rsidR="002B2C59" w:rsidRPr="00CE073E" w:rsidRDefault="002B2C59" w:rsidP="0052655A">
            <w:r w:rsidRPr="00CE073E">
              <w:t>+</w:t>
            </w:r>
            <m:oMath>
              <m:sSubSup>
                <m:sSubSupPr>
                  <m:ctrlPr>
                    <w:rPr>
                      <w:rFonts w:ascii="Cambria Math" w:hAnsi="Cambria Math"/>
                      <w:i/>
                    </w:rPr>
                  </m:ctrlPr>
                </m:sSubSupPr>
                <m:e>
                  <m:r>
                    <w:rPr>
                      <w:rFonts w:ascii="Cambria Math" w:hAnsi="Cambria Math"/>
                    </w:rPr>
                    <m:t>SB</m:t>
                  </m:r>
                </m:e>
                <m:sub>
                  <m:r>
                    <w:rPr>
                      <w:rFonts w:ascii="Cambria Math" w:hAnsi="Cambria Math"/>
                    </w:rPr>
                    <m:t>m,k</m:t>
                  </m:r>
                </m:sub>
                <m:sup>
                  <m:r>
                    <w:rPr>
                      <w:rFonts w:ascii="Cambria Math" w:hAnsi="Cambria Math"/>
                    </w:rPr>
                    <m:t>ges</m:t>
                  </m:r>
                </m:sup>
              </m:sSubSup>
            </m:oMath>
          </w:p>
        </w:tc>
        <w:tc>
          <w:tcPr>
            <w:tcW w:w="4709" w:type="dxa"/>
          </w:tcPr>
          <w:p w14:paraId="28D21F4A" w14:textId="77777777" w:rsidR="002B2C59" w:rsidRPr="00CE073E" w:rsidRDefault="007603C3" w:rsidP="0052655A">
            <m:oMath>
              <m:sSubSup>
                <m:sSubSupPr>
                  <m:ctrlPr>
                    <w:rPr>
                      <w:rFonts w:ascii="Cambria Math" w:hAnsi="Cambria Math"/>
                      <w:i/>
                    </w:rPr>
                  </m:ctrlPr>
                </m:sSubSupPr>
                <m:e>
                  <m:r>
                    <w:rPr>
                      <w:rFonts w:ascii="Cambria Math" w:hAnsi="Cambria Math"/>
                    </w:rPr>
                    <m:t>SB</m:t>
                  </m:r>
                </m:e>
                <m:sub>
                  <m:r>
                    <w:rPr>
                      <w:rFonts w:ascii="Cambria Math" w:hAnsi="Cambria Math"/>
                    </w:rPr>
                    <m:t>m,k</m:t>
                  </m:r>
                </m:sub>
                <m:sup>
                  <m:r>
                    <w:rPr>
                      <w:rFonts w:ascii="Cambria Math" w:hAnsi="Cambria Math"/>
                    </w:rPr>
                    <m:t>ges</m:t>
                  </m:r>
                </m:sup>
              </m:sSubSup>
            </m:oMath>
            <w:r w:rsidR="002B2C59" w:rsidRPr="00CE073E">
              <w:t xml:space="preserve">  ist die Summe aller Sparbeiträge zum Zeitpunkt (m,k) über alle Investitionsbausteine (auch Dynamiken, Sonderzahlungen)</w:t>
            </w:r>
            <w:r w:rsidR="002B2C59">
              <w:t>.</w:t>
            </w:r>
          </w:p>
        </w:tc>
      </w:tr>
      <w:tr w:rsidR="002B2C59" w:rsidRPr="00CE073E" w14:paraId="2ED6E23F" w14:textId="77777777" w:rsidTr="0052655A">
        <w:trPr>
          <w:cantSplit/>
        </w:trPr>
        <w:tc>
          <w:tcPr>
            <w:tcW w:w="1951" w:type="dxa"/>
          </w:tcPr>
          <w:p w14:paraId="4D8C2692" w14:textId="77777777" w:rsidR="002B2C59" w:rsidRPr="00CE073E" w:rsidRDefault="002B2C59" w:rsidP="0052655A">
            <w:r w:rsidRPr="00CE073E">
              <w:lastRenderedPageBreak/>
              <w:t>=</w:t>
            </w:r>
            <m:oMath>
              <m:sSubSup>
                <m:sSubSupPr>
                  <m:ctrlPr>
                    <w:rPr>
                      <w:rFonts w:ascii="Cambria Math" w:hAnsi="Cambria Math"/>
                      <w:i/>
                    </w:rPr>
                  </m:ctrlPr>
                </m:sSubSupPr>
                <m:e>
                  <m:r>
                    <w:rPr>
                      <w:rFonts w:ascii="Cambria Math" w:hAnsi="Cambria Math"/>
                    </w:rPr>
                    <m:t>FK</m:t>
                  </m:r>
                </m:e>
                <m:sub>
                  <m:r>
                    <w:rPr>
                      <w:rFonts w:ascii="Cambria Math" w:hAnsi="Cambria Math"/>
                    </w:rPr>
                    <m:t>m,k</m:t>
                  </m:r>
                </m:sub>
                <m:sup>
                  <m:r>
                    <w:rPr>
                      <w:rFonts w:ascii="Cambria Math" w:hAnsi="Cambria Math"/>
                    </w:rPr>
                    <m:t>nachSB</m:t>
                  </m:r>
                </m:sup>
              </m:sSubSup>
            </m:oMath>
          </w:p>
        </w:tc>
        <w:tc>
          <w:tcPr>
            <w:tcW w:w="2552" w:type="dxa"/>
          </w:tcPr>
          <w:p w14:paraId="14B08FA0" w14:textId="77777777" w:rsidR="002B2C59" w:rsidRPr="00CE073E" w:rsidRDefault="002B2C59" w:rsidP="0052655A">
            <w:r w:rsidRPr="00CE073E">
              <w:t>-</w:t>
            </w:r>
            <m:oMath>
              <m:d>
                <m:dPr>
                  <m:ctrlPr>
                    <w:rPr>
                      <w:rFonts w:ascii="Cambria Math" w:hAnsi="Cambria Math"/>
                      <w:i/>
                    </w:rPr>
                  </m:ctrlPr>
                </m:dPr>
                <m:e>
                  <m:sSubSup>
                    <m:sSubSupPr>
                      <m:ctrlPr>
                        <w:rPr>
                          <w:rFonts w:ascii="Cambria Math" w:hAnsi="Cambria Math"/>
                          <w:i/>
                        </w:rPr>
                      </m:ctrlPr>
                    </m:sSubSupPr>
                    <m:e>
                      <m:r>
                        <w:rPr>
                          <w:rFonts w:ascii="Cambria Math" w:hAnsi="Cambria Math"/>
                        </w:rPr>
                        <m:t>VWK</m:t>
                      </m:r>
                    </m:e>
                    <m:sub>
                      <m:r>
                        <w:rPr>
                          <w:rFonts w:ascii="Cambria Math" w:hAnsi="Cambria Math"/>
                        </w:rPr>
                        <m:t>m,k</m:t>
                      </m:r>
                    </m:sub>
                    <m:sup/>
                  </m:sSubSup>
                  <m:r>
                    <w:rPr>
                      <w:rFonts w:ascii="Cambria Math" w:hAnsi="Cambria Math"/>
                    </w:rPr>
                    <m:t>+</m:t>
                  </m:r>
                  <m:sSubSup>
                    <m:sSubSupPr>
                      <m:ctrlPr>
                        <w:rPr>
                          <w:rFonts w:ascii="Cambria Math" w:hAnsi="Cambria Math"/>
                          <w:i/>
                        </w:rPr>
                      </m:ctrlPr>
                    </m:sSubSupPr>
                    <m:e>
                      <m:r>
                        <w:rPr>
                          <w:rFonts w:ascii="Cambria Math" w:hAnsi="Cambria Math"/>
                        </w:rPr>
                        <m:t>RP</m:t>
                      </m:r>
                    </m:e>
                    <m:sub>
                      <m:r>
                        <w:rPr>
                          <w:rFonts w:ascii="Cambria Math" w:hAnsi="Cambria Math"/>
                        </w:rPr>
                        <m:t>m,k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RP</m:t>
                      </m:r>
                    </m:e>
                    <m:sub>
                      <m:r>
                        <w:rPr>
                          <w:rFonts w:ascii="Cambria Math" w:hAnsi="Cambria Math"/>
                        </w:rPr>
                        <m:t>m,k</m:t>
                      </m:r>
                    </m:sub>
                    <m:sup>
                      <m:r>
                        <w:rPr>
                          <w:rFonts w:ascii="Cambria Math" w:hAnsi="Cambria Math"/>
                        </w:rPr>
                        <m:t>INT</m:t>
                      </m:r>
                    </m:sup>
                  </m:sSubSup>
                  <m:r>
                    <w:rPr>
                      <w:rFonts w:ascii="Cambria Math" w:hAnsi="Cambria Math"/>
                    </w:rPr>
                    <m:t>+</m:t>
                  </m:r>
                  <m:sSubSup>
                    <m:sSubSupPr>
                      <m:ctrlPr>
                        <w:rPr>
                          <w:rFonts w:ascii="Cambria Math" w:hAnsi="Cambria Math"/>
                          <w:i/>
                        </w:rPr>
                      </m:ctrlPr>
                    </m:sSubSupPr>
                    <m:e>
                      <m:r>
                        <w:rPr>
                          <w:rFonts w:ascii="Cambria Math" w:hAnsi="Cambria Math"/>
                        </w:rPr>
                        <m:t>TILG</m:t>
                      </m:r>
                    </m:e>
                    <m:sub>
                      <m:r>
                        <w:rPr>
                          <w:rFonts w:ascii="Cambria Math" w:hAnsi="Cambria Math"/>
                        </w:rPr>
                        <m:t>m,k</m:t>
                      </m:r>
                    </m:sub>
                    <m:sup>
                      <m:r>
                        <w:rPr>
                          <w:rFonts w:ascii="Cambria Math" w:hAnsi="Cambria Math"/>
                        </w:rPr>
                        <m:t>AK,ges</m:t>
                      </m:r>
                    </m:sup>
                  </m:sSubSup>
                </m:e>
              </m:d>
            </m:oMath>
          </w:p>
          <w:p w14:paraId="5482A5C5" w14:textId="77777777" w:rsidR="002B2C59" w:rsidRPr="00CE073E" w:rsidRDefault="002B2C59" w:rsidP="0052655A"/>
        </w:tc>
        <w:tc>
          <w:tcPr>
            <w:tcW w:w="4709" w:type="dxa"/>
          </w:tcPr>
          <w:p w14:paraId="331E5CB2" w14:textId="77777777" w:rsidR="002B2C59" w:rsidRPr="00CE073E" w:rsidRDefault="002B2C59" w:rsidP="0052655A">
            <w:r w:rsidRPr="00CE073E">
              <w:t>Das Ergebnis wird mit Null maximiert</w:t>
            </w:r>
            <w:r>
              <w:t>.</w:t>
            </w:r>
          </w:p>
        </w:tc>
      </w:tr>
      <w:tr w:rsidR="002B2C59" w:rsidRPr="00CE073E" w14:paraId="63ABA1F1" w14:textId="77777777" w:rsidTr="0052655A">
        <w:trPr>
          <w:cantSplit/>
        </w:trPr>
        <w:tc>
          <w:tcPr>
            <w:tcW w:w="1951" w:type="dxa"/>
          </w:tcPr>
          <w:p w14:paraId="04B24C9A" w14:textId="77777777" w:rsidR="002B2C59" w:rsidRPr="00CE073E" w:rsidRDefault="002B2C59" w:rsidP="0052655A">
            <w:r w:rsidRPr="00CE073E">
              <w:t>=</w:t>
            </w:r>
            <m:oMath>
              <m:sSubSup>
                <m:sSubSupPr>
                  <m:ctrlPr>
                    <w:rPr>
                      <w:rFonts w:ascii="Cambria Math" w:hAnsi="Cambria Math"/>
                      <w:i/>
                    </w:rPr>
                  </m:ctrlPr>
                </m:sSubSupPr>
                <m:e>
                  <m:r>
                    <w:rPr>
                      <w:rFonts w:ascii="Cambria Math" w:hAnsi="Cambria Math"/>
                    </w:rPr>
                    <m:t>FK</m:t>
                  </m:r>
                </m:e>
                <m:sub>
                  <m:r>
                    <w:rPr>
                      <w:rFonts w:ascii="Cambria Math" w:hAnsi="Cambria Math"/>
                    </w:rPr>
                    <m:t>m,k</m:t>
                  </m:r>
                </m:sub>
                <m:sup>
                  <m:r>
                    <w:rPr>
                      <w:rFonts w:ascii="Cambria Math" w:hAnsi="Cambria Math"/>
                    </w:rPr>
                    <m:t>nachEntnahme</m:t>
                  </m:r>
                </m:sup>
              </m:sSubSup>
            </m:oMath>
          </w:p>
        </w:tc>
        <w:tc>
          <w:tcPr>
            <w:tcW w:w="2552" w:type="dxa"/>
          </w:tcPr>
          <w:p w14:paraId="47316EE3" w14:textId="77777777" w:rsidR="002B2C59" w:rsidRPr="00CE073E" w:rsidRDefault="002B2C59" w:rsidP="0052655A">
            <w:r w:rsidRPr="00CE073E">
              <w:t>Wertentwicklung Fonds</w:t>
            </w:r>
          </w:p>
        </w:tc>
        <w:tc>
          <w:tcPr>
            <w:tcW w:w="4709" w:type="dxa"/>
          </w:tcPr>
          <w:p w14:paraId="4E77C41E" w14:textId="77777777" w:rsidR="002B2C59" w:rsidRPr="00CE073E" w:rsidRDefault="002B2C59" w:rsidP="0052655A">
            <w:r w:rsidRPr="00CE073E">
              <w:t xml:space="preserve">Bei Modellrechnungen wird mit </w:t>
            </w:r>
            <m:oMath>
              <m:d>
                <m:dPr>
                  <m:ctrlPr>
                    <w:rPr>
                      <w:rFonts w:ascii="Cambria Math" w:hAnsi="Cambria Math"/>
                      <w:i/>
                    </w:rPr>
                  </m:ctrlPr>
                </m:dPr>
                <m:e>
                  <m:r>
                    <w:rPr>
                      <w:rFonts w:ascii="Cambria Math" w:hAnsi="Cambria Math"/>
                    </w:rPr>
                    <m:t>1+</m:t>
                  </m:r>
                  <m:sPre>
                    <m:sPrePr>
                      <m:ctrlPr>
                        <w:rPr>
                          <w:rFonts w:ascii="Cambria Math" w:hAnsi="Cambria Math"/>
                          <w:i/>
                        </w:rPr>
                      </m:ctrlPr>
                    </m:sPrePr>
                    <m:sub/>
                    <m:sup>
                      <m:r>
                        <w:rPr>
                          <w:rFonts w:ascii="Cambria Math" w:hAnsi="Cambria Math"/>
                        </w:rPr>
                        <m:t>12</m:t>
                      </m:r>
                    </m:sup>
                    <m:e>
                      <m:sSup>
                        <m:sSupPr>
                          <m:ctrlPr>
                            <w:rPr>
                              <w:rFonts w:ascii="Cambria Math" w:hAnsi="Cambria Math"/>
                              <w:i/>
                            </w:rPr>
                          </m:ctrlPr>
                        </m:sSupPr>
                        <m:e>
                          <m:r>
                            <w:rPr>
                              <w:rFonts w:ascii="Cambria Math" w:hAnsi="Cambria Math"/>
                            </w:rPr>
                            <m:t>i</m:t>
                          </m:r>
                        </m:e>
                        <m:sup>
                          <m:r>
                            <w:rPr>
                              <w:rFonts w:ascii="Cambria Math" w:hAnsi="Cambria Math"/>
                            </w:rPr>
                            <m:t>fiktiv</m:t>
                          </m:r>
                        </m:sup>
                      </m:sSup>
                    </m:e>
                  </m:sPre>
                </m:e>
              </m:d>
            </m:oMath>
            <w:r w:rsidRPr="00CE073E">
              <w:t xml:space="preserve"> multipliziert.</w:t>
            </w:r>
          </w:p>
        </w:tc>
      </w:tr>
      <w:tr w:rsidR="002B2C59" w:rsidRPr="002460E7" w14:paraId="06F0556E" w14:textId="77777777" w:rsidTr="0052655A">
        <w:trPr>
          <w:cantSplit/>
        </w:trPr>
        <w:tc>
          <w:tcPr>
            <w:tcW w:w="1951" w:type="dxa"/>
          </w:tcPr>
          <w:p w14:paraId="4A707BBC" w14:textId="77777777" w:rsidR="002B2C59" w:rsidRPr="00CE073E" w:rsidRDefault="002B2C59" w:rsidP="0052655A">
            <m:oMathPara>
              <m:oMathParaPr>
                <m:jc m:val="left"/>
              </m:oMathParaPr>
              <m:oMath>
                <m:r>
                  <w:rPr>
                    <w:rFonts w:ascii="Cambria Math" w:hAnsi="Cambria Math"/>
                  </w:rPr>
                  <m:t>=</m:t>
                </m:r>
                <m:sSubSup>
                  <m:sSubSupPr>
                    <m:ctrlPr>
                      <w:rPr>
                        <w:rFonts w:ascii="Cambria Math" w:hAnsi="Cambria Math"/>
                        <w:i/>
                      </w:rPr>
                    </m:ctrlPr>
                  </m:sSubSupPr>
                  <m:e>
                    <m:r>
                      <w:rPr>
                        <w:rFonts w:ascii="Cambria Math" w:hAnsi="Cambria Math"/>
                      </w:rPr>
                      <m:t>FK</m:t>
                    </m:r>
                  </m:e>
                  <m:sub>
                    <m:r>
                      <w:rPr>
                        <w:rFonts w:ascii="Cambria Math" w:hAnsi="Cambria Math"/>
                      </w:rPr>
                      <m:t>m,k+1</m:t>
                    </m:r>
                  </m:sub>
                  <m:sup>
                    <m:r>
                      <w:rPr>
                        <w:rFonts w:ascii="Cambria Math" w:hAnsi="Cambria Math"/>
                      </w:rPr>
                      <m:t>vorLGA</m:t>
                    </m:r>
                  </m:sup>
                </m:sSubSup>
              </m:oMath>
            </m:oMathPara>
          </w:p>
        </w:tc>
        <w:tc>
          <w:tcPr>
            <w:tcW w:w="2552" w:type="dxa"/>
          </w:tcPr>
          <w:p w14:paraId="5847A553" w14:textId="77777777" w:rsidR="002B2C59" w:rsidRPr="00CE073E" w:rsidRDefault="002B2C59" w:rsidP="0052655A"/>
        </w:tc>
        <w:tc>
          <w:tcPr>
            <w:tcW w:w="4709" w:type="dxa"/>
          </w:tcPr>
          <w:p w14:paraId="4F9E4CAC" w14:textId="77777777" w:rsidR="002B2C59" w:rsidRPr="00CE073E" w:rsidRDefault="002B2C59" w:rsidP="0052655A"/>
        </w:tc>
      </w:tr>
    </w:tbl>
    <w:p w14:paraId="721B4382" w14:textId="77777777" w:rsidR="002B2C59" w:rsidRDefault="002B2C59" w:rsidP="00FC078E">
      <w:pPr>
        <w:rPr>
          <w:u w:val="single"/>
        </w:rPr>
      </w:pPr>
    </w:p>
    <w:p w14:paraId="56926723" w14:textId="77777777" w:rsidR="001E6CA8" w:rsidRDefault="001E6CA8" w:rsidP="00FC078E">
      <w:pPr>
        <w:rPr>
          <w:u w:val="single"/>
        </w:rPr>
      </w:pPr>
    </w:p>
    <w:p w14:paraId="6BEA5725" w14:textId="77777777" w:rsidR="001E6CA8" w:rsidRPr="001E6CA8" w:rsidRDefault="001E6CA8" w:rsidP="00FC078E">
      <w:pPr>
        <w:rPr>
          <w:u w:val="single"/>
        </w:rPr>
      </w:pPr>
    </w:p>
    <w:p w14:paraId="5DEAD570" w14:textId="1A5D2B0C" w:rsidR="000A3F19" w:rsidRPr="001E6CA8" w:rsidRDefault="001E6CA8" w:rsidP="00FC078E">
      <w:pPr>
        <w:rPr>
          <w:u w:val="single"/>
        </w:rPr>
      </w:pPr>
      <w:r w:rsidRPr="001E6CA8">
        <w:rPr>
          <w:u w:val="single"/>
        </w:rPr>
        <w:t>aktivplan</w:t>
      </w:r>
      <w:r w:rsidR="000A3F19" w:rsidRPr="001E6CA8">
        <w:rPr>
          <w:u w:val="single"/>
        </w:rPr>
        <w:t>:</w:t>
      </w:r>
    </w:p>
    <w:p w14:paraId="150B1F07" w14:textId="490BAA2D" w:rsidR="000A3F19" w:rsidRDefault="000A3F19" w:rsidP="00FC078E">
      <w:r>
        <w:t>Grobe Formel:</w:t>
      </w:r>
      <w:r w:rsidR="009818B6">
        <w:t xml:space="preserve"> </w:t>
      </w:r>
      <m:oMath>
        <m:sPre>
          <m:sPrePr>
            <m:ctrlPr>
              <w:rPr>
                <w:rFonts w:ascii="Cambria Math" w:hAnsi="Cambria Math"/>
                <w:i/>
              </w:rPr>
            </m:ctrlPr>
          </m:sPrePr>
          <m:sub>
            <m:r>
              <w:rPr>
                <w:rFonts w:ascii="Cambria Math" w:hAnsi="Cambria Math"/>
              </w:rPr>
              <m:t>0</m:t>
            </m:r>
          </m:sub>
          <m:sup/>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=0</m:t>
            </m:r>
          </m:e>
        </m:sPre>
        <m:r>
          <w:rPr>
            <w:rFonts w:ascii="Cambria Math" w:hAnsi="Cambria Math"/>
          </w:rPr>
          <m:t xml:space="preserve">; </m:t>
        </m:r>
      </m:oMath>
      <w:r>
        <w:t xml:space="preserve"> </w:t>
      </w:r>
      <m:oMath>
        <m:sPre>
          <m:sPrePr>
            <m:ctrlPr>
              <w:rPr>
                <w:rFonts w:ascii="Cambria Math" w:hAnsi="Cambria Math"/>
                <w:i/>
              </w:rPr>
            </m:ctrlPr>
          </m:sPrePr>
          <m:sub>
            <m:r>
              <w:rPr>
                <w:rFonts w:ascii="Cambria Math" w:hAnsi="Cambria Math"/>
              </w:rPr>
              <m:t>m</m:t>
            </m:r>
          </m:sub>
          <m:sup/>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e>
        </m:sPre>
        <m:sPre>
          <m:sPrePr>
            <m:ctrlPr>
              <w:rPr>
                <w:rFonts w:ascii="Cambria Math" w:hAnsi="Cambria Math"/>
                <w:i/>
              </w:rPr>
            </m:ctrlPr>
          </m:sPrePr>
          <m:sub>
            <m:r>
              <w:rPr>
                <w:rFonts w:ascii="Cambria Math" w:hAnsi="Cambria Math"/>
              </w:rPr>
              <m:t>m-1</m:t>
            </m:r>
          </m:sub>
          <m:sup/>
          <m:e>
            <m:sSub>
              <m:sSubPr>
                <m:ctrlPr>
                  <w:rPr>
                    <w:rFonts w:ascii="Cambria Math" w:hAnsi="Cambria Math"/>
                    <w:i/>
                  </w:rPr>
                </m:ctrlPr>
              </m:sSubPr>
              <m:e>
                <m:r>
                  <w:rPr>
                    <w:rFonts w:ascii="Cambria Math" w:hAnsi="Cambria Math"/>
                  </w:rPr>
                  <m:t>V</m:t>
                </m:r>
              </m:e>
              <m:sub>
                <m:r>
                  <w:rPr>
                    <w:rFonts w:ascii="Cambria Math" w:hAnsi="Cambria Math"/>
                  </w:rPr>
                  <m:t>x</m:t>
                </m:r>
              </m:sub>
            </m:sSub>
          </m:e>
        </m:sPr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lfd</m:t>
                </m:r>
              </m:sup>
            </m:sSubSup>
            <m:r>
              <w:rPr>
                <w:rFonts w:ascii="Cambria Math" w:hAnsi="Cambria Math"/>
              </w:rPr>
              <m:t>-</m:t>
            </m:r>
            <m:r>
              <m:rPr>
                <m:sty m:val="p"/>
              </m:rPr>
              <w:rPr>
                <w:rFonts w:ascii="Cambria Math" w:hAnsi="Cambria Math"/>
              </w:rPr>
              <m:t>min⁡</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lfd</m:t>
                </m:r>
              </m:sup>
            </m:sSubSup>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12</m:t>
                    </m:r>
                  </m:sup>
                  <m:e>
                    <m:r>
                      <w:rPr>
                        <w:rFonts w:ascii="Cambria Math" w:hAnsi="Cambria Math"/>
                      </w:rPr>
                      <m:t>γ</m:t>
                    </m:r>
                  </m:e>
                </m:sPre>
              </m:e>
              <m:sub>
                <m:r>
                  <w:rPr>
                    <w:rFonts w:ascii="Cambria Math" w:hAnsi="Cambria Math"/>
                  </w:rPr>
                  <m:t>GH</m:t>
                </m:r>
              </m:sub>
            </m:sSub>
            <m:r>
              <w:rPr>
                <w:rFonts w:ascii="Cambria Math" w:hAnsi="Cambria Math"/>
              </w:rPr>
              <m:t>)</m:t>
            </m:r>
          </m:e>
        </m:d>
      </m:oMath>
    </w:p>
    <w:p w14:paraId="70CABD88" w14:textId="03492D00" w:rsidR="000A3F19" w:rsidRDefault="000A3F19" w:rsidP="009E681E">
      <w:pPr>
        <w:pStyle w:val="Listenabsatz"/>
        <w:numPr>
          <w:ilvl w:val="0"/>
          <w:numId w:val="6"/>
        </w:numPr>
      </w:pPr>
      <w:r>
        <w:t>Gamma-Kostenüberschüsse werden noch berücksichtigt</w:t>
      </w:r>
    </w:p>
    <w:p w14:paraId="48940CD4" w14:textId="02D89F6C" w:rsidR="000A3F19" w:rsidRDefault="007603C3" w:rsidP="009E681E">
      <w:pPr>
        <w:pStyle w:val="Listenabsatz"/>
        <w:numPr>
          <w:ilvl w:val="0"/>
          <w:numId w:val="6"/>
        </w:numPr>
      </w:pPr>
      <m:oMath>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12</m:t>
                </m:r>
              </m:sup>
              <m:e>
                <m:r>
                  <w:rPr>
                    <w:rFonts w:ascii="Cambria Math" w:hAnsi="Cambria Math"/>
                  </w:rPr>
                  <m:t>γ</m:t>
                </m:r>
              </m:e>
            </m:sPre>
          </m:e>
          <m:sub>
            <m:r>
              <w:rPr>
                <w:rFonts w:ascii="Cambria Math" w:hAnsi="Cambria Math"/>
              </w:rPr>
              <m:t>GH</m:t>
            </m:r>
          </m:sub>
        </m:sSub>
      </m:oMath>
      <w:r w:rsidR="000A3F19">
        <w:t xml:space="preserve"> kann unterschiedliche Sätze (bfr, bpfl) haben</w:t>
      </w:r>
    </w:p>
    <w:p w14:paraId="668147A6" w14:textId="77777777" w:rsidR="000A3F19" w:rsidRDefault="000A3F19" w:rsidP="00FC078E"/>
    <w:p w14:paraId="1EC4198D" w14:textId="2F03D68A" w:rsidR="008879C4" w:rsidRDefault="008879C4" w:rsidP="00FC078E">
      <w:r>
        <w:t>Offene VWK:</w:t>
      </w:r>
    </w:p>
    <w:p w14:paraId="6C164FE4" w14:textId="46117927" w:rsidR="008879C4" w:rsidRDefault="008879C4" w:rsidP="009E681E">
      <w:pPr>
        <w:pStyle w:val="Listenabsatz"/>
        <w:numPr>
          <w:ilvl w:val="0"/>
          <w:numId w:val="6"/>
        </w:numPr>
      </w:pPr>
      <w:r w:rsidRPr="00905290">
        <w:t xml:space="preserve"> Wenn Zinsen größer als VWK, werden diese genommen; ob ausstehende Kosten nachträglich erhoben würden ist nicht definiert (Empfehlung:</w:t>
      </w:r>
      <w:r>
        <w:t xml:space="preserve"> </w:t>
      </w:r>
      <w:r w:rsidRPr="00905290">
        <w:t>nein)</w:t>
      </w:r>
    </w:p>
    <w:p w14:paraId="2A19020C" w14:textId="77777777" w:rsidR="00C7074B" w:rsidRDefault="00C7074B" w:rsidP="00C7074B">
      <w:pPr>
        <w:pStyle w:val="berschrift4"/>
      </w:pPr>
      <w:r>
        <w:t>Empfehlung</w:t>
      </w:r>
    </w:p>
    <w:p w14:paraId="09D4FB58" w14:textId="2504BF61" w:rsidR="000A3F19" w:rsidRDefault="000A3F19" w:rsidP="009E681E">
      <w:pPr>
        <w:pStyle w:val="Listenabsatz"/>
        <w:numPr>
          <w:ilvl w:val="0"/>
          <w:numId w:val="6"/>
        </w:numPr>
      </w:pPr>
      <w:r>
        <w:t xml:space="preserve">Fortschreibung der HLV lässt sich übernehmen. </w:t>
      </w:r>
    </w:p>
    <w:p w14:paraId="422EC10F" w14:textId="51842369" w:rsidR="000A3F19" w:rsidRPr="009818B6" w:rsidRDefault="000A3F19" w:rsidP="009E681E">
      <w:pPr>
        <w:pStyle w:val="Listenabsatz"/>
        <w:numPr>
          <w:ilvl w:val="0"/>
          <w:numId w:val="6"/>
        </w:numPr>
        <w:rPr>
          <w:highlight w:val="yellow"/>
        </w:rPr>
      </w:pPr>
      <w:r w:rsidRPr="009818B6">
        <w:rPr>
          <w:highlight w:val="yellow"/>
        </w:rPr>
        <w:t>Genaue Regelungen (z.B. Dynamiken, Prämienpause) sind bei NL/PBL/TAL nicht genau in den tariflichen Mitteilungen erläutert. Daher kann es hier noch zu Unte</w:t>
      </w:r>
      <w:r w:rsidRPr="009818B6">
        <w:rPr>
          <w:highlight w:val="yellow"/>
        </w:rPr>
        <w:t>r</w:t>
      </w:r>
      <w:r w:rsidRPr="009818B6">
        <w:rPr>
          <w:highlight w:val="yellow"/>
        </w:rPr>
        <w:t>scheidungen kommen. (Bsp: Darf das Guthaben während einer Prämienpause fa</w:t>
      </w:r>
      <w:r w:rsidRPr="009818B6">
        <w:rPr>
          <w:highlight w:val="yellow"/>
        </w:rPr>
        <w:t>l</w:t>
      </w:r>
      <w:r w:rsidRPr="009818B6">
        <w:rPr>
          <w:highlight w:val="yellow"/>
        </w:rPr>
        <w:t>len? o.ä.)</w:t>
      </w:r>
    </w:p>
    <w:p w14:paraId="554F5BD2" w14:textId="03109797" w:rsidR="000A3F19" w:rsidRPr="00905290" w:rsidRDefault="00A4356E" w:rsidP="009E681E">
      <w:pPr>
        <w:pStyle w:val="Listenabsatz"/>
        <w:numPr>
          <w:ilvl w:val="0"/>
          <w:numId w:val="6"/>
        </w:numPr>
      </w:pPr>
      <w:r>
        <w:rPr>
          <w:highlight w:val="yellow"/>
        </w:rPr>
        <w:t xml:space="preserve">Umgang mit </w:t>
      </w:r>
      <w:r w:rsidR="005F668D">
        <w:rPr>
          <w:highlight w:val="yellow"/>
        </w:rPr>
        <w:t>offene</w:t>
      </w:r>
      <w:r>
        <w:rPr>
          <w:highlight w:val="yellow"/>
        </w:rPr>
        <w:t>n</w:t>
      </w:r>
      <w:r w:rsidR="008879C4">
        <w:rPr>
          <w:highlight w:val="yellow"/>
        </w:rPr>
        <w:t xml:space="preserve"> VWK</w:t>
      </w:r>
      <w:r w:rsidR="00782242">
        <w:t>?</w:t>
      </w:r>
    </w:p>
    <w:p w14:paraId="1C7062D3" w14:textId="77777777" w:rsidR="00C7074B" w:rsidRDefault="00C7074B" w:rsidP="00C7074B">
      <w:pPr>
        <w:pStyle w:val="berschrift4"/>
      </w:pPr>
      <w:r w:rsidRPr="00087E31">
        <w:t xml:space="preserve">Abstimmung mit F1 der Mathematik </w:t>
      </w:r>
    </w:p>
    <w:p w14:paraId="1E8BF1AD" w14:textId="77777777" w:rsidR="00C7074B" w:rsidRDefault="00C7074B" w:rsidP="00C7074B">
      <w:pPr>
        <w:pStyle w:val="berschrift4"/>
      </w:pPr>
      <w:r w:rsidRPr="00365776">
        <w:t>Abstimmung mit Produkttechnik</w:t>
      </w:r>
    </w:p>
    <w:p w14:paraId="79C33616" w14:textId="77777777" w:rsidR="00C7074B" w:rsidRDefault="00C7074B" w:rsidP="00C7074B">
      <w:pPr>
        <w:pStyle w:val="berschrift4"/>
      </w:pPr>
      <w:r>
        <w:t>Entscheidung</w:t>
      </w:r>
    </w:p>
    <w:p w14:paraId="50FEEBB1" w14:textId="77777777" w:rsidR="00C7074B" w:rsidRDefault="00C7074B" w:rsidP="00C7074B">
      <w:pPr>
        <w:pStyle w:val="berschrift4"/>
      </w:pPr>
      <w:r>
        <w:t>Folgearbeiten</w:t>
      </w:r>
    </w:p>
    <w:p w14:paraId="55E7BBD3" w14:textId="77777777" w:rsidR="009818B6" w:rsidRDefault="009818B6" w:rsidP="00F675E6"/>
    <w:p w14:paraId="7D6F26CF" w14:textId="65B2849D" w:rsidR="00B4628C" w:rsidRDefault="00B4628C" w:rsidP="00B4628C">
      <w:pPr>
        <w:pStyle w:val="berschrift2"/>
      </w:pPr>
      <w:r>
        <w:t>Quoten für Anlage in Fonds</w:t>
      </w:r>
    </w:p>
    <w:p w14:paraId="0BCCC7FA" w14:textId="77777777" w:rsidR="00A708CB" w:rsidRDefault="00A708CB" w:rsidP="00A708CB">
      <w:r>
        <w:t>Diese Quoten werden für die Aufteilung des anzulegenden Kapitals auf die verschiedenen Fonds je Vorgang verwendet.</w:t>
      </w:r>
    </w:p>
    <w:p w14:paraId="4A20839B" w14:textId="77777777" w:rsidR="00A708CB" w:rsidRDefault="00A708CB" w:rsidP="00A708CB"/>
    <w:p w14:paraId="5C65BD94" w14:textId="77777777" w:rsidR="00A708CB" w:rsidRDefault="00A708CB" w:rsidP="00A708CB">
      <w:r>
        <w:t>ZQ…Zuführungsquoten (Vom Kunden gewählte Quoten für die Fondsanlage)</w:t>
      </w:r>
    </w:p>
    <w:p w14:paraId="4626C2AA" w14:textId="77777777" w:rsidR="00A708CB" w:rsidRDefault="00A708CB" w:rsidP="00A708CB">
      <w:r>
        <w:t>AQ…Anteilquoten (Anteil eines Fonds am gesamten Fondsguthaben nach Fondsentwic</w:t>
      </w:r>
      <w:r>
        <w:t>k</w:t>
      </w:r>
      <w:r>
        <w:t>lung, vor nachschüssiger Zuteilung der LGA</w:t>
      </w:r>
      <w:r>
        <w:rPr>
          <w:vertAlign w:val="superscript"/>
        </w:rPr>
        <w:t>2)</w:t>
      </w:r>
      <w:r>
        <w:t>)</w:t>
      </w:r>
    </w:p>
    <w:p w14:paraId="5806BCD0" w14:textId="77777777" w:rsidR="00A708CB" w:rsidRDefault="00A708CB" w:rsidP="00A708CB">
      <w:r>
        <w:t>KQ…Kontenquoten (Anteil eines Fonds am gesamten Fondsguthaben nach Zuführung der Überschüsse gemäß AQ und nach Zuführung der investierten Prämie gemäß ZQ)</w:t>
      </w:r>
    </w:p>
    <w:p w14:paraId="1586553A" w14:textId="77777777" w:rsidR="00A708CB" w:rsidRDefault="00A708CB" w:rsidP="00A708CB"/>
    <w:tbl>
      <w:tblPr>
        <w:tblStyle w:val="Tabellenraster"/>
        <w:tblW w:w="5000" w:type="pct"/>
        <w:tblLayout w:type="fixed"/>
        <w:tblLook w:val="04A0" w:firstRow="1" w:lastRow="0" w:firstColumn="1" w:lastColumn="0" w:noHBand="0" w:noVBand="1"/>
      </w:tblPr>
      <w:tblGrid>
        <w:gridCol w:w="4221"/>
        <w:gridCol w:w="1012"/>
        <w:gridCol w:w="1254"/>
        <w:gridCol w:w="1276"/>
        <w:gridCol w:w="1525"/>
      </w:tblGrid>
      <w:tr w:rsidR="00A708CB" w:rsidRPr="00796A61" w14:paraId="37B316EF" w14:textId="77777777" w:rsidTr="00A708CB">
        <w:tc>
          <w:tcPr>
            <w:tcW w:w="2272" w:type="pct"/>
            <w:vAlign w:val="center"/>
          </w:tcPr>
          <w:p w14:paraId="5D80477E" w14:textId="77777777" w:rsidR="00A708CB" w:rsidRPr="008056B1" w:rsidRDefault="00A708CB" w:rsidP="00540072">
            <w:pPr>
              <w:rPr>
                <w:b/>
              </w:rPr>
            </w:pPr>
          </w:p>
        </w:tc>
        <w:tc>
          <w:tcPr>
            <w:tcW w:w="545" w:type="pct"/>
            <w:shd w:val="clear" w:color="auto" w:fill="808080" w:themeFill="background1" w:themeFillShade="80"/>
            <w:vAlign w:val="center"/>
          </w:tcPr>
          <w:p w14:paraId="1D439A2C" w14:textId="77777777" w:rsidR="00A708CB" w:rsidRPr="00654F35" w:rsidRDefault="00A708CB" w:rsidP="00540072">
            <w:pPr>
              <w:jc w:val="center"/>
              <w:rPr>
                <w:b/>
              </w:rPr>
            </w:pPr>
            <w:r w:rsidRPr="00654F35">
              <w:rPr>
                <w:b/>
              </w:rPr>
              <w:t>TD</w:t>
            </w:r>
          </w:p>
        </w:tc>
        <w:tc>
          <w:tcPr>
            <w:tcW w:w="675" w:type="pct"/>
            <w:shd w:val="clear" w:color="auto" w:fill="4BACC6" w:themeFill="accent5"/>
            <w:vAlign w:val="center"/>
          </w:tcPr>
          <w:p w14:paraId="457E44F4" w14:textId="0692C013" w:rsidR="00A708CB" w:rsidRPr="00796A61" w:rsidRDefault="00A708CB" w:rsidP="00540072">
            <w:pPr>
              <w:jc w:val="center"/>
              <w:rPr>
                <w:b/>
              </w:rPr>
            </w:pPr>
            <w:r>
              <w:rPr>
                <w:b/>
              </w:rPr>
              <w:t>ARK</w:t>
            </w:r>
          </w:p>
        </w:tc>
        <w:tc>
          <w:tcPr>
            <w:tcW w:w="687" w:type="pct"/>
            <w:shd w:val="clear" w:color="auto" w:fill="F79646" w:themeFill="accent6"/>
            <w:vAlign w:val="center"/>
          </w:tcPr>
          <w:p w14:paraId="18281C9C" w14:textId="02600864" w:rsidR="00A708CB" w:rsidRPr="00796A61" w:rsidRDefault="00A708CB" w:rsidP="00540072">
            <w:pPr>
              <w:jc w:val="center"/>
              <w:rPr>
                <w:b/>
              </w:rPr>
            </w:pPr>
            <w:r>
              <w:rPr>
                <w:b/>
              </w:rPr>
              <w:t>ARF</w:t>
            </w:r>
          </w:p>
        </w:tc>
        <w:tc>
          <w:tcPr>
            <w:tcW w:w="821" w:type="pct"/>
            <w:shd w:val="clear" w:color="auto" w:fill="FF0000"/>
            <w:vAlign w:val="center"/>
          </w:tcPr>
          <w:p w14:paraId="4BB9F32E" w14:textId="03A4F093" w:rsidR="00A708CB" w:rsidRPr="00796A61" w:rsidRDefault="00A708CB" w:rsidP="00540072">
            <w:pPr>
              <w:jc w:val="center"/>
              <w:rPr>
                <w:b/>
              </w:rPr>
            </w:pPr>
            <w:r>
              <w:rPr>
                <w:b/>
              </w:rPr>
              <w:t>aktivplan</w:t>
            </w:r>
          </w:p>
        </w:tc>
      </w:tr>
      <w:tr w:rsidR="00A708CB" w:rsidRPr="002460E7" w14:paraId="12ABB281" w14:textId="77777777" w:rsidTr="00A708CB">
        <w:tc>
          <w:tcPr>
            <w:tcW w:w="2272" w:type="pct"/>
            <w:vAlign w:val="center"/>
          </w:tcPr>
          <w:p w14:paraId="6C83A5E3" w14:textId="77777777" w:rsidR="00A708CB" w:rsidRPr="0042167C" w:rsidRDefault="00A708CB" w:rsidP="00540072">
            <w:r>
              <w:t>Beitragsanlage</w:t>
            </w:r>
          </w:p>
        </w:tc>
        <w:tc>
          <w:tcPr>
            <w:tcW w:w="545" w:type="pct"/>
            <w:shd w:val="clear" w:color="auto" w:fill="D9D9D9" w:themeFill="background1" w:themeFillShade="D9"/>
            <w:vAlign w:val="center"/>
          </w:tcPr>
          <w:p w14:paraId="117FF838" w14:textId="77777777" w:rsidR="00A708CB" w:rsidRPr="0042167C" w:rsidRDefault="00A708CB" w:rsidP="00540072">
            <w:pPr>
              <w:jc w:val="center"/>
              <w:rPr>
                <w:b/>
                <w:szCs w:val="22"/>
              </w:rPr>
            </w:pPr>
          </w:p>
        </w:tc>
        <w:tc>
          <w:tcPr>
            <w:tcW w:w="675" w:type="pct"/>
            <w:shd w:val="clear" w:color="auto" w:fill="DAEEF3" w:themeFill="accent5" w:themeFillTint="33"/>
            <w:vAlign w:val="center"/>
          </w:tcPr>
          <w:p w14:paraId="75622E78" w14:textId="69ADF823" w:rsidR="00A708CB" w:rsidRPr="0042167C" w:rsidRDefault="00A708CB" w:rsidP="00540072">
            <w:pPr>
              <w:jc w:val="center"/>
              <w:rPr>
                <w:szCs w:val="22"/>
              </w:rPr>
            </w:pPr>
            <w:r>
              <w:rPr>
                <w:szCs w:val="22"/>
              </w:rPr>
              <w:t>-</w:t>
            </w:r>
          </w:p>
        </w:tc>
        <w:tc>
          <w:tcPr>
            <w:tcW w:w="687" w:type="pct"/>
            <w:shd w:val="clear" w:color="auto" w:fill="FDE9D9" w:themeFill="accent6" w:themeFillTint="33"/>
            <w:vAlign w:val="center"/>
          </w:tcPr>
          <w:p w14:paraId="529D9F4A" w14:textId="3FF2F78A" w:rsidR="00A708CB" w:rsidRPr="0042167C" w:rsidRDefault="00A708CB" w:rsidP="00540072">
            <w:pPr>
              <w:jc w:val="center"/>
              <w:rPr>
                <w:szCs w:val="22"/>
              </w:rPr>
            </w:pPr>
          </w:p>
        </w:tc>
        <w:tc>
          <w:tcPr>
            <w:tcW w:w="821" w:type="pct"/>
            <w:shd w:val="clear" w:color="auto" w:fill="F2DBDB" w:themeFill="accent2" w:themeFillTint="33"/>
            <w:vAlign w:val="center"/>
          </w:tcPr>
          <w:p w14:paraId="5D2C970D" w14:textId="1C4E3C61" w:rsidR="00A708CB" w:rsidRPr="0042167C" w:rsidRDefault="00A708CB" w:rsidP="00540072">
            <w:pPr>
              <w:jc w:val="center"/>
              <w:rPr>
                <w:szCs w:val="22"/>
              </w:rPr>
            </w:pPr>
          </w:p>
        </w:tc>
      </w:tr>
      <w:tr w:rsidR="00A708CB" w:rsidRPr="002460E7" w14:paraId="01AAFB12" w14:textId="77777777" w:rsidTr="00A708CB">
        <w:tc>
          <w:tcPr>
            <w:tcW w:w="2272" w:type="pct"/>
            <w:vAlign w:val="center"/>
          </w:tcPr>
          <w:p w14:paraId="5FEBBE1A" w14:textId="77777777" w:rsidR="00A708CB" w:rsidRPr="0042167C" w:rsidRDefault="00A708CB" w:rsidP="00540072">
            <w:r>
              <w:t>Fondsanlage von Überschussanteilen</w:t>
            </w:r>
          </w:p>
        </w:tc>
        <w:tc>
          <w:tcPr>
            <w:tcW w:w="545" w:type="pct"/>
            <w:shd w:val="clear" w:color="auto" w:fill="D9D9D9" w:themeFill="background1" w:themeFillShade="D9"/>
            <w:vAlign w:val="center"/>
          </w:tcPr>
          <w:p w14:paraId="71E8D0F8" w14:textId="77777777" w:rsidR="00A708CB" w:rsidRPr="00337D61" w:rsidRDefault="00A708CB" w:rsidP="00540072">
            <w:pPr>
              <w:jc w:val="center"/>
              <w:rPr>
                <w:b/>
                <w:szCs w:val="22"/>
              </w:rPr>
            </w:pPr>
          </w:p>
        </w:tc>
        <w:tc>
          <w:tcPr>
            <w:tcW w:w="675" w:type="pct"/>
            <w:shd w:val="clear" w:color="auto" w:fill="DAEEF3" w:themeFill="accent5" w:themeFillTint="33"/>
            <w:vAlign w:val="center"/>
          </w:tcPr>
          <w:p w14:paraId="0BA5BF05" w14:textId="52155485" w:rsidR="00A708CB" w:rsidRPr="0042167C" w:rsidRDefault="00A708CB" w:rsidP="00540072">
            <w:pPr>
              <w:jc w:val="center"/>
              <w:rPr>
                <w:szCs w:val="22"/>
              </w:rPr>
            </w:pPr>
            <w:r>
              <w:rPr>
                <w:szCs w:val="22"/>
              </w:rPr>
              <w:t>-</w:t>
            </w:r>
          </w:p>
        </w:tc>
        <w:tc>
          <w:tcPr>
            <w:tcW w:w="687" w:type="pct"/>
            <w:shd w:val="clear" w:color="auto" w:fill="FDE9D9" w:themeFill="accent6" w:themeFillTint="33"/>
            <w:vAlign w:val="center"/>
          </w:tcPr>
          <w:p w14:paraId="709DDF22" w14:textId="0F283C20" w:rsidR="00A708CB" w:rsidRPr="005F1AB8" w:rsidRDefault="00A708CB" w:rsidP="00540072">
            <w:pPr>
              <w:jc w:val="center"/>
              <w:rPr>
                <w:szCs w:val="22"/>
                <w:vertAlign w:val="superscript"/>
              </w:rPr>
            </w:pPr>
          </w:p>
        </w:tc>
        <w:tc>
          <w:tcPr>
            <w:tcW w:w="821" w:type="pct"/>
            <w:shd w:val="clear" w:color="auto" w:fill="F2DBDB" w:themeFill="accent2" w:themeFillTint="33"/>
            <w:vAlign w:val="center"/>
          </w:tcPr>
          <w:p w14:paraId="7660FBDB" w14:textId="4EABD18D" w:rsidR="00A708CB" w:rsidRPr="00DA2074" w:rsidRDefault="00A708CB" w:rsidP="00540072">
            <w:pPr>
              <w:jc w:val="center"/>
              <w:rPr>
                <w:szCs w:val="22"/>
                <w:vertAlign w:val="superscript"/>
              </w:rPr>
            </w:pPr>
          </w:p>
        </w:tc>
      </w:tr>
      <w:tr w:rsidR="00A708CB" w:rsidRPr="002460E7" w14:paraId="04031AB0" w14:textId="77777777" w:rsidTr="00A708CB">
        <w:tc>
          <w:tcPr>
            <w:tcW w:w="2272" w:type="pct"/>
            <w:vAlign w:val="center"/>
          </w:tcPr>
          <w:p w14:paraId="176E946B" w14:textId="77777777" w:rsidR="00A708CB" w:rsidRPr="0042167C" w:rsidRDefault="00A708CB" w:rsidP="00540072">
            <w:r>
              <w:t>Entnahme lfd. Verwaltungskosten</w:t>
            </w:r>
          </w:p>
        </w:tc>
        <w:tc>
          <w:tcPr>
            <w:tcW w:w="545" w:type="pct"/>
            <w:shd w:val="clear" w:color="auto" w:fill="D9D9D9" w:themeFill="background1" w:themeFillShade="D9"/>
            <w:vAlign w:val="center"/>
          </w:tcPr>
          <w:p w14:paraId="08408D2A" w14:textId="77777777" w:rsidR="00A708CB" w:rsidRPr="0042167C" w:rsidRDefault="00A708CB" w:rsidP="00540072">
            <w:pPr>
              <w:jc w:val="center"/>
              <w:rPr>
                <w:b/>
                <w:szCs w:val="22"/>
              </w:rPr>
            </w:pPr>
          </w:p>
        </w:tc>
        <w:tc>
          <w:tcPr>
            <w:tcW w:w="675" w:type="pct"/>
            <w:shd w:val="clear" w:color="auto" w:fill="DAEEF3" w:themeFill="accent5" w:themeFillTint="33"/>
            <w:vAlign w:val="center"/>
          </w:tcPr>
          <w:p w14:paraId="2F7448E5" w14:textId="17584B2F" w:rsidR="00A708CB" w:rsidRPr="0042167C" w:rsidRDefault="00A708CB" w:rsidP="00540072">
            <w:pPr>
              <w:jc w:val="center"/>
              <w:rPr>
                <w:szCs w:val="22"/>
              </w:rPr>
            </w:pPr>
            <w:r>
              <w:rPr>
                <w:szCs w:val="22"/>
              </w:rPr>
              <w:t>-</w:t>
            </w:r>
          </w:p>
        </w:tc>
        <w:tc>
          <w:tcPr>
            <w:tcW w:w="687" w:type="pct"/>
            <w:shd w:val="clear" w:color="auto" w:fill="FDE9D9" w:themeFill="accent6" w:themeFillTint="33"/>
            <w:vAlign w:val="center"/>
          </w:tcPr>
          <w:p w14:paraId="1B1D3B5B" w14:textId="5D0B5762" w:rsidR="00A708CB" w:rsidRPr="005F1AB8" w:rsidRDefault="00A708CB" w:rsidP="00540072">
            <w:pPr>
              <w:jc w:val="center"/>
              <w:rPr>
                <w:szCs w:val="22"/>
              </w:rPr>
            </w:pPr>
          </w:p>
        </w:tc>
        <w:tc>
          <w:tcPr>
            <w:tcW w:w="821" w:type="pct"/>
            <w:shd w:val="clear" w:color="auto" w:fill="F2DBDB" w:themeFill="accent2" w:themeFillTint="33"/>
            <w:vAlign w:val="center"/>
          </w:tcPr>
          <w:p w14:paraId="4234F0B5" w14:textId="6948692F" w:rsidR="00A708CB" w:rsidRPr="0042167C" w:rsidRDefault="00A708CB" w:rsidP="00540072">
            <w:pPr>
              <w:jc w:val="center"/>
              <w:rPr>
                <w:szCs w:val="22"/>
              </w:rPr>
            </w:pPr>
          </w:p>
        </w:tc>
      </w:tr>
      <w:tr w:rsidR="00A708CB" w:rsidRPr="002460E7" w14:paraId="72D9132D" w14:textId="77777777" w:rsidTr="00A708CB">
        <w:tc>
          <w:tcPr>
            <w:tcW w:w="2272" w:type="pct"/>
            <w:vAlign w:val="center"/>
          </w:tcPr>
          <w:p w14:paraId="062377A1" w14:textId="77777777" w:rsidR="00A708CB" w:rsidRPr="0042167C" w:rsidRDefault="00A708CB" w:rsidP="00540072">
            <w:r>
              <w:t>Entnahme von Risikoprämien</w:t>
            </w:r>
          </w:p>
        </w:tc>
        <w:tc>
          <w:tcPr>
            <w:tcW w:w="545" w:type="pct"/>
            <w:shd w:val="clear" w:color="auto" w:fill="D9D9D9" w:themeFill="background1" w:themeFillShade="D9"/>
            <w:vAlign w:val="center"/>
          </w:tcPr>
          <w:p w14:paraId="19B11CFA" w14:textId="77777777" w:rsidR="00A708CB" w:rsidRPr="0042167C" w:rsidRDefault="00A708CB" w:rsidP="00540072">
            <w:pPr>
              <w:jc w:val="center"/>
              <w:rPr>
                <w:b/>
                <w:szCs w:val="22"/>
              </w:rPr>
            </w:pPr>
          </w:p>
        </w:tc>
        <w:tc>
          <w:tcPr>
            <w:tcW w:w="675" w:type="pct"/>
            <w:shd w:val="clear" w:color="auto" w:fill="DAEEF3" w:themeFill="accent5" w:themeFillTint="33"/>
            <w:vAlign w:val="center"/>
          </w:tcPr>
          <w:p w14:paraId="3AB17338" w14:textId="31490DE3" w:rsidR="00A708CB" w:rsidRPr="0042167C" w:rsidRDefault="00A708CB" w:rsidP="00540072">
            <w:pPr>
              <w:jc w:val="center"/>
              <w:rPr>
                <w:szCs w:val="22"/>
              </w:rPr>
            </w:pPr>
            <w:r>
              <w:rPr>
                <w:szCs w:val="22"/>
              </w:rPr>
              <w:t>-</w:t>
            </w:r>
          </w:p>
        </w:tc>
        <w:tc>
          <w:tcPr>
            <w:tcW w:w="687" w:type="pct"/>
            <w:shd w:val="clear" w:color="auto" w:fill="FDE9D9" w:themeFill="accent6" w:themeFillTint="33"/>
            <w:vAlign w:val="center"/>
          </w:tcPr>
          <w:p w14:paraId="449E015D" w14:textId="58A5E8D9" w:rsidR="00A708CB" w:rsidRPr="0042167C" w:rsidRDefault="00A708CB" w:rsidP="00540072">
            <w:pPr>
              <w:jc w:val="center"/>
              <w:rPr>
                <w:szCs w:val="22"/>
              </w:rPr>
            </w:pPr>
          </w:p>
        </w:tc>
        <w:tc>
          <w:tcPr>
            <w:tcW w:w="821" w:type="pct"/>
            <w:shd w:val="clear" w:color="auto" w:fill="F2DBDB" w:themeFill="accent2" w:themeFillTint="33"/>
            <w:vAlign w:val="center"/>
          </w:tcPr>
          <w:p w14:paraId="30C4395B" w14:textId="6331B6B8" w:rsidR="00A708CB" w:rsidRPr="0042167C" w:rsidRDefault="00A708CB" w:rsidP="00540072">
            <w:pPr>
              <w:jc w:val="center"/>
              <w:rPr>
                <w:szCs w:val="22"/>
              </w:rPr>
            </w:pPr>
          </w:p>
        </w:tc>
      </w:tr>
      <w:tr w:rsidR="00A708CB" w:rsidRPr="002460E7" w14:paraId="5E0C4CCD" w14:textId="77777777" w:rsidTr="00A708CB">
        <w:tc>
          <w:tcPr>
            <w:tcW w:w="2272" w:type="pct"/>
            <w:vAlign w:val="center"/>
          </w:tcPr>
          <w:p w14:paraId="0CC18B41" w14:textId="77777777" w:rsidR="00A708CB" w:rsidRPr="0042167C" w:rsidRDefault="00A708CB" w:rsidP="00540072">
            <w:r>
              <w:t>Anlage von Sonderzahlungen</w:t>
            </w:r>
          </w:p>
        </w:tc>
        <w:tc>
          <w:tcPr>
            <w:tcW w:w="545" w:type="pct"/>
            <w:shd w:val="clear" w:color="auto" w:fill="D9D9D9" w:themeFill="background1" w:themeFillShade="D9"/>
            <w:vAlign w:val="center"/>
          </w:tcPr>
          <w:p w14:paraId="7807F149" w14:textId="77777777" w:rsidR="00A708CB" w:rsidRPr="0042167C" w:rsidRDefault="00A708CB" w:rsidP="00540072">
            <w:pPr>
              <w:jc w:val="center"/>
              <w:rPr>
                <w:b/>
                <w:szCs w:val="22"/>
              </w:rPr>
            </w:pPr>
          </w:p>
        </w:tc>
        <w:tc>
          <w:tcPr>
            <w:tcW w:w="675" w:type="pct"/>
            <w:shd w:val="clear" w:color="auto" w:fill="DAEEF3" w:themeFill="accent5" w:themeFillTint="33"/>
            <w:vAlign w:val="center"/>
          </w:tcPr>
          <w:p w14:paraId="63C071F5" w14:textId="5AA67FB3" w:rsidR="00A708CB" w:rsidRPr="0042167C" w:rsidRDefault="00A708CB" w:rsidP="00540072">
            <w:pPr>
              <w:jc w:val="center"/>
              <w:rPr>
                <w:szCs w:val="22"/>
              </w:rPr>
            </w:pPr>
            <w:r>
              <w:rPr>
                <w:szCs w:val="22"/>
              </w:rPr>
              <w:t>-</w:t>
            </w:r>
          </w:p>
        </w:tc>
        <w:tc>
          <w:tcPr>
            <w:tcW w:w="687" w:type="pct"/>
            <w:shd w:val="clear" w:color="auto" w:fill="FDE9D9" w:themeFill="accent6" w:themeFillTint="33"/>
            <w:vAlign w:val="center"/>
          </w:tcPr>
          <w:p w14:paraId="68E0A82E" w14:textId="3EDABFD6" w:rsidR="00A708CB" w:rsidRPr="0042167C" w:rsidRDefault="00A708CB" w:rsidP="00540072">
            <w:pPr>
              <w:jc w:val="center"/>
              <w:rPr>
                <w:szCs w:val="22"/>
              </w:rPr>
            </w:pPr>
          </w:p>
        </w:tc>
        <w:tc>
          <w:tcPr>
            <w:tcW w:w="821" w:type="pct"/>
            <w:shd w:val="clear" w:color="auto" w:fill="F2DBDB" w:themeFill="accent2" w:themeFillTint="33"/>
            <w:vAlign w:val="center"/>
          </w:tcPr>
          <w:p w14:paraId="70D60860" w14:textId="670F4FE9" w:rsidR="00A708CB" w:rsidRPr="0042167C" w:rsidRDefault="00A708CB" w:rsidP="00540072">
            <w:pPr>
              <w:jc w:val="center"/>
              <w:rPr>
                <w:szCs w:val="22"/>
              </w:rPr>
            </w:pPr>
          </w:p>
        </w:tc>
      </w:tr>
      <w:tr w:rsidR="00A708CB" w:rsidRPr="002460E7" w14:paraId="58860B47" w14:textId="77777777" w:rsidTr="00A708CB">
        <w:tc>
          <w:tcPr>
            <w:tcW w:w="2272" w:type="pct"/>
            <w:vAlign w:val="center"/>
          </w:tcPr>
          <w:p w14:paraId="18EB2CF7" w14:textId="77777777" w:rsidR="00A708CB" w:rsidRDefault="00A708CB" w:rsidP="00540072">
            <w:r>
              <w:t>Entnahme bei Teilauszahlung/-kündigung</w:t>
            </w:r>
          </w:p>
        </w:tc>
        <w:tc>
          <w:tcPr>
            <w:tcW w:w="545" w:type="pct"/>
            <w:shd w:val="clear" w:color="auto" w:fill="D9D9D9" w:themeFill="background1" w:themeFillShade="D9"/>
            <w:vAlign w:val="center"/>
          </w:tcPr>
          <w:p w14:paraId="1128C711" w14:textId="77777777" w:rsidR="00A708CB" w:rsidRPr="0042167C" w:rsidRDefault="00A708CB" w:rsidP="00540072">
            <w:pPr>
              <w:jc w:val="center"/>
              <w:rPr>
                <w:b/>
                <w:szCs w:val="22"/>
              </w:rPr>
            </w:pPr>
          </w:p>
        </w:tc>
        <w:tc>
          <w:tcPr>
            <w:tcW w:w="675" w:type="pct"/>
            <w:shd w:val="clear" w:color="auto" w:fill="DAEEF3" w:themeFill="accent5" w:themeFillTint="33"/>
            <w:vAlign w:val="center"/>
          </w:tcPr>
          <w:p w14:paraId="646987A7" w14:textId="407DE5BF" w:rsidR="00A708CB" w:rsidRDefault="00A708CB" w:rsidP="00540072">
            <w:pPr>
              <w:jc w:val="center"/>
              <w:rPr>
                <w:szCs w:val="22"/>
              </w:rPr>
            </w:pPr>
            <w:r>
              <w:rPr>
                <w:szCs w:val="22"/>
              </w:rPr>
              <w:t>-</w:t>
            </w:r>
          </w:p>
        </w:tc>
        <w:tc>
          <w:tcPr>
            <w:tcW w:w="687" w:type="pct"/>
            <w:shd w:val="clear" w:color="auto" w:fill="FDE9D9" w:themeFill="accent6" w:themeFillTint="33"/>
            <w:vAlign w:val="center"/>
          </w:tcPr>
          <w:p w14:paraId="3F85FF83" w14:textId="497F1C5D" w:rsidR="00A708CB" w:rsidRPr="0042167C" w:rsidRDefault="00A708CB" w:rsidP="00540072">
            <w:pPr>
              <w:jc w:val="center"/>
              <w:rPr>
                <w:szCs w:val="22"/>
              </w:rPr>
            </w:pPr>
          </w:p>
        </w:tc>
        <w:tc>
          <w:tcPr>
            <w:tcW w:w="821" w:type="pct"/>
            <w:shd w:val="clear" w:color="auto" w:fill="F2DBDB" w:themeFill="accent2" w:themeFillTint="33"/>
            <w:vAlign w:val="center"/>
          </w:tcPr>
          <w:p w14:paraId="5847E0C0" w14:textId="7E338625" w:rsidR="00A708CB" w:rsidRPr="0042167C" w:rsidRDefault="00A708CB" w:rsidP="00540072">
            <w:pPr>
              <w:jc w:val="center"/>
              <w:rPr>
                <w:szCs w:val="22"/>
              </w:rPr>
            </w:pPr>
          </w:p>
        </w:tc>
      </w:tr>
    </w:tbl>
    <w:p w14:paraId="296B815B" w14:textId="77777777" w:rsidR="00A708CB" w:rsidRDefault="00A708CB" w:rsidP="00A708CB">
      <w:pPr>
        <w:pStyle w:val="Listenabsatz"/>
        <w:numPr>
          <w:ilvl w:val="0"/>
          <w:numId w:val="41"/>
        </w:numPr>
      </w:pPr>
      <w:r>
        <w:lastRenderedPageBreak/>
        <w:t>Ist das Fondsguthaben Null, so werden die ZQ verwendet.</w:t>
      </w:r>
    </w:p>
    <w:p w14:paraId="361D7F18" w14:textId="77777777" w:rsidR="009818B6" w:rsidRDefault="009818B6" w:rsidP="00F675E6"/>
    <w:p w14:paraId="24A195B6" w14:textId="4283514A" w:rsidR="009818B6" w:rsidRDefault="00721ADA" w:rsidP="00B4628C">
      <w:pPr>
        <w:pStyle w:val="berschrift2"/>
      </w:pPr>
      <w:bookmarkStart w:id="75" w:name="_Toc449708299"/>
      <w:r>
        <w:t>Rentenfaktoren</w:t>
      </w:r>
      <w:bookmarkEnd w:id="75"/>
    </w:p>
    <w:p w14:paraId="65F9205C" w14:textId="7EC10327" w:rsidR="009818B6" w:rsidRDefault="009818B6" w:rsidP="009818B6">
      <w:pPr>
        <w:pStyle w:val="berschrift4"/>
      </w:pPr>
      <w:r>
        <w:t>A</w:t>
      </w:r>
      <w:r w:rsidRPr="00177E07">
        <w:t>ktueller</w:t>
      </w:r>
      <w:r>
        <w:t xml:space="preserve"> Stand</w:t>
      </w:r>
      <w:r w:rsidR="00DE066F">
        <w:t xml:space="preserve"> </w:t>
      </w:r>
    </w:p>
    <w:p w14:paraId="1CE2DFAD" w14:textId="44B91564" w:rsidR="00A44FD0" w:rsidRDefault="00A44FD0" w:rsidP="00721ADA">
      <w:r>
        <w:t>Rechnungsgrundlagen (Ausscheideordnung, Zins und Kosten sind vorne behandelt)</w:t>
      </w:r>
    </w:p>
    <w:p w14:paraId="46ABB7DB" w14:textId="77777777" w:rsidR="00A44FD0" w:rsidRDefault="00A44FD0" w:rsidP="00721ADA"/>
    <w:p w14:paraId="1B3455F3" w14:textId="454B1EEF" w:rsidR="00721ADA" w:rsidRDefault="00721ADA" w:rsidP="00721ADA">
      <w:r>
        <w:t>Mit Rentengarantiezeit</w:t>
      </w:r>
      <w:r w:rsidR="005A14A5">
        <w:t xml:space="preserve"> </w:t>
      </w:r>
      <m:oMath>
        <m:r>
          <w:rPr>
            <w:rFonts w:ascii="Cambria Math" w:hAnsi="Cambria Math"/>
          </w:rPr>
          <m:t>u</m:t>
        </m:r>
      </m:oMath>
      <w:r w:rsidR="005A14A5">
        <w:t xml:space="preserve">, Kosten </w:t>
      </w:r>
      <m:oMath>
        <m:sSub>
          <m:sSubPr>
            <m:ctrlPr>
              <w:rPr>
                <w:rFonts w:ascii="Cambria Math" w:hAnsi="Cambria Math"/>
                <w:i/>
              </w:rPr>
            </m:ctrlPr>
          </m:sSubPr>
          <m:e>
            <m:r>
              <w:rPr>
                <w:rFonts w:ascii="Cambria Math" w:hAnsi="Cambria Math"/>
              </w:rPr>
              <m:t>γ</m:t>
            </m:r>
          </m:e>
          <m:sub>
            <m:r>
              <w:rPr>
                <w:rFonts w:ascii="Cambria Math" w:hAnsi="Cambria Math"/>
              </w:rPr>
              <m:t>R</m:t>
            </m:r>
          </m:sub>
        </m:sSub>
      </m:oMath>
      <w:r w:rsidR="005A14A5">
        <w:t xml:space="preserve"> und f</w:t>
      </w:r>
      <w:r>
        <w:t>ür eine Bezugsgröße der Höhe 1:</w:t>
      </w:r>
    </w:p>
    <w:p w14:paraId="0A557CD8" w14:textId="77777777" w:rsidR="00721ADA" w:rsidRDefault="00721ADA" w:rsidP="00721ADA"/>
    <w:p w14:paraId="69EE7101" w14:textId="67F86051" w:rsidR="00721ADA" w:rsidRPr="000A56B2" w:rsidRDefault="00674351" w:rsidP="00721ADA">
      <w:pPr>
        <w:rPr>
          <w:u w:val="single"/>
        </w:rPr>
      </w:pPr>
      <w:r w:rsidRPr="000A56B2">
        <w:rPr>
          <w:u w:val="single"/>
        </w:rPr>
        <w:t>aktivplan</w:t>
      </w:r>
      <w:r w:rsidR="00721ADA" w:rsidRPr="000A56B2">
        <w:rPr>
          <w:u w:val="single"/>
        </w:rPr>
        <w:t>:</w:t>
      </w:r>
    </w:p>
    <w:p w14:paraId="5F04A34B" w14:textId="4FF968FC" w:rsidR="00721ADA" w:rsidRDefault="00721ADA" w:rsidP="00721ADA">
      <w:r>
        <w:t>Grobe Formel:</w:t>
      </w:r>
    </w:p>
    <w:p w14:paraId="7B722866" w14:textId="03A2D07F" w:rsidR="00721ADA" w:rsidRPr="00721ADA" w:rsidRDefault="00721ADA" w:rsidP="00721ADA">
      <m:oMathPara>
        <m:oMath>
          <m:r>
            <w:rPr>
              <w:rFonts w:ascii="Cambria Math" w:hAnsi="Cambria Math"/>
            </w:rPr>
            <m:t>R</m:t>
          </m:r>
          <m:sSubSup>
            <m:sSubSupPr>
              <m:ctrlPr>
                <w:rPr>
                  <w:rFonts w:ascii="Cambria Math" w:hAnsi="Cambria Math"/>
                  <w:i/>
                </w:rPr>
              </m:ctrlPr>
            </m:sSubSupPr>
            <m:e>
              <m:r>
                <w:rPr>
                  <w:rFonts w:ascii="Cambria Math" w:hAnsi="Cambria Math"/>
                </w:rPr>
                <m:t>F</m:t>
              </m:r>
            </m:e>
            <m:sub>
              <m:r>
                <w:rPr>
                  <w:rFonts w:ascii="Cambria Math" w:hAnsi="Cambria Math"/>
                </w:rPr>
                <m:t>x,n</m:t>
              </m:r>
            </m:sub>
            <m:sup>
              <m:r>
                <w:rPr>
                  <w:rFonts w:ascii="Cambria Math" w:hAnsi="Cambria Math"/>
                </w:rPr>
                <m:t>zw</m:t>
              </m:r>
            </m:sup>
          </m:sSubSup>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γ</m:t>
                      </m:r>
                    </m:e>
                    <m:sub>
                      <m:r>
                        <w:rPr>
                          <w:rFonts w:ascii="Cambria Math" w:hAnsi="Cambria Math"/>
                        </w:rPr>
                        <m:t>R</m:t>
                      </m:r>
                    </m:sub>
                  </m:sSub>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u|</m:t>
                  </m:r>
                </m:sub>
                <m:sup>
                  <m:r>
                    <w:rPr>
                      <w:rFonts w:ascii="Cambria Math" w:hAnsi="Cambria Math"/>
                    </w:rPr>
                    <m:t>(zw)</m:t>
                  </m:r>
                </m:sup>
              </m:sSubSup>
              <m:r>
                <w:rPr>
                  <w:rFonts w:ascii="Cambria Math" w:hAnsi="Cambria Math"/>
                </w:rPr>
                <m:t>+</m:t>
              </m:r>
              <m:sPre>
                <m:sPrePr>
                  <m:ctrlPr>
                    <w:rPr>
                      <w:rFonts w:ascii="Cambria Math" w:hAnsi="Cambria Math"/>
                      <w:i/>
                    </w:rPr>
                  </m:ctrlPr>
                </m:sPrePr>
                <m:sub>
                  <m:r>
                    <w:rPr>
                      <w:rFonts w:ascii="Cambria Math" w:hAnsi="Cambria Math"/>
                    </w:rPr>
                    <m:t>u|</m:t>
                  </m:r>
                </m:sub>
                <m:sup/>
                <m:e>
                  <m:sSubSup>
                    <m:sSubSupPr>
                      <m:ctrlPr>
                        <w:rPr>
                          <w:rFonts w:ascii="Cambria Math" w:hAnsi="Cambria Math"/>
                          <w:i/>
                        </w:rPr>
                      </m:ctrlPr>
                    </m:sSubSupPr>
                    <m:e>
                      <m:r>
                        <w:rPr>
                          <w:rFonts w:ascii="Cambria Math" w:hAnsi="Cambria Math"/>
                        </w:rPr>
                        <m:t>a</m:t>
                      </m:r>
                    </m:e>
                    <m:sub>
                      <m:r>
                        <w:rPr>
                          <w:rFonts w:ascii="Cambria Math" w:hAnsi="Cambria Math"/>
                        </w:rPr>
                        <m:t>x+n</m:t>
                      </m:r>
                    </m:sub>
                    <m:sup>
                      <m:r>
                        <w:rPr>
                          <w:rFonts w:ascii="Cambria Math" w:hAnsi="Cambria Math"/>
                        </w:rPr>
                        <m:t>(zw)</m:t>
                      </m:r>
                    </m:sup>
                  </m:sSubSup>
                </m:e>
              </m:sPre>
              <m:r>
                <w:rPr>
                  <w:rFonts w:ascii="Cambria Math" w:hAnsi="Cambria Math"/>
                </w:rPr>
                <m:t>)</m:t>
              </m:r>
            </m:den>
          </m:f>
        </m:oMath>
      </m:oMathPara>
    </w:p>
    <w:p w14:paraId="4F53698C" w14:textId="015A0482" w:rsidR="00674351" w:rsidRDefault="00674351" w:rsidP="009E681E">
      <w:pPr>
        <w:pStyle w:val="Listenabsatz"/>
        <w:numPr>
          <w:ilvl w:val="0"/>
          <w:numId w:val="6"/>
        </w:numPr>
      </w:pPr>
      <w:r>
        <w:t>Monatliche Barwerte: lineare Interpolation der Barwerte zum letztem und folgendem Jahrestag</w:t>
      </w:r>
    </w:p>
    <w:p w14:paraId="6A9249A7" w14:textId="26B7DCC5" w:rsidR="00674351" w:rsidRDefault="00674351" w:rsidP="009E681E">
      <w:pPr>
        <w:pStyle w:val="Listenabsatz"/>
        <w:numPr>
          <w:ilvl w:val="0"/>
          <w:numId w:val="6"/>
        </w:numPr>
      </w:pPr>
      <w:r>
        <w:t>andere Formel bei Option Kapitalrückgewähr</w:t>
      </w:r>
    </w:p>
    <w:p w14:paraId="611B5A71" w14:textId="2972B265" w:rsidR="00674351" w:rsidRPr="000A56B2" w:rsidRDefault="00674351" w:rsidP="00674351">
      <w:pPr>
        <w:tabs>
          <w:tab w:val="left" w:pos="992"/>
        </w:tabs>
        <w:rPr>
          <w:u w:val="single"/>
        </w:rPr>
      </w:pPr>
      <w:r w:rsidRPr="000A56B2">
        <w:rPr>
          <w:u w:val="single"/>
        </w:rPr>
        <w:t>ARK:</w:t>
      </w:r>
      <w:r w:rsidRPr="000A56B2">
        <w:rPr>
          <w:u w:val="single"/>
        </w:rPr>
        <w:tab/>
      </w:r>
    </w:p>
    <w:p w14:paraId="71699BB5" w14:textId="77777777" w:rsidR="00674351" w:rsidRDefault="00674351" w:rsidP="00674351">
      <w:r w:rsidRPr="00464B51">
        <w:t>Allgemein</w:t>
      </w:r>
      <w:r>
        <w:t xml:space="preserve"> wird der Rentenfaktor zum Rentenbeginn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sub>
        </m:sSub>
      </m:oMath>
      <w:r w:rsidRPr="00980344">
        <w:t xml:space="preserve"> </w:t>
      </w:r>
      <w:r>
        <w:t xml:space="preserve">wie folgt </w:t>
      </w:r>
      <w:r w:rsidRPr="00980344">
        <w:t>definiert</w:t>
      </w:r>
      <w:r>
        <w:t>:</w:t>
      </w:r>
    </w:p>
    <w:p w14:paraId="7B8755DA" w14:textId="77777777" w:rsidR="00674351" w:rsidRDefault="00674351" w:rsidP="00674351"/>
    <w:p w14:paraId="143A5C5F" w14:textId="77777777" w:rsidR="00674351" w:rsidRPr="00001683" w:rsidRDefault="00674351" w:rsidP="009E681E">
      <w:pPr>
        <w:pStyle w:val="Listenabsatz"/>
        <w:numPr>
          <w:ilvl w:val="0"/>
          <w:numId w:val="37"/>
        </w:numPr>
        <w:rPr>
          <w:szCs w:val="22"/>
        </w:rPr>
      </w:pPr>
      <w:r w:rsidRPr="00001683">
        <w:rPr>
          <w:szCs w:val="22"/>
        </w:rPr>
        <w:t>Sonst</w:t>
      </w:r>
    </w:p>
    <w:p w14:paraId="1DF651CD" w14:textId="77777777" w:rsidR="00674351" w:rsidRPr="008D269D" w:rsidRDefault="007603C3" w:rsidP="00674351">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eastAsia="Cambria Math" w:hAnsi="Cambria Math" w:cs="Cambria Math"/>
                      <w:i/>
                    </w:rPr>
                  </m:ctrlPr>
                </m:dPr>
                <m:e>
                  <m:r>
                    <w:rPr>
                      <w:rFonts w:ascii="Cambria Math" w:eastAsia="Cambria Math" w:hAnsi="Cambria Math" w:cs="Cambria Math"/>
                    </w:rPr>
                    <m:t>1+γ</m:t>
                  </m:r>
                </m:e>
              </m:d>
              <m:r>
                <w:rPr>
                  <w:rFonts w:ascii="Cambria Math" w:eastAsia="Cambria Math" w:hAnsi="Cambria Math" w:cs="Cambria Math"/>
                </w:rPr>
                <m:t>⋅</m:t>
              </m:r>
              <m:d>
                <m:dPr>
                  <m:begChr m:val="["/>
                  <m:endChr m:val="]"/>
                  <m:ctrlPr>
                    <w:rPr>
                      <w:rFonts w:ascii="Cambria Math" w:eastAsia="Cambria Math" w:hAnsi="Cambria Math" w:cs="Cambria Math"/>
                      <w:i/>
                    </w:rPr>
                  </m:ctrlPr>
                </m:dPr>
                <m:e>
                  <m:sSubSup>
                    <m:sSubSupPr>
                      <m:ctrlPr>
                        <w:rPr>
                          <w:rFonts w:ascii="Cambria Math" w:hAnsi="Cambria Math"/>
                          <w:i/>
                        </w:rPr>
                      </m:ctrlPr>
                    </m:sSubSupPr>
                    <m:e>
                      <m:f>
                        <m:fPr>
                          <m:ctrlPr>
                            <w:rPr>
                              <w:rFonts w:ascii="Cambria Math" w:hAnsi="Cambria Math"/>
                              <w:i/>
                            </w:rPr>
                          </m:ctrlPr>
                        </m:fPr>
                        <m:num>
                          <m:r>
                            <w:rPr>
                              <w:rFonts w:ascii="Cambria Math" w:hAnsi="Cambria Math"/>
                            </w:rPr>
                            <m:t>χ⋅rzw</m:t>
                          </m:r>
                        </m:num>
                        <m:den>
                          <m:r>
                            <w:rPr>
                              <w:rFonts w:ascii="Cambria Math" w:hAnsi="Cambria Math"/>
                            </w:rPr>
                            <m:t>12</m:t>
                          </m:r>
                        </m:den>
                      </m:f>
                      <m:r>
                        <w:rPr>
                          <w:rFonts w:ascii="Cambria Math" w:hAnsi="Cambria Math"/>
                        </w:rPr>
                        <m:t>+a</m:t>
                      </m:r>
                    </m:e>
                    <m:sub>
                      <m:acc>
                        <m:accPr>
                          <m:chr m:val="̃"/>
                          <m:ctrlPr>
                            <w:rPr>
                              <w:rFonts w:ascii="Cambria Math" w:hAnsi="Cambria Math"/>
                              <w:i/>
                            </w:rPr>
                          </m:ctrlPr>
                        </m:accPr>
                        <m:e>
                          <m:r>
                            <w:rPr>
                              <w:rFonts w:ascii="Cambria Math" w:hAnsi="Cambria Math"/>
                            </w:rPr>
                            <m:t>u,</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sub>
                    <m:sup>
                      <m:d>
                        <m:dPr>
                          <m:ctrlPr>
                            <w:rPr>
                              <w:rFonts w:ascii="Cambria Math" w:hAnsi="Cambria Math"/>
                              <w:i/>
                            </w:rPr>
                          </m:ctrlPr>
                        </m:dPr>
                        <m:e>
                          <m:r>
                            <w:rPr>
                              <w:rFonts w:ascii="Cambria Math" w:hAnsi="Cambria Math"/>
                            </w:rPr>
                            <m:t>rzw</m:t>
                          </m:r>
                        </m:e>
                      </m:d>
                    </m:sup>
                  </m:sSubSup>
                  <m:d>
                    <m:dPr>
                      <m:ctrlPr>
                        <w:rPr>
                          <w:rFonts w:ascii="Cambria Math" w:hAnsi="Cambria Math"/>
                          <w:i/>
                        </w:rPr>
                      </m:ctrlPr>
                    </m:dPr>
                    <m:e>
                      <m:r>
                        <w:rPr>
                          <w:rFonts w:ascii="Cambria Math" w:hAnsi="Cambria Math"/>
                        </w:rPr>
                        <m:t>s,i</m:t>
                      </m:r>
                    </m:e>
                  </m:d>
                  <m:r>
                    <w:rPr>
                      <w:rFonts w:ascii="Cambria Math" w:hAnsi="Cambria Math"/>
                    </w:rPr>
                    <m:t>+</m:t>
                  </m:r>
                  <m:sPre>
                    <m:sPrePr>
                      <m:ctrlPr>
                        <w:rPr>
                          <w:rFonts w:ascii="Cambria Math" w:hAnsi="Cambria Math"/>
                          <w:i/>
                        </w:rPr>
                      </m:ctrlPr>
                    </m:sPrePr>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sub>
                    <m:sup>
                      <m:r>
                        <w:rPr>
                          <w:rFonts w:ascii="Cambria Math" w:hAnsi="Cambria Math"/>
                        </w:rPr>
                        <m:t xml:space="preserve"> </m:t>
                      </m:r>
                    </m:sup>
                    <m:e>
                      <m:sSubSup>
                        <m:sSubSupPr>
                          <m:ctrlPr>
                            <w:rPr>
                              <w:rFonts w:ascii="Cambria Math" w:hAnsi="Cambria Math"/>
                              <w:i/>
                            </w:rPr>
                          </m:ctrlPr>
                        </m:sSubSupPr>
                        <m:e>
                          <m:r>
                            <w:rPr>
                              <w:rFonts w:ascii="Cambria Math" w:hAnsi="Cambria Math"/>
                            </w:rPr>
                            <m:t>a</m:t>
                          </m:r>
                        </m:e>
                        <m:sub>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sub>
                        <m:sup>
                          <m:d>
                            <m:dPr>
                              <m:ctrlPr>
                                <w:rPr>
                                  <w:rFonts w:ascii="Cambria Math" w:hAnsi="Cambria Math"/>
                                  <w:i/>
                                </w:rPr>
                              </m:ctrlPr>
                            </m:dPr>
                            <m:e>
                              <m:r>
                                <w:rPr>
                                  <w:rFonts w:ascii="Cambria Math" w:hAnsi="Cambria Math"/>
                                </w:rPr>
                                <m:t>rzw</m:t>
                              </m:r>
                            </m:e>
                          </m:d>
                        </m:sup>
                      </m:sSubSup>
                    </m:e>
                  </m:sPre>
                  <m:d>
                    <m:dPr>
                      <m:ctrlPr>
                        <w:rPr>
                          <w:rFonts w:ascii="Cambria Math" w:hAnsi="Cambria Math"/>
                          <w:i/>
                        </w:rPr>
                      </m:ctrlPr>
                    </m:dPr>
                    <m:e>
                      <m:r>
                        <w:rPr>
                          <w:rFonts w:ascii="Cambria Math" w:hAnsi="Cambria Math"/>
                        </w:rPr>
                        <m:t>s,i</m:t>
                      </m:r>
                    </m:e>
                  </m:d>
                </m:e>
              </m:d>
            </m:den>
          </m:f>
        </m:oMath>
      </m:oMathPara>
    </w:p>
    <w:p w14:paraId="3D9FE031" w14:textId="77777777" w:rsidR="000A56B2" w:rsidRDefault="00674351" w:rsidP="00674351">
      <w:pPr>
        <w:tabs>
          <w:tab w:val="left" w:pos="992"/>
        </w:tabs>
      </w:pPr>
      <w:r>
        <w:t>Mit</w:t>
      </w:r>
    </w:p>
    <w:p w14:paraId="3D2A5003" w14:textId="06FACA0E" w:rsidR="000A56B2" w:rsidRDefault="007603C3" w:rsidP="00674351">
      <w:pPr>
        <w:tabs>
          <w:tab w:val="left" w:pos="992"/>
        </w:tabs>
      </w:pPr>
      <m:oMath>
        <m:sSub>
          <m:sSubPr>
            <m:ctrlPr>
              <w:rPr>
                <w:rFonts w:ascii="Cambria Math" w:hAnsi="Cambria Math"/>
                <w:i/>
              </w:rPr>
            </m:ctrlPr>
          </m:sSubPr>
          <m:e>
            <m:r>
              <w:rPr>
                <w:rFonts w:ascii="Cambria Math" w:hAnsi="Cambria Math"/>
              </w:rPr>
              <m:t xml:space="preserve"> x</m:t>
            </m:r>
          </m:e>
          <m:sub>
            <m:r>
              <w:rPr>
                <w:rFonts w:ascii="Cambria Math" w:hAnsi="Cambria Math"/>
              </w:rPr>
              <m:t>Ü</m:t>
            </m:r>
          </m:sub>
        </m:sSub>
      </m:oMath>
      <w:r w:rsidR="00674351">
        <w:t xml:space="preserve">%: </w:t>
      </w:r>
      <w:r w:rsidR="000A56B2">
        <w:tab/>
      </w:r>
      <w:r w:rsidR="00674351">
        <w:t>Prozentsatz der eingeschlossenen Überlebensrente</w:t>
      </w:r>
    </w:p>
    <w:p w14:paraId="72CB123F" w14:textId="5E2626EB" w:rsidR="000A56B2" w:rsidRDefault="000A56B2" w:rsidP="000A56B2">
      <w:pPr>
        <w:tabs>
          <w:tab w:val="left" w:pos="992"/>
        </w:tabs>
        <w:ind w:left="990" w:hanging="990"/>
      </w:pPr>
      <w:r>
        <w:t xml:space="preserve"> </w:t>
      </w:r>
      <m:oMath>
        <m:acc>
          <m:accPr>
            <m:chr m:val="̃"/>
            <m:ctrlPr>
              <w:rPr>
                <w:rFonts w:ascii="Cambria Math" w:hAnsi="Cambria Math"/>
                <w:i/>
              </w:rPr>
            </m:ctrlPr>
          </m:accPr>
          <m:e>
            <m:r>
              <w:rPr>
                <w:rFonts w:ascii="Cambria Math" w:hAnsi="Cambria Math"/>
              </w:rPr>
              <m:t>u</m:t>
            </m:r>
          </m:e>
        </m:acc>
      </m:oMath>
      <w:r>
        <w:t xml:space="preserve">: </w:t>
      </w:r>
      <w:r>
        <w:tab/>
      </w:r>
      <w:r>
        <w:tab/>
        <w:t>sich durch Aufrunden ergebende nächste Ganzzahl von der gegebenenfalls g</w:t>
      </w:r>
      <w:r>
        <w:t>e</w:t>
      </w:r>
      <w:r>
        <w:t>brochenen Rentengarantiezeit</w:t>
      </w:r>
      <m:oMath>
        <m:r>
          <w:rPr>
            <w:rFonts w:ascii="Cambria Math" w:hAnsi="Cambria Math"/>
          </w:rPr>
          <m:t xml:space="preserve"> u</m:t>
        </m:r>
      </m:oMath>
    </w:p>
    <w:p w14:paraId="6DF1AE0B" w14:textId="3E87B575" w:rsidR="000A56B2" w:rsidRDefault="000A56B2" w:rsidP="000A56B2">
      <w:pPr>
        <w:tabs>
          <w:tab w:val="left" w:pos="992"/>
        </w:tabs>
        <w:ind w:left="990" w:hanging="990"/>
      </w:pPr>
      <w:r>
        <w:t xml:space="preserve"> </w:t>
      </w:r>
      <m:oMath>
        <m:r>
          <w:rPr>
            <w:rFonts w:ascii="Cambria Math" w:hAnsi="Cambria Math"/>
          </w:rPr>
          <m:t>γ:</m:t>
        </m:r>
      </m:oMath>
      <w:r>
        <w:tab/>
        <w:t>Kostensatz</w:t>
      </w:r>
      <m:oMath>
        <m:r>
          <w:rPr>
            <w:rFonts w:ascii="Cambria Math" w:hAnsi="Cambria Math"/>
          </w:rPr>
          <m:t xml:space="preserve"> </m:t>
        </m:r>
      </m:oMath>
    </w:p>
    <w:p w14:paraId="0ABA81A0" w14:textId="08DD5D4E" w:rsidR="00674351" w:rsidRDefault="000A56B2" w:rsidP="00721ADA">
      <w:r>
        <w:t xml:space="preserve"> </w:t>
      </w:r>
      <m:oMath>
        <m:r>
          <w:rPr>
            <w:rFonts w:ascii="Cambria Math" w:hAnsi="Cambria Math"/>
          </w:rPr>
          <m:t>χ</m:t>
        </m:r>
      </m:oMath>
      <w:r>
        <w:t xml:space="preserve">: </w:t>
      </w:r>
      <w:r>
        <w:tab/>
        <w:t xml:space="preserve">     Anzahl der Monate, welche dem Versicherungsstichtag vorausgehen</w:t>
      </w:r>
    </w:p>
    <w:p w14:paraId="3DE4AD69" w14:textId="480CB6AE" w:rsidR="000A56B2" w:rsidRDefault="000A56B2" w:rsidP="00721ADA">
      <w:r>
        <w:t xml:space="preserve"> </w:t>
      </w:r>
      <m:oMath>
        <m:r>
          <w:rPr>
            <w:rFonts w:ascii="Cambria Math" w:hAnsi="Cambria Math"/>
          </w:rPr>
          <m:t>s</m:t>
        </m:r>
      </m:oMath>
      <w:r>
        <w:t>:</w:t>
      </w:r>
      <w:r>
        <w:tab/>
        <w:t xml:space="preserve">     mögliche jährliche Steigerungsrate der Rente</w:t>
      </w:r>
    </w:p>
    <w:p w14:paraId="2AC911A5" w14:textId="7EB6B803" w:rsidR="000A56B2" w:rsidRPr="000A56B2" w:rsidRDefault="000A56B2" w:rsidP="00721ADA">
      <w:pPr>
        <w:rPr>
          <w:u w:val="single"/>
        </w:rPr>
      </w:pPr>
      <w:r w:rsidRPr="000A56B2">
        <w:rPr>
          <w:u w:val="single"/>
        </w:rPr>
        <w:t>ARF:</w:t>
      </w:r>
    </w:p>
    <w:p w14:paraId="6BB68649" w14:textId="77777777" w:rsidR="000A56B2" w:rsidRDefault="000A56B2" w:rsidP="000A56B2">
      <w:r w:rsidRPr="00464B51">
        <w:t>Allgemein</w:t>
      </w:r>
      <w:r>
        <w:t xml:space="preserve"> wird der Rentenfaktor zum Rentenbeginn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sub>
        </m:sSub>
        <m:d>
          <m:dPr>
            <m:ctrlPr>
              <w:rPr>
                <w:rFonts w:ascii="Cambria Math" w:hAnsi="Cambria Math"/>
                <w:i/>
              </w:rPr>
            </m:ctrlPr>
          </m:dPr>
          <m:e>
            <m:r>
              <w:rPr>
                <w:rFonts w:ascii="Cambria Math" w:hAnsi="Cambria Math"/>
              </w:rPr>
              <m:t>i,s,χ,</m:t>
            </m:r>
            <m:acc>
              <m:accPr>
                <m:chr m:val="̃"/>
                <m:ctrlPr>
                  <w:rPr>
                    <w:rFonts w:ascii="Cambria Math" w:hAnsi="Cambria Math"/>
                    <w:i/>
                  </w:rPr>
                </m:ctrlPr>
              </m:accPr>
              <m:e>
                <m:r>
                  <w:rPr>
                    <w:rFonts w:ascii="Cambria Math" w:hAnsi="Cambria Math"/>
                  </w:rPr>
                  <m:t>u</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Ü</m:t>
                </m:r>
              </m:sub>
            </m:sSub>
            <m:r>
              <w:rPr>
                <w:rFonts w:ascii="Cambria Math" w:hAnsi="Cambria Math"/>
              </w:rPr>
              <m:t>%,rzw</m:t>
            </m:r>
          </m:e>
        </m:d>
      </m:oMath>
      <w:r w:rsidRPr="00980344">
        <w:t xml:space="preserve"> </w:t>
      </w:r>
      <w:r>
        <w:t xml:space="preserve">wie folgt </w:t>
      </w:r>
      <w:r w:rsidRPr="00980344">
        <w:t>definiert</w:t>
      </w:r>
      <w:r>
        <w:t>:</w:t>
      </w:r>
    </w:p>
    <w:p w14:paraId="544A96A1" w14:textId="77777777" w:rsidR="000A56B2" w:rsidRDefault="000A56B2" w:rsidP="000A56B2"/>
    <w:p w14:paraId="3A2DC716" w14:textId="77777777" w:rsidR="000A56B2" w:rsidRDefault="000A56B2" w:rsidP="000A56B2">
      <w:pPr>
        <w:rPr>
          <w:szCs w:val="22"/>
        </w:rPr>
      </w:pPr>
    </w:p>
    <w:p w14:paraId="093B5FC0" w14:textId="77777777" w:rsidR="000A56B2" w:rsidRDefault="000A56B2" w:rsidP="009E681E">
      <w:pPr>
        <w:pStyle w:val="Listenabsatz"/>
        <w:numPr>
          <w:ilvl w:val="0"/>
          <w:numId w:val="37"/>
        </w:numPr>
        <w:rPr>
          <w:szCs w:val="22"/>
        </w:rPr>
      </w:pPr>
      <w:r>
        <w:rPr>
          <w:szCs w:val="22"/>
        </w:rPr>
        <w:t xml:space="preserve">Bei vereinbarter Rentengarantiezeit </w:t>
      </w:r>
      <m:oMath>
        <m:r>
          <w:rPr>
            <w:rFonts w:ascii="Cambria Math" w:hAnsi="Cambria Math"/>
            <w:szCs w:val="22"/>
          </w:rPr>
          <m:t>u</m:t>
        </m:r>
      </m:oMath>
      <w:r>
        <w:rPr>
          <w:szCs w:val="22"/>
        </w:rPr>
        <w:br/>
      </w: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eastAsia="Cambria Math" w:hAnsi="Cambria Math" w:cs="Cambria Math"/>
                      <w:i/>
                    </w:rPr>
                  </m:ctrlPr>
                </m:dPr>
                <m:e>
                  <m:r>
                    <w:rPr>
                      <w:rFonts w:ascii="Cambria Math" w:eastAsia="Cambria Math" w:hAnsi="Cambria Math" w:cs="Cambria Math"/>
                    </w:rPr>
                    <m:t>1+γ</m:t>
                  </m:r>
                </m:e>
              </m:d>
              <m:r>
                <w:rPr>
                  <w:rFonts w:ascii="Cambria Math" w:eastAsia="Cambria Math" w:hAnsi="Cambria Math" w:cs="Cambria Math"/>
                </w:rPr>
                <m:t>⋅</m:t>
              </m:r>
              <m:d>
                <m:dPr>
                  <m:begChr m:val="["/>
                  <m:endChr m:val="]"/>
                  <m:ctrlPr>
                    <w:rPr>
                      <w:rFonts w:ascii="Cambria Math" w:eastAsia="Cambria Math" w:hAnsi="Cambria Math" w:cs="Cambria Math"/>
                      <w:i/>
                    </w:rPr>
                  </m:ctrlPr>
                </m:dPr>
                <m:e>
                  <m:sSubSup>
                    <m:sSubSupPr>
                      <m:ctrlPr>
                        <w:rPr>
                          <w:rFonts w:ascii="Cambria Math" w:hAnsi="Cambria Math"/>
                          <w:i/>
                        </w:rPr>
                      </m:ctrlPr>
                    </m:sSubSupPr>
                    <m:e>
                      <m:f>
                        <m:fPr>
                          <m:ctrlPr>
                            <w:rPr>
                              <w:rFonts w:ascii="Cambria Math" w:hAnsi="Cambria Math"/>
                              <w:i/>
                            </w:rPr>
                          </m:ctrlPr>
                        </m:fPr>
                        <m:num>
                          <m:r>
                            <w:rPr>
                              <w:rFonts w:ascii="Cambria Math" w:hAnsi="Cambria Math"/>
                            </w:rPr>
                            <m:t>χ⋅rzw</m:t>
                          </m:r>
                        </m:num>
                        <m:den>
                          <m:r>
                            <w:rPr>
                              <w:rFonts w:ascii="Cambria Math" w:hAnsi="Cambria Math"/>
                            </w:rPr>
                            <m:t>12</m:t>
                          </m:r>
                        </m:den>
                      </m:f>
                      <m:r>
                        <w:rPr>
                          <w:rFonts w:ascii="Cambria Math" w:hAnsi="Cambria Math"/>
                        </w:rPr>
                        <m:t>+a</m:t>
                      </m:r>
                    </m:e>
                    <m:sub>
                      <m:acc>
                        <m:accPr>
                          <m:chr m:val="̃"/>
                          <m:ctrlPr>
                            <w:rPr>
                              <w:rFonts w:ascii="Cambria Math" w:hAnsi="Cambria Math"/>
                              <w:i/>
                            </w:rPr>
                          </m:ctrlPr>
                        </m:accPr>
                        <m:e>
                          <m:r>
                            <w:rPr>
                              <w:rFonts w:ascii="Cambria Math" w:hAnsi="Cambria Math"/>
                            </w:rPr>
                            <m:t>u,</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sub>
                    <m:sup>
                      <m:d>
                        <m:dPr>
                          <m:ctrlPr>
                            <w:rPr>
                              <w:rFonts w:ascii="Cambria Math" w:hAnsi="Cambria Math"/>
                              <w:i/>
                            </w:rPr>
                          </m:ctrlPr>
                        </m:dPr>
                        <m:e>
                          <m:r>
                            <w:rPr>
                              <w:rFonts w:ascii="Cambria Math" w:hAnsi="Cambria Math"/>
                            </w:rPr>
                            <m:t>rzw</m:t>
                          </m:r>
                        </m:e>
                      </m:d>
                    </m:sup>
                  </m:sSubSup>
                  <m:d>
                    <m:dPr>
                      <m:ctrlPr>
                        <w:rPr>
                          <w:rFonts w:ascii="Cambria Math" w:hAnsi="Cambria Math"/>
                          <w:i/>
                        </w:rPr>
                      </m:ctrlPr>
                    </m:dPr>
                    <m:e>
                      <m:r>
                        <w:rPr>
                          <w:rFonts w:ascii="Cambria Math" w:hAnsi="Cambria Math"/>
                        </w:rPr>
                        <m:t>s,i</m:t>
                      </m:r>
                    </m:e>
                  </m:d>
                  <m:r>
                    <w:rPr>
                      <w:rFonts w:ascii="Cambria Math" w:hAnsi="Cambria Math"/>
                    </w:rPr>
                    <m:t>+</m:t>
                  </m:r>
                  <m:sPre>
                    <m:sPrePr>
                      <m:ctrlPr>
                        <w:rPr>
                          <w:rFonts w:ascii="Cambria Math" w:hAnsi="Cambria Math"/>
                          <w:i/>
                        </w:rPr>
                      </m:ctrlPr>
                    </m:sPrePr>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sub>
                    <m:sup>
                      <m:r>
                        <w:rPr>
                          <w:rFonts w:ascii="Cambria Math" w:hAnsi="Cambria Math"/>
                        </w:rPr>
                        <m:t xml:space="preserve"> </m:t>
                      </m:r>
                    </m:sup>
                    <m:e>
                      <m:sSubSup>
                        <m:sSubSupPr>
                          <m:ctrlPr>
                            <w:rPr>
                              <w:rFonts w:ascii="Cambria Math" w:hAnsi="Cambria Math"/>
                              <w:i/>
                            </w:rPr>
                          </m:ctrlPr>
                        </m:sSubSupPr>
                        <m:e>
                          <m:r>
                            <w:rPr>
                              <w:rFonts w:ascii="Cambria Math" w:hAnsi="Cambria Math"/>
                            </w:rPr>
                            <m:t>a</m:t>
                          </m:r>
                        </m:e>
                        <m:sub>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sub>
                        <m:sup>
                          <m:d>
                            <m:dPr>
                              <m:ctrlPr>
                                <w:rPr>
                                  <w:rFonts w:ascii="Cambria Math" w:hAnsi="Cambria Math"/>
                                  <w:i/>
                                </w:rPr>
                              </m:ctrlPr>
                            </m:dPr>
                            <m:e>
                              <m:r>
                                <w:rPr>
                                  <w:rFonts w:ascii="Cambria Math" w:hAnsi="Cambria Math"/>
                                </w:rPr>
                                <m:t>rzw</m:t>
                              </m:r>
                            </m:e>
                          </m:d>
                        </m:sup>
                      </m:sSubSup>
                    </m:e>
                  </m:sPre>
                  <m:d>
                    <m:dPr>
                      <m:ctrlPr>
                        <w:rPr>
                          <w:rFonts w:ascii="Cambria Math" w:hAnsi="Cambria Math"/>
                          <w:i/>
                        </w:rPr>
                      </m:ctrlPr>
                    </m:dPr>
                    <m:e>
                      <m:r>
                        <w:rPr>
                          <w:rFonts w:ascii="Cambria Math" w:hAnsi="Cambria Math"/>
                        </w:rPr>
                        <m:t>s,i</m:t>
                      </m:r>
                    </m:e>
                  </m:d>
                </m:e>
              </m:d>
            </m:den>
          </m:f>
        </m:oMath>
      </m:oMathPara>
    </w:p>
    <w:p w14:paraId="19F6FC67" w14:textId="09B3C3B6" w:rsidR="009C36A8" w:rsidRPr="00FB6368" w:rsidRDefault="000A56B2" w:rsidP="009E681E">
      <w:pPr>
        <w:pStyle w:val="Listenabsatz"/>
        <w:numPr>
          <w:ilvl w:val="0"/>
          <w:numId w:val="37"/>
        </w:numPr>
        <w:rPr>
          <w:szCs w:val="22"/>
          <w:highlight w:val="yellow"/>
        </w:rPr>
      </w:pPr>
      <w:commentRangeStart w:id="76"/>
      <w:r w:rsidRPr="00792E66">
        <w:rPr>
          <w:szCs w:val="22"/>
          <w:highlight w:val="yellow"/>
        </w:rPr>
        <w:t>Sonst</w:t>
      </w:r>
      <w:commentRangeEnd w:id="76"/>
      <w:r w:rsidR="00FB6368">
        <w:rPr>
          <w:rStyle w:val="Kommentarzeichen"/>
        </w:rPr>
        <w:commentReference w:id="76"/>
      </w:r>
      <w:r w:rsidRPr="00792E66">
        <w:rPr>
          <w:szCs w:val="22"/>
          <w:highlight w:val="yellow"/>
        </w:rPr>
        <w:br/>
        <w:t>…</w:t>
      </w:r>
    </w:p>
    <w:p w14:paraId="63ADE790" w14:textId="45274FEA" w:rsidR="009C36A8" w:rsidRDefault="009C36A8" w:rsidP="009C36A8">
      <w:pPr>
        <w:rPr>
          <w:szCs w:val="22"/>
        </w:rPr>
      </w:pPr>
      <w:r>
        <w:rPr>
          <w:szCs w:val="22"/>
        </w:rPr>
        <w:t>Mit</w:t>
      </w:r>
    </w:p>
    <w:p w14:paraId="6AA93701" w14:textId="77777777" w:rsidR="009C36A8" w:rsidRDefault="007603C3" w:rsidP="009C36A8">
      <w:pPr>
        <w:tabs>
          <w:tab w:val="left" w:pos="992"/>
        </w:tabs>
      </w:pPr>
      <m:oMath>
        <m:sSub>
          <m:sSubPr>
            <m:ctrlPr>
              <w:rPr>
                <w:rFonts w:ascii="Cambria Math" w:hAnsi="Cambria Math"/>
                <w:i/>
              </w:rPr>
            </m:ctrlPr>
          </m:sSubPr>
          <m:e>
            <m:r>
              <w:rPr>
                <w:rFonts w:ascii="Cambria Math" w:hAnsi="Cambria Math"/>
              </w:rPr>
              <m:t xml:space="preserve"> x</m:t>
            </m:r>
          </m:e>
          <m:sub>
            <m:r>
              <w:rPr>
                <w:rFonts w:ascii="Cambria Math" w:hAnsi="Cambria Math"/>
              </w:rPr>
              <m:t>Ü</m:t>
            </m:r>
          </m:sub>
        </m:sSub>
      </m:oMath>
      <w:r w:rsidR="009C36A8">
        <w:t xml:space="preserve">%: </w:t>
      </w:r>
      <w:r w:rsidR="009C36A8">
        <w:tab/>
        <w:t>Prozentsatz der eingeschlossenen Überlebensrente</w:t>
      </w:r>
    </w:p>
    <w:p w14:paraId="78B01AE5" w14:textId="77777777" w:rsidR="009C36A8" w:rsidRDefault="009C36A8" w:rsidP="009C36A8">
      <w:pPr>
        <w:tabs>
          <w:tab w:val="left" w:pos="992"/>
        </w:tabs>
        <w:ind w:left="990" w:hanging="990"/>
      </w:pPr>
      <w:r>
        <w:t xml:space="preserve"> </w:t>
      </w:r>
      <m:oMath>
        <m:acc>
          <m:accPr>
            <m:chr m:val="̃"/>
            <m:ctrlPr>
              <w:rPr>
                <w:rFonts w:ascii="Cambria Math" w:hAnsi="Cambria Math"/>
                <w:i/>
              </w:rPr>
            </m:ctrlPr>
          </m:accPr>
          <m:e>
            <m:r>
              <w:rPr>
                <w:rFonts w:ascii="Cambria Math" w:hAnsi="Cambria Math"/>
              </w:rPr>
              <m:t>u</m:t>
            </m:r>
          </m:e>
        </m:acc>
      </m:oMath>
      <w:r>
        <w:t xml:space="preserve">: </w:t>
      </w:r>
      <w:r>
        <w:tab/>
      </w:r>
      <w:r>
        <w:tab/>
        <w:t>sich durch Aufrunden ergebende nächste Ganzzahl von der gegebenenfalls g</w:t>
      </w:r>
      <w:r>
        <w:t>e</w:t>
      </w:r>
      <w:r>
        <w:t>brochenen Rentengarantiezeit</w:t>
      </w:r>
      <m:oMath>
        <m:r>
          <w:rPr>
            <w:rFonts w:ascii="Cambria Math" w:hAnsi="Cambria Math"/>
          </w:rPr>
          <m:t xml:space="preserve"> u</m:t>
        </m:r>
      </m:oMath>
    </w:p>
    <w:p w14:paraId="1704B4DC" w14:textId="77777777" w:rsidR="009C36A8" w:rsidRDefault="009C36A8" w:rsidP="009C36A8">
      <w:pPr>
        <w:tabs>
          <w:tab w:val="left" w:pos="992"/>
        </w:tabs>
        <w:ind w:left="990" w:hanging="990"/>
      </w:pPr>
      <w:r>
        <w:t xml:space="preserve"> </w:t>
      </w:r>
      <m:oMath>
        <m:r>
          <w:rPr>
            <w:rFonts w:ascii="Cambria Math" w:hAnsi="Cambria Math"/>
          </w:rPr>
          <m:t>γ:</m:t>
        </m:r>
      </m:oMath>
      <w:r>
        <w:tab/>
        <w:t>Kostensatz</w:t>
      </w:r>
      <m:oMath>
        <m:r>
          <w:rPr>
            <w:rFonts w:ascii="Cambria Math" w:hAnsi="Cambria Math"/>
          </w:rPr>
          <m:t xml:space="preserve"> </m:t>
        </m:r>
      </m:oMath>
    </w:p>
    <w:p w14:paraId="2A9B2487" w14:textId="77777777" w:rsidR="009C36A8" w:rsidRDefault="009C36A8" w:rsidP="009C36A8">
      <w:r>
        <w:t xml:space="preserve"> </w:t>
      </w:r>
      <m:oMath>
        <m:r>
          <w:rPr>
            <w:rFonts w:ascii="Cambria Math" w:hAnsi="Cambria Math"/>
          </w:rPr>
          <m:t>χ</m:t>
        </m:r>
      </m:oMath>
      <w:r>
        <w:t xml:space="preserve">: </w:t>
      </w:r>
      <w:r>
        <w:tab/>
        <w:t xml:space="preserve">     Anzahl der Monate, welche dem Versicherungsstichtag vorausgehen</w:t>
      </w:r>
    </w:p>
    <w:p w14:paraId="1CD52942" w14:textId="069D3A1F" w:rsidR="009C36A8" w:rsidRDefault="009C36A8" w:rsidP="009C36A8">
      <w:pPr>
        <w:ind w:left="1005" w:hanging="1005"/>
      </w:pPr>
      <w:r>
        <w:t xml:space="preserve"> </w:t>
      </w:r>
      <m:oMath>
        <m:r>
          <w:rPr>
            <w:rFonts w:ascii="Cambria Math" w:hAnsi="Cambria Math"/>
          </w:rPr>
          <m:t>s</m:t>
        </m:r>
      </m:oMath>
      <w:r>
        <w:t>:</w:t>
      </w:r>
      <w:r>
        <w:tab/>
        <w:t>mögliche jährliche Steigerungsrate der Rente, für Versicherungen dieses Tari</w:t>
      </w:r>
      <w:r>
        <w:t>f</w:t>
      </w:r>
      <w:r>
        <w:t xml:space="preserve">plans stets </w:t>
      </w:r>
      <m:oMath>
        <m:r>
          <w:rPr>
            <w:rFonts w:ascii="Cambria Math" w:hAnsi="Cambria Math"/>
          </w:rPr>
          <m:t>s=0</m:t>
        </m:r>
      </m:oMath>
    </w:p>
    <w:p w14:paraId="40251BD3" w14:textId="77777777" w:rsidR="009C36A8" w:rsidRDefault="009C36A8" w:rsidP="009C36A8">
      <w:pPr>
        <w:rPr>
          <w:szCs w:val="22"/>
        </w:rPr>
      </w:pPr>
    </w:p>
    <w:p w14:paraId="61B057DB" w14:textId="77777777" w:rsidR="009C36A8" w:rsidRPr="009C36A8" w:rsidRDefault="009C36A8" w:rsidP="009C36A8">
      <w:pPr>
        <w:rPr>
          <w:szCs w:val="22"/>
        </w:rPr>
      </w:pPr>
    </w:p>
    <w:p w14:paraId="297E41FE" w14:textId="77777777" w:rsidR="000A56B2" w:rsidRDefault="000A56B2" w:rsidP="00721ADA"/>
    <w:p w14:paraId="52D37301" w14:textId="77777777" w:rsidR="009818B6" w:rsidRDefault="009818B6" w:rsidP="009818B6">
      <w:pPr>
        <w:pStyle w:val="berschrift4"/>
      </w:pPr>
      <w:r>
        <w:lastRenderedPageBreak/>
        <w:t>Empfehlung</w:t>
      </w:r>
    </w:p>
    <w:p w14:paraId="4E9BE8F6" w14:textId="77777777" w:rsidR="009818B6" w:rsidRDefault="009818B6" w:rsidP="009818B6">
      <w:pPr>
        <w:pStyle w:val="berschrift4"/>
      </w:pPr>
      <w:r w:rsidRPr="00087E31">
        <w:t xml:space="preserve">Abstimmung mit F1 der Mathematik </w:t>
      </w:r>
    </w:p>
    <w:p w14:paraId="4E450546" w14:textId="77777777" w:rsidR="009818B6" w:rsidRDefault="009818B6" w:rsidP="009818B6">
      <w:pPr>
        <w:pStyle w:val="berschrift4"/>
      </w:pPr>
      <w:r w:rsidRPr="00365776">
        <w:t>Abstimmung mit Produkttechnik</w:t>
      </w:r>
    </w:p>
    <w:p w14:paraId="48E83B73" w14:textId="77777777" w:rsidR="009818B6" w:rsidRDefault="009818B6" w:rsidP="009818B6">
      <w:pPr>
        <w:pStyle w:val="berschrift4"/>
      </w:pPr>
      <w:r>
        <w:t>Entscheidung</w:t>
      </w:r>
    </w:p>
    <w:p w14:paraId="103D8FA2" w14:textId="77777777" w:rsidR="009818B6" w:rsidRDefault="009818B6" w:rsidP="009818B6">
      <w:pPr>
        <w:pStyle w:val="berschrift4"/>
      </w:pPr>
      <w:r>
        <w:t>Folgearbeiten</w:t>
      </w:r>
    </w:p>
    <w:p w14:paraId="2AF142FC" w14:textId="4D27D275" w:rsidR="009818B6" w:rsidRPr="001A54D2" w:rsidRDefault="009818B6" w:rsidP="009818B6">
      <w:pPr>
        <w:pStyle w:val="berschrift2"/>
        <w:rPr>
          <w:highlight w:val="yellow"/>
        </w:rPr>
      </w:pPr>
      <w:bookmarkStart w:id="77" w:name="_Toc449708300"/>
      <w:r w:rsidRPr="001A54D2">
        <w:rPr>
          <w:highlight w:val="yellow"/>
        </w:rPr>
        <w:t>Rentenübergang</w:t>
      </w:r>
      <w:bookmarkEnd w:id="77"/>
    </w:p>
    <w:p w14:paraId="71AD065F" w14:textId="1A7C5988" w:rsidR="0018151F" w:rsidRPr="0018151F" w:rsidRDefault="009818B6" w:rsidP="0018151F">
      <w:pPr>
        <w:pStyle w:val="berschrift4"/>
        <w:tabs>
          <w:tab w:val="left" w:pos="2187"/>
        </w:tabs>
      </w:pPr>
      <w:r>
        <w:t>A</w:t>
      </w:r>
      <w:r w:rsidRPr="00177E07">
        <w:t>ktueller</w:t>
      </w:r>
      <w:r>
        <w:t xml:space="preserve"> Stand</w:t>
      </w:r>
      <w:r w:rsidR="0018151F">
        <w:tab/>
      </w:r>
    </w:p>
    <w:p w14:paraId="0E3C38F5" w14:textId="77777777" w:rsidR="009818B6" w:rsidRDefault="009818B6" w:rsidP="009818B6">
      <w:pPr>
        <w:pStyle w:val="berschrift4"/>
      </w:pPr>
      <w:r>
        <w:t>Empfehlung</w:t>
      </w:r>
    </w:p>
    <w:p w14:paraId="3761C687" w14:textId="77777777" w:rsidR="009818B6" w:rsidRDefault="009818B6" w:rsidP="009818B6">
      <w:pPr>
        <w:pStyle w:val="berschrift4"/>
      </w:pPr>
      <w:r w:rsidRPr="00087E31">
        <w:t xml:space="preserve">Abstimmung mit F1 der Mathematik </w:t>
      </w:r>
    </w:p>
    <w:p w14:paraId="3D09F35F" w14:textId="77777777" w:rsidR="009818B6" w:rsidRDefault="009818B6" w:rsidP="009818B6">
      <w:pPr>
        <w:pStyle w:val="berschrift4"/>
      </w:pPr>
      <w:r w:rsidRPr="00365776">
        <w:t>Abstimmung mit Produkttechnik</w:t>
      </w:r>
    </w:p>
    <w:p w14:paraId="41CA648B" w14:textId="77777777" w:rsidR="009818B6" w:rsidRDefault="009818B6" w:rsidP="009818B6">
      <w:pPr>
        <w:pStyle w:val="berschrift4"/>
      </w:pPr>
      <w:r>
        <w:t>Entscheidung</w:t>
      </w:r>
    </w:p>
    <w:p w14:paraId="0C800AF5" w14:textId="77777777" w:rsidR="009818B6" w:rsidRDefault="009818B6" w:rsidP="009818B6">
      <w:pPr>
        <w:pStyle w:val="berschrift4"/>
      </w:pPr>
      <w:r>
        <w:t>Folgearbeiten</w:t>
      </w:r>
    </w:p>
    <w:p w14:paraId="755688A1" w14:textId="3C597D0B" w:rsidR="009818B6" w:rsidRPr="001A54D2" w:rsidRDefault="009818B6" w:rsidP="009818B6">
      <w:pPr>
        <w:pStyle w:val="berschrift2"/>
        <w:rPr>
          <w:highlight w:val="yellow"/>
        </w:rPr>
      </w:pPr>
      <w:bookmarkStart w:id="78" w:name="_Toc449708301"/>
      <w:r w:rsidRPr="001A54D2">
        <w:rPr>
          <w:highlight w:val="yellow"/>
        </w:rPr>
        <w:t>Rentenbezug</w:t>
      </w:r>
      <w:bookmarkEnd w:id="78"/>
    </w:p>
    <w:p w14:paraId="13C47477" w14:textId="77777777" w:rsidR="009818B6" w:rsidRDefault="009818B6" w:rsidP="009818B6">
      <w:pPr>
        <w:pStyle w:val="berschrift4"/>
      </w:pPr>
      <w:r>
        <w:t>A</w:t>
      </w:r>
      <w:r w:rsidRPr="00177E07">
        <w:t>ktueller</w:t>
      </w:r>
      <w:r>
        <w:t xml:space="preserve"> Stand</w:t>
      </w:r>
    </w:p>
    <w:p w14:paraId="72B4A2F6" w14:textId="77777777" w:rsidR="009818B6" w:rsidRDefault="009818B6" w:rsidP="009818B6">
      <w:pPr>
        <w:pStyle w:val="berschrift4"/>
      </w:pPr>
      <w:r>
        <w:t>Empfehlung</w:t>
      </w:r>
    </w:p>
    <w:p w14:paraId="16DCBE3E" w14:textId="77777777" w:rsidR="009818B6" w:rsidRDefault="009818B6" w:rsidP="009818B6">
      <w:pPr>
        <w:pStyle w:val="berschrift4"/>
      </w:pPr>
      <w:r w:rsidRPr="00087E31">
        <w:t xml:space="preserve">Abstimmung mit F1 der Mathematik </w:t>
      </w:r>
    </w:p>
    <w:p w14:paraId="2D7B0234" w14:textId="77777777" w:rsidR="009818B6" w:rsidRDefault="009818B6" w:rsidP="009818B6">
      <w:pPr>
        <w:pStyle w:val="berschrift4"/>
      </w:pPr>
      <w:r w:rsidRPr="00365776">
        <w:t>Abstimmung mit Produkttechnik</w:t>
      </w:r>
    </w:p>
    <w:p w14:paraId="631048C6" w14:textId="77777777" w:rsidR="009818B6" w:rsidRDefault="009818B6" w:rsidP="009818B6">
      <w:pPr>
        <w:pStyle w:val="berschrift4"/>
      </w:pPr>
      <w:r>
        <w:t>Entscheidung</w:t>
      </w:r>
    </w:p>
    <w:p w14:paraId="02C4C381" w14:textId="77777777" w:rsidR="009818B6" w:rsidRDefault="009818B6" w:rsidP="009818B6">
      <w:pPr>
        <w:pStyle w:val="berschrift4"/>
      </w:pPr>
      <w:r>
        <w:t>Folgearbeiten</w:t>
      </w:r>
    </w:p>
    <w:p w14:paraId="56D29A36" w14:textId="77777777" w:rsidR="00F675E6" w:rsidRDefault="00F675E6" w:rsidP="00F675E6">
      <w:pPr>
        <w:rPr>
          <w:rFonts w:cs="Arial"/>
          <w:b/>
          <w:bCs/>
          <w:kern w:val="32"/>
          <w:sz w:val="32"/>
          <w:szCs w:val="32"/>
        </w:rPr>
      </w:pPr>
      <w:r>
        <w:br w:type="page"/>
      </w:r>
    </w:p>
    <w:p w14:paraId="56D29A37" w14:textId="77777777" w:rsidR="00F675E6" w:rsidRPr="00FC6359" w:rsidRDefault="00F675E6" w:rsidP="00F675E6">
      <w:pPr>
        <w:pStyle w:val="berschrift1"/>
      </w:pPr>
      <w:bookmarkStart w:id="79" w:name="_Toc449708302"/>
      <w:r>
        <w:lastRenderedPageBreak/>
        <w:t>Deckungskapitalberechnung</w:t>
      </w:r>
      <w:bookmarkEnd w:id="79"/>
    </w:p>
    <w:p w14:paraId="2DD186DB" w14:textId="77777777" w:rsidR="0089413B" w:rsidRDefault="0089413B" w:rsidP="0089413B">
      <w:pPr>
        <w:pStyle w:val="berschrift4"/>
      </w:pPr>
      <w:r>
        <w:t>A</w:t>
      </w:r>
      <w:r w:rsidRPr="00177E07">
        <w:t>ktueller</w:t>
      </w:r>
      <w:r>
        <w:t xml:space="preserve"> Stand</w:t>
      </w:r>
    </w:p>
    <w:p w14:paraId="09BA8445" w14:textId="77777777" w:rsidR="00DE066F" w:rsidRDefault="00DE066F" w:rsidP="00DE066F">
      <w:r>
        <w:t xml:space="preserve">aktivplan: </w:t>
      </w:r>
      <w:r w:rsidR="0089413B">
        <w:t>Das DK ist das Guthaben</w:t>
      </w:r>
      <w:r w:rsidR="00CC20CA">
        <w:t>.</w:t>
      </w:r>
    </w:p>
    <w:p w14:paraId="2B863682" w14:textId="75DD14B7" w:rsidR="00DE066F" w:rsidRPr="0089413B" w:rsidRDefault="00DE066F" w:rsidP="00DE066F">
      <w:r>
        <w:t>ARK: Das DK ist das Guthaben.</w:t>
      </w:r>
    </w:p>
    <w:p w14:paraId="5A2F4E75" w14:textId="2839AFAF" w:rsidR="0089413B" w:rsidRDefault="00DE066F" w:rsidP="00DE066F">
      <w:r>
        <w:t>ARF: Das DK ist das Fondsguthaben</w:t>
      </w:r>
    </w:p>
    <w:p w14:paraId="63E1C29B" w14:textId="77777777" w:rsidR="0089413B" w:rsidRDefault="0089413B" w:rsidP="0089413B">
      <w:pPr>
        <w:pStyle w:val="berschrift4"/>
      </w:pPr>
      <w:r w:rsidRPr="00087E31">
        <w:t xml:space="preserve">Abstimmung mit F1 der Mathematik </w:t>
      </w:r>
    </w:p>
    <w:p w14:paraId="66F3A7EC" w14:textId="77777777" w:rsidR="0089413B" w:rsidRDefault="0089413B" w:rsidP="0089413B">
      <w:pPr>
        <w:pStyle w:val="berschrift4"/>
      </w:pPr>
      <w:r w:rsidRPr="00365776">
        <w:t>Abstimmung mit Produkttechnik</w:t>
      </w:r>
    </w:p>
    <w:p w14:paraId="2C7DECFD" w14:textId="77777777" w:rsidR="0089413B" w:rsidRDefault="0089413B" w:rsidP="0089413B">
      <w:pPr>
        <w:pStyle w:val="berschrift4"/>
      </w:pPr>
      <w:r>
        <w:t>Entscheidung</w:t>
      </w:r>
    </w:p>
    <w:p w14:paraId="75F98118" w14:textId="77777777" w:rsidR="0089413B" w:rsidRDefault="0089413B" w:rsidP="0089413B">
      <w:pPr>
        <w:pStyle w:val="berschrift4"/>
      </w:pPr>
      <w:r>
        <w:t>Folgearbeiten</w:t>
      </w:r>
    </w:p>
    <w:p w14:paraId="56D29A3D" w14:textId="77777777" w:rsidR="00F675E6" w:rsidRDefault="00F675E6" w:rsidP="00F675E6">
      <w:r>
        <w:br w:type="page"/>
      </w:r>
    </w:p>
    <w:p w14:paraId="310B7012" w14:textId="0E991279" w:rsidR="00506F15" w:rsidRDefault="00506F15" w:rsidP="00506F15">
      <w:pPr>
        <w:pStyle w:val="berschrift1"/>
      </w:pPr>
      <w:bookmarkStart w:id="80" w:name="_Toc449708303"/>
      <w:r>
        <w:lastRenderedPageBreak/>
        <w:t>Gewinnbeteiligung</w:t>
      </w:r>
      <w:bookmarkEnd w:id="80"/>
    </w:p>
    <w:p w14:paraId="2166679A" w14:textId="54B82090" w:rsidR="00506F15" w:rsidRDefault="00506F15" w:rsidP="00506F15">
      <w:pPr>
        <w:pStyle w:val="berschrift2"/>
      </w:pPr>
      <w:bookmarkStart w:id="81" w:name="_Toc449708304"/>
      <w:r>
        <w:t>Gewinnentstehung</w:t>
      </w:r>
      <w:bookmarkEnd w:id="81"/>
    </w:p>
    <w:p w14:paraId="36C6289A" w14:textId="386B4D79" w:rsidR="00506F15" w:rsidRDefault="00506F15" w:rsidP="00506F15">
      <w:pPr>
        <w:pStyle w:val="berschrift3"/>
      </w:pPr>
      <w:bookmarkStart w:id="82" w:name="_Toc449708305"/>
      <w:r>
        <w:t>Zinsgewinnanteil und Direktgutschrift</w:t>
      </w:r>
      <w:bookmarkEnd w:id="82"/>
    </w:p>
    <w:p w14:paraId="434C65B3" w14:textId="77777777" w:rsidR="00CC20CA" w:rsidRDefault="00CC20CA" w:rsidP="00CC20CA">
      <w:pPr>
        <w:pStyle w:val="berschrift4"/>
      </w:pPr>
      <w:r>
        <w:t>A</w:t>
      </w:r>
      <w:r w:rsidRPr="00177E07">
        <w:t>ktueller</w:t>
      </w:r>
      <w:r>
        <w:t xml:space="preserve"> Stand</w:t>
      </w:r>
    </w:p>
    <w:p w14:paraId="65D24E04" w14:textId="77777777" w:rsidR="009141B6" w:rsidRDefault="009141B6" w:rsidP="009141B6"/>
    <w:p w14:paraId="5007CE03" w14:textId="082FB7D2" w:rsidR="009141B6" w:rsidRDefault="0018151F" w:rsidP="009141B6">
      <w:r>
        <w:t>aktivplan</w:t>
      </w:r>
      <w:r w:rsidR="009141B6">
        <w:t xml:space="preserve">: </w:t>
      </w:r>
    </w:p>
    <w:p w14:paraId="56772BC5" w14:textId="77777777" w:rsidR="009141B6" w:rsidRDefault="009141B6" w:rsidP="009141B6">
      <w:pPr>
        <w:pStyle w:val="Listenabsatz"/>
        <w:numPr>
          <w:ilvl w:val="0"/>
          <w:numId w:val="3"/>
        </w:numPr>
      </w:pPr>
      <w:r>
        <w:t>in Prozent des zu Beginn des abgelaufenen Monats konventionellen Vorsorgeguth</w:t>
      </w:r>
      <w:r>
        <w:t>a</w:t>
      </w:r>
      <w:r>
        <w:t>bens</w:t>
      </w:r>
    </w:p>
    <w:p w14:paraId="34D706E0" w14:textId="77777777" w:rsidR="009141B6" w:rsidRDefault="009141B6" w:rsidP="009141B6">
      <w:pPr>
        <w:pStyle w:val="Listenabsatz"/>
        <w:numPr>
          <w:ilvl w:val="0"/>
          <w:numId w:val="3"/>
        </w:numPr>
      </w:pPr>
      <w:r>
        <w:t>keine Wartezeit</w:t>
      </w:r>
    </w:p>
    <w:p w14:paraId="382F7ED7" w14:textId="77777777" w:rsidR="009141B6" w:rsidRDefault="009141B6" w:rsidP="009141B6">
      <w:pPr>
        <w:pStyle w:val="Listenabsatz"/>
      </w:pPr>
    </w:p>
    <w:p w14:paraId="3A800D15" w14:textId="77D55CED" w:rsidR="002E6032" w:rsidRDefault="00AB393A" w:rsidP="002E6032">
      <w:r>
        <w:t>ARK</w:t>
      </w:r>
      <w:r w:rsidR="002E6032">
        <w:t>:</w:t>
      </w:r>
    </w:p>
    <w:p w14:paraId="63217A20" w14:textId="5DAE0A05" w:rsidR="009141B6" w:rsidRDefault="00AB393A" w:rsidP="00AB393A">
      <w:pPr>
        <w:pStyle w:val="Listenabsatz"/>
        <w:numPr>
          <w:ilvl w:val="0"/>
          <w:numId w:val="3"/>
        </w:numPr>
      </w:pPr>
      <w:r>
        <w:t>keine Harmonisierung</w:t>
      </w:r>
    </w:p>
    <w:p w14:paraId="02E31BCC" w14:textId="177F4D68" w:rsidR="00AB393A" w:rsidRDefault="00AB393A" w:rsidP="00AB393A">
      <w:r>
        <w:t>ARF:</w:t>
      </w:r>
    </w:p>
    <w:p w14:paraId="1682157E" w14:textId="0F334235" w:rsidR="00AB393A" w:rsidRDefault="00AB393A" w:rsidP="00AB393A">
      <w:pPr>
        <w:pStyle w:val="Listenabsatz"/>
        <w:numPr>
          <w:ilvl w:val="0"/>
          <w:numId w:val="3"/>
        </w:numPr>
      </w:pPr>
      <w:r>
        <w:t>kein Zinsgewinnanteil</w:t>
      </w:r>
    </w:p>
    <w:p w14:paraId="75107ACA" w14:textId="77777777" w:rsidR="00CC20CA" w:rsidRDefault="00CC20CA" w:rsidP="00CC20CA">
      <w:pPr>
        <w:pStyle w:val="berschrift4"/>
      </w:pPr>
      <w:r w:rsidRPr="002E6032">
        <w:t>Empfehlung</w:t>
      </w:r>
    </w:p>
    <w:p w14:paraId="016B7809" w14:textId="77777777" w:rsidR="00CC20CA" w:rsidRDefault="00CC20CA" w:rsidP="00CC20CA">
      <w:pPr>
        <w:pStyle w:val="berschrift4"/>
      </w:pPr>
      <w:r w:rsidRPr="00087E31">
        <w:t xml:space="preserve">Abstimmung mit F1 der Mathematik </w:t>
      </w:r>
    </w:p>
    <w:p w14:paraId="12E8B4DC" w14:textId="77777777" w:rsidR="00CC20CA" w:rsidRDefault="00CC20CA" w:rsidP="00CC20CA">
      <w:pPr>
        <w:pStyle w:val="berschrift4"/>
      </w:pPr>
      <w:r w:rsidRPr="00365776">
        <w:t>Abstimmung mit Produkttechnik</w:t>
      </w:r>
    </w:p>
    <w:p w14:paraId="046F0942" w14:textId="77777777" w:rsidR="00CC20CA" w:rsidRDefault="00CC20CA" w:rsidP="00CC20CA">
      <w:pPr>
        <w:pStyle w:val="berschrift4"/>
      </w:pPr>
      <w:r>
        <w:t>Entscheidung</w:t>
      </w:r>
    </w:p>
    <w:p w14:paraId="32C2E3D5" w14:textId="77777777" w:rsidR="00CC20CA" w:rsidRDefault="00CC20CA" w:rsidP="00CC20CA">
      <w:pPr>
        <w:pStyle w:val="berschrift4"/>
      </w:pPr>
      <w:r>
        <w:t>Folgearbeiten</w:t>
      </w:r>
    </w:p>
    <w:p w14:paraId="0E7D836B" w14:textId="77777777" w:rsidR="00BA394D" w:rsidRDefault="00BA394D" w:rsidP="00BA394D"/>
    <w:p w14:paraId="27EE60F7" w14:textId="01966F7D" w:rsidR="00506F15" w:rsidRDefault="00506F15" w:rsidP="00506F15">
      <w:pPr>
        <w:pStyle w:val="berschrift3"/>
      </w:pPr>
      <w:bookmarkStart w:id="83" w:name="_Toc449708306"/>
      <w:r>
        <w:t>Risikogewinnanteil und Direktgutschrift</w:t>
      </w:r>
      <w:bookmarkEnd w:id="83"/>
    </w:p>
    <w:p w14:paraId="78DED5EA" w14:textId="77777777" w:rsidR="00CC20CA" w:rsidRDefault="00CC20CA" w:rsidP="00CC20CA">
      <w:pPr>
        <w:pStyle w:val="berschrift4"/>
      </w:pPr>
      <w:r>
        <w:t>A</w:t>
      </w:r>
      <w:r w:rsidRPr="00177E07">
        <w:t>ktueller</w:t>
      </w:r>
      <w:r>
        <w:t xml:space="preserve"> Stand</w:t>
      </w:r>
    </w:p>
    <w:p w14:paraId="3B6BDE8E" w14:textId="35E349EF" w:rsidR="009141B6" w:rsidRDefault="00AB393A" w:rsidP="009141B6">
      <w:r>
        <w:t>aktivplan</w:t>
      </w:r>
      <w:r w:rsidR="009141B6">
        <w:t>: Entfällt.</w:t>
      </w:r>
    </w:p>
    <w:p w14:paraId="6B982F5C" w14:textId="543ED3C9" w:rsidR="00AB393A" w:rsidRDefault="00AB393A" w:rsidP="009141B6">
      <w:r>
        <w:t>ARK: Entfällt.</w:t>
      </w:r>
    </w:p>
    <w:p w14:paraId="485DDEF2" w14:textId="02859DED" w:rsidR="00AB393A" w:rsidRPr="009141B6" w:rsidRDefault="00AB393A" w:rsidP="009141B6">
      <w:r>
        <w:t xml:space="preserve">ARF: </w:t>
      </w:r>
      <w:r w:rsidR="00DC66A2">
        <w:t>siehe 1.1.2</w:t>
      </w:r>
    </w:p>
    <w:p w14:paraId="17C16639" w14:textId="77777777" w:rsidR="00CC20CA" w:rsidRDefault="00CC20CA" w:rsidP="00CC20CA">
      <w:pPr>
        <w:pStyle w:val="berschrift4"/>
      </w:pPr>
      <w:r>
        <w:t>Empfehlung</w:t>
      </w:r>
    </w:p>
    <w:p w14:paraId="705A3C4C" w14:textId="50C82BFD" w:rsidR="009141B6" w:rsidRPr="009141B6" w:rsidRDefault="009141B6" w:rsidP="009141B6">
      <w:r>
        <w:t>Entfällt.</w:t>
      </w:r>
    </w:p>
    <w:p w14:paraId="717B680E" w14:textId="77777777" w:rsidR="00CC20CA" w:rsidRDefault="00CC20CA" w:rsidP="00CC20CA">
      <w:pPr>
        <w:pStyle w:val="berschrift4"/>
      </w:pPr>
      <w:r w:rsidRPr="00087E31">
        <w:t xml:space="preserve">Abstimmung mit F1 der Mathematik </w:t>
      </w:r>
    </w:p>
    <w:p w14:paraId="2653C8A4" w14:textId="77777777" w:rsidR="00CC20CA" w:rsidRDefault="00CC20CA" w:rsidP="00CC20CA">
      <w:pPr>
        <w:pStyle w:val="berschrift4"/>
      </w:pPr>
      <w:r w:rsidRPr="00365776">
        <w:t>Abstimmung mit Produkttechnik</w:t>
      </w:r>
    </w:p>
    <w:p w14:paraId="7744F01A" w14:textId="77777777" w:rsidR="00CC20CA" w:rsidRDefault="00CC20CA" w:rsidP="00CC20CA">
      <w:pPr>
        <w:pStyle w:val="berschrift4"/>
      </w:pPr>
      <w:r>
        <w:t>Entscheidung</w:t>
      </w:r>
    </w:p>
    <w:p w14:paraId="2ABBFBF3" w14:textId="77777777" w:rsidR="00CC20CA" w:rsidRDefault="00CC20CA" w:rsidP="00CC20CA">
      <w:pPr>
        <w:pStyle w:val="berschrift4"/>
      </w:pPr>
      <w:r>
        <w:t>Folgearbeiten</w:t>
      </w:r>
    </w:p>
    <w:p w14:paraId="71FD3F69" w14:textId="77777777" w:rsidR="00A07AC5" w:rsidRPr="00BE443A" w:rsidRDefault="00A07AC5" w:rsidP="00BE443A"/>
    <w:p w14:paraId="033FB8AD" w14:textId="3E95FF94" w:rsidR="00506F15" w:rsidRDefault="00506F15" w:rsidP="00506F15">
      <w:pPr>
        <w:pStyle w:val="berschrift3"/>
      </w:pPr>
      <w:bookmarkStart w:id="84" w:name="_Toc449708307"/>
      <w:r>
        <w:t>Kostengewinnanteil (Gewinnausgleich) und Direktgutschrift</w:t>
      </w:r>
      <w:bookmarkEnd w:id="84"/>
    </w:p>
    <w:p w14:paraId="463D1421" w14:textId="013CC6D7" w:rsidR="009141B6" w:rsidRDefault="00CC20CA" w:rsidP="00DC66A2">
      <w:pPr>
        <w:pStyle w:val="berschrift4"/>
      </w:pPr>
      <w:r>
        <w:t>A</w:t>
      </w:r>
      <w:r w:rsidRPr="00177E07">
        <w:t>ktueller</w:t>
      </w:r>
      <w:r>
        <w:t xml:space="preserve"> Stand</w:t>
      </w:r>
    </w:p>
    <w:p w14:paraId="7A3B8F23" w14:textId="7B9D3A5D" w:rsidR="001A54D2" w:rsidRDefault="00DC66A2" w:rsidP="009141B6">
      <w:r>
        <w:t>aktivplan</w:t>
      </w:r>
      <w:r w:rsidR="009141B6">
        <w:t>:</w:t>
      </w:r>
    </w:p>
    <w:p w14:paraId="303A1F7D" w14:textId="573F41C7" w:rsidR="009141B6" w:rsidRDefault="009141B6" w:rsidP="001A54D2">
      <w:pPr>
        <w:pStyle w:val="Listenabsatz"/>
        <w:numPr>
          <w:ilvl w:val="0"/>
          <w:numId w:val="3"/>
        </w:numPr>
      </w:pPr>
      <w:r>
        <w:t>In Prozent des Bruttobeitrags</w:t>
      </w:r>
      <w:r w:rsidR="00CC3DDF">
        <w:t xml:space="preserve"> (gilt nur für beitragspflichtige Versicherungen)</w:t>
      </w:r>
    </w:p>
    <w:p w14:paraId="40D6CEA9" w14:textId="77777777" w:rsidR="009141B6" w:rsidRDefault="009141B6" w:rsidP="009141B6">
      <w:pPr>
        <w:pStyle w:val="Listenabsatz"/>
        <w:numPr>
          <w:ilvl w:val="0"/>
          <w:numId w:val="3"/>
        </w:numPr>
      </w:pPr>
      <w:r>
        <w:lastRenderedPageBreak/>
        <w:t>In Prozent des fondsgebundenen Deckungskapitals (Spezifikum des aktivplan – hier sicher nicht relevant)</w:t>
      </w:r>
    </w:p>
    <w:p w14:paraId="0BC2F17B" w14:textId="77777777" w:rsidR="009141B6" w:rsidRDefault="009141B6" w:rsidP="009141B6">
      <w:pPr>
        <w:pStyle w:val="Listenabsatz"/>
        <w:numPr>
          <w:ilvl w:val="0"/>
          <w:numId w:val="3"/>
        </w:numPr>
      </w:pPr>
      <w:r>
        <w:t>Keine Wartezeit</w:t>
      </w:r>
    </w:p>
    <w:p w14:paraId="50B6A51E" w14:textId="4C211220" w:rsidR="009141B6" w:rsidRDefault="00DC66A2" w:rsidP="009141B6">
      <w:r>
        <w:t>ARK</w:t>
      </w:r>
      <w:r w:rsidR="009141B6">
        <w:t>: entfällt</w:t>
      </w:r>
    </w:p>
    <w:p w14:paraId="09E95AE6" w14:textId="2AC9F3F5" w:rsidR="009141B6" w:rsidRPr="00BE443A" w:rsidRDefault="00DC66A2" w:rsidP="009141B6">
      <w:r>
        <w:t>ARF: siehe 1.1.2</w:t>
      </w:r>
    </w:p>
    <w:p w14:paraId="5155E24B" w14:textId="77777777" w:rsidR="00CC20CA" w:rsidRDefault="00CC20CA" w:rsidP="00CC20CA">
      <w:pPr>
        <w:pStyle w:val="berschrift4"/>
      </w:pPr>
      <w:r w:rsidRPr="00087E31">
        <w:t xml:space="preserve">Abstimmung mit F1 der Mathematik </w:t>
      </w:r>
    </w:p>
    <w:p w14:paraId="66D735A7" w14:textId="77777777" w:rsidR="00CC20CA" w:rsidRDefault="00CC20CA" w:rsidP="00CC20CA">
      <w:pPr>
        <w:pStyle w:val="berschrift4"/>
      </w:pPr>
      <w:r w:rsidRPr="00365776">
        <w:t>Abstimmung mit Produkttechnik</w:t>
      </w:r>
    </w:p>
    <w:p w14:paraId="693242C6" w14:textId="77777777" w:rsidR="00CC20CA" w:rsidRDefault="00CC20CA" w:rsidP="00CC20CA">
      <w:pPr>
        <w:pStyle w:val="berschrift4"/>
      </w:pPr>
      <w:r>
        <w:t>Entscheidung</w:t>
      </w:r>
    </w:p>
    <w:p w14:paraId="4838907A" w14:textId="77777777" w:rsidR="00CC20CA" w:rsidRDefault="00CC20CA" w:rsidP="00CC20CA">
      <w:pPr>
        <w:pStyle w:val="berschrift4"/>
      </w:pPr>
      <w:r>
        <w:t>Folgearbeiten</w:t>
      </w:r>
    </w:p>
    <w:p w14:paraId="5727564C" w14:textId="77777777" w:rsidR="00A07AC5" w:rsidRPr="00BA394D" w:rsidRDefault="00A07AC5" w:rsidP="00A07AC5"/>
    <w:p w14:paraId="1B7AB459" w14:textId="435D62FD" w:rsidR="00506F15" w:rsidRDefault="00506F15" w:rsidP="00506F15">
      <w:pPr>
        <w:pStyle w:val="berschrift3"/>
      </w:pPr>
      <w:bookmarkStart w:id="85" w:name="_Toc449708308"/>
      <w:r>
        <w:t>Gewinnanteile aus Zusatzversicherungen</w:t>
      </w:r>
      <w:bookmarkEnd w:id="85"/>
    </w:p>
    <w:p w14:paraId="3D0B7D66" w14:textId="77777777" w:rsidR="00CC20CA" w:rsidRDefault="00CC20CA" w:rsidP="00CC20CA">
      <w:pPr>
        <w:pStyle w:val="berschrift4"/>
      </w:pPr>
      <w:r>
        <w:t>A</w:t>
      </w:r>
      <w:r w:rsidRPr="00177E07">
        <w:t>ktueller</w:t>
      </w:r>
      <w:r>
        <w:t xml:space="preserve"> Stand</w:t>
      </w:r>
    </w:p>
    <w:p w14:paraId="3ED916E3" w14:textId="246E78E3" w:rsidR="009141B6" w:rsidRDefault="00DC66A2" w:rsidP="009141B6">
      <w:r>
        <w:t>aktivplan</w:t>
      </w:r>
      <w:r w:rsidR="009141B6">
        <w:t>: Entfällt.</w:t>
      </w:r>
    </w:p>
    <w:p w14:paraId="3D2061A0" w14:textId="32C61489" w:rsidR="00DC66A2" w:rsidRDefault="00DC66A2" w:rsidP="009141B6">
      <w:r>
        <w:t>ARK: Entfällt</w:t>
      </w:r>
    </w:p>
    <w:p w14:paraId="740EA109" w14:textId="399D663E" w:rsidR="00DC66A2" w:rsidRPr="009141B6" w:rsidRDefault="00DC66A2" w:rsidP="009141B6">
      <w:r>
        <w:t>ARF: keine für HV relevanten Gewinnanteile (Zusatzversicherungen sind autonom)</w:t>
      </w:r>
    </w:p>
    <w:p w14:paraId="7CD68D2A" w14:textId="77777777" w:rsidR="00CC20CA" w:rsidRDefault="00CC20CA" w:rsidP="00CC20CA">
      <w:pPr>
        <w:pStyle w:val="berschrift4"/>
      </w:pPr>
      <w:r>
        <w:t>Empfehlung</w:t>
      </w:r>
    </w:p>
    <w:p w14:paraId="4DF27FAA" w14:textId="77777777" w:rsidR="00CC20CA" w:rsidRDefault="00CC20CA" w:rsidP="00CC20CA">
      <w:pPr>
        <w:pStyle w:val="berschrift4"/>
      </w:pPr>
      <w:r w:rsidRPr="00087E31">
        <w:t xml:space="preserve">Abstimmung mit F1 der Mathematik </w:t>
      </w:r>
    </w:p>
    <w:p w14:paraId="6B187CE3" w14:textId="77777777" w:rsidR="00CC20CA" w:rsidRDefault="00CC20CA" w:rsidP="00CC20CA">
      <w:pPr>
        <w:pStyle w:val="berschrift4"/>
      </w:pPr>
      <w:r w:rsidRPr="00365776">
        <w:t>Abstimmung mit Produkttechnik</w:t>
      </w:r>
    </w:p>
    <w:p w14:paraId="257C1264" w14:textId="77777777" w:rsidR="00CC20CA" w:rsidRDefault="00CC20CA" w:rsidP="00CC20CA">
      <w:pPr>
        <w:pStyle w:val="berschrift4"/>
      </w:pPr>
      <w:r>
        <w:t>Entscheidung</w:t>
      </w:r>
    </w:p>
    <w:p w14:paraId="23DA5ED2" w14:textId="77777777" w:rsidR="00CC20CA" w:rsidRDefault="00CC20CA" w:rsidP="00CC20CA">
      <w:pPr>
        <w:pStyle w:val="berschrift4"/>
      </w:pPr>
      <w:r>
        <w:t>Folgearbeiten</w:t>
      </w:r>
    </w:p>
    <w:p w14:paraId="77086561" w14:textId="77777777" w:rsidR="00A07AC5" w:rsidRDefault="00A07AC5" w:rsidP="00D81518"/>
    <w:p w14:paraId="70AB5235" w14:textId="341BD133" w:rsidR="00506F15" w:rsidRDefault="00506F15" w:rsidP="00506F15">
      <w:pPr>
        <w:pStyle w:val="berschrift3"/>
      </w:pPr>
      <w:bookmarkStart w:id="86" w:name="_Toc449708309"/>
      <w:r>
        <w:t>Laufender Gewinnanteil und Direktgutschrift</w:t>
      </w:r>
      <w:bookmarkEnd w:id="86"/>
    </w:p>
    <w:p w14:paraId="0B7465A0" w14:textId="77777777" w:rsidR="00CC20CA" w:rsidRDefault="00CC20CA" w:rsidP="00FE2835"/>
    <w:p w14:paraId="30A610CB" w14:textId="77777777" w:rsidR="00CC20CA" w:rsidRDefault="00CC20CA" w:rsidP="00CC20CA">
      <w:pPr>
        <w:pStyle w:val="berschrift4"/>
      </w:pPr>
      <w:r>
        <w:t>A</w:t>
      </w:r>
      <w:r w:rsidRPr="00177E07">
        <w:t>ktueller</w:t>
      </w:r>
      <w:r>
        <w:t xml:space="preserve"> Stand</w:t>
      </w:r>
    </w:p>
    <w:p w14:paraId="479F291E" w14:textId="3655FC51" w:rsidR="00905290" w:rsidRDefault="00EE2304" w:rsidP="002E6032">
      <w:r>
        <w:t xml:space="preserve">aktivplan, ARK: </w:t>
      </w:r>
      <w:r w:rsidR="002E6032">
        <w:t>Vgl. Zinsgewinnanteil.</w:t>
      </w:r>
    </w:p>
    <w:p w14:paraId="53F2971F" w14:textId="20D54414" w:rsidR="00EE2304" w:rsidRDefault="00EE2304" w:rsidP="002E6032">
      <w:r>
        <w:t xml:space="preserve">ARF: </w:t>
      </w:r>
      <w:r w:rsidRPr="00DB1835">
        <w:t>Vgl. Risiko- und Kostengewinnanteil</w:t>
      </w:r>
      <w:r>
        <w:t xml:space="preserve"> </w:t>
      </w:r>
      <w:r w:rsidRPr="004D5AFA">
        <w:t>sowie Gewinnanteile aus Zusatzversicherungen</w:t>
      </w:r>
    </w:p>
    <w:p w14:paraId="6DDEFA29" w14:textId="77777777" w:rsidR="00CC20CA" w:rsidRDefault="00CC20CA" w:rsidP="00CC20CA">
      <w:pPr>
        <w:pStyle w:val="berschrift4"/>
      </w:pPr>
      <w:r w:rsidRPr="002E6032">
        <w:t>Empfehlung</w:t>
      </w:r>
    </w:p>
    <w:p w14:paraId="1E2FDC80" w14:textId="77777777" w:rsidR="00CC20CA" w:rsidRDefault="00CC20CA" w:rsidP="00CC20CA">
      <w:pPr>
        <w:pStyle w:val="berschrift4"/>
      </w:pPr>
      <w:r w:rsidRPr="00087E31">
        <w:t xml:space="preserve">Abstimmung mit F1 der Mathematik </w:t>
      </w:r>
    </w:p>
    <w:p w14:paraId="2D2AD9AB" w14:textId="77777777" w:rsidR="00CC20CA" w:rsidRDefault="00CC20CA" w:rsidP="00CC20CA">
      <w:pPr>
        <w:pStyle w:val="berschrift4"/>
      </w:pPr>
      <w:r w:rsidRPr="00365776">
        <w:t>Abstimmung mit Produkttechnik</w:t>
      </w:r>
    </w:p>
    <w:p w14:paraId="5FED2D51" w14:textId="77777777" w:rsidR="00CC20CA" w:rsidRDefault="00CC20CA" w:rsidP="00CC20CA">
      <w:pPr>
        <w:pStyle w:val="berschrift4"/>
      </w:pPr>
      <w:r>
        <w:t>Entscheidung</w:t>
      </w:r>
    </w:p>
    <w:p w14:paraId="28F05F1C" w14:textId="77777777" w:rsidR="00CC20CA" w:rsidRDefault="00CC20CA" w:rsidP="00CC20CA">
      <w:pPr>
        <w:pStyle w:val="berschrift4"/>
      </w:pPr>
      <w:r>
        <w:t>Folgearbeiten</w:t>
      </w:r>
    </w:p>
    <w:p w14:paraId="0B6B5B9B" w14:textId="77777777" w:rsidR="00CC20CA" w:rsidRPr="00C07B83" w:rsidRDefault="00CC20CA" w:rsidP="00FE2835"/>
    <w:p w14:paraId="2A35697F" w14:textId="34EC1B0A" w:rsidR="00506F15" w:rsidRDefault="00506F15" w:rsidP="00506F15">
      <w:pPr>
        <w:pStyle w:val="berschrift3"/>
      </w:pPr>
      <w:bookmarkStart w:id="87" w:name="_Toc449708310"/>
      <w:r w:rsidRPr="00A96534">
        <w:lastRenderedPageBreak/>
        <w:t>Schlussgewinnkonto</w:t>
      </w:r>
      <w:bookmarkEnd w:id="87"/>
    </w:p>
    <w:p w14:paraId="6A705155" w14:textId="77777777" w:rsidR="00CC20CA" w:rsidRDefault="00CC20CA" w:rsidP="00CC20CA">
      <w:pPr>
        <w:pStyle w:val="berschrift4"/>
      </w:pPr>
      <w:r>
        <w:t>A</w:t>
      </w:r>
      <w:r w:rsidRPr="00177E07">
        <w:t>ktueller</w:t>
      </w:r>
      <w:r>
        <w:t xml:space="preserve"> Stand</w:t>
      </w:r>
    </w:p>
    <w:p w14:paraId="77BBE9D7" w14:textId="7F06C780" w:rsidR="0031386A" w:rsidRPr="0031386A" w:rsidRDefault="0031386A" w:rsidP="0031386A">
      <w:r>
        <w:t>ARF: kein Schlussgewinnkonto</w:t>
      </w:r>
    </w:p>
    <w:p w14:paraId="264ACA55" w14:textId="42207701" w:rsidR="0078252B" w:rsidRDefault="0031386A" w:rsidP="009141B6">
      <w:r>
        <w:t>ARK, aktivplan:</w:t>
      </w:r>
    </w:p>
    <w:p w14:paraId="1E40D97A" w14:textId="39E62ED4" w:rsidR="0078252B" w:rsidRDefault="0078252B" w:rsidP="009141B6">
      <w:r>
        <w:t xml:space="preserve">Das Thema „Schlussgewinnbeteiligung“ ist </w:t>
      </w:r>
      <w:r w:rsidRPr="002E6032">
        <w:rPr>
          <w:u w:val="single"/>
        </w:rPr>
        <w:t>produktübergreifend</w:t>
      </w:r>
      <w:r>
        <w:t xml:space="preserve"> behandelt worden. Folge</w:t>
      </w:r>
      <w:r>
        <w:t>n</w:t>
      </w:r>
      <w:r>
        <w:t>des ist abgestimmt (18.04.2016):</w:t>
      </w:r>
    </w:p>
    <w:p w14:paraId="1BEE640F" w14:textId="0418489D" w:rsidR="005B3F4E" w:rsidRDefault="005B3F4E" w:rsidP="005B3F4E">
      <w:pPr>
        <w:pStyle w:val="Listenabsatz"/>
        <w:numPr>
          <w:ilvl w:val="0"/>
          <w:numId w:val="3"/>
        </w:numPr>
      </w:pPr>
      <w:r>
        <w:t>Führung eines Schlussgewinnkontos</w:t>
      </w:r>
    </w:p>
    <w:p w14:paraId="65C650D8" w14:textId="143D7D4D" w:rsidR="005B3F4E" w:rsidRDefault="005B3F4E" w:rsidP="005B3F4E">
      <w:pPr>
        <w:pStyle w:val="Listenabsatz"/>
        <w:numPr>
          <w:ilvl w:val="0"/>
          <w:numId w:val="3"/>
        </w:numPr>
      </w:pPr>
      <w:r>
        <w:t>Separat deklarierte Schlussgewinnzinssätze auf das</w:t>
      </w:r>
    </w:p>
    <w:p w14:paraId="32A64FDB" w14:textId="1B14FD8B" w:rsidR="005B3F4E" w:rsidRDefault="005B3F4E" w:rsidP="005B3F4E">
      <w:pPr>
        <w:pStyle w:val="Listenabsatz"/>
        <w:numPr>
          <w:ilvl w:val="1"/>
          <w:numId w:val="3"/>
        </w:numPr>
      </w:pPr>
      <w:r>
        <w:t xml:space="preserve">Guthaben </w:t>
      </w:r>
    </w:p>
    <w:p w14:paraId="3E504894" w14:textId="1BF15444" w:rsidR="005B3F4E" w:rsidRDefault="005B3F4E" w:rsidP="005B3F4E">
      <w:pPr>
        <w:pStyle w:val="Listenabsatz"/>
        <w:numPr>
          <w:ilvl w:val="1"/>
          <w:numId w:val="3"/>
        </w:numPr>
      </w:pPr>
      <w:r>
        <w:t>Schlussgewinnkonto</w:t>
      </w:r>
    </w:p>
    <w:p w14:paraId="143A790A" w14:textId="48B1B21F" w:rsidR="005B3F4E" w:rsidRDefault="005B3F4E" w:rsidP="005B3F4E">
      <w:pPr>
        <w:pStyle w:val="Listenabsatz"/>
        <w:numPr>
          <w:ilvl w:val="0"/>
          <w:numId w:val="3"/>
        </w:numPr>
      </w:pPr>
      <w:r w:rsidRPr="005B3F4E">
        <w:t>separate Deklaration für beitragspflichtige, beitragsfreie Verträge, Einmalbeiträge</w:t>
      </w:r>
    </w:p>
    <w:p w14:paraId="640B2846" w14:textId="4FABD525" w:rsidR="005B3F4E" w:rsidRDefault="005B3F4E" w:rsidP="005B3F4E">
      <w:pPr>
        <w:pStyle w:val="Listenabsatz"/>
        <w:numPr>
          <w:ilvl w:val="0"/>
          <w:numId w:val="3"/>
        </w:numPr>
      </w:pPr>
      <w:r>
        <w:t>keine Wartezeit</w:t>
      </w:r>
    </w:p>
    <w:p w14:paraId="0E1CCDC7" w14:textId="2ECCAF49" w:rsidR="005B3F4E" w:rsidRDefault="005B3F4E" w:rsidP="005B3F4E">
      <w:pPr>
        <w:pStyle w:val="Listenabsatz"/>
        <w:numPr>
          <w:ilvl w:val="0"/>
          <w:numId w:val="3"/>
        </w:numPr>
      </w:pPr>
      <w:r>
        <w:t>keine Kosten-/Risikoschlussgewinne</w:t>
      </w:r>
    </w:p>
    <w:p w14:paraId="1408C079" w14:textId="15B05763" w:rsidR="005B3F4E" w:rsidRDefault="004749EF" w:rsidP="005B3F4E">
      <w:pPr>
        <w:pStyle w:val="Listenabsatz"/>
        <w:numPr>
          <w:ilvl w:val="0"/>
          <w:numId w:val="3"/>
        </w:numPr>
      </w:pPr>
      <w:r>
        <w:t>keine Kostenentnahme aus dem SGK</w:t>
      </w:r>
    </w:p>
    <w:p w14:paraId="2D5AF687" w14:textId="77777777" w:rsidR="004749EF" w:rsidRDefault="004749EF" w:rsidP="0078252B">
      <w:pPr>
        <w:pStyle w:val="Listenabsatz"/>
      </w:pPr>
    </w:p>
    <w:p w14:paraId="36506CCF" w14:textId="77777777" w:rsidR="005B3F4E" w:rsidRDefault="005B3F4E" w:rsidP="009141B6"/>
    <w:tbl>
      <w:tblPr>
        <w:tblStyle w:val="Tabellenraster"/>
        <w:tblW w:w="5000" w:type="pct"/>
        <w:tblLook w:val="04A0" w:firstRow="1" w:lastRow="0" w:firstColumn="1" w:lastColumn="0" w:noHBand="0" w:noVBand="1"/>
      </w:tblPr>
      <w:tblGrid>
        <w:gridCol w:w="5393"/>
        <w:gridCol w:w="780"/>
        <w:gridCol w:w="780"/>
        <w:gridCol w:w="780"/>
        <w:gridCol w:w="1555"/>
      </w:tblGrid>
      <w:tr w:rsidR="004D1EFD" w:rsidRPr="00796A61" w14:paraId="26F4032C" w14:textId="77777777" w:rsidTr="004D1EFD">
        <w:tc>
          <w:tcPr>
            <w:tcW w:w="2903" w:type="pct"/>
            <w:vAlign w:val="center"/>
          </w:tcPr>
          <w:p w14:paraId="5CF4868B" w14:textId="4250FDFF" w:rsidR="004D1EFD" w:rsidRPr="003116BA" w:rsidRDefault="004D1EFD" w:rsidP="00A4356E">
            <w:pPr>
              <w:rPr>
                <w:b/>
              </w:rPr>
            </w:pPr>
            <w:r>
              <w:rPr>
                <w:b/>
              </w:rPr>
              <w:t>Fortschreibung des SGK</w:t>
            </w:r>
          </w:p>
        </w:tc>
        <w:tc>
          <w:tcPr>
            <w:tcW w:w="420" w:type="pct"/>
            <w:shd w:val="clear" w:color="auto" w:fill="808080" w:themeFill="background1" w:themeFillShade="80"/>
          </w:tcPr>
          <w:p w14:paraId="2BDA7B22" w14:textId="77777777" w:rsidR="004D1EFD" w:rsidRPr="00C6490D" w:rsidRDefault="004D1EFD" w:rsidP="00A4356E">
            <w:pPr>
              <w:jc w:val="center"/>
              <w:rPr>
                <w:b/>
              </w:rPr>
            </w:pPr>
            <w:r w:rsidRPr="00C6490D">
              <w:rPr>
                <w:b/>
              </w:rPr>
              <w:t>TD</w:t>
            </w:r>
          </w:p>
        </w:tc>
        <w:tc>
          <w:tcPr>
            <w:tcW w:w="420" w:type="pct"/>
            <w:shd w:val="clear" w:color="auto" w:fill="4BACC6" w:themeFill="accent5"/>
            <w:vAlign w:val="center"/>
          </w:tcPr>
          <w:p w14:paraId="77B28BC2" w14:textId="6C0D8BCA" w:rsidR="004D1EFD" w:rsidRPr="004D1EFD" w:rsidRDefault="004D1EFD" w:rsidP="00A4356E">
            <w:pPr>
              <w:jc w:val="center"/>
              <w:rPr>
                <w:b/>
              </w:rPr>
            </w:pPr>
            <w:r>
              <w:rPr>
                <w:b/>
              </w:rPr>
              <w:t>ARK</w:t>
            </w:r>
          </w:p>
        </w:tc>
        <w:tc>
          <w:tcPr>
            <w:tcW w:w="420" w:type="pct"/>
            <w:shd w:val="clear" w:color="auto" w:fill="F79646" w:themeFill="accent6"/>
            <w:vAlign w:val="center"/>
          </w:tcPr>
          <w:p w14:paraId="17A88B76" w14:textId="4B2E85F4" w:rsidR="004D1EFD" w:rsidRPr="004D1EFD" w:rsidRDefault="004D1EFD" w:rsidP="00A4356E">
            <w:pPr>
              <w:jc w:val="center"/>
              <w:rPr>
                <w:b/>
              </w:rPr>
            </w:pPr>
            <w:r>
              <w:rPr>
                <w:b/>
              </w:rPr>
              <w:t>ARF</w:t>
            </w:r>
          </w:p>
        </w:tc>
        <w:tc>
          <w:tcPr>
            <w:tcW w:w="837" w:type="pct"/>
            <w:shd w:val="clear" w:color="auto" w:fill="FF0000"/>
            <w:vAlign w:val="center"/>
          </w:tcPr>
          <w:p w14:paraId="32BA0F91" w14:textId="789C48CD" w:rsidR="004D1EFD" w:rsidRPr="00796A61" w:rsidRDefault="004D1EFD" w:rsidP="00A4356E">
            <w:pPr>
              <w:jc w:val="center"/>
              <w:rPr>
                <w:b/>
              </w:rPr>
            </w:pPr>
            <w:r>
              <w:rPr>
                <w:b/>
              </w:rPr>
              <w:t>aktivplan</w:t>
            </w:r>
          </w:p>
        </w:tc>
      </w:tr>
      <w:tr w:rsidR="004D1EFD" w:rsidRPr="00796A61" w14:paraId="455A3110" w14:textId="77777777" w:rsidTr="004D1EFD">
        <w:tc>
          <w:tcPr>
            <w:tcW w:w="2903" w:type="pct"/>
            <w:vAlign w:val="center"/>
          </w:tcPr>
          <w:p w14:paraId="7A2A6C1F" w14:textId="254D7D53" w:rsidR="004D1EFD" w:rsidRPr="00CC109F" w:rsidRDefault="004D1EFD" w:rsidP="00CC109F">
            <w:r w:rsidRPr="00CC109F">
              <w:t>Monatlich</w:t>
            </w:r>
          </w:p>
        </w:tc>
        <w:tc>
          <w:tcPr>
            <w:tcW w:w="420" w:type="pct"/>
            <w:shd w:val="clear" w:color="auto" w:fill="D9D9D9" w:themeFill="background1" w:themeFillShade="D9"/>
            <w:vAlign w:val="center"/>
          </w:tcPr>
          <w:p w14:paraId="4882E9DB" w14:textId="5EB8A856" w:rsidR="004D1EFD" w:rsidRPr="00C6490D" w:rsidRDefault="004D1EFD" w:rsidP="00A4356E">
            <w:pPr>
              <w:jc w:val="center"/>
              <w:rPr>
                <w:b/>
              </w:rPr>
            </w:pPr>
          </w:p>
        </w:tc>
        <w:tc>
          <w:tcPr>
            <w:tcW w:w="420" w:type="pct"/>
            <w:shd w:val="clear" w:color="auto" w:fill="DAEEF3" w:themeFill="accent5" w:themeFillTint="33"/>
            <w:vAlign w:val="center"/>
          </w:tcPr>
          <w:p w14:paraId="6152557E" w14:textId="3C9D1889" w:rsidR="004D1EFD" w:rsidRDefault="004D1EFD" w:rsidP="00A4356E">
            <w:pPr>
              <w:jc w:val="center"/>
            </w:pPr>
            <w:r>
              <w:t>X</w:t>
            </w:r>
          </w:p>
        </w:tc>
        <w:tc>
          <w:tcPr>
            <w:tcW w:w="420" w:type="pct"/>
            <w:shd w:val="clear" w:color="auto" w:fill="FDE9D9" w:themeFill="accent6" w:themeFillTint="33"/>
            <w:vAlign w:val="center"/>
          </w:tcPr>
          <w:p w14:paraId="2EA6A1EF" w14:textId="1E87F10A" w:rsidR="004D1EFD" w:rsidRPr="00796A61" w:rsidRDefault="00C52850" w:rsidP="00A4356E">
            <w:pPr>
              <w:jc w:val="center"/>
            </w:pPr>
            <w:r>
              <w:t>-</w:t>
            </w:r>
          </w:p>
        </w:tc>
        <w:tc>
          <w:tcPr>
            <w:tcW w:w="837" w:type="pct"/>
            <w:shd w:val="clear" w:color="auto" w:fill="F2DBDB" w:themeFill="accent2" w:themeFillTint="33"/>
            <w:vAlign w:val="center"/>
          </w:tcPr>
          <w:p w14:paraId="77EFCB61" w14:textId="41101739" w:rsidR="004D1EFD" w:rsidRPr="00796A61" w:rsidRDefault="004D1EFD" w:rsidP="00A4356E">
            <w:pPr>
              <w:jc w:val="center"/>
            </w:pPr>
            <w:r>
              <w:t>X</w:t>
            </w:r>
          </w:p>
        </w:tc>
      </w:tr>
      <w:tr w:rsidR="004D1EFD" w:rsidRPr="00796A61" w14:paraId="732501A8" w14:textId="77777777" w:rsidTr="004D1EFD">
        <w:tc>
          <w:tcPr>
            <w:tcW w:w="2903" w:type="pct"/>
            <w:vAlign w:val="center"/>
          </w:tcPr>
          <w:p w14:paraId="6DBEE8D1" w14:textId="7CDD9B81" w:rsidR="004D1EFD" w:rsidRPr="00CC109F" w:rsidRDefault="004D1EFD" w:rsidP="00CC109F">
            <w:r w:rsidRPr="00CC109F">
              <w:t>Jährlich</w:t>
            </w:r>
          </w:p>
        </w:tc>
        <w:tc>
          <w:tcPr>
            <w:tcW w:w="420" w:type="pct"/>
            <w:shd w:val="clear" w:color="auto" w:fill="D9D9D9" w:themeFill="background1" w:themeFillShade="D9"/>
            <w:vAlign w:val="center"/>
          </w:tcPr>
          <w:p w14:paraId="4FF6963B" w14:textId="6D1ED0EB" w:rsidR="004D1EFD" w:rsidRDefault="004D1EFD" w:rsidP="00A4356E">
            <w:pPr>
              <w:jc w:val="center"/>
              <w:rPr>
                <w:b/>
              </w:rPr>
            </w:pPr>
          </w:p>
        </w:tc>
        <w:tc>
          <w:tcPr>
            <w:tcW w:w="420" w:type="pct"/>
            <w:shd w:val="clear" w:color="auto" w:fill="DAEEF3" w:themeFill="accent5" w:themeFillTint="33"/>
            <w:vAlign w:val="center"/>
          </w:tcPr>
          <w:p w14:paraId="41EE3C76" w14:textId="71C307C6" w:rsidR="004D1EFD" w:rsidRDefault="004D1EFD" w:rsidP="00A4356E">
            <w:pPr>
              <w:jc w:val="center"/>
            </w:pPr>
            <w:r>
              <w:t>-</w:t>
            </w:r>
          </w:p>
        </w:tc>
        <w:tc>
          <w:tcPr>
            <w:tcW w:w="420" w:type="pct"/>
            <w:shd w:val="clear" w:color="auto" w:fill="FDE9D9" w:themeFill="accent6" w:themeFillTint="33"/>
            <w:vAlign w:val="center"/>
          </w:tcPr>
          <w:p w14:paraId="6B924B56" w14:textId="6036D7C9" w:rsidR="004D1EFD" w:rsidRDefault="00C52850" w:rsidP="00A4356E">
            <w:pPr>
              <w:jc w:val="center"/>
            </w:pPr>
            <w:r>
              <w:t>-</w:t>
            </w:r>
          </w:p>
        </w:tc>
        <w:tc>
          <w:tcPr>
            <w:tcW w:w="837" w:type="pct"/>
            <w:shd w:val="clear" w:color="auto" w:fill="F2DBDB" w:themeFill="accent2" w:themeFillTint="33"/>
            <w:vAlign w:val="center"/>
          </w:tcPr>
          <w:p w14:paraId="37EBFBBB" w14:textId="3B84F040" w:rsidR="004D1EFD" w:rsidRDefault="004D1EFD" w:rsidP="004D1EFD">
            <w:pPr>
              <w:jc w:val="center"/>
            </w:pPr>
            <w:r>
              <w:t>-</w:t>
            </w:r>
          </w:p>
        </w:tc>
      </w:tr>
    </w:tbl>
    <w:p w14:paraId="4E5778BA" w14:textId="33E9ABFE" w:rsidR="00CC109F" w:rsidRDefault="00A4356E" w:rsidP="009E681E">
      <w:pPr>
        <w:pStyle w:val="Listenabsatz"/>
        <w:numPr>
          <w:ilvl w:val="0"/>
          <w:numId w:val="30"/>
        </w:numPr>
      </w:pPr>
      <w:r>
        <w:t xml:space="preserve">Andere </w:t>
      </w:r>
      <w:r w:rsidR="00F72ECF">
        <w:t>Technik</w:t>
      </w:r>
    </w:p>
    <w:p w14:paraId="41C81565" w14:textId="2678031F" w:rsidR="00F72ECF" w:rsidRDefault="00F72ECF" w:rsidP="009E681E">
      <w:pPr>
        <w:pStyle w:val="Listenabsatz"/>
        <w:numPr>
          <w:ilvl w:val="0"/>
          <w:numId w:val="30"/>
        </w:numPr>
      </w:pPr>
      <w:r>
        <w:t>Zuteilung jährlich, Verzinsung monatlich</w:t>
      </w:r>
    </w:p>
    <w:p w14:paraId="033100F6" w14:textId="77777777" w:rsidR="004D1EFD" w:rsidRDefault="004D1EFD" w:rsidP="004D1EFD"/>
    <w:tbl>
      <w:tblPr>
        <w:tblStyle w:val="Tabellenraster"/>
        <w:tblW w:w="5000" w:type="pct"/>
        <w:tblLook w:val="04A0" w:firstRow="1" w:lastRow="0" w:firstColumn="1" w:lastColumn="0" w:noHBand="0" w:noVBand="1"/>
      </w:tblPr>
      <w:tblGrid>
        <w:gridCol w:w="5393"/>
        <w:gridCol w:w="780"/>
        <w:gridCol w:w="780"/>
        <w:gridCol w:w="780"/>
        <w:gridCol w:w="1555"/>
      </w:tblGrid>
      <w:tr w:rsidR="004D1EFD" w:rsidRPr="00796A61" w14:paraId="79B9FE8F" w14:textId="77777777" w:rsidTr="0052655A">
        <w:tc>
          <w:tcPr>
            <w:tcW w:w="2903" w:type="pct"/>
            <w:vAlign w:val="center"/>
          </w:tcPr>
          <w:p w14:paraId="18F12503" w14:textId="6FA18729" w:rsidR="004D1EFD" w:rsidRPr="003116BA" w:rsidRDefault="004D1EFD" w:rsidP="0052655A">
            <w:pPr>
              <w:rPr>
                <w:b/>
              </w:rPr>
            </w:pPr>
            <w:r>
              <w:rPr>
                <w:b/>
              </w:rPr>
              <w:t>Verrechnung von offenen Kosten mit SGA?</w:t>
            </w:r>
          </w:p>
        </w:tc>
        <w:tc>
          <w:tcPr>
            <w:tcW w:w="420" w:type="pct"/>
            <w:shd w:val="clear" w:color="auto" w:fill="808080" w:themeFill="background1" w:themeFillShade="80"/>
          </w:tcPr>
          <w:p w14:paraId="7625A786" w14:textId="77777777" w:rsidR="004D1EFD" w:rsidRPr="00C6490D" w:rsidRDefault="004D1EFD" w:rsidP="0052655A">
            <w:pPr>
              <w:jc w:val="center"/>
              <w:rPr>
                <w:b/>
              </w:rPr>
            </w:pPr>
            <w:r w:rsidRPr="00C6490D">
              <w:rPr>
                <w:b/>
              </w:rPr>
              <w:t>TD</w:t>
            </w:r>
          </w:p>
        </w:tc>
        <w:tc>
          <w:tcPr>
            <w:tcW w:w="420" w:type="pct"/>
            <w:shd w:val="clear" w:color="auto" w:fill="4BACC6" w:themeFill="accent5"/>
            <w:vAlign w:val="center"/>
          </w:tcPr>
          <w:p w14:paraId="1D98ABCE" w14:textId="77777777" w:rsidR="004D1EFD" w:rsidRPr="004D1EFD" w:rsidRDefault="004D1EFD" w:rsidP="0052655A">
            <w:pPr>
              <w:jc w:val="center"/>
              <w:rPr>
                <w:b/>
              </w:rPr>
            </w:pPr>
            <w:r>
              <w:rPr>
                <w:b/>
              </w:rPr>
              <w:t>ARK</w:t>
            </w:r>
          </w:p>
        </w:tc>
        <w:tc>
          <w:tcPr>
            <w:tcW w:w="420" w:type="pct"/>
            <w:shd w:val="clear" w:color="auto" w:fill="F79646" w:themeFill="accent6"/>
            <w:vAlign w:val="center"/>
          </w:tcPr>
          <w:p w14:paraId="0503B583" w14:textId="77777777" w:rsidR="004D1EFD" w:rsidRPr="004D1EFD" w:rsidRDefault="004D1EFD" w:rsidP="0052655A">
            <w:pPr>
              <w:jc w:val="center"/>
              <w:rPr>
                <w:b/>
              </w:rPr>
            </w:pPr>
            <w:r>
              <w:rPr>
                <w:b/>
              </w:rPr>
              <w:t>ARF</w:t>
            </w:r>
          </w:p>
        </w:tc>
        <w:tc>
          <w:tcPr>
            <w:tcW w:w="837" w:type="pct"/>
            <w:shd w:val="clear" w:color="auto" w:fill="FF0000"/>
            <w:vAlign w:val="center"/>
          </w:tcPr>
          <w:p w14:paraId="7A57147D" w14:textId="77777777" w:rsidR="004D1EFD" w:rsidRPr="00796A61" w:rsidRDefault="004D1EFD" w:rsidP="0052655A">
            <w:pPr>
              <w:jc w:val="center"/>
              <w:rPr>
                <w:b/>
              </w:rPr>
            </w:pPr>
            <w:r>
              <w:rPr>
                <w:b/>
              </w:rPr>
              <w:t>aktivplan</w:t>
            </w:r>
          </w:p>
        </w:tc>
      </w:tr>
      <w:tr w:rsidR="004D1EFD" w:rsidRPr="00796A61" w14:paraId="1CB4E0C9" w14:textId="77777777" w:rsidTr="0052655A">
        <w:tc>
          <w:tcPr>
            <w:tcW w:w="2903" w:type="pct"/>
            <w:vAlign w:val="center"/>
          </w:tcPr>
          <w:p w14:paraId="6F67BD97" w14:textId="46CB8C84" w:rsidR="004D1EFD" w:rsidRPr="00CC109F" w:rsidRDefault="004D1EFD" w:rsidP="0052655A">
            <w:r>
              <w:t>Ja</w:t>
            </w:r>
          </w:p>
        </w:tc>
        <w:tc>
          <w:tcPr>
            <w:tcW w:w="420" w:type="pct"/>
            <w:shd w:val="clear" w:color="auto" w:fill="D9D9D9" w:themeFill="background1" w:themeFillShade="D9"/>
            <w:vAlign w:val="center"/>
          </w:tcPr>
          <w:p w14:paraId="79E13D9E" w14:textId="77777777" w:rsidR="004D1EFD" w:rsidRPr="00C6490D" w:rsidRDefault="004D1EFD" w:rsidP="0052655A">
            <w:pPr>
              <w:jc w:val="center"/>
              <w:rPr>
                <w:b/>
              </w:rPr>
            </w:pPr>
          </w:p>
        </w:tc>
        <w:tc>
          <w:tcPr>
            <w:tcW w:w="420" w:type="pct"/>
            <w:shd w:val="clear" w:color="auto" w:fill="DAEEF3" w:themeFill="accent5" w:themeFillTint="33"/>
            <w:vAlign w:val="center"/>
          </w:tcPr>
          <w:p w14:paraId="5105C8AA" w14:textId="2873D4A3" w:rsidR="004D1EFD" w:rsidRDefault="004D1EFD" w:rsidP="0052655A">
            <w:pPr>
              <w:jc w:val="center"/>
            </w:pPr>
            <w:r>
              <w:t>-</w:t>
            </w:r>
          </w:p>
        </w:tc>
        <w:tc>
          <w:tcPr>
            <w:tcW w:w="420" w:type="pct"/>
            <w:shd w:val="clear" w:color="auto" w:fill="FDE9D9" w:themeFill="accent6" w:themeFillTint="33"/>
            <w:vAlign w:val="center"/>
          </w:tcPr>
          <w:p w14:paraId="65EFFBBF" w14:textId="33011AFA" w:rsidR="004D1EFD" w:rsidRPr="00796A61" w:rsidRDefault="00C52850" w:rsidP="0052655A">
            <w:pPr>
              <w:jc w:val="center"/>
            </w:pPr>
            <w:r>
              <w:t>-</w:t>
            </w:r>
          </w:p>
        </w:tc>
        <w:tc>
          <w:tcPr>
            <w:tcW w:w="837" w:type="pct"/>
            <w:shd w:val="clear" w:color="auto" w:fill="F2DBDB" w:themeFill="accent2" w:themeFillTint="33"/>
            <w:vAlign w:val="center"/>
          </w:tcPr>
          <w:p w14:paraId="4299ADFF" w14:textId="11A9749C" w:rsidR="004D1EFD" w:rsidRPr="00796A61" w:rsidRDefault="004D1EFD" w:rsidP="0052655A">
            <w:pPr>
              <w:jc w:val="center"/>
            </w:pPr>
            <w:r>
              <w:t>-</w:t>
            </w:r>
          </w:p>
        </w:tc>
      </w:tr>
      <w:tr w:rsidR="004D1EFD" w:rsidRPr="00796A61" w14:paraId="362BE33E" w14:textId="77777777" w:rsidTr="0052655A">
        <w:tc>
          <w:tcPr>
            <w:tcW w:w="2903" w:type="pct"/>
            <w:vAlign w:val="center"/>
          </w:tcPr>
          <w:p w14:paraId="62204DFE" w14:textId="2D3EBE49" w:rsidR="004D1EFD" w:rsidRPr="00CC109F" w:rsidRDefault="004D1EFD" w:rsidP="004D1EFD">
            <w:r>
              <w:t>Nein</w:t>
            </w:r>
          </w:p>
        </w:tc>
        <w:tc>
          <w:tcPr>
            <w:tcW w:w="420" w:type="pct"/>
            <w:shd w:val="clear" w:color="auto" w:fill="D9D9D9" w:themeFill="background1" w:themeFillShade="D9"/>
            <w:vAlign w:val="center"/>
          </w:tcPr>
          <w:p w14:paraId="0C5CF459" w14:textId="77777777" w:rsidR="004D1EFD" w:rsidRDefault="004D1EFD" w:rsidP="0052655A">
            <w:pPr>
              <w:jc w:val="center"/>
              <w:rPr>
                <w:b/>
              </w:rPr>
            </w:pPr>
          </w:p>
        </w:tc>
        <w:tc>
          <w:tcPr>
            <w:tcW w:w="420" w:type="pct"/>
            <w:shd w:val="clear" w:color="auto" w:fill="DAEEF3" w:themeFill="accent5" w:themeFillTint="33"/>
            <w:vAlign w:val="center"/>
          </w:tcPr>
          <w:p w14:paraId="6516C376" w14:textId="24CC8536" w:rsidR="004D1EFD" w:rsidRDefault="004D1EFD" w:rsidP="0052655A">
            <w:pPr>
              <w:jc w:val="center"/>
            </w:pPr>
            <w:r>
              <w:t>X</w:t>
            </w:r>
          </w:p>
        </w:tc>
        <w:tc>
          <w:tcPr>
            <w:tcW w:w="420" w:type="pct"/>
            <w:shd w:val="clear" w:color="auto" w:fill="FDE9D9" w:themeFill="accent6" w:themeFillTint="33"/>
            <w:vAlign w:val="center"/>
          </w:tcPr>
          <w:p w14:paraId="35556A7F" w14:textId="4C74C44F" w:rsidR="004D1EFD" w:rsidRDefault="00C52850" w:rsidP="0052655A">
            <w:pPr>
              <w:jc w:val="center"/>
            </w:pPr>
            <w:r>
              <w:t>-</w:t>
            </w:r>
          </w:p>
        </w:tc>
        <w:tc>
          <w:tcPr>
            <w:tcW w:w="837" w:type="pct"/>
            <w:shd w:val="clear" w:color="auto" w:fill="F2DBDB" w:themeFill="accent2" w:themeFillTint="33"/>
            <w:vAlign w:val="center"/>
          </w:tcPr>
          <w:p w14:paraId="28E361CE" w14:textId="598A9C4F" w:rsidR="004D1EFD" w:rsidRDefault="004D1EFD" w:rsidP="0052655A">
            <w:pPr>
              <w:jc w:val="center"/>
            </w:pPr>
            <w:r>
              <w:t>X</w:t>
            </w:r>
          </w:p>
        </w:tc>
      </w:tr>
    </w:tbl>
    <w:p w14:paraId="5C5861A2" w14:textId="77777777" w:rsidR="00CC109F" w:rsidRDefault="00CC109F" w:rsidP="009141B6"/>
    <w:p w14:paraId="71ED140D" w14:textId="14EEC1A0" w:rsidR="00CC20CA" w:rsidRDefault="0078252B" w:rsidP="00CC20CA">
      <w:pPr>
        <w:pStyle w:val="berschrift4"/>
      </w:pPr>
      <w:r w:rsidRPr="00DC3249">
        <w:t>E</w:t>
      </w:r>
      <w:r w:rsidR="00CC20CA" w:rsidRPr="00DC3249">
        <w:t>mpfehlung</w:t>
      </w:r>
    </w:p>
    <w:p w14:paraId="2F271F53" w14:textId="77777777" w:rsidR="00CC20CA" w:rsidRDefault="00CC20CA" w:rsidP="00CC20CA">
      <w:pPr>
        <w:pStyle w:val="berschrift4"/>
      </w:pPr>
      <w:r w:rsidRPr="00087E31">
        <w:t xml:space="preserve">Abstimmung mit F1 der Mathematik </w:t>
      </w:r>
    </w:p>
    <w:p w14:paraId="0AE97C83" w14:textId="77777777" w:rsidR="00CC20CA" w:rsidRDefault="00CC20CA" w:rsidP="00CC20CA">
      <w:pPr>
        <w:pStyle w:val="berschrift4"/>
      </w:pPr>
      <w:r w:rsidRPr="00365776">
        <w:t>Abstimmung mit Produkttechnik</w:t>
      </w:r>
    </w:p>
    <w:p w14:paraId="3A5A5A66" w14:textId="77777777" w:rsidR="00CC20CA" w:rsidRDefault="00CC20CA" w:rsidP="00CC20CA">
      <w:pPr>
        <w:pStyle w:val="berschrift4"/>
      </w:pPr>
      <w:r>
        <w:t>Entscheidung</w:t>
      </w:r>
    </w:p>
    <w:p w14:paraId="374AC65C" w14:textId="77777777" w:rsidR="00CC20CA" w:rsidRDefault="00CC20CA" w:rsidP="00CC20CA">
      <w:pPr>
        <w:pStyle w:val="berschrift4"/>
      </w:pPr>
      <w:r>
        <w:t>Folgearbeiten</w:t>
      </w:r>
    </w:p>
    <w:p w14:paraId="7F7FF1E8" w14:textId="77777777" w:rsidR="00CC20CA" w:rsidRPr="00CC20CA" w:rsidRDefault="00CC20CA" w:rsidP="00CC20CA">
      <w:pPr>
        <w:rPr>
          <w:rFonts w:cs="Arial"/>
          <w:highlight w:val="yellow"/>
        </w:rPr>
      </w:pPr>
    </w:p>
    <w:p w14:paraId="7190DA5D" w14:textId="432E4101" w:rsidR="00506F15" w:rsidRDefault="00506F15" w:rsidP="00506F15">
      <w:pPr>
        <w:pStyle w:val="berschrift3"/>
      </w:pPr>
      <w:bookmarkStart w:id="88" w:name="_Toc449708311"/>
      <w:r>
        <w:t>Beteiligung an den Bewertungsreserven</w:t>
      </w:r>
      <w:bookmarkEnd w:id="88"/>
    </w:p>
    <w:p w14:paraId="4AA87FF4" w14:textId="77777777" w:rsidR="00CC20CA" w:rsidRDefault="00CC20CA" w:rsidP="008A61CF"/>
    <w:p w14:paraId="15E084BD" w14:textId="77777777" w:rsidR="00CC20CA" w:rsidRDefault="00CC20CA" w:rsidP="00CC20CA">
      <w:pPr>
        <w:pStyle w:val="berschrift4"/>
      </w:pPr>
      <w:r>
        <w:t>A</w:t>
      </w:r>
      <w:r w:rsidRPr="00177E07">
        <w:t>ktueller</w:t>
      </w:r>
      <w:r>
        <w:t xml:space="preserve"> Stand</w:t>
      </w:r>
    </w:p>
    <w:p w14:paraId="6D5E7D60" w14:textId="2C6C8A5F" w:rsidR="009141B6" w:rsidRDefault="004D3660" w:rsidP="009141B6">
      <w:r>
        <w:t>aktivplan</w:t>
      </w:r>
      <w:r w:rsidR="009141B6">
        <w:t>:</w:t>
      </w:r>
    </w:p>
    <w:p w14:paraId="5CFCB84B" w14:textId="77777777" w:rsidR="009141B6" w:rsidRDefault="009141B6" w:rsidP="009141B6">
      <w:pPr>
        <w:pStyle w:val="Listenabsatz"/>
        <w:numPr>
          <w:ilvl w:val="0"/>
          <w:numId w:val="3"/>
        </w:numPr>
      </w:pPr>
      <w:r>
        <w:t>In Prozent des Schlussüberschussanteils im konventionellen Vertragsteil</w:t>
      </w:r>
    </w:p>
    <w:p w14:paraId="66370F27" w14:textId="77777777" w:rsidR="009141B6" w:rsidRPr="004962B0" w:rsidRDefault="009141B6" w:rsidP="009141B6">
      <w:pPr>
        <w:pStyle w:val="Listenabsatz"/>
        <w:numPr>
          <w:ilvl w:val="0"/>
          <w:numId w:val="3"/>
        </w:numPr>
        <w:jc w:val="both"/>
        <w:rPr>
          <w:rFonts w:cs="Arial"/>
          <w:szCs w:val="22"/>
        </w:rPr>
      </w:pPr>
      <w:r w:rsidRPr="004962B0">
        <w:rPr>
          <w:rFonts w:cs="Arial"/>
          <w:szCs w:val="22"/>
        </w:rPr>
        <w:t>Der Sockelbetrag für die Beteiligung an den Bewertungsreserven wird zum Beginn der Auszahlungsphase bzw. bei Beendigung der Versicherung gewährt.</w:t>
      </w:r>
    </w:p>
    <w:p w14:paraId="694D394F" w14:textId="77777777" w:rsidR="009141B6" w:rsidRDefault="009141B6" w:rsidP="009141B6">
      <w:pPr>
        <w:pStyle w:val="Listenabsatz"/>
        <w:rPr>
          <w:rFonts w:cs="Arial"/>
          <w:szCs w:val="22"/>
        </w:rPr>
      </w:pPr>
      <w:r w:rsidRPr="003A49E4">
        <w:rPr>
          <w:rFonts w:cs="Arial"/>
          <w:szCs w:val="22"/>
        </w:rPr>
        <w:t>Übersteigt bei Zuteilung der Beteiligung an den Bewertungsreserven ein für diesen Zeitpunkt festgelegter Sockelbetrag den sich nach § 153 Abs. 3 VVG ergebenden Wert, wird der Sockelbetrag zugeteilt, anderenfalls bleibt es bei der Zuteilung des g</w:t>
      </w:r>
      <w:r w:rsidRPr="003A49E4">
        <w:rPr>
          <w:rFonts w:cs="Arial"/>
          <w:szCs w:val="22"/>
        </w:rPr>
        <w:t>e</w:t>
      </w:r>
      <w:r w:rsidRPr="003A49E4">
        <w:rPr>
          <w:rFonts w:cs="Arial"/>
          <w:szCs w:val="22"/>
        </w:rPr>
        <w:t>setzlich vorgesehenen Wertes.</w:t>
      </w:r>
    </w:p>
    <w:p w14:paraId="529C8C5A" w14:textId="568BF821" w:rsidR="009141B6" w:rsidRPr="004D3660" w:rsidRDefault="004D3660" w:rsidP="009141B6">
      <w:pPr>
        <w:rPr>
          <w:color w:val="FF0000"/>
        </w:rPr>
      </w:pPr>
      <w:r>
        <w:t xml:space="preserve">ARK: </w:t>
      </w:r>
      <w:r w:rsidR="00A7343B" w:rsidRPr="00A7343B">
        <w:t>Versicherungsnehmer</w:t>
      </w:r>
      <w:r w:rsidR="00A7343B">
        <w:t xml:space="preserve"> werden an den Bewertungsreserven des Unternehmens beteiligt</w:t>
      </w:r>
    </w:p>
    <w:p w14:paraId="7A795435" w14:textId="688C191F" w:rsidR="009141B6" w:rsidRPr="009141B6" w:rsidRDefault="00A7343B" w:rsidP="009141B6">
      <w:r>
        <w:t>ARF: keine</w:t>
      </w:r>
    </w:p>
    <w:p w14:paraId="0FEEC857" w14:textId="56886FB8" w:rsidR="00B12BDA" w:rsidRPr="00B12BDA" w:rsidRDefault="00CC20CA" w:rsidP="00B12BDA">
      <w:pPr>
        <w:pStyle w:val="berschrift4"/>
      </w:pPr>
      <w:r w:rsidRPr="005D37DB">
        <w:lastRenderedPageBreak/>
        <w:t>Empfehlung</w:t>
      </w:r>
    </w:p>
    <w:p w14:paraId="7D228528" w14:textId="46CBEC1C" w:rsidR="00CC20CA" w:rsidRDefault="00CC20CA" w:rsidP="00CC20CA">
      <w:pPr>
        <w:pStyle w:val="berschrift4"/>
      </w:pPr>
      <w:r w:rsidRPr="00087E31">
        <w:t xml:space="preserve">Abstimmung mit F1 der Mathematik </w:t>
      </w:r>
      <w:r w:rsidR="005D37DB">
        <w:t>(18.04.2016) allgemein für alle Produkte</w:t>
      </w:r>
    </w:p>
    <w:p w14:paraId="305B44A5" w14:textId="77777777" w:rsidR="00CC20CA" w:rsidRDefault="00CC20CA" w:rsidP="00CC20CA">
      <w:pPr>
        <w:pStyle w:val="berschrift4"/>
      </w:pPr>
      <w:r w:rsidRPr="00365776">
        <w:t>Abstimmung mit Produkttechnik</w:t>
      </w:r>
    </w:p>
    <w:p w14:paraId="3865442F" w14:textId="77777777" w:rsidR="00CC20CA" w:rsidRDefault="00CC20CA" w:rsidP="00CC20CA">
      <w:pPr>
        <w:pStyle w:val="berschrift4"/>
      </w:pPr>
      <w:r>
        <w:t>Entscheidung</w:t>
      </w:r>
    </w:p>
    <w:p w14:paraId="1FF59B8A" w14:textId="77777777" w:rsidR="00CC20CA" w:rsidRDefault="00CC20CA" w:rsidP="00CC20CA">
      <w:pPr>
        <w:pStyle w:val="berschrift4"/>
      </w:pPr>
      <w:r>
        <w:t>Folgearbeiten</w:t>
      </w:r>
    </w:p>
    <w:p w14:paraId="3D4186E3" w14:textId="77777777" w:rsidR="00CC20CA" w:rsidRPr="004962B0" w:rsidRDefault="00CC20CA" w:rsidP="008A61CF"/>
    <w:p w14:paraId="6080A717" w14:textId="268BFF71" w:rsidR="00506F15" w:rsidRDefault="00506F15" w:rsidP="002A0ED8">
      <w:pPr>
        <w:pStyle w:val="berschrift2"/>
      </w:pPr>
      <w:bookmarkStart w:id="89" w:name="_Toc449708312"/>
      <w:r>
        <w:t>Gewinnverwendung</w:t>
      </w:r>
      <w:bookmarkEnd w:id="89"/>
    </w:p>
    <w:p w14:paraId="61ACB6F1" w14:textId="77777777" w:rsidR="00A7343B" w:rsidRDefault="00A7343B" w:rsidP="001A20E5">
      <w:r>
        <w:t xml:space="preserve">Alle: </w:t>
      </w:r>
    </w:p>
    <w:p w14:paraId="42A10F39" w14:textId="39F31EFB" w:rsidR="001A20E5" w:rsidRPr="00CC109F" w:rsidRDefault="00CC109F" w:rsidP="001A20E5">
      <w:r w:rsidRPr="00CC109F">
        <w:t>Für die fällige Zeit: Harmonisierungsdokument für den Rentenbezug betrachten.</w:t>
      </w:r>
    </w:p>
    <w:p w14:paraId="31A5F60F" w14:textId="28855A95" w:rsidR="00031EBF" w:rsidRDefault="00506F15" w:rsidP="00031EBF">
      <w:pPr>
        <w:pStyle w:val="berschrift3"/>
      </w:pPr>
      <w:bookmarkStart w:id="90" w:name="_Toc449708313"/>
      <w:r>
        <w:t>L</w:t>
      </w:r>
      <w:r w:rsidR="00031EBF">
        <w:t>aufende Gewinnbeteiligung</w:t>
      </w:r>
      <w:bookmarkEnd w:id="90"/>
    </w:p>
    <w:p w14:paraId="78B6E31C" w14:textId="170FB656" w:rsidR="00CC20CA" w:rsidRDefault="001A20E5" w:rsidP="001A20E5">
      <w:r>
        <w:t xml:space="preserve">Vgl. </w:t>
      </w:r>
      <w:r>
        <w:fldChar w:fldCharType="begin"/>
      </w:r>
      <w:r>
        <w:instrText xml:space="preserve"> REF _Ref452467180 \r \h </w:instrText>
      </w:r>
      <w:r>
        <w:fldChar w:fldCharType="separate"/>
      </w:r>
      <w:r>
        <w:t>1.1.2</w:t>
      </w:r>
      <w:r>
        <w:fldChar w:fldCharType="end"/>
      </w:r>
      <w:r>
        <w:t xml:space="preserve"> </w:t>
      </w:r>
    </w:p>
    <w:p w14:paraId="2C5CB628" w14:textId="77777777" w:rsidR="00CC20CA" w:rsidRPr="00CC20CA" w:rsidRDefault="00CC20CA" w:rsidP="00CC20CA"/>
    <w:p w14:paraId="65F3FAF3" w14:textId="7E9DAC56" w:rsidR="00506F15" w:rsidRDefault="00506F15" w:rsidP="00506F15">
      <w:pPr>
        <w:pStyle w:val="berschrift3"/>
      </w:pPr>
      <w:bookmarkStart w:id="91" w:name="_Toc449708314"/>
      <w:r>
        <w:t>Leistungen aus der Schlussgewinnbeteiligung</w:t>
      </w:r>
      <w:bookmarkEnd w:id="91"/>
    </w:p>
    <w:p w14:paraId="20DBCBA3" w14:textId="5309698F" w:rsidR="001A20E5" w:rsidRDefault="001A20E5" w:rsidP="001A20E5">
      <w:r>
        <w:t xml:space="preserve">Vgl. </w:t>
      </w:r>
      <w:r>
        <w:fldChar w:fldCharType="begin"/>
      </w:r>
      <w:r>
        <w:instrText xml:space="preserve"> REF _Ref452467180 \r \h </w:instrText>
      </w:r>
      <w:r>
        <w:fldChar w:fldCharType="separate"/>
      </w:r>
      <w:r>
        <w:fldChar w:fldCharType="begin"/>
      </w:r>
      <w:r>
        <w:instrText xml:space="preserve"> REF _Ref452467220 \r \h </w:instrText>
      </w:r>
      <w:r>
        <w:fldChar w:fldCharType="separate"/>
      </w:r>
      <w:r>
        <w:t>1.1.3</w:t>
      </w:r>
      <w:r>
        <w:fldChar w:fldCharType="end"/>
      </w:r>
      <w:r>
        <w:fldChar w:fldCharType="end"/>
      </w:r>
      <w:r>
        <w:t xml:space="preserve"> </w:t>
      </w:r>
    </w:p>
    <w:p w14:paraId="1B33A1E3" w14:textId="77777777" w:rsidR="00CC20CA" w:rsidRPr="00CC20CA" w:rsidRDefault="00CC20CA" w:rsidP="00CC20CA"/>
    <w:p w14:paraId="01E94945" w14:textId="534CEDA0" w:rsidR="00506F15" w:rsidRDefault="00506F15" w:rsidP="00506F15">
      <w:pPr>
        <w:pStyle w:val="berschrift3"/>
      </w:pPr>
      <w:bookmarkStart w:id="92" w:name="_Toc449708315"/>
      <w:r>
        <w:t>Verwendung von Risikogewinnen</w:t>
      </w:r>
      <w:bookmarkEnd w:id="92"/>
    </w:p>
    <w:p w14:paraId="5E349563" w14:textId="2D4572C8" w:rsidR="00CC20CA" w:rsidRPr="00CC20CA" w:rsidRDefault="00A7343B" w:rsidP="00CC20CA">
      <w:r>
        <w:t xml:space="preserve">aktivplan, ARK: </w:t>
      </w:r>
      <w:r w:rsidR="001A20E5">
        <w:t>Entfällt.</w:t>
      </w:r>
    </w:p>
    <w:p w14:paraId="16CF5140" w14:textId="5C5140C4" w:rsidR="00031EBF" w:rsidRDefault="00A7343B">
      <w:pPr>
        <w:rPr>
          <w:rFonts w:cs="Arial"/>
          <w:b/>
          <w:bCs/>
          <w:kern w:val="32"/>
          <w:sz w:val="32"/>
          <w:szCs w:val="32"/>
        </w:rPr>
      </w:pPr>
      <w:r>
        <w:t>ARF: siehe 1.1.2</w:t>
      </w:r>
      <w:r w:rsidR="00031EBF">
        <w:br w:type="page"/>
      </w:r>
    </w:p>
    <w:p w14:paraId="74035FDB" w14:textId="44B01276" w:rsidR="00E40C56" w:rsidRDefault="00E40C56" w:rsidP="00E40C56">
      <w:pPr>
        <w:pStyle w:val="berschrift1"/>
      </w:pPr>
      <w:bookmarkStart w:id="93" w:name="_Toc449708316"/>
      <w:r>
        <w:lastRenderedPageBreak/>
        <w:t>Auflösungsleistungen und prämienfreie Leistungen</w:t>
      </w:r>
      <w:bookmarkEnd w:id="93"/>
    </w:p>
    <w:p w14:paraId="15A934E2" w14:textId="77777777" w:rsidR="00CC3D36" w:rsidRPr="00B247B6" w:rsidRDefault="00CC3D36" w:rsidP="00CC3D36">
      <w:pPr>
        <w:pStyle w:val="berschrift2"/>
        <w:tabs>
          <w:tab w:val="clear" w:pos="1002"/>
          <w:tab w:val="num" w:pos="3129"/>
        </w:tabs>
        <w:ind w:left="567" w:hanging="573"/>
      </w:pPr>
      <w:bookmarkStart w:id="94" w:name="_Ref443579321"/>
      <w:bookmarkStart w:id="95" w:name="_Toc444617552"/>
      <w:bookmarkStart w:id="96" w:name="_Toc444789839"/>
      <w:bookmarkStart w:id="97" w:name="_Toc449708317"/>
      <w:bookmarkStart w:id="98" w:name="_Toc444617551"/>
      <w:bookmarkStart w:id="99" w:name="_Toc444789838"/>
      <w:r w:rsidRPr="00B247B6">
        <w:t>Stornoabschlagssystematik</w:t>
      </w:r>
      <w:bookmarkEnd w:id="94"/>
      <w:bookmarkEnd w:id="95"/>
      <w:bookmarkEnd w:id="96"/>
      <w:bookmarkEnd w:id="97"/>
    </w:p>
    <w:p w14:paraId="175E78F4" w14:textId="77777777" w:rsidR="00CC3D36" w:rsidRPr="00B247B6" w:rsidRDefault="00CC3D36" w:rsidP="00CC3D36">
      <w:pPr>
        <w:pStyle w:val="berschrift4"/>
      </w:pPr>
      <w:r w:rsidRPr="00B247B6">
        <w:t>Aktueller Stand</w:t>
      </w:r>
    </w:p>
    <w:p w14:paraId="1E52DA9F" w14:textId="77777777" w:rsidR="00CC3D36" w:rsidRPr="00B247B6" w:rsidRDefault="00CC3D36" w:rsidP="00CC3D36"/>
    <w:tbl>
      <w:tblPr>
        <w:tblStyle w:val="Tabellenraster"/>
        <w:tblW w:w="5000" w:type="pct"/>
        <w:tblLook w:val="04A0" w:firstRow="1" w:lastRow="0" w:firstColumn="1" w:lastColumn="0" w:noHBand="0" w:noVBand="1"/>
      </w:tblPr>
      <w:tblGrid>
        <w:gridCol w:w="5359"/>
        <w:gridCol w:w="749"/>
        <w:gridCol w:w="947"/>
        <w:gridCol w:w="990"/>
        <w:gridCol w:w="1243"/>
      </w:tblGrid>
      <w:tr w:rsidR="00764F30" w:rsidRPr="00B247B6" w14:paraId="6F10D2C5" w14:textId="77777777" w:rsidTr="00764F30">
        <w:tc>
          <w:tcPr>
            <w:tcW w:w="2885" w:type="pct"/>
            <w:vAlign w:val="center"/>
          </w:tcPr>
          <w:p w14:paraId="6B99BF28" w14:textId="77777777" w:rsidR="00764F30" w:rsidRPr="00B247B6" w:rsidRDefault="00764F30" w:rsidP="00DC5C92">
            <w:pPr>
              <w:rPr>
                <w:b/>
              </w:rPr>
            </w:pPr>
            <w:r w:rsidRPr="00B247B6">
              <w:rPr>
                <w:b/>
              </w:rPr>
              <w:t>Stornoabschlag bei Kündigung</w:t>
            </w:r>
          </w:p>
        </w:tc>
        <w:tc>
          <w:tcPr>
            <w:tcW w:w="403" w:type="pct"/>
            <w:shd w:val="clear" w:color="auto" w:fill="808080" w:themeFill="background1" w:themeFillShade="80"/>
            <w:vAlign w:val="center"/>
          </w:tcPr>
          <w:p w14:paraId="0447409F" w14:textId="77777777" w:rsidR="00764F30" w:rsidRPr="00B247B6" w:rsidRDefault="00764F30" w:rsidP="00DC5C92">
            <w:pPr>
              <w:jc w:val="center"/>
              <w:rPr>
                <w:b/>
              </w:rPr>
            </w:pPr>
            <w:r w:rsidRPr="00B247B6">
              <w:rPr>
                <w:b/>
              </w:rPr>
              <w:t>TD</w:t>
            </w:r>
          </w:p>
        </w:tc>
        <w:tc>
          <w:tcPr>
            <w:tcW w:w="510" w:type="pct"/>
            <w:shd w:val="clear" w:color="auto" w:fill="4BACC6" w:themeFill="accent5"/>
            <w:vAlign w:val="center"/>
          </w:tcPr>
          <w:p w14:paraId="3C86B435" w14:textId="52DAB4AB" w:rsidR="00764F30" w:rsidRPr="00B247B6" w:rsidRDefault="00764F30" w:rsidP="00DC5C92">
            <w:pPr>
              <w:jc w:val="center"/>
              <w:rPr>
                <w:b/>
              </w:rPr>
            </w:pPr>
            <w:r>
              <w:rPr>
                <w:b/>
              </w:rPr>
              <w:t>ARK</w:t>
            </w:r>
          </w:p>
        </w:tc>
        <w:tc>
          <w:tcPr>
            <w:tcW w:w="533" w:type="pct"/>
            <w:shd w:val="clear" w:color="auto" w:fill="F79646" w:themeFill="accent6"/>
            <w:vAlign w:val="center"/>
          </w:tcPr>
          <w:p w14:paraId="16BC21AF" w14:textId="3E77EC20" w:rsidR="00764F30" w:rsidRPr="00B247B6" w:rsidRDefault="00764F30" w:rsidP="00DC5C92">
            <w:pPr>
              <w:jc w:val="center"/>
              <w:rPr>
                <w:b/>
              </w:rPr>
            </w:pPr>
            <w:r>
              <w:rPr>
                <w:b/>
              </w:rPr>
              <w:t>ARF</w:t>
            </w:r>
          </w:p>
        </w:tc>
        <w:tc>
          <w:tcPr>
            <w:tcW w:w="669" w:type="pct"/>
            <w:shd w:val="clear" w:color="auto" w:fill="FF0000"/>
            <w:vAlign w:val="center"/>
          </w:tcPr>
          <w:p w14:paraId="1E06344B" w14:textId="75E69B8B" w:rsidR="00764F30" w:rsidRPr="00B247B6" w:rsidRDefault="00764F30" w:rsidP="00DC5C92">
            <w:pPr>
              <w:jc w:val="center"/>
              <w:rPr>
                <w:b/>
              </w:rPr>
            </w:pPr>
            <w:r>
              <w:rPr>
                <w:b/>
              </w:rPr>
              <w:t>aktivplan</w:t>
            </w:r>
          </w:p>
        </w:tc>
      </w:tr>
      <w:tr w:rsidR="00764F30" w:rsidRPr="00B247B6" w14:paraId="0C7FFEF4" w14:textId="77777777" w:rsidTr="00764F30">
        <w:tc>
          <w:tcPr>
            <w:tcW w:w="2885" w:type="pct"/>
            <w:vAlign w:val="center"/>
          </w:tcPr>
          <w:p w14:paraId="7372D23D" w14:textId="77777777" w:rsidR="00764F30" w:rsidRPr="00B247B6" w:rsidRDefault="00764F30" w:rsidP="00DC5C92">
            <w:r w:rsidRPr="00B247B6">
              <w:t>Fester Betrag</w:t>
            </w:r>
          </w:p>
        </w:tc>
        <w:tc>
          <w:tcPr>
            <w:tcW w:w="403" w:type="pct"/>
            <w:shd w:val="clear" w:color="auto" w:fill="D9D9D9" w:themeFill="background1" w:themeFillShade="D9"/>
            <w:vAlign w:val="center"/>
          </w:tcPr>
          <w:p w14:paraId="16F865F9" w14:textId="469CBC7E" w:rsidR="00764F30" w:rsidRPr="00B247B6" w:rsidRDefault="00764F30" w:rsidP="00DC5C92">
            <w:pPr>
              <w:jc w:val="center"/>
              <w:rPr>
                <w:b/>
              </w:rPr>
            </w:pPr>
          </w:p>
        </w:tc>
        <w:tc>
          <w:tcPr>
            <w:tcW w:w="510" w:type="pct"/>
            <w:shd w:val="clear" w:color="auto" w:fill="DAEEF3" w:themeFill="accent5" w:themeFillTint="33"/>
            <w:vAlign w:val="center"/>
          </w:tcPr>
          <w:p w14:paraId="526CC604" w14:textId="4DE45ECC" w:rsidR="00764F30" w:rsidRPr="00B247B6" w:rsidRDefault="00764F30" w:rsidP="00DC5C92">
            <w:pPr>
              <w:jc w:val="center"/>
            </w:pPr>
            <w:r>
              <w:t>X</w:t>
            </w:r>
          </w:p>
        </w:tc>
        <w:tc>
          <w:tcPr>
            <w:tcW w:w="533" w:type="pct"/>
            <w:shd w:val="clear" w:color="auto" w:fill="FDE9D9" w:themeFill="accent6" w:themeFillTint="33"/>
            <w:vAlign w:val="center"/>
          </w:tcPr>
          <w:p w14:paraId="31F56903" w14:textId="19BDB294" w:rsidR="00764F30" w:rsidRPr="008375E1" w:rsidRDefault="008375E1" w:rsidP="00DC5C92">
            <w:pPr>
              <w:jc w:val="center"/>
            </w:pPr>
            <w:r>
              <w:t>X</w:t>
            </w:r>
          </w:p>
        </w:tc>
        <w:tc>
          <w:tcPr>
            <w:tcW w:w="669" w:type="pct"/>
            <w:shd w:val="clear" w:color="auto" w:fill="F2DBDB" w:themeFill="accent2" w:themeFillTint="33"/>
            <w:vAlign w:val="center"/>
          </w:tcPr>
          <w:p w14:paraId="249BEA80" w14:textId="1A137D42" w:rsidR="00764F30" w:rsidRPr="00B247B6" w:rsidRDefault="00764F30" w:rsidP="00DC5C92">
            <w:pPr>
              <w:jc w:val="center"/>
            </w:pPr>
            <w:r>
              <w:t>-</w:t>
            </w:r>
          </w:p>
        </w:tc>
      </w:tr>
      <w:tr w:rsidR="00764F30" w:rsidRPr="00B247B6" w14:paraId="6CD3333A" w14:textId="77777777" w:rsidTr="00764F30">
        <w:tc>
          <w:tcPr>
            <w:tcW w:w="2885" w:type="pct"/>
            <w:vAlign w:val="center"/>
          </w:tcPr>
          <w:p w14:paraId="256490F0" w14:textId="77777777" w:rsidR="00764F30" w:rsidRPr="00B247B6" w:rsidRDefault="00764F30" w:rsidP="00DC5C92">
            <w:r w:rsidRPr="00B247B6">
              <w:t xml:space="preserve">Prozentual auf </w:t>
            </w:r>
            <w:r>
              <w:t>den gar. Rückkaufswert</w:t>
            </w:r>
          </w:p>
        </w:tc>
        <w:tc>
          <w:tcPr>
            <w:tcW w:w="403" w:type="pct"/>
            <w:shd w:val="clear" w:color="auto" w:fill="D9D9D9" w:themeFill="background1" w:themeFillShade="D9"/>
            <w:vAlign w:val="center"/>
          </w:tcPr>
          <w:p w14:paraId="1E1906CE" w14:textId="10F5F3F5" w:rsidR="00764F30" w:rsidRPr="00B247B6" w:rsidRDefault="00764F30" w:rsidP="00DC5C92">
            <w:pPr>
              <w:jc w:val="center"/>
              <w:rPr>
                <w:b/>
              </w:rPr>
            </w:pPr>
          </w:p>
        </w:tc>
        <w:tc>
          <w:tcPr>
            <w:tcW w:w="510" w:type="pct"/>
            <w:shd w:val="clear" w:color="auto" w:fill="DAEEF3" w:themeFill="accent5" w:themeFillTint="33"/>
            <w:vAlign w:val="center"/>
          </w:tcPr>
          <w:p w14:paraId="4126C87B" w14:textId="4D159060" w:rsidR="00764F30" w:rsidRPr="00B247B6" w:rsidRDefault="00764F30" w:rsidP="00DC5C92">
            <w:pPr>
              <w:jc w:val="center"/>
            </w:pPr>
            <w:r>
              <w:t>-</w:t>
            </w:r>
          </w:p>
        </w:tc>
        <w:tc>
          <w:tcPr>
            <w:tcW w:w="533" w:type="pct"/>
            <w:shd w:val="clear" w:color="auto" w:fill="FDE9D9" w:themeFill="accent6" w:themeFillTint="33"/>
            <w:vAlign w:val="center"/>
          </w:tcPr>
          <w:p w14:paraId="07E5E0A4" w14:textId="3464B1CD" w:rsidR="00764F30" w:rsidRPr="008375E1" w:rsidRDefault="008375E1" w:rsidP="008375E1">
            <w:pPr>
              <w:jc w:val="center"/>
            </w:pPr>
            <w:r>
              <w:t>-</w:t>
            </w:r>
          </w:p>
        </w:tc>
        <w:tc>
          <w:tcPr>
            <w:tcW w:w="669" w:type="pct"/>
            <w:shd w:val="clear" w:color="auto" w:fill="F2DBDB" w:themeFill="accent2" w:themeFillTint="33"/>
            <w:vAlign w:val="center"/>
          </w:tcPr>
          <w:p w14:paraId="0B9BA345" w14:textId="1A178361" w:rsidR="00764F30" w:rsidRPr="00764F30" w:rsidRDefault="00764F30" w:rsidP="00DC5C92">
            <w:pPr>
              <w:jc w:val="center"/>
              <w:rPr>
                <w:vertAlign w:val="superscript"/>
              </w:rPr>
            </w:pPr>
            <w:r>
              <w:t>X</w:t>
            </w:r>
            <w:r>
              <w:rPr>
                <w:vertAlign w:val="superscript"/>
              </w:rPr>
              <w:t>1)</w:t>
            </w:r>
          </w:p>
        </w:tc>
      </w:tr>
      <w:tr w:rsidR="00764F30" w:rsidRPr="00B247B6" w14:paraId="4F5668A4" w14:textId="77777777" w:rsidTr="00764F30">
        <w:tc>
          <w:tcPr>
            <w:tcW w:w="2885" w:type="pct"/>
            <w:vAlign w:val="center"/>
          </w:tcPr>
          <w:p w14:paraId="7D613BDE" w14:textId="77777777" w:rsidR="00764F30" w:rsidRPr="00B247B6" w:rsidRDefault="00764F30" w:rsidP="00DC5C92">
            <w:r>
              <w:t>Prozentual auf die Beitragsrückgewähr</w:t>
            </w:r>
          </w:p>
        </w:tc>
        <w:tc>
          <w:tcPr>
            <w:tcW w:w="403" w:type="pct"/>
            <w:tcBorders>
              <w:bottom w:val="single" w:sz="4" w:space="0" w:color="auto"/>
            </w:tcBorders>
            <w:shd w:val="clear" w:color="auto" w:fill="D9D9D9" w:themeFill="background1" w:themeFillShade="D9"/>
            <w:vAlign w:val="center"/>
          </w:tcPr>
          <w:p w14:paraId="1642A0F9" w14:textId="180EF5BC" w:rsidR="00764F30" w:rsidRPr="00B247B6" w:rsidRDefault="00764F30" w:rsidP="00DC5C92">
            <w:pPr>
              <w:jc w:val="center"/>
              <w:rPr>
                <w:b/>
              </w:rPr>
            </w:pPr>
          </w:p>
        </w:tc>
        <w:tc>
          <w:tcPr>
            <w:tcW w:w="510" w:type="pct"/>
            <w:tcBorders>
              <w:bottom w:val="single" w:sz="4" w:space="0" w:color="auto"/>
            </w:tcBorders>
            <w:shd w:val="clear" w:color="auto" w:fill="DAEEF3" w:themeFill="accent5" w:themeFillTint="33"/>
            <w:vAlign w:val="center"/>
          </w:tcPr>
          <w:p w14:paraId="15262489" w14:textId="4F508BAA" w:rsidR="00764F30" w:rsidRPr="00B247B6" w:rsidRDefault="00764F30" w:rsidP="00DC5C92">
            <w:pPr>
              <w:jc w:val="center"/>
            </w:pPr>
            <w:r>
              <w:t>X</w:t>
            </w:r>
          </w:p>
        </w:tc>
        <w:tc>
          <w:tcPr>
            <w:tcW w:w="533" w:type="pct"/>
            <w:tcBorders>
              <w:bottom w:val="single" w:sz="4" w:space="0" w:color="auto"/>
            </w:tcBorders>
            <w:shd w:val="clear" w:color="auto" w:fill="FDE9D9" w:themeFill="accent6" w:themeFillTint="33"/>
            <w:vAlign w:val="center"/>
          </w:tcPr>
          <w:p w14:paraId="73545875" w14:textId="1605D559" w:rsidR="00764F30" w:rsidRPr="00B247B6" w:rsidRDefault="008375E1" w:rsidP="00DC5C92">
            <w:pPr>
              <w:jc w:val="center"/>
            </w:pPr>
            <w:r>
              <w:t>-</w:t>
            </w:r>
          </w:p>
        </w:tc>
        <w:tc>
          <w:tcPr>
            <w:tcW w:w="669" w:type="pct"/>
            <w:tcBorders>
              <w:bottom w:val="single" w:sz="4" w:space="0" w:color="auto"/>
            </w:tcBorders>
            <w:shd w:val="clear" w:color="auto" w:fill="F2DBDB" w:themeFill="accent2" w:themeFillTint="33"/>
            <w:vAlign w:val="center"/>
          </w:tcPr>
          <w:p w14:paraId="785E28F6" w14:textId="78B913A1" w:rsidR="00764F30" w:rsidRPr="00B247B6" w:rsidRDefault="00764F30" w:rsidP="00DC5C92">
            <w:pPr>
              <w:jc w:val="center"/>
            </w:pPr>
            <w:r>
              <w:t>-</w:t>
            </w:r>
          </w:p>
        </w:tc>
      </w:tr>
      <w:tr w:rsidR="00764F30" w:rsidRPr="00B247B6" w14:paraId="35E1423B" w14:textId="77777777" w:rsidTr="00764F30">
        <w:tc>
          <w:tcPr>
            <w:tcW w:w="2885" w:type="pct"/>
            <w:vAlign w:val="center"/>
          </w:tcPr>
          <w:p w14:paraId="40F93E69" w14:textId="77777777" w:rsidR="00764F30" w:rsidRPr="00B247B6" w:rsidRDefault="00764F30" w:rsidP="00DC5C92">
            <w:r w:rsidRPr="00B247B6">
              <w:rPr>
                <w:b/>
              </w:rPr>
              <w:t>Kombination als</w:t>
            </w:r>
          </w:p>
        </w:tc>
        <w:tc>
          <w:tcPr>
            <w:tcW w:w="403" w:type="pct"/>
            <w:shd w:val="clear" w:color="auto" w:fill="FFFFFF" w:themeFill="background1"/>
            <w:vAlign w:val="center"/>
          </w:tcPr>
          <w:p w14:paraId="34DC0C06" w14:textId="77777777" w:rsidR="00764F30" w:rsidRPr="004D05AA" w:rsidRDefault="00764F30" w:rsidP="00DC5C92">
            <w:pPr>
              <w:jc w:val="center"/>
              <w:rPr>
                <w:b/>
              </w:rPr>
            </w:pPr>
          </w:p>
        </w:tc>
        <w:tc>
          <w:tcPr>
            <w:tcW w:w="510" w:type="pct"/>
            <w:shd w:val="clear" w:color="auto" w:fill="auto"/>
            <w:vAlign w:val="center"/>
          </w:tcPr>
          <w:p w14:paraId="78C61FC3" w14:textId="77777777" w:rsidR="00764F30" w:rsidRPr="004D05AA" w:rsidRDefault="00764F30" w:rsidP="00DC5C92">
            <w:pPr>
              <w:jc w:val="center"/>
            </w:pPr>
          </w:p>
        </w:tc>
        <w:tc>
          <w:tcPr>
            <w:tcW w:w="533" w:type="pct"/>
            <w:shd w:val="clear" w:color="auto" w:fill="auto"/>
            <w:vAlign w:val="center"/>
          </w:tcPr>
          <w:p w14:paraId="63BD7705" w14:textId="77777777" w:rsidR="00764F30" w:rsidRPr="004D05AA" w:rsidRDefault="00764F30" w:rsidP="00DC5C92">
            <w:pPr>
              <w:jc w:val="center"/>
            </w:pPr>
          </w:p>
        </w:tc>
        <w:tc>
          <w:tcPr>
            <w:tcW w:w="669" w:type="pct"/>
            <w:shd w:val="clear" w:color="auto" w:fill="FFFFFF" w:themeFill="background1"/>
            <w:vAlign w:val="center"/>
          </w:tcPr>
          <w:p w14:paraId="70F659D5" w14:textId="77777777" w:rsidR="00764F30" w:rsidRPr="004D05AA" w:rsidRDefault="00764F30" w:rsidP="00DC5C92">
            <w:pPr>
              <w:jc w:val="center"/>
            </w:pPr>
          </w:p>
        </w:tc>
      </w:tr>
      <w:tr w:rsidR="00764F30" w:rsidRPr="00B247B6" w14:paraId="1CB70D87" w14:textId="77777777" w:rsidTr="00764F30">
        <w:tc>
          <w:tcPr>
            <w:tcW w:w="2885" w:type="pct"/>
            <w:vAlign w:val="center"/>
          </w:tcPr>
          <w:p w14:paraId="1DB6A308" w14:textId="77777777" w:rsidR="00764F30" w:rsidRPr="00B247B6" w:rsidRDefault="00764F30" w:rsidP="00DC5C92">
            <w:r w:rsidRPr="00B247B6">
              <w:t>Min/</w:t>
            </w:r>
            <w:proofErr w:type="spellStart"/>
            <w:r w:rsidRPr="00B247B6">
              <w:t>max</w:t>
            </w:r>
            <w:proofErr w:type="spellEnd"/>
            <w:r w:rsidRPr="00B247B6">
              <w:t>-Regel</w:t>
            </w:r>
          </w:p>
        </w:tc>
        <w:tc>
          <w:tcPr>
            <w:tcW w:w="403" w:type="pct"/>
            <w:shd w:val="clear" w:color="auto" w:fill="D9D9D9" w:themeFill="background1" w:themeFillShade="D9"/>
            <w:vAlign w:val="center"/>
          </w:tcPr>
          <w:p w14:paraId="02993C55" w14:textId="074909F0" w:rsidR="00764F30" w:rsidRPr="00B247B6" w:rsidRDefault="00764F30" w:rsidP="00DC5C92">
            <w:pPr>
              <w:jc w:val="center"/>
              <w:rPr>
                <w:b/>
              </w:rPr>
            </w:pPr>
          </w:p>
        </w:tc>
        <w:tc>
          <w:tcPr>
            <w:tcW w:w="510" w:type="pct"/>
            <w:shd w:val="clear" w:color="auto" w:fill="DAEEF3" w:themeFill="accent5" w:themeFillTint="33"/>
            <w:vAlign w:val="center"/>
          </w:tcPr>
          <w:p w14:paraId="4BAC34DD" w14:textId="600ADBF6" w:rsidR="00764F30" w:rsidRPr="00B247B6" w:rsidRDefault="00764F30" w:rsidP="00DC5C92">
            <w:pPr>
              <w:jc w:val="center"/>
            </w:pPr>
            <w:r>
              <w:t>X</w:t>
            </w:r>
          </w:p>
        </w:tc>
        <w:tc>
          <w:tcPr>
            <w:tcW w:w="533" w:type="pct"/>
            <w:shd w:val="clear" w:color="auto" w:fill="FDE9D9" w:themeFill="accent6" w:themeFillTint="33"/>
            <w:vAlign w:val="center"/>
          </w:tcPr>
          <w:p w14:paraId="2874CDAB" w14:textId="78D682EE" w:rsidR="00764F30" w:rsidRPr="00B247B6" w:rsidRDefault="008375E1" w:rsidP="00DC5C92">
            <w:pPr>
              <w:jc w:val="center"/>
            </w:pPr>
            <w:r>
              <w:t>-</w:t>
            </w:r>
          </w:p>
        </w:tc>
        <w:tc>
          <w:tcPr>
            <w:tcW w:w="669" w:type="pct"/>
            <w:shd w:val="clear" w:color="auto" w:fill="F2DBDB" w:themeFill="accent2" w:themeFillTint="33"/>
            <w:vAlign w:val="center"/>
          </w:tcPr>
          <w:p w14:paraId="1C55A566" w14:textId="6F3312B4" w:rsidR="00764F30" w:rsidRPr="00B247B6" w:rsidRDefault="00764F30" w:rsidP="00DC5C92">
            <w:pPr>
              <w:jc w:val="center"/>
            </w:pPr>
            <w:r>
              <w:t>-</w:t>
            </w:r>
          </w:p>
        </w:tc>
      </w:tr>
      <w:tr w:rsidR="00764F30" w:rsidRPr="00B247B6" w14:paraId="6766EF99" w14:textId="77777777" w:rsidTr="00764F30">
        <w:tc>
          <w:tcPr>
            <w:tcW w:w="2885" w:type="pct"/>
            <w:vAlign w:val="center"/>
          </w:tcPr>
          <w:p w14:paraId="358EB4DB" w14:textId="77777777" w:rsidR="00764F30" w:rsidRPr="00B247B6" w:rsidRDefault="00764F30" w:rsidP="00DC5C92">
            <w:r>
              <w:t>Summe</w:t>
            </w:r>
          </w:p>
        </w:tc>
        <w:tc>
          <w:tcPr>
            <w:tcW w:w="403" w:type="pct"/>
            <w:shd w:val="clear" w:color="auto" w:fill="D9D9D9" w:themeFill="background1" w:themeFillShade="D9"/>
            <w:vAlign w:val="center"/>
          </w:tcPr>
          <w:p w14:paraId="3EBD13F8" w14:textId="31579056" w:rsidR="00764F30" w:rsidRPr="00B247B6" w:rsidRDefault="00764F30" w:rsidP="00DC5C92">
            <w:pPr>
              <w:jc w:val="center"/>
              <w:rPr>
                <w:b/>
              </w:rPr>
            </w:pPr>
          </w:p>
        </w:tc>
        <w:tc>
          <w:tcPr>
            <w:tcW w:w="510" w:type="pct"/>
            <w:shd w:val="clear" w:color="auto" w:fill="DAEEF3" w:themeFill="accent5" w:themeFillTint="33"/>
            <w:vAlign w:val="center"/>
          </w:tcPr>
          <w:p w14:paraId="76B3E5D6" w14:textId="1BA55917" w:rsidR="00764F30" w:rsidRDefault="00764F30" w:rsidP="00DC5C92">
            <w:pPr>
              <w:jc w:val="center"/>
            </w:pPr>
            <w:r>
              <w:t>X</w:t>
            </w:r>
          </w:p>
        </w:tc>
        <w:tc>
          <w:tcPr>
            <w:tcW w:w="533" w:type="pct"/>
            <w:shd w:val="clear" w:color="auto" w:fill="FDE9D9" w:themeFill="accent6" w:themeFillTint="33"/>
            <w:vAlign w:val="center"/>
          </w:tcPr>
          <w:p w14:paraId="6E852D4A" w14:textId="5869EF3A" w:rsidR="00764F30" w:rsidRDefault="008375E1" w:rsidP="00DC5C92">
            <w:pPr>
              <w:jc w:val="center"/>
            </w:pPr>
            <w:r>
              <w:t>-</w:t>
            </w:r>
          </w:p>
        </w:tc>
        <w:tc>
          <w:tcPr>
            <w:tcW w:w="669" w:type="pct"/>
            <w:shd w:val="clear" w:color="auto" w:fill="F2DBDB" w:themeFill="accent2" w:themeFillTint="33"/>
            <w:vAlign w:val="center"/>
          </w:tcPr>
          <w:p w14:paraId="2DF33C8E" w14:textId="15616FF7" w:rsidR="00764F30" w:rsidRPr="00B247B6" w:rsidRDefault="00764F30" w:rsidP="00DC5C92">
            <w:pPr>
              <w:jc w:val="center"/>
            </w:pPr>
            <w:r>
              <w:t>-</w:t>
            </w:r>
          </w:p>
        </w:tc>
      </w:tr>
    </w:tbl>
    <w:p w14:paraId="5F4302E8" w14:textId="256675C7" w:rsidR="004651B1" w:rsidRDefault="00764F30" w:rsidP="009E681E">
      <w:pPr>
        <w:pStyle w:val="Listenabsatz"/>
        <w:numPr>
          <w:ilvl w:val="0"/>
          <w:numId w:val="10"/>
        </w:numPr>
      </w:pPr>
      <w:r>
        <w:t>Min. x EUR, max. y EUR</w:t>
      </w:r>
    </w:p>
    <w:p w14:paraId="463B6F49" w14:textId="77777777" w:rsidR="00CC3D36" w:rsidRDefault="00CC3D36" w:rsidP="00CC3D36"/>
    <w:tbl>
      <w:tblPr>
        <w:tblStyle w:val="Tabellenraster"/>
        <w:tblW w:w="5000" w:type="pct"/>
        <w:tblLook w:val="04A0" w:firstRow="1" w:lastRow="0" w:firstColumn="1" w:lastColumn="0" w:noHBand="0" w:noVBand="1"/>
      </w:tblPr>
      <w:tblGrid>
        <w:gridCol w:w="5359"/>
        <w:gridCol w:w="749"/>
        <w:gridCol w:w="947"/>
        <w:gridCol w:w="990"/>
        <w:gridCol w:w="1243"/>
      </w:tblGrid>
      <w:tr w:rsidR="008375E1" w:rsidRPr="00B247B6" w14:paraId="0E81D5FC" w14:textId="77777777" w:rsidTr="00AE7203">
        <w:tc>
          <w:tcPr>
            <w:tcW w:w="2885" w:type="pct"/>
            <w:vAlign w:val="center"/>
          </w:tcPr>
          <w:p w14:paraId="00273E72" w14:textId="47105695" w:rsidR="008375E1" w:rsidRPr="00B247B6" w:rsidRDefault="008375E1" w:rsidP="008375E1">
            <w:pPr>
              <w:rPr>
                <w:b/>
              </w:rPr>
            </w:pPr>
            <w:r w:rsidRPr="00B247B6">
              <w:rPr>
                <w:b/>
              </w:rPr>
              <w:t xml:space="preserve">Stornoabschlag bei </w:t>
            </w:r>
            <w:r>
              <w:rPr>
                <w:b/>
              </w:rPr>
              <w:t>Beitragsfreistellung</w:t>
            </w:r>
          </w:p>
        </w:tc>
        <w:tc>
          <w:tcPr>
            <w:tcW w:w="403" w:type="pct"/>
            <w:shd w:val="clear" w:color="auto" w:fill="808080" w:themeFill="background1" w:themeFillShade="80"/>
            <w:vAlign w:val="center"/>
          </w:tcPr>
          <w:p w14:paraId="7C9352C9" w14:textId="77777777" w:rsidR="008375E1" w:rsidRPr="00B247B6" w:rsidRDefault="008375E1" w:rsidP="00AE7203">
            <w:pPr>
              <w:jc w:val="center"/>
              <w:rPr>
                <w:b/>
              </w:rPr>
            </w:pPr>
            <w:r w:rsidRPr="00B247B6">
              <w:rPr>
                <w:b/>
              </w:rPr>
              <w:t>TD</w:t>
            </w:r>
          </w:p>
        </w:tc>
        <w:tc>
          <w:tcPr>
            <w:tcW w:w="510" w:type="pct"/>
            <w:shd w:val="clear" w:color="auto" w:fill="4BACC6" w:themeFill="accent5"/>
            <w:vAlign w:val="center"/>
          </w:tcPr>
          <w:p w14:paraId="3ADBE2C6" w14:textId="77777777" w:rsidR="008375E1" w:rsidRPr="00B247B6" w:rsidRDefault="008375E1" w:rsidP="00AE7203">
            <w:pPr>
              <w:jc w:val="center"/>
              <w:rPr>
                <w:b/>
              </w:rPr>
            </w:pPr>
            <w:r>
              <w:rPr>
                <w:b/>
              </w:rPr>
              <w:t>ARK</w:t>
            </w:r>
          </w:p>
        </w:tc>
        <w:tc>
          <w:tcPr>
            <w:tcW w:w="533" w:type="pct"/>
            <w:shd w:val="clear" w:color="auto" w:fill="F79646" w:themeFill="accent6"/>
            <w:vAlign w:val="center"/>
          </w:tcPr>
          <w:p w14:paraId="209795E1" w14:textId="77777777" w:rsidR="008375E1" w:rsidRPr="00B247B6" w:rsidRDefault="008375E1" w:rsidP="00AE7203">
            <w:pPr>
              <w:jc w:val="center"/>
              <w:rPr>
                <w:b/>
              </w:rPr>
            </w:pPr>
            <w:r>
              <w:rPr>
                <w:b/>
              </w:rPr>
              <w:t>ARF</w:t>
            </w:r>
          </w:p>
        </w:tc>
        <w:tc>
          <w:tcPr>
            <w:tcW w:w="669" w:type="pct"/>
            <w:shd w:val="clear" w:color="auto" w:fill="FF0000"/>
            <w:vAlign w:val="center"/>
          </w:tcPr>
          <w:p w14:paraId="725DAB4E" w14:textId="77777777" w:rsidR="008375E1" w:rsidRPr="00B247B6" w:rsidRDefault="008375E1" w:rsidP="00AE7203">
            <w:pPr>
              <w:jc w:val="center"/>
              <w:rPr>
                <w:b/>
              </w:rPr>
            </w:pPr>
            <w:r>
              <w:rPr>
                <w:b/>
              </w:rPr>
              <w:t>aktivplan</w:t>
            </w:r>
          </w:p>
        </w:tc>
      </w:tr>
      <w:tr w:rsidR="008375E1" w:rsidRPr="00B247B6" w14:paraId="7B313CE9" w14:textId="77777777" w:rsidTr="00AE7203">
        <w:tc>
          <w:tcPr>
            <w:tcW w:w="2885" w:type="pct"/>
            <w:vAlign w:val="center"/>
          </w:tcPr>
          <w:p w14:paraId="25FAE7C2" w14:textId="77777777" w:rsidR="008375E1" w:rsidRPr="00B247B6" w:rsidRDefault="008375E1" w:rsidP="00AE7203">
            <w:r w:rsidRPr="00B247B6">
              <w:t>Fester Betrag</w:t>
            </w:r>
          </w:p>
        </w:tc>
        <w:tc>
          <w:tcPr>
            <w:tcW w:w="403" w:type="pct"/>
            <w:shd w:val="clear" w:color="auto" w:fill="D9D9D9" w:themeFill="background1" w:themeFillShade="D9"/>
            <w:vAlign w:val="center"/>
          </w:tcPr>
          <w:p w14:paraId="2599D4B2" w14:textId="77777777" w:rsidR="008375E1" w:rsidRPr="00B247B6" w:rsidRDefault="008375E1" w:rsidP="00AE7203">
            <w:pPr>
              <w:jc w:val="center"/>
              <w:rPr>
                <w:b/>
              </w:rPr>
            </w:pPr>
          </w:p>
        </w:tc>
        <w:tc>
          <w:tcPr>
            <w:tcW w:w="510" w:type="pct"/>
            <w:shd w:val="clear" w:color="auto" w:fill="DAEEF3" w:themeFill="accent5" w:themeFillTint="33"/>
            <w:vAlign w:val="center"/>
          </w:tcPr>
          <w:p w14:paraId="198174A0" w14:textId="1E7977EE" w:rsidR="008375E1" w:rsidRPr="00B247B6" w:rsidRDefault="008375E1" w:rsidP="00AE7203">
            <w:pPr>
              <w:jc w:val="center"/>
            </w:pPr>
            <w:r>
              <w:t>-</w:t>
            </w:r>
          </w:p>
        </w:tc>
        <w:tc>
          <w:tcPr>
            <w:tcW w:w="533" w:type="pct"/>
            <w:shd w:val="clear" w:color="auto" w:fill="FDE9D9" w:themeFill="accent6" w:themeFillTint="33"/>
            <w:vAlign w:val="center"/>
          </w:tcPr>
          <w:p w14:paraId="1663EE4D" w14:textId="30FBCBC1" w:rsidR="008375E1" w:rsidRPr="008375E1" w:rsidRDefault="008375E1" w:rsidP="00AE7203">
            <w:pPr>
              <w:jc w:val="center"/>
            </w:pPr>
            <w:r>
              <w:t>-</w:t>
            </w:r>
          </w:p>
        </w:tc>
        <w:tc>
          <w:tcPr>
            <w:tcW w:w="669" w:type="pct"/>
            <w:shd w:val="clear" w:color="auto" w:fill="F2DBDB" w:themeFill="accent2" w:themeFillTint="33"/>
            <w:vAlign w:val="center"/>
          </w:tcPr>
          <w:p w14:paraId="12B9C117" w14:textId="77777777" w:rsidR="008375E1" w:rsidRPr="00B247B6" w:rsidRDefault="008375E1" w:rsidP="00AE7203">
            <w:pPr>
              <w:jc w:val="center"/>
            </w:pPr>
            <w:r>
              <w:t>-</w:t>
            </w:r>
          </w:p>
        </w:tc>
      </w:tr>
      <w:tr w:rsidR="008375E1" w:rsidRPr="00B247B6" w14:paraId="39D22A37" w14:textId="77777777" w:rsidTr="00AE7203">
        <w:tc>
          <w:tcPr>
            <w:tcW w:w="2885" w:type="pct"/>
            <w:vAlign w:val="center"/>
          </w:tcPr>
          <w:p w14:paraId="2AFAA145" w14:textId="77777777" w:rsidR="008375E1" w:rsidRPr="00B247B6" w:rsidRDefault="008375E1" w:rsidP="00AE7203">
            <w:r w:rsidRPr="00B247B6">
              <w:t xml:space="preserve">Prozentual auf </w:t>
            </w:r>
            <w:r>
              <w:t>den gar. Rückkaufswert</w:t>
            </w:r>
          </w:p>
        </w:tc>
        <w:tc>
          <w:tcPr>
            <w:tcW w:w="403" w:type="pct"/>
            <w:shd w:val="clear" w:color="auto" w:fill="D9D9D9" w:themeFill="background1" w:themeFillShade="D9"/>
            <w:vAlign w:val="center"/>
          </w:tcPr>
          <w:p w14:paraId="6C0999D3" w14:textId="77777777" w:rsidR="008375E1" w:rsidRPr="00B247B6" w:rsidRDefault="008375E1" w:rsidP="00AE7203">
            <w:pPr>
              <w:jc w:val="center"/>
              <w:rPr>
                <w:b/>
              </w:rPr>
            </w:pPr>
          </w:p>
        </w:tc>
        <w:tc>
          <w:tcPr>
            <w:tcW w:w="510" w:type="pct"/>
            <w:shd w:val="clear" w:color="auto" w:fill="DAEEF3" w:themeFill="accent5" w:themeFillTint="33"/>
            <w:vAlign w:val="center"/>
          </w:tcPr>
          <w:p w14:paraId="475F119D" w14:textId="77777777" w:rsidR="008375E1" w:rsidRPr="00B247B6" w:rsidRDefault="008375E1" w:rsidP="00AE7203">
            <w:pPr>
              <w:jc w:val="center"/>
            </w:pPr>
            <w:r>
              <w:t>-</w:t>
            </w:r>
          </w:p>
        </w:tc>
        <w:tc>
          <w:tcPr>
            <w:tcW w:w="533" w:type="pct"/>
            <w:shd w:val="clear" w:color="auto" w:fill="FDE9D9" w:themeFill="accent6" w:themeFillTint="33"/>
            <w:vAlign w:val="center"/>
          </w:tcPr>
          <w:p w14:paraId="25338556" w14:textId="77777777" w:rsidR="008375E1" w:rsidRPr="008375E1" w:rsidRDefault="008375E1" w:rsidP="00AE7203">
            <w:pPr>
              <w:jc w:val="center"/>
            </w:pPr>
            <w:r>
              <w:t>-</w:t>
            </w:r>
          </w:p>
        </w:tc>
        <w:tc>
          <w:tcPr>
            <w:tcW w:w="669" w:type="pct"/>
            <w:shd w:val="clear" w:color="auto" w:fill="F2DBDB" w:themeFill="accent2" w:themeFillTint="33"/>
            <w:vAlign w:val="center"/>
          </w:tcPr>
          <w:p w14:paraId="448EEACA" w14:textId="0DDDF473" w:rsidR="008375E1" w:rsidRPr="00764F30" w:rsidRDefault="008375E1" w:rsidP="00AE7203">
            <w:pPr>
              <w:jc w:val="center"/>
              <w:rPr>
                <w:vertAlign w:val="superscript"/>
              </w:rPr>
            </w:pPr>
            <w:r>
              <w:t>X</w:t>
            </w:r>
            <w:r>
              <w:rPr>
                <w:vertAlign w:val="superscript"/>
              </w:rPr>
              <w:t>2)</w:t>
            </w:r>
          </w:p>
        </w:tc>
      </w:tr>
      <w:tr w:rsidR="008375E1" w:rsidRPr="00B247B6" w14:paraId="6CADA958" w14:textId="77777777" w:rsidTr="00AE7203">
        <w:tc>
          <w:tcPr>
            <w:tcW w:w="2885" w:type="pct"/>
            <w:vAlign w:val="center"/>
          </w:tcPr>
          <w:p w14:paraId="4EAA49DC" w14:textId="77777777" w:rsidR="008375E1" w:rsidRPr="00B247B6" w:rsidRDefault="008375E1" w:rsidP="00AE7203">
            <w:r>
              <w:t>Prozentual auf die Beitragsrückgewähr</w:t>
            </w:r>
          </w:p>
        </w:tc>
        <w:tc>
          <w:tcPr>
            <w:tcW w:w="403" w:type="pct"/>
            <w:tcBorders>
              <w:bottom w:val="single" w:sz="4" w:space="0" w:color="auto"/>
            </w:tcBorders>
            <w:shd w:val="clear" w:color="auto" w:fill="D9D9D9" w:themeFill="background1" w:themeFillShade="D9"/>
            <w:vAlign w:val="center"/>
          </w:tcPr>
          <w:p w14:paraId="75E05A81" w14:textId="77777777" w:rsidR="008375E1" w:rsidRPr="00B247B6" w:rsidRDefault="008375E1" w:rsidP="00AE7203">
            <w:pPr>
              <w:jc w:val="center"/>
              <w:rPr>
                <w:b/>
              </w:rPr>
            </w:pPr>
          </w:p>
        </w:tc>
        <w:tc>
          <w:tcPr>
            <w:tcW w:w="510" w:type="pct"/>
            <w:tcBorders>
              <w:bottom w:val="single" w:sz="4" w:space="0" w:color="auto"/>
            </w:tcBorders>
            <w:shd w:val="clear" w:color="auto" w:fill="DAEEF3" w:themeFill="accent5" w:themeFillTint="33"/>
            <w:vAlign w:val="center"/>
          </w:tcPr>
          <w:p w14:paraId="3AFD020C" w14:textId="4290C812" w:rsidR="008375E1" w:rsidRPr="00B247B6" w:rsidRDefault="008375E1" w:rsidP="00AE7203">
            <w:pPr>
              <w:jc w:val="center"/>
            </w:pPr>
            <w:r>
              <w:t>-</w:t>
            </w:r>
          </w:p>
        </w:tc>
        <w:tc>
          <w:tcPr>
            <w:tcW w:w="533" w:type="pct"/>
            <w:tcBorders>
              <w:bottom w:val="single" w:sz="4" w:space="0" w:color="auto"/>
            </w:tcBorders>
            <w:shd w:val="clear" w:color="auto" w:fill="FDE9D9" w:themeFill="accent6" w:themeFillTint="33"/>
            <w:vAlign w:val="center"/>
          </w:tcPr>
          <w:p w14:paraId="17445184" w14:textId="77777777" w:rsidR="008375E1" w:rsidRPr="00B247B6" w:rsidRDefault="008375E1" w:rsidP="00AE7203">
            <w:pPr>
              <w:jc w:val="center"/>
            </w:pPr>
            <w:r>
              <w:t>-</w:t>
            </w:r>
          </w:p>
        </w:tc>
        <w:tc>
          <w:tcPr>
            <w:tcW w:w="669" w:type="pct"/>
            <w:tcBorders>
              <w:bottom w:val="single" w:sz="4" w:space="0" w:color="auto"/>
            </w:tcBorders>
            <w:shd w:val="clear" w:color="auto" w:fill="F2DBDB" w:themeFill="accent2" w:themeFillTint="33"/>
            <w:vAlign w:val="center"/>
          </w:tcPr>
          <w:p w14:paraId="32F7EF8C" w14:textId="77777777" w:rsidR="008375E1" w:rsidRPr="00B247B6" w:rsidRDefault="008375E1" w:rsidP="00AE7203">
            <w:pPr>
              <w:jc w:val="center"/>
            </w:pPr>
            <w:r>
              <w:t>-</w:t>
            </w:r>
          </w:p>
        </w:tc>
      </w:tr>
      <w:tr w:rsidR="008375E1" w:rsidRPr="00B247B6" w14:paraId="38D15C20" w14:textId="77777777" w:rsidTr="00AE7203">
        <w:tc>
          <w:tcPr>
            <w:tcW w:w="2885" w:type="pct"/>
            <w:vAlign w:val="center"/>
          </w:tcPr>
          <w:p w14:paraId="5D468CDA" w14:textId="77777777" w:rsidR="008375E1" w:rsidRPr="00B247B6" w:rsidRDefault="008375E1" w:rsidP="00AE7203">
            <w:r w:rsidRPr="00B247B6">
              <w:rPr>
                <w:b/>
              </w:rPr>
              <w:t>Kombination als</w:t>
            </w:r>
          </w:p>
        </w:tc>
        <w:tc>
          <w:tcPr>
            <w:tcW w:w="403" w:type="pct"/>
            <w:shd w:val="clear" w:color="auto" w:fill="FFFFFF" w:themeFill="background1"/>
            <w:vAlign w:val="center"/>
          </w:tcPr>
          <w:p w14:paraId="76967902" w14:textId="77777777" w:rsidR="008375E1" w:rsidRPr="004D05AA" w:rsidRDefault="008375E1" w:rsidP="00AE7203">
            <w:pPr>
              <w:jc w:val="center"/>
              <w:rPr>
                <w:b/>
              </w:rPr>
            </w:pPr>
          </w:p>
        </w:tc>
        <w:tc>
          <w:tcPr>
            <w:tcW w:w="510" w:type="pct"/>
            <w:shd w:val="clear" w:color="auto" w:fill="auto"/>
            <w:vAlign w:val="center"/>
          </w:tcPr>
          <w:p w14:paraId="05AD3E90" w14:textId="77777777" w:rsidR="008375E1" w:rsidRPr="004D05AA" w:rsidRDefault="008375E1" w:rsidP="00AE7203">
            <w:pPr>
              <w:jc w:val="center"/>
            </w:pPr>
          </w:p>
        </w:tc>
        <w:tc>
          <w:tcPr>
            <w:tcW w:w="533" w:type="pct"/>
            <w:shd w:val="clear" w:color="auto" w:fill="auto"/>
            <w:vAlign w:val="center"/>
          </w:tcPr>
          <w:p w14:paraId="6245BEF3" w14:textId="77777777" w:rsidR="008375E1" w:rsidRPr="004D05AA" w:rsidRDefault="008375E1" w:rsidP="00AE7203">
            <w:pPr>
              <w:jc w:val="center"/>
            </w:pPr>
          </w:p>
        </w:tc>
        <w:tc>
          <w:tcPr>
            <w:tcW w:w="669" w:type="pct"/>
            <w:shd w:val="clear" w:color="auto" w:fill="FFFFFF" w:themeFill="background1"/>
            <w:vAlign w:val="center"/>
          </w:tcPr>
          <w:p w14:paraId="28BB69AA" w14:textId="77777777" w:rsidR="008375E1" w:rsidRPr="004D05AA" w:rsidRDefault="008375E1" w:rsidP="00AE7203">
            <w:pPr>
              <w:jc w:val="center"/>
            </w:pPr>
          </w:p>
        </w:tc>
      </w:tr>
      <w:tr w:rsidR="008375E1" w:rsidRPr="00B247B6" w14:paraId="4AF3E47E" w14:textId="77777777" w:rsidTr="00AE7203">
        <w:tc>
          <w:tcPr>
            <w:tcW w:w="2885" w:type="pct"/>
            <w:vAlign w:val="center"/>
          </w:tcPr>
          <w:p w14:paraId="52C80866" w14:textId="77777777" w:rsidR="008375E1" w:rsidRPr="00B247B6" w:rsidRDefault="008375E1" w:rsidP="00AE7203">
            <w:r w:rsidRPr="00B247B6">
              <w:t>Min/</w:t>
            </w:r>
            <w:proofErr w:type="spellStart"/>
            <w:r w:rsidRPr="00B247B6">
              <w:t>max</w:t>
            </w:r>
            <w:proofErr w:type="spellEnd"/>
            <w:r w:rsidRPr="00B247B6">
              <w:t>-Regel</w:t>
            </w:r>
          </w:p>
        </w:tc>
        <w:tc>
          <w:tcPr>
            <w:tcW w:w="403" w:type="pct"/>
            <w:shd w:val="clear" w:color="auto" w:fill="D9D9D9" w:themeFill="background1" w:themeFillShade="D9"/>
            <w:vAlign w:val="center"/>
          </w:tcPr>
          <w:p w14:paraId="5EF7038D" w14:textId="77777777" w:rsidR="008375E1" w:rsidRPr="00B247B6" w:rsidRDefault="008375E1" w:rsidP="00AE7203">
            <w:pPr>
              <w:jc w:val="center"/>
              <w:rPr>
                <w:b/>
              </w:rPr>
            </w:pPr>
          </w:p>
        </w:tc>
        <w:tc>
          <w:tcPr>
            <w:tcW w:w="510" w:type="pct"/>
            <w:shd w:val="clear" w:color="auto" w:fill="DAEEF3" w:themeFill="accent5" w:themeFillTint="33"/>
            <w:vAlign w:val="center"/>
          </w:tcPr>
          <w:p w14:paraId="4550118A" w14:textId="35E49029" w:rsidR="008375E1" w:rsidRPr="00B247B6" w:rsidRDefault="008375E1" w:rsidP="00AE7203">
            <w:pPr>
              <w:jc w:val="center"/>
            </w:pPr>
            <w:r>
              <w:t>-</w:t>
            </w:r>
          </w:p>
        </w:tc>
        <w:tc>
          <w:tcPr>
            <w:tcW w:w="533" w:type="pct"/>
            <w:shd w:val="clear" w:color="auto" w:fill="FDE9D9" w:themeFill="accent6" w:themeFillTint="33"/>
            <w:vAlign w:val="center"/>
          </w:tcPr>
          <w:p w14:paraId="2BBDA264" w14:textId="77777777" w:rsidR="008375E1" w:rsidRPr="00B247B6" w:rsidRDefault="008375E1" w:rsidP="00AE7203">
            <w:pPr>
              <w:jc w:val="center"/>
            </w:pPr>
            <w:r>
              <w:t>-</w:t>
            </w:r>
          </w:p>
        </w:tc>
        <w:tc>
          <w:tcPr>
            <w:tcW w:w="669" w:type="pct"/>
            <w:shd w:val="clear" w:color="auto" w:fill="F2DBDB" w:themeFill="accent2" w:themeFillTint="33"/>
            <w:vAlign w:val="center"/>
          </w:tcPr>
          <w:p w14:paraId="250BA634" w14:textId="77777777" w:rsidR="008375E1" w:rsidRPr="00B247B6" w:rsidRDefault="008375E1" w:rsidP="00AE7203">
            <w:pPr>
              <w:jc w:val="center"/>
            </w:pPr>
            <w:r>
              <w:t>-</w:t>
            </w:r>
          </w:p>
        </w:tc>
      </w:tr>
    </w:tbl>
    <w:p w14:paraId="01D5BFAF" w14:textId="77777777" w:rsidR="008375E1" w:rsidRPr="00B247B6" w:rsidRDefault="008375E1" w:rsidP="00CC3D36"/>
    <w:p w14:paraId="5336A442" w14:textId="3EF21DBA" w:rsidR="00CC3D36" w:rsidRDefault="00CC3D36" w:rsidP="009E681E">
      <w:pPr>
        <w:pStyle w:val="Listenabsatz"/>
        <w:numPr>
          <w:ilvl w:val="0"/>
          <w:numId w:val="10"/>
        </w:numPr>
      </w:pPr>
      <w:r>
        <w:t>Halber Stornoabschlag</w:t>
      </w:r>
      <w:r w:rsidR="007E6BED">
        <w:t>, der bei Kündigung anfällt</w:t>
      </w:r>
    </w:p>
    <w:p w14:paraId="72485A5B" w14:textId="77777777" w:rsidR="00CC3D36" w:rsidRDefault="00CC3D36" w:rsidP="00CC3D36"/>
    <w:tbl>
      <w:tblPr>
        <w:tblStyle w:val="Tabellenraster"/>
        <w:tblW w:w="5000" w:type="pct"/>
        <w:tblLook w:val="04A0" w:firstRow="1" w:lastRow="0" w:firstColumn="1" w:lastColumn="0" w:noHBand="0" w:noVBand="1"/>
      </w:tblPr>
      <w:tblGrid>
        <w:gridCol w:w="5359"/>
        <w:gridCol w:w="749"/>
        <w:gridCol w:w="947"/>
        <w:gridCol w:w="990"/>
        <w:gridCol w:w="1243"/>
      </w:tblGrid>
      <w:tr w:rsidR="008375E1" w:rsidRPr="00B247B6" w14:paraId="1CF91F1D" w14:textId="77777777" w:rsidTr="00AE7203">
        <w:tc>
          <w:tcPr>
            <w:tcW w:w="2885" w:type="pct"/>
            <w:vAlign w:val="center"/>
          </w:tcPr>
          <w:p w14:paraId="19398E73" w14:textId="6BB27B92" w:rsidR="008375E1" w:rsidRPr="00B247B6" w:rsidRDefault="008375E1" w:rsidP="008375E1">
            <w:pPr>
              <w:rPr>
                <w:b/>
              </w:rPr>
            </w:pPr>
            <w:commentRangeStart w:id="100"/>
            <w:r w:rsidRPr="00B247B6">
              <w:rPr>
                <w:b/>
              </w:rPr>
              <w:t xml:space="preserve">Stornoabschlag bei </w:t>
            </w:r>
            <w:r>
              <w:rPr>
                <w:b/>
              </w:rPr>
              <w:t>Teilkündigung</w:t>
            </w:r>
            <w:commentRangeEnd w:id="100"/>
            <w:r w:rsidR="00FB6368">
              <w:rPr>
                <w:rStyle w:val="Kommentarzeichen"/>
              </w:rPr>
              <w:commentReference w:id="100"/>
            </w:r>
          </w:p>
        </w:tc>
        <w:tc>
          <w:tcPr>
            <w:tcW w:w="403" w:type="pct"/>
            <w:shd w:val="clear" w:color="auto" w:fill="808080" w:themeFill="background1" w:themeFillShade="80"/>
            <w:vAlign w:val="center"/>
          </w:tcPr>
          <w:p w14:paraId="501A827B" w14:textId="77777777" w:rsidR="008375E1" w:rsidRPr="00B247B6" w:rsidRDefault="008375E1" w:rsidP="00AE7203">
            <w:pPr>
              <w:jc w:val="center"/>
              <w:rPr>
                <w:b/>
              </w:rPr>
            </w:pPr>
            <w:r w:rsidRPr="00B247B6">
              <w:rPr>
                <w:b/>
              </w:rPr>
              <w:t>TD</w:t>
            </w:r>
          </w:p>
        </w:tc>
        <w:tc>
          <w:tcPr>
            <w:tcW w:w="510" w:type="pct"/>
            <w:shd w:val="clear" w:color="auto" w:fill="4BACC6" w:themeFill="accent5"/>
            <w:vAlign w:val="center"/>
          </w:tcPr>
          <w:p w14:paraId="240C8512" w14:textId="77777777" w:rsidR="008375E1" w:rsidRPr="00B247B6" w:rsidRDefault="008375E1" w:rsidP="00AE7203">
            <w:pPr>
              <w:jc w:val="center"/>
              <w:rPr>
                <w:b/>
              </w:rPr>
            </w:pPr>
            <w:r>
              <w:rPr>
                <w:b/>
              </w:rPr>
              <w:t>ARK</w:t>
            </w:r>
          </w:p>
        </w:tc>
        <w:tc>
          <w:tcPr>
            <w:tcW w:w="533" w:type="pct"/>
            <w:shd w:val="clear" w:color="auto" w:fill="F79646" w:themeFill="accent6"/>
            <w:vAlign w:val="center"/>
          </w:tcPr>
          <w:p w14:paraId="0F59DBF5" w14:textId="77777777" w:rsidR="008375E1" w:rsidRPr="00B247B6" w:rsidRDefault="008375E1" w:rsidP="00AE7203">
            <w:pPr>
              <w:jc w:val="center"/>
              <w:rPr>
                <w:b/>
              </w:rPr>
            </w:pPr>
            <w:r>
              <w:rPr>
                <w:b/>
              </w:rPr>
              <w:t>ARF</w:t>
            </w:r>
          </w:p>
        </w:tc>
        <w:tc>
          <w:tcPr>
            <w:tcW w:w="669" w:type="pct"/>
            <w:shd w:val="clear" w:color="auto" w:fill="FF0000"/>
            <w:vAlign w:val="center"/>
          </w:tcPr>
          <w:p w14:paraId="0558065F" w14:textId="77777777" w:rsidR="008375E1" w:rsidRPr="00B247B6" w:rsidRDefault="008375E1" w:rsidP="00AE7203">
            <w:pPr>
              <w:jc w:val="center"/>
              <w:rPr>
                <w:b/>
              </w:rPr>
            </w:pPr>
            <w:r>
              <w:rPr>
                <w:b/>
              </w:rPr>
              <w:t>aktivplan</w:t>
            </w:r>
          </w:p>
        </w:tc>
      </w:tr>
      <w:tr w:rsidR="008375E1" w:rsidRPr="00B247B6" w14:paraId="4F2CC845" w14:textId="77777777" w:rsidTr="00AE7203">
        <w:tc>
          <w:tcPr>
            <w:tcW w:w="2885" w:type="pct"/>
            <w:vAlign w:val="center"/>
          </w:tcPr>
          <w:p w14:paraId="1C2B62A5" w14:textId="7D5EC62A" w:rsidR="008375E1" w:rsidRPr="00B247B6" w:rsidRDefault="004E5EE4" w:rsidP="00AE7203">
            <w:r>
              <w:t>Fester Betrag</w:t>
            </w:r>
          </w:p>
        </w:tc>
        <w:tc>
          <w:tcPr>
            <w:tcW w:w="403" w:type="pct"/>
            <w:shd w:val="clear" w:color="auto" w:fill="D9D9D9" w:themeFill="background1" w:themeFillShade="D9"/>
            <w:vAlign w:val="center"/>
          </w:tcPr>
          <w:p w14:paraId="477415E1" w14:textId="77777777" w:rsidR="008375E1" w:rsidRPr="00B247B6" w:rsidRDefault="008375E1" w:rsidP="00AE7203">
            <w:pPr>
              <w:jc w:val="center"/>
              <w:rPr>
                <w:b/>
              </w:rPr>
            </w:pPr>
          </w:p>
        </w:tc>
        <w:tc>
          <w:tcPr>
            <w:tcW w:w="510" w:type="pct"/>
            <w:shd w:val="clear" w:color="auto" w:fill="DAEEF3" w:themeFill="accent5" w:themeFillTint="33"/>
            <w:vAlign w:val="center"/>
          </w:tcPr>
          <w:p w14:paraId="4B782C95" w14:textId="7534257C" w:rsidR="008375E1" w:rsidRPr="00B247B6" w:rsidRDefault="008375E1" w:rsidP="00AE7203">
            <w:pPr>
              <w:jc w:val="center"/>
            </w:pPr>
          </w:p>
        </w:tc>
        <w:tc>
          <w:tcPr>
            <w:tcW w:w="533" w:type="pct"/>
            <w:shd w:val="clear" w:color="auto" w:fill="FDE9D9" w:themeFill="accent6" w:themeFillTint="33"/>
            <w:vAlign w:val="center"/>
          </w:tcPr>
          <w:p w14:paraId="5C5333C8" w14:textId="70DFC9C5" w:rsidR="008375E1" w:rsidRPr="008375E1" w:rsidRDefault="004E5EE4" w:rsidP="00AE7203">
            <w:pPr>
              <w:jc w:val="center"/>
            </w:pPr>
            <w:r>
              <w:t>X</w:t>
            </w:r>
          </w:p>
        </w:tc>
        <w:tc>
          <w:tcPr>
            <w:tcW w:w="669" w:type="pct"/>
            <w:shd w:val="clear" w:color="auto" w:fill="F2DBDB" w:themeFill="accent2" w:themeFillTint="33"/>
            <w:vAlign w:val="center"/>
          </w:tcPr>
          <w:p w14:paraId="7EF66FD2" w14:textId="77777777" w:rsidR="008375E1" w:rsidRPr="00B247B6" w:rsidRDefault="008375E1" w:rsidP="00AE7203">
            <w:pPr>
              <w:jc w:val="center"/>
            </w:pPr>
            <w:r>
              <w:t>-</w:t>
            </w:r>
          </w:p>
        </w:tc>
      </w:tr>
      <w:tr w:rsidR="004E5EE4" w:rsidRPr="00B247B6" w14:paraId="5A18A755" w14:textId="77777777" w:rsidTr="00AE7203">
        <w:tc>
          <w:tcPr>
            <w:tcW w:w="2885" w:type="pct"/>
            <w:vAlign w:val="center"/>
          </w:tcPr>
          <w:p w14:paraId="7008CE7D" w14:textId="5A19D0DA" w:rsidR="004E5EE4" w:rsidRDefault="004E5EE4" w:rsidP="00AE7203">
            <w:r>
              <w:t>Ggf. fester Betrag entfällt, prozentualer Abschlag anteilig reduziert</w:t>
            </w:r>
          </w:p>
        </w:tc>
        <w:tc>
          <w:tcPr>
            <w:tcW w:w="403" w:type="pct"/>
            <w:shd w:val="clear" w:color="auto" w:fill="D9D9D9" w:themeFill="background1" w:themeFillShade="D9"/>
            <w:vAlign w:val="center"/>
          </w:tcPr>
          <w:p w14:paraId="1CE697C2" w14:textId="77777777" w:rsidR="004E5EE4" w:rsidRPr="00B247B6" w:rsidRDefault="004E5EE4" w:rsidP="00AE7203">
            <w:pPr>
              <w:jc w:val="center"/>
              <w:rPr>
                <w:b/>
              </w:rPr>
            </w:pPr>
          </w:p>
        </w:tc>
        <w:tc>
          <w:tcPr>
            <w:tcW w:w="510" w:type="pct"/>
            <w:shd w:val="clear" w:color="auto" w:fill="DAEEF3" w:themeFill="accent5" w:themeFillTint="33"/>
            <w:vAlign w:val="center"/>
          </w:tcPr>
          <w:p w14:paraId="5558BB2D" w14:textId="77777777" w:rsidR="004E5EE4" w:rsidRDefault="004E5EE4" w:rsidP="00AE7203">
            <w:pPr>
              <w:jc w:val="center"/>
            </w:pPr>
          </w:p>
        </w:tc>
        <w:tc>
          <w:tcPr>
            <w:tcW w:w="533" w:type="pct"/>
            <w:shd w:val="clear" w:color="auto" w:fill="FDE9D9" w:themeFill="accent6" w:themeFillTint="33"/>
            <w:vAlign w:val="center"/>
          </w:tcPr>
          <w:p w14:paraId="4811950C" w14:textId="77777777" w:rsidR="004E5EE4" w:rsidRDefault="004E5EE4" w:rsidP="00AE7203">
            <w:pPr>
              <w:jc w:val="center"/>
            </w:pPr>
          </w:p>
        </w:tc>
        <w:tc>
          <w:tcPr>
            <w:tcW w:w="669" w:type="pct"/>
            <w:shd w:val="clear" w:color="auto" w:fill="F2DBDB" w:themeFill="accent2" w:themeFillTint="33"/>
            <w:vAlign w:val="center"/>
          </w:tcPr>
          <w:p w14:paraId="658FD62F" w14:textId="544C6C92" w:rsidR="004E5EE4" w:rsidRDefault="004E5EE4" w:rsidP="00AE7203">
            <w:pPr>
              <w:jc w:val="center"/>
            </w:pPr>
            <w:r>
              <w:t>X</w:t>
            </w:r>
          </w:p>
        </w:tc>
      </w:tr>
    </w:tbl>
    <w:p w14:paraId="5CE78A81" w14:textId="77777777" w:rsidR="008375E1" w:rsidRDefault="008375E1" w:rsidP="00CC3D36"/>
    <w:p w14:paraId="39B96A8E" w14:textId="755F5AF4" w:rsidR="008375E1" w:rsidRPr="004E5EE4" w:rsidRDefault="008375E1" w:rsidP="00CC3D36">
      <w:pPr>
        <w:rPr>
          <w:color w:val="FF0000"/>
        </w:rPr>
      </w:pPr>
    </w:p>
    <w:p w14:paraId="4E10AE47" w14:textId="77777777" w:rsidR="00674684" w:rsidRDefault="00674684" w:rsidP="00674684"/>
    <w:p w14:paraId="58EA84D4" w14:textId="781DC9D5" w:rsidR="001231C0" w:rsidRDefault="001231C0" w:rsidP="001231C0">
      <w:r w:rsidRPr="00FF2735">
        <w:rPr>
          <w:u w:val="single"/>
        </w:rPr>
        <w:t>Definition Ablaufphase</w:t>
      </w:r>
      <w:r>
        <w:t xml:space="preserve"> = Zeitraum, in dem bei Kündigung kein Stornoabschlag erhoben wird </w:t>
      </w:r>
    </w:p>
    <w:p w14:paraId="37F68EBC" w14:textId="77777777" w:rsidR="001231C0" w:rsidRDefault="001231C0" w:rsidP="001231C0">
      <w:r>
        <w:t>(auch: stornoabschlagsfreie Zeit)</w:t>
      </w:r>
    </w:p>
    <w:p w14:paraId="74787394" w14:textId="4BF6DF8A" w:rsidR="001231C0" w:rsidRDefault="001231C0" w:rsidP="00CC3D36"/>
    <w:tbl>
      <w:tblPr>
        <w:tblStyle w:val="Tabellenraster"/>
        <w:tblW w:w="5000" w:type="pct"/>
        <w:tblLook w:val="04A0" w:firstRow="1" w:lastRow="0" w:firstColumn="1" w:lastColumn="0" w:noHBand="0" w:noVBand="1"/>
      </w:tblPr>
      <w:tblGrid>
        <w:gridCol w:w="5359"/>
        <w:gridCol w:w="749"/>
        <w:gridCol w:w="947"/>
        <w:gridCol w:w="990"/>
        <w:gridCol w:w="1243"/>
      </w:tblGrid>
      <w:tr w:rsidR="004E5EE4" w:rsidRPr="00B247B6" w14:paraId="35A0DB61" w14:textId="77777777" w:rsidTr="00AE7203">
        <w:tc>
          <w:tcPr>
            <w:tcW w:w="2885" w:type="pct"/>
            <w:vAlign w:val="center"/>
          </w:tcPr>
          <w:p w14:paraId="58AC24BE" w14:textId="726F9BB8" w:rsidR="004E5EE4" w:rsidRPr="00B247B6" w:rsidRDefault="004E5EE4" w:rsidP="00AE7203">
            <w:pPr>
              <w:rPr>
                <w:b/>
              </w:rPr>
            </w:pPr>
            <w:r>
              <w:rPr>
                <w:b/>
              </w:rPr>
              <w:t>Ablaufphase</w:t>
            </w:r>
          </w:p>
        </w:tc>
        <w:tc>
          <w:tcPr>
            <w:tcW w:w="403" w:type="pct"/>
            <w:shd w:val="clear" w:color="auto" w:fill="808080" w:themeFill="background1" w:themeFillShade="80"/>
            <w:vAlign w:val="center"/>
          </w:tcPr>
          <w:p w14:paraId="5F0A734D" w14:textId="77777777" w:rsidR="004E5EE4" w:rsidRPr="00B247B6" w:rsidRDefault="004E5EE4" w:rsidP="00AE7203">
            <w:pPr>
              <w:jc w:val="center"/>
              <w:rPr>
                <w:b/>
              </w:rPr>
            </w:pPr>
            <w:r w:rsidRPr="00B247B6">
              <w:rPr>
                <w:b/>
              </w:rPr>
              <w:t>TD</w:t>
            </w:r>
          </w:p>
        </w:tc>
        <w:tc>
          <w:tcPr>
            <w:tcW w:w="510" w:type="pct"/>
            <w:shd w:val="clear" w:color="auto" w:fill="4BACC6" w:themeFill="accent5"/>
            <w:vAlign w:val="center"/>
          </w:tcPr>
          <w:p w14:paraId="2EF6287E" w14:textId="77777777" w:rsidR="004E5EE4" w:rsidRPr="00B247B6" w:rsidRDefault="004E5EE4" w:rsidP="00AE7203">
            <w:pPr>
              <w:jc w:val="center"/>
              <w:rPr>
                <w:b/>
              </w:rPr>
            </w:pPr>
            <w:r>
              <w:rPr>
                <w:b/>
              </w:rPr>
              <w:t>ARK</w:t>
            </w:r>
          </w:p>
        </w:tc>
        <w:tc>
          <w:tcPr>
            <w:tcW w:w="533" w:type="pct"/>
            <w:shd w:val="clear" w:color="auto" w:fill="F79646" w:themeFill="accent6"/>
            <w:vAlign w:val="center"/>
          </w:tcPr>
          <w:p w14:paraId="347C233F" w14:textId="77777777" w:rsidR="004E5EE4" w:rsidRPr="00B247B6" w:rsidRDefault="004E5EE4" w:rsidP="00AE7203">
            <w:pPr>
              <w:jc w:val="center"/>
              <w:rPr>
                <w:b/>
              </w:rPr>
            </w:pPr>
            <w:r>
              <w:rPr>
                <w:b/>
              </w:rPr>
              <w:t>ARF</w:t>
            </w:r>
          </w:p>
        </w:tc>
        <w:tc>
          <w:tcPr>
            <w:tcW w:w="669" w:type="pct"/>
            <w:shd w:val="clear" w:color="auto" w:fill="FF0000"/>
            <w:vAlign w:val="center"/>
          </w:tcPr>
          <w:p w14:paraId="1960E794" w14:textId="77777777" w:rsidR="004E5EE4" w:rsidRPr="00B247B6" w:rsidRDefault="004E5EE4" w:rsidP="00AE7203">
            <w:pPr>
              <w:jc w:val="center"/>
              <w:rPr>
                <w:b/>
              </w:rPr>
            </w:pPr>
            <w:r>
              <w:rPr>
                <w:b/>
              </w:rPr>
              <w:t>aktivplan</w:t>
            </w:r>
          </w:p>
        </w:tc>
      </w:tr>
      <w:tr w:rsidR="004E5EE4" w:rsidRPr="00B247B6" w14:paraId="345B49B4" w14:textId="77777777" w:rsidTr="00AE7203">
        <w:tc>
          <w:tcPr>
            <w:tcW w:w="2885" w:type="pct"/>
            <w:vAlign w:val="center"/>
          </w:tcPr>
          <w:p w14:paraId="770CDE12" w14:textId="610C2D9F" w:rsidR="004E5EE4" w:rsidRPr="00B247B6" w:rsidRDefault="004E5EE4" w:rsidP="00AE7203">
            <w:r w:rsidRPr="00B247B6">
              <w:t>kein Stornoabzug</w:t>
            </w:r>
            <w:r>
              <w:t xml:space="preserve"> bei Kündigung</w:t>
            </w:r>
            <w:r w:rsidRPr="00B247B6">
              <w:t xml:space="preserve"> in den letzten x Jahren, wenn die VP mindestens y Jahre alt ist</w:t>
            </w:r>
          </w:p>
        </w:tc>
        <w:tc>
          <w:tcPr>
            <w:tcW w:w="403" w:type="pct"/>
            <w:shd w:val="clear" w:color="auto" w:fill="D9D9D9" w:themeFill="background1" w:themeFillShade="D9"/>
            <w:vAlign w:val="center"/>
          </w:tcPr>
          <w:p w14:paraId="43B03D78" w14:textId="77777777" w:rsidR="004E5EE4" w:rsidRPr="00B247B6" w:rsidRDefault="004E5EE4" w:rsidP="00AE7203">
            <w:pPr>
              <w:jc w:val="center"/>
              <w:rPr>
                <w:b/>
              </w:rPr>
            </w:pPr>
          </w:p>
        </w:tc>
        <w:tc>
          <w:tcPr>
            <w:tcW w:w="510" w:type="pct"/>
            <w:shd w:val="clear" w:color="auto" w:fill="DAEEF3" w:themeFill="accent5" w:themeFillTint="33"/>
            <w:vAlign w:val="center"/>
          </w:tcPr>
          <w:p w14:paraId="5B32F1D8" w14:textId="6C428B0F" w:rsidR="004E5EE4" w:rsidRPr="00B247B6" w:rsidRDefault="004E5EE4" w:rsidP="00AE7203">
            <w:pPr>
              <w:jc w:val="center"/>
            </w:pPr>
            <w:r>
              <w:t>-</w:t>
            </w:r>
          </w:p>
        </w:tc>
        <w:tc>
          <w:tcPr>
            <w:tcW w:w="533" w:type="pct"/>
            <w:shd w:val="clear" w:color="auto" w:fill="FDE9D9" w:themeFill="accent6" w:themeFillTint="33"/>
            <w:vAlign w:val="center"/>
          </w:tcPr>
          <w:p w14:paraId="4C74CFB9" w14:textId="4FE72456" w:rsidR="004E5EE4" w:rsidRPr="008375E1" w:rsidRDefault="004E5EE4" w:rsidP="00AE7203">
            <w:pPr>
              <w:jc w:val="center"/>
            </w:pPr>
            <w:r>
              <w:t>-</w:t>
            </w:r>
          </w:p>
        </w:tc>
        <w:tc>
          <w:tcPr>
            <w:tcW w:w="669" w:type="pct"/>
            <w:shd w:val="clear" w:color="auto" w:fill="F2DBDB" w:themeFill="accent2" w:themeFillTint="33"/>
            <w:vAlign w:val="center"/>
          </w:tcPr>
          <w:p w14:paraId="3851C765" w14:textId="0EF8119A" w:rsidR="004E5EE4" w:rsidRPr="00B247B6" w:rsidRDefault="004E5EE4" w:rsidP="00AE7203">
            <w:pPr>
              <w:jc w:val="center"/>
            </w:pPr>
            <w:r>
              <w:t>-</w:t>
            </w:r>
          </w:p>
        </w:tc>
      </w:tr>
      <w:tr w:rsidR="004E5EE4" w:rsidRPr="00B247B6" w14:paraId="6DDD4901" w14:textId="77777777" w:rsidTr="00AE7203">
        <w:tc>
          <w:tcPr>
            <w:tcW w:w="2885" w:type="pct"/>
            <w:vAlign w:val="center"/>
          </w:tcPr>
          <w:p w14:paraId="2D275A54" w14:textId="5D0D9111" w:rsidR="004E5EE4" w:rsidRDefault="004E5EE4" w:rsidP="00AE7203">
            <w:r w:rsidRPr="00B247B6">
              <w:t>kein Stornoabzug</w:t>
            </w:r>
            <w:r>
              <w:t xml:space="preserve"> bei Kündigung</w:t>
            </w:r>
            <w:r w:rsidRPr="00B247B6">
              <w:t xml:space="preserve"> </w:t>
            </w:r>
            <w:r>
              <w:t>frühestens nach</w:t>
            </w:r>
            <w:r w:rsidRPr="00B247B6">
              <w:t xml:space="preserve"> </w:t>
            </w:r>
            <w:r>
              <w:t>z</w:t>
            </w:r>
            <w:r w:rsidRPr="00B247B6">
              <w:t xml:space="preserve"> Jahren, wenn die VP mindestens y Jahre alt ist</w:t>
            </w:r>
          </w:p>
        </w:tc>
        <w:tc>
          <w:tcPr>
            <w:tcW w:w="403" w:type="pct"/>
            <w:shd w:val="clear" w:color="auto" w:fill="D9D9D9" w:themeFill="background1" w:themeFillShade="D9"/>
            <w:vAlign w:val="center"/>
          </w:tcPr>
          <w:p w14:paraId="59C11D7C" w14:textId="77777777" w:rsidR="004E5EE4" w:rsidRPr="00B247B6" w:rsidRDefault="004E5EE4" w:rsidP="00AE7203">
            <w:pPr>
              <w:jc w:val="center"/>
              <w:rPr>
                <w:b/>
              </w:rPr>
            </w:pPr>
          </w:p>
        </w:tc>
        <w:tc>
          <w:tcPr>
            <w:tcW w:w="510" w:type="pct"/>
            <w:shd w:val="clear" w:color="auto" w:fill="DAEEF3" w:themeFill="accent5" w:themeFillTint="33"/>
            <w:vAlign w:val="center"/>
          </w:tcPr>
          <w:p w14:paraId="6094F723" w14:textId="4FDDBC54" w:rsidR="004E5EE4" w:rsidRDefault="004E5EE4" w:rsidP="00AE7203">
            <w:pPr>
              <w:jc w:val="center"/>
            </w:pPr>
            <w:r>
              <w:t>X</w:t>
            </w:r>
          </w:p>
        </w:tc>
        <w:tc>
          <w:tcPr>
            <w:tcW w:w="533" w:type="pct"/>
            <w:shd w:val="clear" w:color="auto" w:fill="FDE9D9" w:themeFill="accent6" w:themeFillTint="33"/>
            <w:vAlign w:val="center"/>
          </w:tcPr>
          <w:p w14:paraId="4DD9D26E" w14:textId="7169E9F4" w:rsidR="004E5EE4" w:rsidRDefault="004E5EE4" w:rsidP="00AE7203">
            <w:pPr>
              <w:jc w:val="center"/>
            </w:pPr>
            <w:r>
              <w:t>X</w:t>
            </w:r>
          </w:p>
        </w:tc>
        <w:tc>
          <w:tcPr>
            <w:tcW w:w="669" w:type="pct"/>
            <w:shd w:val="clear" w:color="auto" w:fill="F2DBDB" w:themeFill="accent2" w:themeFillTint="33"/>
            <w:vAlign w:val="center"/>
          </w:tcPr>
          <w:p w14:paraId="386AA233" w14:textId="33DBB694" w:rsidR="004E5EE4" w:rsidRDefault="004E5EE4" w:rsidP="00AE7203">
            <w:pPr>
              <w:jc w:val="center"/>
            </w:pPr>
            <w:r>
              <w:t>X</w:t>
            </w:r>
          </w:p>
        </w:tc>
      </w:tr>
      <w:tr w:rsidR="004E5EE4" w:rsidRPr="00B247B6" w14:paraId="2EB5B035" w14:textId="77777777" w:rsidTr="00AE7203">
        <w:tc>
          <w:tcPr>
            <w:tcW w:w="2885" w:type="pct"/>
            <w:vAlign w:val="center"/>
          </w:tcPr>
          <w:p w14:paraId="06161821" w14:textId="542250AF" w:rsidR="004E5EE4" w:rsidRDefault="004E5EE4" w:rsidP="00AE7203">
            <w:r w:rsidRPr="00B247B6">
              <w:t>kein Stornoabzug</w:t>
            </w:r>
            <w:r>
              <w:t xml:space="preserve"> bei Kündigung</w:t>
            </w:r>
            <w:r w:rsidRPr="00B247B6">
              <w:t xml:space="preserve"> </w:t>
            </w:r>
            <w:r>
              <w:t>in den letzten x Jahren (laufzeitabhängig), früheste Stornoabzugs-Befreiung jedoch nach 2/3 der Laufzeit (aufgeru</w:t>
            </w:r>
            <w:r>
              <w:t>n</w:t>
            </w:r>
            <w:r>
              <w:t>det)</w:t>
            </w:r>
          </w:p>
        </w:tc>
        <w:tc>
          <w:tcPr>
            <w:tcW w:w="403" w:type="pct"/>
            <w:shd w:val="clear" w:color="auto" w:fill="D9D9D9" w:themeFill="background1" w:themeFillShade="D9"/>
            <w:vAlign w:val="center"/>
          </w:tcPr>
          <w:p w14:paraId="18A8551D" w14:textId="77777777" w:rsidR="004E5EE4" w:rsidRPr="00B247B6" w:rsidRDefault="004E5EE4" w:rsidP="00AE7203">
            <w:pPr>
              <w:jc w:val="center"/>
              <w:rPr>
                <w:b/>
              </w:rPr>
            </w:pPr>
          </w:p>
        </w:tc>
        <w:tc>
          <w:tcPr>
            <w:tcW w:w="510" w:type="pct"/>
            <w:shd w:val="clear" w:color="auto" w:fill="DAEEF3" w:themeFill="accent5" w:themeFillTint="33"/>
            <w:vAlign w:val="center"/>
          </w:tcPr>
          <w:p w14:paraId="0CD5EE53" w14:textId="088EC25A" w:rsidR="004E5EE4" w:rsidRDefault="004E5EE4" w:rsidP="00AE7203">
            <w:pPr>
              <w:jc w:val="center"/>
            </w:pPr>
            <w:r>
              <w:t>-</w:t>
            </w:r>
          </w:p>
        </w:tc>
        <w:tc>
          <w:tcPr>
            <w:tcW w:w="533" w:type="pct"/>
            <w:shd w:val="clear" w:color="auto" w:fill="FDE9D9" w:themeFill="accent6" w:themeFillTint="33"/>
            <w:vAlign w:val="center"/>
          </w:tcPr>
          <w:p w14:paraId="0624AB81" w14:textId="0741395E" w:rsidR="004E5EE4" w:rsidRDefault="004E5EE4" w:rsidP="00AE7203">
            <w:pPr>
              <w:jc w:val="center"/>
            </w:pPr>
            <w:r>
              <w:t>-</w:t>
            </w:r>
          </w:p>
        </w:tc>
        <w:tc>
          <w:tcPr>
            <w:tcW w:w="669" w:type="pct"/>
            <w:shd w:val="clear" w:color="auto" w:fill="F2DBDB" w:themeFill="accent2" w:themeFillTint="33"/>
            <w:vAlign w:val="center"/>
          </w:tcPr>
          <w:p w14:paraId="47D41851" w14:textId="67C2B662" w:rsidR="004E5EE4" w:rsidRDefault="004E5EE4" w:rsidP="00AE7203">
            <w:pPr>
              <w:jc w:val="center"/>
            </w:pPr>
            <w:r>
              <w:t>-</w:t>
            </w:r>
          </w:p>
        </w:tc>
      </w:tr>
    </w:tbl>
    <w:p w14:paraId="2B47D130" w14:textId="77777777" w:rsidR="004E5EE4" w:rsidRDefault="004E5EE4" w:rsidP="00CC3D36"/>
    <w:p w14:paraId="5BA7ED24" w14:textId="77777777" w:rsidR="00CC3D36" w:rsidRDefault="00CC3D36" w:rsidP="00CC3D36"/>
    <w:p w14:paraId="73A654FA" w14:textId="6BF34A41" w:rsidR="00CC3D36" w:rsidRDefault="00FF2735" w:rsidP="001231C0">
      <w:r w:rsidRPr="00FF2735">
        <w:rPr>
          <w:u w:val="single"/>
        </w:rPr>
        <w:t xml:space="preserve">Definition </w:t>
      </w:r>
      <w:r w:rsidR="001231C0" w:rsidRPr="00FF2735">
        <w:rPr>
          <w:u w:val="single"/>
        </w:rPr>
        <w:t>Abrufphase</w:t>
      </w:r>
      <w:r w:rsidR="001231C0">
        <w:t xml:space="preserve"> = Zeitraum zum Ende der Versicherung, in dem die Versicherungslei</w:t>
      </w:r>
      <w:r w:rsidR="001231C0">
        <w:t>s</w:t>
      </w:r>
      <w:r>
        <w:t>tung vor</w:t>
      </w:r>
      <w:r w:rsidR="001231C0">
        <w:t>zeitig in Anspruch genommen werden ka</w:t>
      </w:r>
      <w:r>
        <w:t>nn (auch: Vorverlegung Rentenbe</w:t>
      </w:r>
      <w:r w:rsidR="001231C0">
        <w:t>ginn)</w:t>
      </w:r>
    </w:p>
    <w:p w14:paraId="27612FFE" w14:textId="77777777" w:rsidR="00FF2735" w:rsidRDefault="00FF2735" w:rsidP="001231C0"/>
    <w:tbl>
      <w:tblPr>
        <w:tblStyle w:val="Tabellenraster"/>
        <w:tblW w:w="5000" w:type="pct"/>
        <w:tblLook w:val="04A0" w:firstRow="1" w:lastRow="0" w:firstColumn="1" w:lastColumn="0" w:noHBand="0" w:noVBand="1"/>
      </w:tblPr>
      <w:tblGrid>
        <w:gridCol w:w="5359"/>
        <w:gridCol w:w="749"/>
        <w:gridCol w:w="947"/>
        <w:gridCol w:w="990"/>
        <w:gridCol w:w="1243"/>
      </w:tblGrid>
      <w:tr w:rsidR="00F81CE6" w:rsidRPr="00B247B6" w14:paraId="0E168B3B" w14:textId="77777777" w:rsidTr="00AE7203">
        <w:tc>
          <w:tcPr>
            <w:tcW w:w="2885" w:type="pct"/>
            <w:vAlign w:val="center"/>
          </w:tcPr>
          <w:p w14:paraId="5676A82F" w14:textId="6A34C992" w:rsidR="00F81CE6" w:rsidRPr="00B247B6" w:rsidRDefault="00F81CE6" w:rsidP="00AE7203">
            <w:pPr>
              <w:rPr>
                <w:b/>
              </w:rPr>
            </w:pPr>
            <w:r>
              <w:rPr>
                <w:b/>
              </w:rPr>
              <w:t>Abrufphase</w:t>
            </w:r>
          </w:p>
        </w:tc>
        <w:tc>
          <w:tcPr>
            <w:tcW w:w="403" w:type="pct"/>
            <w:shd w:val="clear" w:color="auto" w:fill="808080" w:themeFill="background1" w:themeFillShade="80"/>
            <w:vAlign w:val="center"/>
          </w:tcPr>
          <w:p w14:paraId="211EFCA7" w14:textId="77777777" w:rsidR="00F81CE6" w:rsidRPr="00B247B6" w:rsidRDefault="00F81CE6" w:rsidP="00AE7203">
            <w:pPr>
              <w:jc w:val="center"/>
              <w:rPr>
                <w:b/>
              </w:rPr>
            </w:pPr>
            <w:r w:rsidRPr="00B247B6">
              <w:rPr>
                <w:b/>
              </w:rPr>
              <w:t>TD</w:t>
            </w:r>
          </w:p>
        </w:tc>
        <w:tc>
          <w:tcPr>
            <w:tcW w:w="510" w:type="pct"/>
            <w:shd w:val="clear" w:color="auto" w:fill="4BACC6" w:themeFill="accent5"/>
            <w:vAlign w:val="center"/>
          </w:tcPr>
          <w:p w14:paraId="3CCF4386" w14:textId="77777777" w:rsidR="00F81CE6" w:rsidRPr="00B247B6" w:rsidRDefault="00F81CE6" w:rsidP="00AE7203">
            <w:pPr>
              <w:jc w:val="center"/>
              <w:rPr>
                <w:b/>
              </w:rPr>
            </w:pPr>
            <w:r>
              <w:rPr>
                <w:b/>
              </w:rPr>
              <w:t>ARK</w:t>
            </w:r>
          </w:p>
        </w:tc>
        <w:tc>
          <w:tcPr>
            <w:tcW w:w="533" w:type="pct"/>
            <w:shd w:val="clear" w:color="auto" w:fill="F79646" w:themeFill="accent6"/>
            <w:vAlign w:val="center"/>
          </w:tcPr>
          <w:p w14:paraId="765E2FA3" w14:textId="77777777" w:rsidR="00F81CE6" w:rsidRPr="00B247B6" w:rsidRDefault="00F81CE6" w:rsidP="00AE7203">
            <w:pPr>
              <w:jc w:val="center"/>
              <w:rPr>
                <w:b/>
              </w:rPr>
            </w:pPr>
            <w:r>
              <w:rPr>
                <w:b/>
              </w:rPr>
              <w:t>ARF</w:t>
            </w:r>
          </w:p>
        </w:tc>
        <w:tc>
          <w:tcPr>
            <w:tcW w:w="669" w:type="pct"/>
            <w:shd w:val="clear" w:color="auto" w:fill="FF0000"/>
            <w:vAlign w:val="center"/>
          </w:tcPr>
          <w:p w14:paraId="165676C1" w14:textId="77777777" w:rsidR="00F81CE6" w:rsidRPr="00B247B6" w:rsidRDefault="00F81CE6" w:rsidP="00AE7203">
            <w:pPr>
              <w:jc w:val="center"/>
              <w:rPr>
                <w:b/>
              </w:rPr>
            </w:pPr>
            <w:r>
              <w:rPr>
                <w:b/>
              </w:rPr>
              <w:t>aktivplan</w:t>
            </w:r>
          </w:p>
        </w:tc>
      </w:tr>
      <w:tr w:rsidR="00F81CE6" w:rsidRPr="00B247B6" w14:paraId="6643981A" w14:textId="77777777" w:rsidTr="00AE7203">
        <w:tc>
          <w:tcPr>
            <w:tcW w:w="2885" w:type="pct"/>
            <w:vAlign w:val="center"/>
          </w:tcPr>
          <w:p w14:paraId="11E803FE" w14:textId="1EE73452" w:rsidR="00F81CE6" w:rsidRPr="00B247B6" w:rsidRDefault="00F81CE6" w:rsidP="00AE7203">
            <w:r>
              <w:t>Jederzeit, falls Rente Mindestbetrag</w:t>
            </w:r>
            <w:r>
              <w:rPr>
                <w:vertAlign w:val="superscript"/>
              </w:rPr>
              <w:t>1)</w:t>
            </w:r>
            <w:r>
              <w:t xml:space="preserve"> übersteigt; ohne Stornoabschlag</w:t>
            </w:r>
          </w:p>
        </w:tc>
        <w:tc>
          <w:tcPr>
            <w:tcW w:w="403" w:type="pct"/>
            <w:shd w:val="clear" w:color="auto" w:fill="D9D9D9" w:themeFill="background1" w:themeFillShade="D9"/>
            <w:vAlign w:val="center"/>
          </w:tcPr>
          <w:p w14:paraId="0CEDEB89" w14:textId="77777777" w:rsidR="00F81CE6" w:rsidRPr="00B247B6" w:rsidRDefault="00F81CE6" w:rsidP="00AE7203">
            <w:pPr>
              <w:jc w:val="center"/>
              <w:rPr>
                <w:b/>
              </w:rPr>
            </w:pPr>
          </w:p>
        </w:tc>
        <w:tc>
          <w:tcPr>
            <w:tcW w:w="510" w:type="pct"/>
            <w:shd w:val="clear" w:color="auto" w:fill="DAEEF3" w:themeFill="accent5" w:themeFillTint="33"/>
            <w:vAlign w:val="center"/>
          </w:tcPr>
          <w:p w14:paraId="1E71AC75" w14:textId="231780A5" w:rsidR="00F81CE6" w:rsidRPr="00B247B6" w:rsidRDefault="00F81CE6" w:rsidP="00AE7203">
            <w:pPr>
              <w:jc w:val="center"/>
            </w:pPr>
            <w:r>
              <w:t>-</w:t>
            </w:r>
          </w:p>
        </w:tc>
        <w:tc>
          <w:tcPr>
            <w:tcW w:w="533" w:type="pct"/>
            <w:shd w:val="clear" w:color="auto" w:fill="FDE9D9" w:themeFill="accent6" w:themeFillTint="33"/>
            <w:vAlign w:val="center"/>
          </w:tcPr>
          <w:p w14:paraId="09F1B523" w14:textId="553D65A3" w:rsidR="00F81CE6" w:rsidRPr="008375E1" w:rsidRDefault="00F81CE6" w:rsidP="00AE7203">
            <w:pPr>
              <w:jc w:val="center"/>
            </w:pPr>
            <w:r>
              <w:t>-</w:t>
            </w:r>
          </w:p>
        </w:tc>
        <w:tc>
          <w:tcPr>
            <w:tcW w:w="669" w:type="pct"/>
            <w:shd w:val="clear" w:color="auto" w:fill="F2DBDB" w:themeFill="accent2" w:themeFillTint="33"/>
            <w:vAlign w:val="center"/>
          </w:tcPr>
          <w:p w14:paraId="18BEAEC6" w14:textId="56C4FC97" w:rsidR="00F81CE6" w:rsidRPr="00B247B6" w:rsidRDefault="00F81CE6" w:rsidP="00AE7203">
            <w:pPr>
              <w:jc w:val="center"/>
            </w:pPr>
            <w:r>
              <w:t>-</w:t>
            </w:r>
          </w:p>
        </w:tc>
      </w:tr>
      <w:tr w:rsidR="00F81CE6" w:rsidRPr="00B247B6" w14:paraId="5FC424F6" w14:textId="77777777" w:rsidTr="00AE7203">
        <w:tc>
          <w:tcPr>
            <w:tcW w:w="2885" w:type="pct"/>
            <w:vAlign w:val="center"/>
          </w:tcPr>
          <w:p w14:paraId="4A2F03CC" w14:textId="393DA34B" w:rsidR="00F81CE6" w:rsidRDefault="00F81CE6" w:rsidP="00AE7203">
            <w:r>
              <w:t>Innerhalb der Ablaufphase</w:t>
            </w:r>
          </w:p>
        </w:tc>
        <w:tc>
          <w:tcPr>
            <w:tcW w:w="403" w:type="pct"/>
            <w:shd w:val="clear" w:color="auto" w:fill="D9D9D9" w:themeFill="background1" w:themeFillShade="D9"/>
            <w:vAlign w:val="center"/>
          </w:tcPr>
          <w:p w14:paraId="08B18799" w14:textId="77777777" w:rsidR="00F81CE6" w:rsidRPr="00B247B6" w:rsidRDefault="00F81CE6" w:rsidP="00AE7203">
            <w:pPr>
              <w:jc w:val="center"/>
              <w:rPr>
                <w:b/>
              </w:rPr>
            </w:pPr>
          </w:p>
        </w:tc>
        <w:tc>
          <w:tcPr>
            <w:tcW w:w="510" w:type="pct"/>
            <w:shd w:val="clear" w:color="auto" w:fill="DAEEF3" w:themeFill="accent5" w:themeFillTint="33"/>
            <w:vAlign w:val="center"/>
          </w:tcPr>
          <w:p w14:paraId="1DABADEF" w14:textId="57AF11E8" w:rsidR="00F81CE6" w:rsidRDefault="00F81CE6" w:rsidP="00AE7203">
            <w:pPr>
              <w:jc w:val="center"/>
            </w:pPr>
            <w:r>
              <w:t>-</w:t>
            </w:r>
          </w:p>
        </w:tc>
        <w:tc>
          <w:tcPr>
            <w:tcW w:w="533" w:type="pct"/>
            <w:shd w:val="clear" w:color="auto" w:fill="FDE9D9" w:themeFill="accent6" w:themeFillTint="33"/>
            <w:vAlign w:val="center"/>
          </w:tcPr>
          <w:p w14:paraId="5E3C69E3" w14:textId="2F710970" w:rsidR="00F81CE6" w:rsidRDefault="00F81CE6" w:rsidP="00AE7203">
            <w:pPr>
              <w:jc w:val="center"/>
            </w:pPr>
            <w:r>
              <w:t>-</w:t>
            </w:r>
          </w:p>
        </w:tc>
        <w:tc>
          <w:tcPr>
            <w:tcW w:w="669" w:type="pct"/>
            <w:shd w:val="clear" w:color="auto" w:fill="F2DBDB" w:themeFill="accent2" w:themeFillTint="33"/>
            <w:vAlign w:val="center"/>
          </w:tcPr>
          <w:p w14:paraId="4EB70EEB" w14:textId="5E1B1DFF" w:rsidR="00F81CE6" w:rsidRDefault="00F81CE6" w:rsidP="00AE7203">
            <w:pPr>
              <w:jc w:val="center"/>
            </w:pPr>
            <w:r>
              <w:t>X</w:t>
            </w:r>
          </w:p>
        </w:tc>
      </w:tr>
      <w:tr w:rsidR="00F81CE6" w:rsidRPr="00B247B6" w14:paraId="2D291654" w14:textId="77777777" w:rsidTr="00AE7203">
        <w:tc>
          <w:tcPr>
            <w:tcW w:w="2885" w:type="pct"/>
            <w:vAlign w:val="center"/>
          </w:tcPr>
          <w:p w14:paraId="656D557E" w14:textId="04EEAA29" w:rsidR="00F81CE6" w:rsidRDefault="00F81CE6" w:rsidP="00AE7203">
            <w:r>
              <w:t>gesellschaftsspezifisch</w:t>
            </w:r>
          </w:p>
        </w:tc>
        <w:tc>
          <w:tcPr>
            <w:tcW w:w="403" w:type="pct"/>
            <w:shd w:val="clear" w:color="auto" w:fill="D9D9D9" w:themeFill="background1" w:themeFillShade="D9"/>
            <w:vAlign w:val="center"/>
          </w:tcPr>
          <w:p w14:paraId="2E75B172" w14:textId="77777777" w:rsidR="00F81CE6" w:rsidRPr="00B247B6" w:rsidRDefault="00F81CE6" w:rsidP="00AE7203">
            <w:pPr>
              <w:jc w:val="center"/>
              <w:rPr>
                <w:b/>
              </w:rPr>
            </w:pPr>
          </w:p>
        </w:tc>
        <w:tc>
          <w:tcPr>
            <w:tcW w:w="510" w:type="pct"/>
            <w:shd w:val="clear" w:color="auto" w:fill="DAEEF3" w:themeFill="accent5" w:themeFillTint="33"/>
            <w:vAlign w:val="center"/>
          </w:tcPr>
          <w:p w14:paraId="742520C0" w14:textId="53028790" w:rsidR="00F81CE6" w:rsidRDefault="00F81CE6" w:rsidP="00AE7203">
            <w:pPr>
              <w:jc w:val="center"/>
            </w:pPr>
            <w:r>
              <w:t>X</w:t>
            </w:r>
          </w:p>
        </w:tc>
        <w:tc>
          <w:tcPr>
            <w:tcW w:w="533" w:type="pct"/>
            <w:shd w:val="clear" w:color="auto" w:fill="FDE9D9" w:themeFill="accent6" w:themeFillTint="33"/>
            <w:vAlign w:val="center"/>
          </w:tcPr>
          <w:p w14:paraId="4F666ABF" w14:textId="1E83E4C2" w:rsidR="00F81CE6" w:rsidRDefault="00F81CE6" w:rsidP="00AE7203">
            <w:pPr>
              <w:jc w:val="center"/>
            </w:pPr>
            <w:r>
              <w:t>X</w:t>
            </w:r>
          </w:p>
        </w:tc>
        <w:tc>
          <w:tcPr>
            <w:tcW w:w="669" w:type="pct"/>
            <w:shd w:val="clear" w:color="auto" w:fill="F2DBDB" w:themeFill="accent2" w:themeFillTint="33"/>
            <w:vAlign w:val="center"/>
          </w:tcPr>
          <w:p w14:paraId="271A0B1D" w14:textId="724ED48F" w:rsidR="00F81CE6" w:rsidRDefault="00F81CE6" w:rsidP="00AE7203">
            <w:pPr>
              <w:jc w:val="center"/>
            </w:pPr>
            <w:r>
              <w:t>-</w:t>
            </w:r>
          </w:p>
        </w:tc>
      </w:tr>
    </w:tbl>
    <w:p w14:paraId="32C26DEB" w14:textId="77777777" w:rsidR="00F81CE6" w:rsidRDefault="00F81CE6" w:rsidP="001231C0"/>
    <w:p w14:paraId="67FFAC02" w14:textId="77777777" w:rsidR="00F81CE6" w:rsidRDefault="00F81CE6" w:rsidP="001231C0"/>
    <w:p w14:paraId="567AE309" w14:textId="77777777" w:rsidR="00FF2735" w:rsidRDefault="00FF2735" w:rsidP="001231C0"/>
    <w:p w14:paraId="6B952DB0" w14:textId="0244D201" w:rsidR="00A768C9" w:rsidRPr="00B247B6" w:rsidRDefault="00C94AF2" w:rsidP="009E681E">
      <w:pPr>
        <w:pStyle w:val="Listenabsatz"/>
        <w:numPr>
          <w:ilvl w:val="0"/>
          <w:numId w:val="18"/>
        </w:numPr>
      </w:pPr>
      <w:r>
        <w:t>PBL: Kleinbetragsrente, TAL: 30EUR</w:t>
      </w:r>
    </w:p>
    <w:p w14:paraId="47D55E30" w14:textId="44EB9C80" w:rsidR="00CA57FA" w:rsidRPr="00F81CE6" w:rsidRDefault="00CC3D36" w:rsidP="00F81CE6">
      <w:pPr>
        <w:pStyle w:val="berschrift4"/>
      </w:pPr>
      <w:r w:rsidRPr="00B247B6">
        <w:t>Empfehlung</w:t>
      </w:r>
    </w:p>
    <w:p w14:paraId="4074FDAB" w14:textId="77777777" w:rsidR="00CC3D36" w:rsidRPr="00B247B6" w:rsidRDefault="00CC3D36" w:rsidP="00CC3D36">
      <w:pPr>
        <w:pStyle w:val="berschrift4"/>
      </w:pPr>
      <w:r w:rsidRPr="00B247B6">
        <w:t>Abstimmung mit Produkttechnik</w:t>
      </w:r>
    </w:p>
    <w:p w14:paraId="633470D2" w14:textId="77777777" w:rsidR="00CC3D36" w:rsidRDefault="00CC3D36" w:rsidP="00CC3D36">
      <w:pPr>
        <w:pStyle w:val="berschrift4"/>
      </w:pPr>
      <w:r w:rsidRPr="00B247B6">
        <w:t>Entscheidung</w:t>
      </w:r>
    </w:p>
    <w:p w14:paraId="02691B11" w14:textId="77777777" w:rsidR="00CA57FA" w:rsidRPr="00CA57FA" w:rsidRDefault="00CA57FA" w:rsidP="00CA57FA"/>
    <w:p w14:paraId="6DD9111C" w14:textId="77777777" w:rsidR="00CC3D36" w:rsidRPr="00B247B6" w:rsidRDefault="00CC3D36" w:rsidP="00CC3D36">
      <w:pPr>
        <w:pStyle w:val="berschrift4"/>
      </w:pPr>
      <w:r w:rsidRPr="00B247B6">
        <w:t>Folgearbeiten</w:t>
      </w:r>
    </w:p>
    <w:p w14:paraId="3B7263CC" w14:textId="77777777" w:rsidR="00CC3D36" w:rsidRDefault="00CC3D36" w:rsidP="00CC3D36">
      <w:r>
        <w:br w:type="page"/>
      </w:r>
    </w:p>
    <w:p w14:paraId="65E5B6CC" w14:textId="77777777" w:rsidR="00CC3D36" w:rsidRDefault="00CC3D36" w:rsidP="00CC3D36">
      <w:pPr>
        <w:pStyle w:val="berschrift2"/>
        <w:tabs>
          <w:tab w:val="clear" w:pos="1002"/>
          <w:tab w:val="num" w:pos="3129"/>
        </w:tabs>
        <w:ind w:left="567" w:hanging="567"/>
      </w:pPr>
      <w:bookmarkStart w:id="101" w:name="_Toc449708318"/>
      <w:r w:rsidRPr="00B247B6">
        <w:lastRenderedPageBreak/>
        <w:t>Rückkaufswerte</w:t>
      </w:r>
      <w:bookmarkEnd w:id="98"/>
      <w:bookmarkEnd w:id="99"/>
      <w:bookmarkEnd w:id="101"/>
    </w:p>
    <w:p w14:paraId="50256ED8" w14:textId="77777777" w:rsidR="00CC3D36" w:rsidRPr="00B247B6" w:rsidRDefault="00CC3D36" w:rsidP="00CC3D36">
      <w:pPr>
        <w:pStyle w:val="berschrift3"/>
      </w:pPr>
      <w:bookmarkStart w:id="102" w:name="_Toc444617553"/>
      <w:bookmarkStart w:id="103" w:name="_Toc444789840"/>
      <w:bookmarkStart w:id="104" w:name="_Toc449708319"/>
      <w:r w:rsidRPr="00B247B6">
        <w:t>Rückkaufswert aus der Stammversicherung</w:t>
      </w:r>
      <w:bookmarkEnd w:id="102"/>
      <w:bookmarkEnd w:id="103"/>
      <w:bookmarkEnd w:id="104"/>
    </w:p>
    <w:p w14:paraId="471A2C5C" w14:textId="77777777" w:rsidR="00CC3D36" w:rsidRPr="00B247B6" w:rsidRDefault="00CC3D36" w:rsidP="00CC3D36">
      <w:pPr>
        <w:pStyle w:val="berschrift4"/>
      </w:pPr>
      <w:r w:rsidRPr="00B247B6">
        <w:t>Aktueller Stand</w:t>
      </w:r>
    </w:p>
    <w:p w14:paraId="5224A1BC" w14:textId="77777777" w:rsidR="00CC3D36" w:rsidRDefault="00CC3D36" w:rsidP="00CC3D36">
      <w:r w:rsidRPr="00B247B6">
        <w:t xml:space="preserve">Der Rückkaufswert ist das Maximum aus </w:t>
      </w:r>
      <w:r>
        <w:t>dem Vertragsguthaben (aus Sparbeiträgen und laufenden Überschüssen) und dem garantierten Rückkaufswert</w:t>
      </w:r>
      <w:r w:rsidRPr="00B247B6">
        <w:t xml:space="preserve"> abzgl. Stornoabschlag.</w:t>
      </w:r>
    </w:p>
    <w:p w14:paraId="625D7ABE" w14:textId="77777777" w:rsidR="00CC3D36" w:rsidRDefault="00CC3D36" w:rsidP="00CC3D36"/>
    <w:p w14:paraId="373AB5DF" w14:textId="77777777" w:rsidR="00CC3D36" w:rsidRDefault="00CC3D36" w:rsidP="00CC3D36">
      <w:r>
        <w:t>Der garantierte Rückkaufswert entspricht während der Aufschubzeit der Summe der Sparbe</w:t>
      </w:r>
      <w:r>
        <w:t>i</w:t>
      </w:r>
      <w:r>
        <w:t xml:space="preserve">träge, zum Zeitpunkt des planmäßigen Rentenbeginns jedoch mindestens der garantierten Kapitalleistung. </w:t>
      </w:r>
    </w:p>
    <w:p w14:paraId="62600699" w14:textId="45C035B4" w:rsidR="00CC3D36" w:rsidRDefault="00CC3D36" w:rsidP="00CC3D36">
      <w:pPr>
        <w:pStyle w:val="berschrift4"/>
      </w:pPr>
      <w:r w:rsidRPr="00B247B6">
        <w:t>Empfehlung</w:t>
      </w:r>
    </w:p>
    <w:p w14:paraId="265460C5" w14:textId="7C4E3A88" w:rsidR="007551B7" w:rsidRPr="007551B7" w:rsidRDefault="007551B7" w:rsidP="007551B7">
      <w:r>
        <w:t xml:space="preserve">Entfällt </w:t>
      </w:r>
      <w:r>
        <w:rPr>
          <w:noProof/>
        </w:rPr>
        <w:sym w:font="Wingdings" w:char="F0E0"/>
      </w:r>
      <w:r>
        <w:rPr>
          <w:noProof/>
        </w:rPr>
        <w:t xml:space="preserve"> </w:t>
      </w:r>
      <w:r>
        <w:t>Bereits harmonisiert</w:t>
      </w:r>
    </w:p>
    <w:p w14:paraId="18EA0C94" w14:textId="77777777" w:rsidR="00CC3D36" w:rsidRPr="00B247B6" w:rsidRDefault="00CC3D36" w:rsidP="00CC3D36">
      <w:pPr>
        <w:pStyle w:val="berschrift4"/>
      </w:pPr>
      <w:r w:rsidRPr="00B247B6">
        <w:t>Abstimmung mit Produkttechnik</w:t>
      </w:r>
    </w:p>
    <w:p w14:paraId="65F139F1" w14:textId="77777777" w:rsidR="00CC3D36" w:rsidRPr="00B247B6" w:rsidRDefault="00CC3D36" w:rsidP="00CC3D36">
      <w:pPr>
        <w:pStyle w:val="berschrift4"/>
      </w:pPr>
      <w:r w:rsidRPr="00B247B6">
        <w:t>Entscheidung</w:t>
      </w:r>
    </w:p>
    <w:p w14:paraId="7248CAE2" w14:textId="77777777" w:rsidR="00CC3D36" w:rsidRPr="00B247B6" w:rsidRDefault="00CC3D36" w:rsidP="00CC3D36">
      <w:pPr>
        <w:pStyle w:val="berschrift4"/>
      </w:pPr>
      <w:r w:rsidRPr="00B247B6">
        <w:t>Folgearbeiten</w:t>
      </w:r>
    </w:p>
    <w:p w14:paraId="6D9C355D" w14:textId="77777777" w:rsidR="00CC3D36" w:rsidRPr="00B247B6" w:rsidRDefault="00CC3D36" w:rsidP="00CC3D36"/>
    <w:p w14:paraId="1CB814F7" w14:textId="77777777" w:rsidR="00CC3D36" w:rsidRPr="00B247B6" w:rsidRDefault="00CC3D36" w:rsidP="00CC3D36">
      <w:pPr>
        <w:rPr>
          <w:rFonts w:cs="Arial"/>
          <w:b/>
          <w:bCs/>
          <w:sz w:val="26"/>
          <w:szCs w:val="26"/>
        </w:rPr>
      </w:pPr>
      <w:r w:rsidRPr="00B247B6">
        <w:br w:type="page"/>
      </w:r>
    </w:p>
    <w:p w14:paraId="5D091C06" w14:textId="77777777" w:rsidR="00CC3D36" w:rsidRPr="00B247B6" w:rsidRDefault="00CC3D36" w:rsidP="00CC3D36">
      <w:pPr>
        <w:pStyle w:val="berschrift3"/>
      </w:pPr>
      <w:bookmarkStart w:id="105" w:name="_Toc444617554"/>
      <w:bookmarkStart w:id="106" w:name="_Toc444789841"/>
      <w:bookmarkStart w:id="107" w:name="_Toc449708320"/>
      <w:r w:rsidRPr="00B247B6">
        <w:lastRenderedPageBreak/>
        <w:t>Rückkaufswert aus der laufenden Gewinnbeteiligung</w:t>
      </w:r>
      <w:bookmarkEnd w:id="105"/>
      <w:bookmarkEnd w:id="106"/>
      <w:bookmarkEnd w:id="107"/>
    </w:p>
    <w:p w14:paraId="4184F948" w14:textId="77777777" w:rsidR="00CC3D36" w:rsidRPr="00B247B6" w:rsidRDefault="00CC3D36" w:rsidP="00CC3D36">
      <w:pPr>
        <w:pStyle w:val="berschrift4"/>
      </w:pPr>
      <w:r w:rsidRPr="00B247B6">
        <w:t>Aktueller Stand</w:t>
      </w:r>
    </w:p>
    <w:p w14:paraId="255C1699" w14:textId="77777777" w:rsidR="00CC3D36" w:rsidRDefault="00CC3D36" w:rsidP="00CC3D36">
      <w:r>
        <w:t>Die laufenden Gewinnanteile werden zur Erhöhung des Vertragsguthabens verwendet.</w:t>
      </w:r>
    </w:p>
    <w:p w14:paraId="58DBC472" w14:textId="2870FAF2" w:rsidR="00CC3D36" w:rsidRPr="00B247B6" w:rsidRDefault="00A52519" w:rsidP="00CC3D36">
      <w:r>
        <w:t>Daher wird kein</w:t>
      </w:r>
      <w:r w:rsidR="00CC3D36">
        <w:t xml:space="preserve"> separater Rückkaufswert aus der laufenden Gewinnbeteiligung fällig.</w:t>
      </w:r>
    </w:p>
    <w:p w14:paraId="020C3397" w14:textId="77777777" w:rsidR="00CC3D36" w:rsidRDefault="00CC3D36" w:rsidP="00CC3D36">
      <w:pPr>
        <w:pStyle w:val="berschrift4"/>
      </w:pPr>
      <w:r w:rsidRPr="00B247B6">
        <w:t>Empfehlung</w:t>
      </w:r>
    </w:p>
    <w:p w14:paraId="1157E26B" w14:textId="67578721" w:rsidR="00A52519" w:rsidRPr="00A52519" w:rsidRDefault="007551B7" w:rsidP="00A52519">
      <w:r>
        <w:t xml:space="preserve">Entfällt </w:t>
      </w:r>
      <w:r>
        <w:rPr>
          <w:noProof/>
        </w:rPr>
        <w:sym w:font="Wingdings" w:char="F0E0"/>
      </w:r>
      <w:r>
        <w:rPr>
          <w:noProof/>
        </w:rPr>
        <w:t xml:space="preserve"> bereits harmonisiert</w:t>
      </w:r>
    </w:p>
    <w:p w14:paraId="2923EA18" w14:textId="77777777" w:rsidR="00CC3D36" w:rsidRPr="00B247B6" w:rsidRDefault="00CC3D36" w:rsidP="00CC3D36">
      <w:pPr>
        <w:pStyle w:val="berschrift4"/>
      </w:pPr>
      <w:r w:rsidRPr="00B247B6">
        <w:t>Abstimmung mit Produkttechnik</w:t>
      </w:r>
    </w:p>
    <w:p w14:paraId="61D86413" w14:textId="77777777" w:rsidR="00CC3D36" w:rsidRPr="00B247B6" w:rsidRDefault="00CC3D36" w:rsidP="00CC3D36">
      <w:pPr>
        <w:pStyle w:val="berschrift4"/>
      </w:pPr>
      <w:r w:rsidRPr="00B247B6">
        <w:t>Entscheidung</w:t>
      </w:r>
    </w:p>
    <w:p w14:paraId="45841713" w14:textId="77777777" w:rsidR="00CC3D36" w:rsidRPr="00B247B6" w:rsidRDefault="00CC3D36" w:rsidP="00CC3D36">
      <w:pPr>
        <w:pStyle w:val="berschrift4"/>
      </w:pPr>
      <w:r w:rsidRPr="00B247B6">
        <w:t>Folgearbeiten</w:t>
      </w:r>
    </w:p>
    <w:p w14:paraId="77761C80" w14:textId="77777777" w:rsidR="00CC3D36" w:rsidRPr="00B247B6" w:rsidRDefault="00CC3D36" w:rsidP="00CC3D36">
      <w:r w:rsidRPr="00B247B6">
        <w:br w:type="page"/>
      </w:r>
    </w:p>
    <w:p w14:paraId="09304A39" w14:textId="77777777" w:rsidR="00CC3D36" w:rsidRPr="00B247B6" w:rsidRDefault="00CC3D36" w:rsidP="00CC3D36"/>
    <w:p w14:paraId="1C9C1997" w14:textId="77777777" w:rsidR="00CC3D36" w:rsidRPr="00B247B6" w:rsidRDefault="00CC3D36" w:rsidP="00CC3D36">
      <w:pPr>
        <w:pStyle w:val="berschrift3"/>
      </w:pPr>
      <w:bookmarkStart w:id="108" w:name="_Toc444617555"/>
      <w:bookmarkStart w:id="109" w:name="_Toc444789842"/>
      <w:bookmarkStart w:id="110" w:name="_Ref449616693"/>
      <w:bookmarkStart w:id="111" w:name="_Ref449617177"/>
      <w:bookmarkStart w:id="112" w:name="_Toc449708321"/>
      <w:r w:rsidRPr="00B247B6">
        <w:t>Zeitwert und Rückkaufswert aus der Schlussgewinnbeteiligung</w:t>
      </w:r>
      <w:bookmarkEnd w:id="108"/>
      <w:bookmarkEnd w:id="109"/>
      <w:bookmarkEnd w:id="110"/>
      <w:bookmarkEnd w:id="111"/>
      <w:bookmarkEnd w:id="112"/>
    </w:p>
    <w:p w14:paraId="16091E67" w14:textId="77777777" w:rsidR="00CC3D36" w:rsidRDefault="00CC3D36" w:rsidP="00CC3D36">
      <w:pPr>
        <w:pStyle w:val="berschrift4"/>
      </w:pPr>
      <w:r w:rsidRPr="00B247B6">
        <w:t>Aktueller Stand</w:t>
      </w:r>
    </w:p>
    <w:p w14:paraId="721CC5D9" w14:textId="77777777" w:rsidR="00C27CA5" w:rsidRDefault="00C27CA5" w:rsidP="00C27CA5"/>
    <w:p w14:paraId="28CC0DC4" w14:textId="77777777" w:rsidR="00D829F8" w:rsidRDefault="00D829F8" w:rsidP="00C27CA5"/>
    <w:tbl>
      <w:tblPr>
        <w:tblStyle w:val="Tabellenraster"/>
        <w:tblW w:w="4885" w:type="pct"/>
        <w:tblInd w:w="108" w:type="dxa"/>
        <w:tblLook w:val="04A0" w:firstRow="1" w:lastRow="0" w:firstColumn="1" w:lastColumn="0" w:noHBand="0" w:noVBand="1"/>
      </w:tblPr>
      <w:tblGrid>
        <w:gridCol w:w="9074"/>
      </w:tblGrid>
      <w:tr w:rsidR="00D829F8" w:rsidRPr="00B247B6" w14:paraId="17862D24" w14:textId="77777777" w:rsidTr="00D829F8">
        <w:trPr>
          <w:trHeight w:val="285"/>
        </w:trPr>
        <w:tc>
          <w:tcPr>
            <w:tcW w:w="5000" w:type="pct"/>
            <w:shd w:val="clear" w:color="auto" w:fill="4BACC6" w:themeFill="accent5"/>
            <w:vAlign w:val="center"/>
          </w:tcPr>
          <w:p w14:paraId="0DDDF82A" w14:textId="0A5F851E" w:rsidR="00D829F8" w:rsidRPr="00B247B6" w:rsidRDefault="00D829F8" w:rsidP="00D829F8">
            <w:pPr>
              <w:rPr>
                <w:b/>
              </w:rPr>
            </w:pPr>
            <w:r>
              <w:rPr>
                <w:b/>
              </w:rPr>
              <w:t>ARK:</w:t>
            </w:r>
          </w:p>
        </w:tc>
      </w:tr>
    </w:tbl>
    <w:p w14:paraId="3738DBA4" w14:textId="77777777" w:rsidR="00D829F8" w:rsidRDefault="00D829F8" w:rsidP="00C27CA5"/>
    <w:p w14:paraId="5842FFA0" w14:textId="77777777" w:rsidR="00EB6A74" w:rsidRDefault="00EB6A74" w:rsidP="00EB6A74">
      <w:r>
        <w:t xml:space="preserve">Der Rückkaufswert aus der Schlussgewinnbeteiligung am Ende des </w:t>
      </w:r>
      <m:oMath>
        <m:r>
          <w:rPr>
            <w:rFonts w:ascii="Cambria Math" w:hAnsi="Cambria Math"/>
          </w:rPr>
          <m:t>(m,k)</m:t>
        </m:r>
      </m:oMath>
      <w:r>
        <w:t>-ten Monats e</w:t>
      </w:r>
      <w:r>
        <w:t>r</w:t>
      </w:r>
      <w:r>
        <w:t>rechnet sich wie folgt:</w:t>
      </w:r>
    </w:p>
    <w:p w14:paraId="1D558D25" w14:textId="77777777" w:rsidR="00EB6A74" w:rsidRDefault="00EB6A74" w:rsidP="00EB6A74">
      <w:pPr>
        <w:rPr>
          <w:b/>
        </w:rPr>
      </w:pPr>
    </w:p>
    <w:p w14:paraId="76148D1E" w14:textId="77777777" w:rsidR="00EB6A74" w:rsidRDefault="007603C3" w:rsidP="00EB6A74">
      <m:oMathPara>
        <m:oMath>
          <m:sSubSup>
            <m:sSubSupPr>
              <m:ctrlPr>
                <w:rPr>
                  <w:rFonts w:ascii="Cambria Math" w:hAnsi="Cambria Math"/>
                  <w:i/>
                </w:rPr>
              </m:ctrlPr>
            </m:sSubSupPr>
            <m:e>
              <m:r>
                <w:rPr>
                  <w:rFonts w:ascii="Cambria Math" w:hAnsi="Cambria Math"/>
                </w:rPr>
                <m:t>RKW</m:t>
              </m:r>
            </m:e>
            <m:sub>
              <m:r>
                <w:rPr>
                  <w:rFonts w:ascii="Cambria Math" w:hAnsi="Cambria Math"/>
                </w:rPr>
                <m:t>m,k</m:t>
              </m:r>
            </m:sub>
            <m:sup>
              <m:r>
                <w:rPr>
                  <w:rFonts w:ascii="Cambria Math" w:hAnsi="Cambria Math"/>
                </w:rPr>
                <m:t>SGK</m:t>
              </m:r>
            </m:sup>
          </m:sSubSup>
          <m:r>
            <w:rPr>
              <w:rFonts w:ascii="Cambria Math" w:hAnsi="Cambria Math"/>
            </w:rPr>
            <m:t>=</m:t>
          </m:r>
          <m:sSubSup>
            <m:sSubSupPr>
              <m:ctrlPr>
                <w:rPr>
                  <w:rFonts w:ascii="Cambria Math" w:hAnsi="Cambria Math"/>
                  <w:i/>
                </w:rPr>
              </m:ctrlPr>
            </m:sSubSupPr>
            <m:e>
              <m:r>
                <w:rPr>
                  <w:rFonts w:ascii="Cambria Math" w:hAnsi="Cambria Math"/>
                </w:rPr>
                <m:t>SGK</m:t>
              </m:r>
            </m:e>
            <m:sub>
              <m:r>
                <w:rPr>
                  <w:rFonts w:ascii="Cambria Math" w:hAnsi="Cambria Math"/>
                </w:rPr>
                <m:t>m,k</m:t>
              </m:r>
            </m:sub>
            <m:sup>
              <m:r>
                <w:rPr>
                  <w:rFonts w:ascii="Cambria Math" w:hAnsi="Cambria Math"/>
                </w:rPr>
                <m:t>nachSGA</m:t>
              </m:r>
            </m:sup>
          </m:sSubSup>
          <m:r>
            <w:rPr>
              <w:rFonts w:ascii="Cambria Math" w:hAnsi="Cambria Math"/>
            </w:rPr>
            <m:t>⋅</m:t>
          </m:r>
          <m:f>
            <m:fPr>
              <m:ctrlPr>
                <w:rPr>
                  <w:rFonts w:ascii="Cambria Math" w:hAnsi="Cambria Math"/>
                </w:rPr>
              </m:ctrlPr>
            </m:fPr>
            <m:num>
              <m:sSup>
                <m:sSupPr>
                  <m:ctrlPr>
                    <w:rPr>
                      <w:rFonts w:ascii="Cambria Math" w:hAnsi="Cambria Math"/>
                    </w:rPr>
                  </m:ctrlPr>
                </m:sSupPr>
                <m:e>
                  <m:nary>
                    <m:naryPr>
                      <m:chr m:val="∏"/>
                      <m:limLoc m:val="undOvr"/>
                      <m:ctrlPr>
                        <w:rPr>
                          <w:rFonts w:ascii="Cambria Math" w:hAnsi="Cambria Math"/>
                          <w:i/>
                        </w:rPr>
                      </m:ctrlPr>
                    </m:naryPr>
                    <m:sub>
                      <m:r>
                        <w:rPr>
                          <w:rFonts w:ascii="Cambria Math" w:hAnsi="Cambria Math"/>
                        </w:rPr>
                        <m:t>l=12m+k+1</m:t>
                      </m:r>
                    </m:sub>
                    <m:sup>
                      <m:r>
                        <w:rPr>
                          <w:rFonts w:ascii="Cambria Math" w:hAnsi="Cambria Math"/>
                        </w:rPr>
                        <m:t>12n</m:t>
                      </m:r>
                    </m:sup>
                    <m:e>
                      <m:d>
                        <m:dPr>
                          <m:ctrlPr>
                            <w:rPr>
                              <w:rFonts w:ascii="Cambria Math" w:hAnsi="Cambria Math"/>
                            </w:rPr>
                          </m:ctrlPr>
                        </m:dPr>
                        <m:e>
                          <m:r>
                            <w:rPr>
                              <w:rFonts w:ascii="Cambria Math" w:hAnsi="Cambria Math"/>
                            </w:rPr>
                            <m:t>1+</m:t>
                          </m:r>
                          <m:sSup>
                            <m:sSupPr>
                              <m:ctrlPr>
                                <w:rPr>
                                  <w:rFonts w:ascii="Cambria Math" w:hAnsi="Cambria Math"/>
                                  <w:i/>
                                </w:rPr>
                              </m:ctrlPr>
                            </m:sSupPr>
                            <m:e>
                              <m:sPre>
                                <m:sPrePr>
                                  <m:ctrlPr>
                                    <w:rPr>
                                      <w:rFonts w:ascii="Cambria Math" w:hAnsi="Cambria Math"/>
                                      <w:i/>
                                    </w:rPr>
                                  </m:ctrlPr>
                                </m:sPrePr>
                                <m:sub/>
                                <m:sup>
                                  <m:r>
                                    <w:rPr>
                                      <w:rFonts w:ascii="Cambria Math" w:hAnsi="Cambria Math"/>
                                    </w:rPr>
                                    <m:t>12</m:t>
                                  </m:r>
                                </m:sup>
                                <m:e>
                                  <m:sSubSup>
                                    <m:sSubSupPr>
                                      <m:ctrlPr>
                                        <w:rPr>
                                          <w:rFonts w:ascii="Cambria Math" w:hAnsi="Cambria Math"/>
                                          <w:i/>
                                        </w:rPr>
                                      </m:ctrlPr>
                                    </m:sSubSupPr>
                                    <m:e>
                                      <m:r>
                                        <w:rPr>
                                          <w:rFonts w:ascii="Cambria Math" w:hAnsi="Cambria Math"/>
                                        </w:rPr>
                                        <m:t>i</m:t>
                                      </m:r>
                                    </m:e>
                                    <m:sub>
                                      <m:r>
                                        <w:rPr>
                                          <w:rFonts w:ascii="Cambria Math" w:hAnsi="Cambria Math"/>
                                        </w:rPr>
                                        <m:t>SGA</m:t>
                                      </m:r>
                                    </m:sub>
                                    <m:sup>
                                      <m:r>
                                        <w:rPr>
                                          <w:rFonts w:ascii="Cambria Math" w:hAnsi="Cambria Math"/>
                                        </w:rPr>
                                        <m:t>SGK</m:t>
                                      </m:r>
                                    </m:sup>
                                  </m:sSubSup>
                                </m:e>
                              </m:sPre>
                            </m:e>
                            <m:sup>
                              <m:r>
                                <w:rPr>
                                  <w:rFonts w:ascii="Cambria Math" w:hAnsi="Cambria Math"/>
                                </w:rPr>
                                <m:t>l</m:t>
                              </m:r>
                            </m:sup>
                          </m:sSup>
                        </m:e>
                      </m:d>
                    </m:e>
                  </m:nary>
                </m:e>
                <m:sup>
                  <m:r>
                    <w:rPr>
                      <w:rFonts w:ascii="Cambria Math" w:hAnsi="Cambria Math"/>
                    </w:rPr>
                    <m:t xml:space="preserve"> </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Sup>
                        <m:sSubSupPr>
                          <m:ctrlPr>
                            <w:rPr>
                              <w:rFonts w:ascii="Cambria Math" w:hAnsi="Cambria Math"/>
                              <w:i/>
                            </w:rPr>
                          </m:ctrlPr>
                        </m:sSubSupPr>
                        <m:e>
                          <m:sPre>
                            <m:sPrePr>
                              <m:ctrlPr>
                                <w:rPr>
                                  <w:rFonts w:ascii="Cambria Math" w:hAnsi="Cambria Math"/>
                                  <w:i/>
                                </w:rPr>
                              </m:ctrlPr>
                            </m:sPrePr>
                            <m:sub/>
                            <m:sup>
                              <m:r>
                                <w:rPr>
                                  <w:rFonts w:ascii="Cambria Math" w:hAnsi="Cambria Math"/>
                                </w:rPr>
                                <m:t>12</m:t>
                              </m:r>
                            </m:sup>
                            <m:e>
                              <m:r>
                                <w:rPr>
                                  <w:rFonts w:ascii="Cambria Math" w:hAnsi="Cambria Math"/>
                                </w:rPr>
                                <m:t>i</m:t>
                              </m:r>
                            </m:e>
                          </m:sPre>
                        </m:e>
                        <m:sub>
                          <m:r>
                            <w:rPr>
                              <w:rFonts w:ascii="Cambria Math" w:hAnsi="Cambria Math"/>
                            </w:rPr>
                            <m:t>diskont</m:t>
                          </m:r>
                        </m:sub>
                        <m:sup>
                          <m:r>
                            <w:rPr>
                              <w:rFonts w:ascii="Cambria Math" w:hAnsi="Cambria Math"/>
                            </w:rPr>
                            <m:t>SGK</m:t>
                          </m:r>
                        </m:sup>
                      </m:sSubSup>
                    </m:e>
                  </m:d>
                </m:e>
                <m:sup>
                  <m:r>
                    <w:rPr>
                      <w:rFonts w:ascii="Cambria Math" w:hAnsi="Cambria Math"/>
                    </w:rPr>
                    <m:t>12⋅(n-m)-k</m:t>
                  </m:r>
                </m:sup>
              </m:sSup>
            </m:den>
          </m:f>
          <m:r>
            <w:rPr>
              <w:rFonts w:ascii="Cambria Math" w:hAnsi="Cambria Math"/>
            </w:rPr>
            <m:t>.</m:t>
          </m:r>
        </m:oMath>
      </m:oMathPara>
    </w:p>
    <w:p w14:paraId="28662148" w14:textId="77777777" w:rsidR="00EB6A74" w:rsidRDefault="00EB6A74" w:rsidP="00C27CA5"/>
    <w:p w14:paraId="2253B472" w14:textId="7CE9F146" w:rsidR="00EB6A74" w:rsidRDefault="00EB6A74" w:rsidP="00EB6A74">
      <w:r>
        <w:t xml:space="preserve">Der Diskontsatz </w:t>
      </w:r>
      <m:oMath>
        <m:sSubSup>
          <m:sSubSupPr>
            <m:ctrlPr>
              <w:rPr>
                <w:rFonts w:ascii="Cambria Math" w:hAnsi="Cambria Math"/>
                <w:i/>
              </w:rPr>
            </m:ctrlPr>
          </m:sSubSupPr>
          <m:e>
            <m:sPre>
              <m:sPrePr>
                <m:ctrlPr>
                  <w:rPr>
                    <w:rFonts w:ascii="Cambria Math" w:hAnsi="Cambria Math"/>
                    <w:i/>
                  </w:rPr>
                </m:ctrlPr>
              </m:sPrePr>
              <m:sub/>
              <m:sup>
                <m:r>
                  <w:rPr>
                    <w:rFonts w:ascii="Cambria Math" w:hAnsi="Cambria Math"/>
                  </w:rPr>
                  <m:t>12</m:t>
                </m:r>
              </m:sup>
              <m:e>
                <m:r>
                  <w:rPr>
                    <w:rFonts w:ascii="Cambria Math" w:hAnsi="Cambria Math"/>
                  </w:rPr>
                  <m:t>i</m:t>
                </m:r>
              </m:e>
            </m:sPre>
          </m:e>
          <m:sub>
            <m:r>
              <w:rPr>
                <w:rFonts w:ascii="Cambria Math" w:hAnsi="Cambria Math"/>
              </w:rPr>
              <m:t>SGK</m:t>
            </m:r>
          </m:sub>
          <m:sup>
            <m:r>
              <w:rPr>
                <w:rFonts w:ascii="Cambria Math" w:hAnsi="Cambria Math"/>
              </w:rPr>
              <m:t>diskont</m:t>
            </m:r>
          </m:sup>
        </m:sSubSup>
      </m:oMath>
      <w:r>
        <w:t xml:space="preserve"> ist gesellschaftsspezifisch. </w:t>
      </w:r>
    </w:p>
    <w:p w14:paraId="1F9B4285" w14:textId="77777777" w:rsidR="00EB6A74" w:rsidRDefault="00EB6A74" w:rsidP="00C27CA5"/>
    <w:p w14:paraId="71179501" w14:textId="77777777" w:rsidR="00EB6A74" w:rsidRDefault="00EB6A74" w:rsidP="00C27CA5"/>
    <w:p w14:paraId="30BC3D01" w14:textId="77777777" w:rsidR="00EB6A74" w:rsidRDefault="00EB6A74" w:rsidP="00C27CA5"/>
    <w:tbl>
      <w:tblPr>
        <w:tblStyle w:val="Tabellenraster"/>
        <w:tblW w:w="4884" w:type="pct"/>
        <w:tblInd w:w="108" w:type="dxa"/>
        <w:tblLook w:val="04A0" w:firstRow="1" w:lastRow="0" w:firstColumn="1" w:lastColumn="0" w:noHBand="0" w:noVBand="1"/>
      </w:tblPr>
      <w:tblGrid>
        <w:gridCol w:w="9073"/>
      </w:tblGrid>
      <w:tr w:rsidR="00EB6A74" w:rsidRPr="00B247B6" w14:paraId="2083B72B" w14:textId="77777777" w:rsidTr="00EB6A74">
        <w:tc>
          <w:tcPr>
            <w:tcW w:w="5000" w:type="pct"/>
            <w:shd w:val="clear" w:color="auto" w:fill="F79646" w:themeFill="accent6"/>
            <w:vAlign w:val="center"/>
          </w:tcPr>
          <w:p w14:paraId="150CA0DB" w14:textId="776EA26A" w:rsidR="00EB6A74" w:rsidRPr="00B247B6" w:rsidRDefault="00EB6A74" w:rsidP="00EB6A74">
            <w:pPr>
              <w:rPr>
                <w:b/>
              </w:rPr>
            </w:pPr>
            <w:r>
              <w:rPr>
                <w:b/>
              </w:rPr>
              <w:t>ARF</w:t>
            </w:r>
          </w:p>
        </w:tc>
      </w:tr>
    </w:tbl>
    <w:p w14:paraId="2FE2FCB0" w14:textId="77777777" w:rsidR="00A708CB" w:rsidRPr="00A708CB" w:rsidRDefault="00A708CB" w:rsidP="00A708CB">
      <w:r w:rsidRPr="00A708CB">
        <w:t xml:space="preserve">Der Rückkaufswert berechnet sich als: </w:t>
      </w:r>
    </w:p>
    <w:p w14:paraId="3204BE36" w14:textId="77777777" w:rsidR="00A708CB" w:rsidRPr="00A708CB" w:rsidRDefault="00A708CB" w:rsidP="00A708CB">
      <w:pPr>
        <w:pStyle w:val="Formatvorlage1"/>
      </w:pPr>
      <m:oMathPara>
        <m:oMathParaPr>
          <m:jc m:val="center"/>
        </m:oMathParaPr>
        <m:oMath>
          <m:sSub>
            <m:sSubPr>
              <m:ctrlPr>
                <w:rPr>
                  <w:rFonts w:ascii="Cambria Math" w:hAnsi="Cambria Math"/>
                </w:rPr>
              </m:ctrlPr>
            </m:sSubPr>
            <m:e>
              <m:r>
                <w:rPr>
                  <w:rFonts w:ascii="Cambria Math" w:hAnsi="Cambria Math"/>
                </w:rPr>
                <m:t>RKW</m:t>
              </m:r>
              <m:r>
                <m:rPr>
                  <m:sty m:val="p"/>
                </m:rPr>
                <w:rPr>
                  <w:rFonts w:ascii="Cambria Math" w:hAnsi="Cambria Math"/>
                </w:rPr>
                <m:t>_</m:t>
              </m:r>
              <m:r>
                <w:rPr>
                  <w:rFonts w:ascii="Cambria Math" w:hAnsi="Cambria Math"/>
                </w:rPr>
                <m:t>SA</m:t>
              </m:r>
              <m:r>
                <m:rPr>
                  <m:sty m:val="p"/>
                </m:rPr>
                <w:rPr>
                  <w:rFonts w:ascii="Cambria Math" w:hAnsi="Cambria Math"/>
                </w:rPr>
                <m:t>_</m:t>
              </m:r>
              <m:r>
                <w:rPr>
                  <w:rFonts w:ascii="Cambria Math" w:hAnsi="Cambria Math"/>
                </w:rPr>
                <m:t>MIN</m:t>
              </m:r>
              <m:r>
                <w:rPr>
                  <w:rFonts w:ascii="Cambria Math" w:hAnsi="Cambria Math"/>
                </w:rPr>
                <m:t>BWR</m:t>
              </m:r>
            </m:e>
            <m:sub>
              <m:sSup>
                <m:sSupPr>
                  <m:ctrlPr>
                    <w:rPr>
                      <w:rFonts w:ascii="Cambria Math" w:hAnsi="Cambria Math"/>
                    </w:rPr>
                  </m:ctrlPr>
                </m:sSupPr>
                <m:e>
                  <m:r>
                    <w:rPr>
                      <w:rFonts w:ascii="Cambria Math" w:hAnsi="Cambria Math"/>
                    </w:rPr>
                    <m:t>m</m:t>
                  </m:r>
                </m:e>
                <m:sup>
                  <m:r>
                    <w:rPr>
                      <w:rFonts w:ascii="Cambria Math" w:hAnsi="Cambria Math"/>
                    </w:rPr>
                    <m:t>J</m:t>
                  </m:r>
                </m:sup>
              </m:sSup>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A</m:t>
              </m:r>
            </m:e>
            <m:sub>
              <m:sSup>
                <m:sSupPr>
                  <m:ctrlPr>
                    <w:rPr>
                      <w:rFonts w:ascii="Cambria Math" w:hAnsi="Cambria Math"/>
                    </w:rPr>
                  </m:ctrlPr>
                </m:sSupPr>
                <m:e>
                  <m:r>
                    <w:rPr>
                      <w:rFonts w:ascii="Cambria Math" w:hAnsi="Cambria Math"/>
                    </w:rPr>
                    <m:t>m</m:t>
                  </m:r>
                </m:e>
                <m:sup>
                  <m:r>
                    <w:rPr>
                      <w:rFonts w:ascii="Cambria Math" w:hAnsi="Cambria Math"/>
                    </w:rPr>
                    <m:t>J</m:t>
                  </m:r>
                </m:sup>
              </m:sSup>
            </m:sub>
          </m:sSub>
          <m:r>
            <m:rPr>
              <m:sty m:val="p"/>
            </m:rP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J</m:t>
                      </m:r>
                    </m:sup>
                  </m:sSup>
                  <m:r>
                    <m:rPr>
                      <m:sty m:val="p"/>
                    </m:rPr>
                    <w:rPr>
                      <w:rFonts w:ascii="Cambria Math" w:hAnsi="Cambria Math"/>
                    </w:rPr>
                    <m:t>+1</m:t>
                  </m:r>
                </m:sub>
                <m:sup>
                  <m:r>
                    <w:rPr>
                      <w:rFonts w:ascii="Cambria Math" w:hAnsi="Cambria Math"/>
                    </w:rPr>
                    <m:t>n</m:t>
                  </m:r>
                </m:sup>
                <m:e>
                  <m:d>
                    <m:dPr>
                      <m:ctrlPr>
                        <w:rPr>
                          <w:rFonts w:ascii="Cambria Math" w:hAnsi="Cambria Math"/>
                        </w:rPr>
                      </m:ctrlPr>
                    </m:dPr>
                    <m:e>
                      <m:r>
                        <m:rPr>
                          <m:sty m:val="p"/>
                        </m:rPr>
                        <w:rPr>
                          <w:rFonts w:ascii="Cambria Math" w:hAnsi="Cambria Math"/>
                        </w:rPr>
                        <m:t>1+</m:t>
                      </m:r>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Zin</m:t>
                          </m:r>
                          <m:sSub>
                            <m:sSubPr>
                              <m:ctrlPr>
                                <w:rPr>
                                  <w:rFonts w:ascii="Cambria Math" w:hAnsi="Cambria Math"/>
                                </w:rPr>
                              </m:ctrlPr>
                            </m:sSubPr>
                            <m:e>
                              <m:r>
                                <w:rPr>
                                  <w:rFonts w:ascii="Cambria Math" w:hAnsi="Cambria Math"/>
                                </w:rPr>
                                <m:t>s</m:t>
                              </m:r>
                            </m:e>
                            <m:sub>
                              <m:r>
                                <w:rPr>
                                  <w:rFonts w:ascii="Cambria Math" w:hAnsi="Cambria Math"/>
                                </w:rPr>
                                <m:t>i</m:t>
                              </m:r>
                            </m:sub>
                          </m:sSub>
                        </m:sub>
                      </m:sSub>
                    </m:e>
                  </m:d>
                </m:e>
              </m:nary>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SGA</m:t>
                          </m:r>
                        </m:e>
                        <m:sub>
                          <m:r>
                            <w:rPr>
                              <w:rFonts w:ascii="Cambria Math" w:hAnsi="Cambria Math"/>
                            </w:rPr>
                            <m:t>Zins</m:t>
                          </m:r>
                        </m:sub>
                      </m:sSub>
                    </m:e>
                  </m:d>
                </m:e>
                <m:sup>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J</m:t>
                      </m:r>
                    </m:sup>
                  </m:sSup>
                </m:sup>
              </m:sSup>
            </m:den>
          </m:f>
        </m:oMath>
      </m:oMathPara>
    </w:p>
    <w:p w14:paraId="7B01E206" w14:textId="77777777" w:rsidR="00A708CB" w:rsidRPr="00A708CB" w:rsidRDefault="00A708CB" w:rsidP="00A708CB">
      <w:r w:rsidRPr="00A708CB">
        <w:t>Mit</w:t>
      </w:r>
      <w:r w:rsidRPr="00A708CB">
        <w:br/>
      </w:r>
      <m:oMath>
        <m:r>
          <w:rPr>
            <w:rFonts w:ascii="Cambria Math" w:hAnsi="Cambria Math"/>
          </w:rPr>
          <m:t>S</m:t>
        </m:r>
        <m:sSub>
          <m:sSubPr>
            <m:ctrlPr>
              <w:rPr>
                <w:rFonts w:ascii="Cambria Math" w:hAnsi="Cambria Math"/>
              </w:rPr>
            </m:ctrlPr>
          </m:sSubPr>
          <m:e>
            <m:r>
              <w:rPr>
                <w:rFonts w:ascii="Cambria Math" w:hAnsi="Cambria Math"/>
              </w:rPr>
              <m:t>A</m:t>
            </m:r>
          </m:e>
          <m:sub>
            <m:sSup>
              <m:sSupPr>
                <m:ctrlPr>
                  <w:rPr>
                    <w:rFonts w:ascii="Cambria Math" w:hAnsi="Cambria Math"/>
                  </w:rPr>
                </m:ctrlPr>
              </m:sSupPr>
              <m:e>
                <m:r>
                  <w:rPr>
                    <w:rFonts w:ascii="Cambria Math" w:hAnsi="Cambria Math"/>
                  </w:rPr>
                  <m:t>m</m:t>
                </m:r>
              </m:e>
              <m:sup>
                <m:r>
                  <w:rPr>
                    <w:rFonts w:ascii="Cambria Math" w:hAnsi="Cambria Math"/>
                  </w:rPr>
                  <m:t>J</m:t>
                </m:r>
              </m:sup>
            </m:sSup>
          </m:sub>
        </m:sSub>
      </m:oMath>
      <w:r w:rsidRPr="00A708CB">
        <w:rPr>
          <w:vertAlign w:val="subscript"/>
        </w:rPr>
        <w:tab/>
      </w:r>
      <w:r w:rsidRPr="00A708CB">
        <w:t xml:space="preserve">Schlussüberschussbeteiligung und Mindestbeteiligung zum Zeitpunkt </w:t>
      </w:r>
      <m:oMath>
        <m:sSup>
          <m:sSupPr>
            <m:ctrlPr>
              <w:rPr>
                <w:rFonts w:ascii="Cambria Math" w:hAnsi="Cambria Math"/>
              </w:rPr>
            </m:ctrlPr>
          </m:sSupPr>
          <m:e>
            <m:r>
              <w:rPr>
                <w:rFonts w:ascii="Cambria Math" w:hAnsi="Cambria Math"/>
              </w:rPr>
              <m:t>m</m:t>
            </m:r>
          </m:e>
          <m:sup>
            <m:r>
              <w:rPr>
                <w:rFonts w:ascii="Cambria Math" w:hAnsi="Cambria Math"/>
              </w:rPr>
              <m:t>J</m:t>
            </m:r>
          </m:sup>
        </m:sSup>
      </m:oMath>
      <w:r w:rsidRPr="00A708CB">
        <w:br/>
      </w:r>
      <m:oMath>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Zin</m:t>
            </m:r>
            <m:sSub>
              <m:sSubPr>
                <m:ctrlPr>
                  <w:rPr>
                    <w:rFonts w:ascii="Cambria Math" w:hAnsi="Cambria Math"/>
                  </w:rPr>
                </m:ctrlPr>
              </m:sSubPr>
              <m:e>
                <m:r>
                  <w:rPr>
                    <w:rFonts w:ascii="Cambria Math" w:hAnsi="Cambria Math"/>
                  </w:rPr>
                  <m:t>s</m:t>
                </m:r>
              </m:e>
              <m:sub>
                <m:r>
                  <w:rPr>
                    <w:rFonts w:ascii="Cambria Math" w:hAnsi="Cambria Math"/>
                  </w:rPr>
                  <m:t>i</m:t>
                </m:r>
              </m:sub>
            </m:sSub>
          </m:sub>
        </m:sSub>
      </m:oMath>
      <w:r w:rsidRPr="00A708CB">
        <w:tab/>
        <w:t xml:space="preserve">Verzinsung im Jahr i gemäß der zum Zeitpunkt </w:t>
      </w:r>
      <m:oMath>
        <m:sSup>
          <m:sSupPr>
            <m:ctrlPr>
              <w:rPr>
                <w:rFonts w:ascii="Cambria Math" w:hAnsi="Cambria Math"/>
              </w:rPr>
            </m:ctrlPr>
          </m:sSupPr>
          <m:e>
            <m:r>
              <w:rPr>
                <w:rFonts w:ascii="Cambria Math" w:hAnsi="Cambria Math"/>
              </w:rPr>
              <m:t>m</m:t>
            </m:r>
          </m:e>
          <m:sup>
            <m:r>
              <w:rPr>
                <w:rFonts w:ascii="Cambria Math" w:hAnsi="Cambria Math"/>
              </w:rPr>
              <m:t>J</m:t>
            </m:r>
          </m:sup>
        </m:sSup>
      </m:oMath>
      <w:r w:rsidRPr="00A708CB">
        <w:t xml:space="preserve"> geltenden Festlegung </w:t>
      </w:r>
      <w:r w:rsidRPr="00A708CB">
        <w:br/>
      </w:r>
      <m:oMath>
        <m:r>
          <w:rPr>
            <w:rFonts w:ascii="Cambria Math" w:hAnsi="Cambria Math"/>
          </w:rPr>
          <m:t>SG</m:t>
        </m:r>
        <m:sSub>
          <m:sSubPr>
            <m:ctrlPr>
              <w:rPr>
                <w:rFonts w:ascii="Cambria Math" w:hAnsi="Cambria Math"/>
              </w:rPr>
            </m:ctrlPr>
          </m:sSubPr>
          <m:e>
            <m:r>
              <w:rPr>
                <w:rFonts w:ascii="Cambria Math" w:hAnsi="Cambria Math"/>
              </w:rPr>
              <m:t>A</m:t>
            </m:r>
          </m:e>
          <m:sub>
            <m:r>
              <w:rPr>
                <w:rFonts w:ascii="Cambria Math" w:hAnsi="Cambria Math"/>
              </w:rPr>
              <m:t>Zins</m:t>
            </m:r>
          </m:sub>
        </m:sSub>
      </m:oMath>
      <w:r w:rsidRPr="00A708CB">
        <w:tab/>
        <w:t>Diskontzins, z. Zt. 12%</w:t>
      </w:r>
      <w:r w:rsidRPr="00A708CB">
        <w:br/>
      </w:r>
      <w:r w:rsidRPr="00A708CB">
        <w:br/>
        <w:t xml:space="preserve">Der so bestimmte Wert teilt sich gemäß der zum Zeitpunkt </w:t>
      </w:r>
      <m:oMath>
        <m:sSup>
          <m:sSupPr>
            <m:ctrlPr>
              <w:rPr>
                <w:rFonts w:ascii="Cambria Math" w:hAnsi="Cambria Math"/>
              </w:rPr>
            </m:ctrlPr>
          </m:sSupPr>
          <m:e>
            <m:r>
              <w:rPr>
                <w:rFonts w:ascii="Cambria Math" w:hAnsi="Cambria Math"/>
              </w:rPr>
              <m:t>m</m:t>
            </m:r>
          </m:e>
          <m:sup>
            <m:r>
              <w:rPr>
                <w:rFonts w:ascii="Cambria Math" w:hAnsi="Cambria Math"/>
              </w:rPr>
              <m:t>J</m:t>
            </m:r>
          </m:sup>
        </m:sSup>
      </m:oMath>
      <w:r w:rsidRPr="00A708CB">
        <w:t xml:space="preserve"> geltenden Festlegung auf die Schlussüberschussbeteiligung und die Mindestbeteiligung an den Bewertungsreserven auf.</w:t>
      </w:r>
    </w:p>
    <w:p w14:paraId="50B2F67D" w14:textId="06967012" w:rsidR="00116295" w:rsidRDefault="00116295" w:rsidP="00CC3D36"/>
    <w:tbl>
      <w:tblPr>
        <w:tblStyle w:val="Tabellenraster"/>
        <w:tblpPr w:leftFromText="141" w:rightFromText="141" w:vertAnchor="text" w:horzAnchor="margin" w:tblpX="108" w:tblpY="109"/>
        <w:tblW w:w="4866" w:type="pct"/>
        <w:tblLook w:val="04A0" w:firstRow="1" w:lastRow="0" w:firstColumn="1" w:lastColumn="0" w:noHBand="0" w:noVBand="1"/>
      </w:tblPr>
      <w:tblGrid>
        <w:gridCol w:w="9039"/>
      </w:tblGrid>
      <w:tr w:rsidR="00EB6A74" w:rsidRPr="00B247B6" w14:paraId="61BA8CA4" w14:textId="77777777" w:rsidTr="00EB6A74">
        <w:tc>
          <w:tcPr>
            <w:tcW w:w="5000" w:type="pct"/>
            <w:shd w:val="clear" w:color="auto" w:fill="FF0000"/>
            <w:vAlign w:val="center"/>
          </w:tcPr>
          <w:p w14:paraId="37340542" w14:textId="476EF414" w:rsidR="00EB6A74" w:rsidRPr="00B247B6" w:rsidRDefault="00EB6A74" w:rsidP="00EB6A74">
            <w:pPr>
              <w:rPr>
                <w:b/>
              </w:rPr>
            </w:pPr>
            <w:r>
              <w:rPr>
                <w:b/>
              </w:rPr>
              <w:t>aktivplan:</w:t>
            </w:r>
          </w:p>
        </w:tc>
      </w:tr>
    </w:tbl>
    <w:p w14:paraId="73CA6EE9" w14:textId="77777777" w:rsidR="00116295" w:rsidRPr="00B247B6" w:rsidRDefault="00116295" w:rsidP="00CC3D36"/>
    <w:p w14:paraId="20104AEC" w14:textId="2B3DBCF9" w:rsidR="00CC3D36" w:rsidRPr="00806FB9" w:rsidRDefault="007603C3" w:rsidP="00CC3D36">
      <m:oMathPara>
        <m:oMath>
          <m:sSubSup>
            <m:sSubSupPr>
              <m:ctrlPr>
                <w:rPr>
                  <w:rFonts w:ascii="Cambria Math" w:hAnsi="Cambria Math" w:cs="Arial"/>
                  <w:i/>
                </w:rPr>
              </m:ctrlPr>
            </m:sSubSupPr>
            <m:e>
              <m:r>
                <w:rPr>
                  <w:rFonts w:ascii="Cambria Math" w:hAnsi="Cambria Math" w:cs="Arial"/>
                </w:rPr>
                <m:t>SÜ</m:t>
              </m:r>
              <m:sSubSup>
                <m:sSubSupPr>
                  <m:ctrlPr>
                    <w:rPr>
                      <w:rFonts w:ascii="Cambria Math" w:hAnsi="Cambria Math" w:cs="Arial"/>
                      <w:i/>
                    </w:rPr>
                  </m:ctrlPr>
                </m:sSubSupPr>
                <m:e>
                  <m:r>
                    <w:rPr>
                      <w:rFonts w:ascii="Cambria Math" w:hAnsi="Cambria Math" w:cs="Arial"/>
                    </w:rPr>
                    <m:t>A</m:t>
                  </m:r>
                </m:e>
                <m:sub>
                  <m:r>
                    <w:rPr>
                      <w:rFonts w:ascii="Cambria Math" w:hAnsi="Cambria Math" w:cs="Arial"/>
                    </w:rPr>
                    <m:t>k,t</m:t>
                  </m:r>
                </m:sub>
                <m:sup>
                  <m:r>
                    <w:rPr>
                      <w:rFonts w:ascii="Cambria Math" w:hAnsi="Cambria Math" w:cs="Arial"/>
                    </w:rPr>
                    <m:t>RKW</m:t>
                  </m:r>
                </m:sup>
              </m:sSubSup>
              <m:r>
                <w:rPr>
                  <w:rFonts w:ascii="Cambria Math" w:hAnsi="Cambria Math" w:cs="Arial"/>
                </w:rPr>
                <m:t>=SÜA</m:t>
              </m:r>
            </m:e>
            <m:sub>
              <m:r>
                <w:rPr>
                  <w:rFonts w:ascii="Cambria Math" w:hAnsi="Cambria Math" w:cs="Arial"/>
                </w:rPr>
                <m:t>k,t</m:t>
              </m:r>
            </m:sub>
            <m:sup>
              <m:r>
                <w:rPr>
                  <w:rFonts w:ascii="Cambria Math" w:hAnsi="Cambria Math" w:cs="Arial"/>
                </w:rPr>
                <m:t>Konto</m:t>
              </m:r>
            </m:sup>
          </m:sSub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1+SÜ</m:t>
                      </m:r>
                      <m:sSubSup>
                        <m:sSubSupPr>
                          <m:ctrlPr>
                            <w:rPr>
                              <w:rFonts w:ascii="Cambria Math" w:hAnsi="Cambria Math" w:cs="Arial"/>
                              <w:i/>
                            </w:rPr>
                          </m:ctrlPr>
                        </m:sSubSupPr>
                        <m:e>
                          <m:r>
                            <w:rPr>
                              <w:rFonts w:ascii="Cambria Math" w:hAnsi="Cambria Math" w:cs="Arial"/>
                            </w:rPr>
                            <m:t>A</m:t>
                          </m:r>
                        </m:e>
                        <m:sub>
                          <m:r>
                            <w:rPr>
                              <w:rFonts w:ascii="Cambria Math" w:hAnsi="Cambria Math" w:cs="Arial"/>
                            </w:rPr>
                            <m:t>bfr</m:t>
                          </m:r>
                        </m:sub>
                        <m:sup>
                          <m:r>
                            <w:rPr>
                              <w:rFonts w:ascii="Cambria Math" w:hAnsi="Cambria Math" w:cs="Arial"/>
                            </w:rPr>
                            <m:t>Zins</m:t>
                          </m:r>
                        </m:sup>
                      </m:sSubSup>
                    </m:num>
                    <m:den>
                      <m:r>
                        <w:rPr>
                          <w:rFonts w:ascii="Cambria Math" w:hAnsi="Cambria Math" w:cs="Arial"/>
                        </w:rPr>
                        <m:t>1+SÜ</m:t>
                      </m:r>
                      <m:sSup>
                        <m:sSupPr>
                          <m:ctrlPr>
                            <w:rPr>
                              <w:rFonts w:ascii="Cambria Math" w:hAnsi="Cambria Math" w:cs="Arial"/>
                              <w:i/>
                            </w:rPr>
                          </m:ctrlPr>
                        </m:sSupPr>
                        <m:e>
                          <m:r>
                            <w:rPr>
                              <w:rFonts w:ascii="Cambria Math" w:hAnsi="Cambria Math" w:cs="Arial"/>
                            </w:rPr>
                            <m:t>A</m:t>
                          </m:r>
                        </m:e>
                        <m:sup>
                          <m:r>
                            <w:rPr>
                              <w:rFonts w:ascii="Cambria Math" w:hAnsi="Cambria Math" w:cs="Arial"/>
                            </w:rPr>
                            <m:t>diskont</m:t>
                          </m:r>
                        </m:sup>
                      </m:sSup>
                    </m:den>
                  </m:f>
                </m:e>
              </m:d>
            </m:e>
            <m:sup>
              <m:r>
                <w:rPr>
                  <w:rFonts w:ascii="Cambria Math" w:hAnsi="Cambria Math" w:cs="Arial"/>
                </w:rPr>
                <m:t>n-k-</m:t>
              </m:r>
              <m:f>
                <m:fPr>
                  <m:ctrlPr>
                    <w:rPr>
                      <w:rFonts w:ascii="Cambria Math" w:hAnsi="Cambria Math" w:cs="Arial"/>
                      <w:i/>
                    </w:rPr>
                  </m:ctrlPr>
                </m:fPr>
                <m:num>
                  <m:r>
                    <w:rPr>
                      <w:rFonts w:ascii="Cambria Math" w:hAnsi="Cambria Math" w:cs="Arial"/>
                    </w:rPr>
                    <m:t>t</m:t>
                  </m:r>
                </m:num>
                <m:den>
                  <m:r>
                    <w:rPr>
                      <w:rFonts w:ascii="Cambria Math" w:hAnsi="Cambria Math" w:cs="Arial"/>
                    </w:rPr>
                    <m:t>12</m:t>
                  </m:r>
                </m:den>
              </m:f>
            </m:sup>
          </m:sSup>
        </m:oMath>
      </m:oMathPara>
    </w:p>
    <w:p w14:paraId="6DF3BE64" w14:textId="77777777" w:rsidR="00F64E6D" w:rsidRDefault="00F64E6D" w:rsidP="00CC3D36"/>
    <w:p w14:paraId="7A87729F" w14:textId="28CA24D5" w:rsidR="00806FB9" w:rsidRPr="00B247B6" w:rsidRDefault="00F64E6D" w:rsidP="00CC3D36">
      <w:r>
        <w:t>(</w:t>
      </w:r>
      <w:r w:rsidR="00806FB9">
        <w:t>Die Berechnung unterscheidet sich von der Berechnung des SÜA_Rückkauf bei Sterb</w:t>
      </w:r>
      <w:r w:rsidR="00806FB9">
        <w:t>e</w:t>
      </w:r>
      <w:r>
        <w:t>geld.)</w:t>
      </w:r>
    </w:p>
    <w:p w14:paraId="2C16FBFA" w14:textId="77777777" w:rsidR="00CC3D36" w:rsidRPr="00B247B6" w:rsidRDefault="00CC3D36" w:rsidP="00CC3D36"/>
    <w:p w14:paraId="6DE0CD57" w14:textId="77777777" w:rsidR="00F64E6D" w:rsidRDefault="00F64E6D" w:rsidP="00CC3D36"/>
    <w:p w14:paraId="307C1E4F" w14:textId="77777777" w:rsidR="00CC3D36" w:rsidRDefault="00CC3D36" w:rsidP="00CC3D36">
      <w:pPr>
        <w:pStyle w:val="berschrift4"/>
      </w:pPr>
      <w:r w:rsidRPr="00B247B6">
        <w:t>Empfehlung</w:t>
      </w:r>
    </w:p>
    <w:p w14:paraId="018246DC" w14:textId="13DFCD86" w:rsidR="00A21A2D" w:rsidRDefault="00A21A2D" w:rsidP="00A21A2D">
      <w:pPr>
        <w:rPr>
          <w:highlight w:val="yellow"/>
        </w:rPr>
      </w:pPr>
    </w:p>
    <w:p w14:paraId="52D7F686" w14:textId="6DF29A0D" w:rsidR="000178C3" w:rsidRDefault="00A21A2D" w:rsidP="001408D9">
      <w:pPr>
        <w:pStyle w:val="berschrift4"/>
      </w:pPr>
      <w:r w:rsidRPr="00B247B6">
        <w:lastRenderedPageBreak/>
        <w:t xml:space="preserve">Abstimmung mit </w:t>
      </w:r>
      <w:r>
        <w:t>F1 Mathematik (28.10.2016) allgemein für alle Produkte:</w:t>
      </w:r>
    </w:p>
    <w:p w14:paraId="2F09603B" w14:textId="2BADAA5A" w:rsidR="001408D9" w:rsidRDefault="00CC3D36" w:rsidP="001408D9">
      <w:pPr>
        <w:pStyle w:val="berschrift4"/>
      </w:pPr>
      <w:r w:rsidRPr="00B247B6">
        <w:t>Abstimmung mit Produkttechnik</w:t>
      </w:r>
    </w:p>
    <w:p w14:paraId="2FED5F2C" w14:textId="77777777" w:rsidR="00CC3D36" w:rsidRDefault="00CC3D36" w:rsidP="00CC3D36">
      <w:pPr>
        <w:pStyle w:val="berschrift4"/>
      </w:pPr>
      <w:r w:rsidRPr="00B247B6">
        <w:t>Entscheidung</w:t>
      </w:r>
    </w:p>
    <w:p w14:paraId="5F3AE934" w14:textId="2600875C" w:rsidR="00806FB9" w:rsidRDefault="000178C3" w:rsidP="00806FB9">
      <w:pPr>
        <w:pStyle w:val="berschrift4"/>
      </w:pPr>
      <w:r>
        <w:t>F</w:t>
      </w:r>
      <w:r w:rsidR="00CC3D36" w:rsidRPr="00B247B6">
        <w:t>olgearbeiten</w:t>
      </w:r>
    </w:p>
    <w:p w14:paraId="339AAE29" w14:textId="72115E7B" w:rsidR="00CC3D36" w:rsidRPr="00B247B6" w:rsidRDefault="00CC3D36" w:rsidP="00806FB9">
      <w:pPr>
        <w:pStyle w:val="berschrift4"/>
        <w:rPr>
          <w:rFonts w:cs="Arial"/>
          <w:b w:val="0"/>
          <w:bCs w:val="0"/>
          <w:sz w:val="26"/>
          <w:szCs w:val="26"/>
        </w:rPr>
      </w:pPr>
      <w:r w:rsidRPr="00B247B6">
        <w:br w:type="page"/>
      </w:r>
    </w:p>
    <w:p w14:paraId="50183CE6" w14:textId="77777777" w:rsidR="00CC3D36" w:rsidRPr="00B247B6" w:rsidRDefault="00CC3D36" w:rsidP="00CC3D36">
      <w:pPr>
        <w:pStyle w:val="berschrift3"/>
      </w:pPr>
      <w:bookmarkStart w:id="113" w:name="_Ref442882275"/>
      <w:bookmarkStart w:id="114" w:name="_Ref442884292"/>
      <w:bookmarkStart w:id="115" w:name="_Ref443579502"/>
      <w:bookmarkStart w:id="116" w:name="_Toc444617556"/>
      <w:bookmarkStart w:id="117" w:name="_Toc444789843"/>
      <w:bookmarkStart w:id="118" w:name="_Toc449708322"/>
      <w:r w:rsidRPr="00B247B6">
        <w:lastRenderedPageBreak/>
        <w:t>Gesamtrückkaufswert</w:t>
      </w:r>
      <w:bookmarkEnd w:id="113"/>
      <w:bookmarkEnd w:id="114"/>
      <w:bookmarkEnd w:id="115"/>
      <w:bookmarkEnd w:id="116"/>
      <w:bookmarkEnd w:id="117"/>
      <w:bookmarkEnd w:id="118"/>
    </w:p>
    <w:p w14:paraId="4CE533DF" w14:textId="77777777" w:rsidR="00CC3D36" w:rsidRPr="00B247B6" w:rsidRDefault="00CC3D36" w:rsidP="00CC3D36">
      <w:pPr>
        <w:pStyle w:val="berschrift4"/>
      </w:pPr>
      <w:r w:rsidRPr="00B247B6">
        <w:t>Aktueller Stand</w:t>
      </w:r>
    </w:p>
    <w:p w14:paraId="1003D692" w14:textId="25ECEDE4" w:rsidR="00CC3D36" w:rsidRDefault="00CC3D36" w:rsidP="00CC3D36">
      <w:r>
        <w:t>Gesamtr</w:t>
      </w:r>
      <w:r w:rsidRPr="00212439">
        <w:t>ückkaufswert (</w:t>
      </w:r>
      <w:r>
        <w:t>nach</w:t>
      </w:r>
      <w:r w:rsidRPr="00212439">
        <w:t xml:space="preserve"> Storno</w:t>
      </w:r>
      <w:r>
        <w:t>abzug)</w:t>
      </w:r>
      <w:r>
        <w:br/>
      </w:r>
      <w:r w:rsidRPr="00212439">
        <w:t xml:space="preserve">= </w:t>
      </w:r>
      <w:r w:rsidR="004C62D7">
        <w:tab/>
      </w:r>
      <w:r>
        <w:t>Rückkaufswert (nach Stornoabzu</w:t>
      </w:r>
      <w:r w:rsidR="004C62D7">
        <w:t>g) aus der Stammversicherung</w:t>
      </w:r>
      <w:r w:rsidR="004C62D7">
        <w:br/>
      </w:r>
      <w:r>
        <w:t xml:space="preserve">+ </w:t>
      </w:r>
      <w:r w:rsidR="004C62D7">
        <w:tab/>
      </w:r>
      <w:r>
        <w:t>Rückkaufswert aus der Schlussgewinnbeteiligung</w:t>
      </w:r>
      <w:r>
        <w:br/>
      </w:r>
      <w:r w:rsidRPr="00212439">
        <w:t xml:space="preserve">+ </w:t>
      </w:r>
      <w:r w:rsidR="004C62D7">
        <w:tab/>
      </w:r>
      <w:r w:rsidRPr="00212439">
        <w:t>(Mindest-)Beteiligung an den Bewertungsreserven</w:t>
      </w:r>
    </w:p>
    <w:p w14:paraId="3DBD146D" w14:textId="77777777" w:rsidR="00116295" w:rsidRDefault="00116295" w:rsidP="00CC3D36"/>
    <w:p w14:paraId="4AD27D3E" w14:textId="081B9E26" w:rsidR="00CD30FA" w:rsidRDefault="00CD30FA" w:rsidP="00CC3D36">
      <w:r w:rsidRPr="00CD30FA">
        <w:t>Saldierungsregeln mit Anrechnungsbeträgen aus Zusatzversicherungen</w:t>
      </w:r>
    </w:p>
    <w:p w14:paraId="52D01B16" w14:textId="16E0AC18" w:rsidR="006C2714" w:rsidRDefault="009833CB" w:rsidP="00CC3D36">
      <w:r w:rsidRPr="009833CB">
        <w:rPr>
          <w:u w:val="single"/>
        </w:rPr>
        <w:t>aktivplan</w:t>
      </w:r>
      <w:r w:rsidR="006C2714" w:rsidRPr="009833CB">
        <w:rPr>
          <w:u w:val="single"/>
        </w:rPr>
        <w:t>:</w:t>
      </w:r>
      <w:r w:rsidR="006C2714">
        <w:t xml:space="preserve"> negatives DK wird nicht saldiert (sondern mit Null bewertet).</w:t>
      </w:r>
    </w:p>
    <w:p w14:paraId="47DE0A63" w14:textId="77777777" w:rsidR="009833CB" w:rsidRDefault="009833CB" w:rsidP="009833CB">
      <w:r w:rsidRPr="009833CB">
        <w:rPr>
          <w:u w:val="single"/>
        </w:rPr>
        <w:t>ARK:</w:t>
      </w:r>
      <w:r>
        <w:t xml:space="preserve"> </w:t>
      </w:r>
      <w:r w:rsidRPr="00293A43">
        <w:t>Sollte der Rückkaufswert aus dem Vertragsguthaben negativ sein, wird der entspr</w:t>
      </w:r>
      <w:r w:rsidRPr="00293A43">
        <w:t>e</w:t>
      </w:r>
      <w:r w:rsidRPr="00293A43">
        <w:t>chende Betrag mit den Rückkaufswerten eventueller Zusatzversicherungen aus der laufe</w:t>
      </w:r>
      <w:r w:rsidRPr="00293A43">
        <w:t>n</w:t>
      </w:r>
      <w:r w:rsidRPr="00293A43">
        <w:t xml:space="preserve">den Gewinnbeteiligung saldiert und anschließend mit Null maximiert. </w:t>
      </w:r>
    </w:p>
    <w:p w14:paraId="2C414046" w14:textId="6B4D1D88" w:rsidR="009833CB" w:rsidRPr="009833CB" w:rsidRDefault="009833CB" w:rsidP="009833CB">
      <w:r>
        <w:rPr>
          <w:u w:val="single"/>
        </w:rPr>
        <w:t xml:space="preserve">ARF: </w:t>
      </w:r>
      <w:r w:rsidRPr="00293A43">
        <w:t>Sollte der Rückkaufswert aus dem Vertragsguthaben negativ sein, wird der entspr</w:t>
      </w:r>
      <w:r w:rsidRPr="00293A43">
        <w:t>e</w:t>
      </w:r>
      <w:r w:rsidRPr="00293A43">
        <w:t>chende Betrag mit den Rückkaufswerten eventueller Zusatzversicherungen aus der laufe</w:t>
      </w:r>
      <w:r w:rsidRPr="00293A43">
        <w:t>n</w:t>
      </w:r>
      <w:r w:rsidRPr="00293A43">
        <w:t>den Gewinnbeteiligung saldiert und anschließend mit Null maximiert.</w:t>
      </w:r>
    </w:p>
    <w:p w14:paraId="4436CB6B" w14:textId="5EADAD4B" w:rsidR="009833CB" w:rsidRPr="00B247B6" w:rsidRDefault="009833CB" w:rsidP="00CC3D36"/>
    <w:p w14:paraId="294AB368" w14:textId="77777777" w:rsidR="00CC3D36" w:rsidRPr="00B247B6" w:rsidRDefault="00CC3D36" w:rsidP="00CC3D36">
      <w:pPr>
        <w:pStyle w:val="berschrift4"/>
      </w:pPr>
      <w:r w:rsidRPr="00B247B6">
        <w:t>Empfehlung</w:t>
      </w:r>
    </w:p>
    <w:p w14:paraId="31D153DB" w14:textId="77777777" w:rsidR="00CC3D36" w:rsidRPr="00B247B6" w:rsidRDefault="00CC3D36" w:rsidP="00CC3D36">
      <w:pPr>
        <w:pStyle w:val="berschrift4"/>
      </w:pPr>
      <w:r w:rsidRPr="00B247B6">
        <w:t>Abstimmung mit Produkttechnik</w:t>
      </w:r>
    </w:p>
    <w:p w14:paraId="468ABF71" w14:textId="77777777" w:rsidR="00CC3D36" w:rsidRPr="00B247B6" w:rsidRDefault="00CC3D36" w:rsidP="00CC3D36">
      <w:pPr>
        <w:pStyle w:val="berschrift4"/>
      </w:pPr>
      <w:r w:rsidRPr="00B247B6">
        <w:t>Entscheidung</w:t>
      </w:r>
    </w:p>
    <w:p w14:paraId="53DF2572" w14:textId="77777777" w:rsidR="00CC3D36" w:rsidRPr="00B247B6" w:rsidRDefault="00CC3D36" w:rsidP="00CC3D36">
      <w:pPr>
        <w:pStyle w:val="berschrift4"/>
      </w:pPr>
      <w:r w:rsidRPr="00B247B6">
        <w:t>Folgearbeiten</w:t>
      </w:r>
    </w:p>
    <w:p w14:paraId="32AC66A0" w14:textId="77777777" w:rsidR="00CC3D36" w:rsidRDefault="00CC3D36" w:rsidP="00CC3D36"/>
    <w:p w14:paraId="1AE9C44C" w14:textId="77777777" w:rsidR="00CC3D36" w:rsidRDefault="00CC3D36" w:rsidP="00CC3D36"/>
    <w:p w14:paraId="151C459E" w14:textId="77777777" w:rsidR="00CC3D36" w:rsidRDefault="00CC3D36" w:rsidP="00CC3D36">
      <w:r>
        <w:br w:type="page"/>
      </w:r>
    </w:p>
    <w:p w14:paraId="78A7861A" w14:textId="77777777" w:rsidR="00CC3D36" w:rsidRPr="00B247B6" w:rsidRDefault="00CC3D36" w:rsidP="00CC3D36">
      <w:pPr>
        <w:pStyle w:val="berschrift3"/>
      </w:pPr>
      <w:bookmarkStart w:id="119" w:name="_Toc449708323"/>
      <w:r>
        <w:lastRenderedPageBreak/>
        <w:t>Unterjähriger Rückkauf</w:t>
      </w:r>
      <w:bookmarkEnd w:id="119"/>
    </w:p>
    <w:p w14:paraId="4DD08D21" w14:textId="77777777" w:rsidR="00CC3D36" w:rsidRDefault="00CC3D36" w:rsidP="00CC3D36">
      <w:pPr>
        <w:pStyle w:val="berschrift4"/>
      </w:pPr>
      <w:r w:rsidRPr="00B247B6">
        <w:t>Aktueller Stand</w:t>
      </w:r>
    </w:p>
    <w:p w14:paraId="3A446D6C" w14:textId="77777777" w:rsidR="009833CB" w:rsidRDefault="009833CB" w:rsidP="009833CB"/>
    <w:p w14:paraId="23AC82E1" w14:textId="2C5BF7C8" w:rsidR="00CC3D36" w:rsidRPr="00B247B6" w:rsidRDefault="00B671F4" w:rsidP="00CC3D36">
      <w:r>
        <w:t>Entfällt bei monatlicher Fortschreibung</w:t>
      </w:r>
    </w:p>
    <w:p w14:paraId="717F392E" w14:textId="77777777" w:rsidR="00CC3D36" w:rsidRPr="00B247B6" w:rsidRDefault="00CC3D36" w:rsidP="00CC3D36"/>
    <w:p w14:paraId="6B2BC649" w14:textId="77777777" w:rsidR="00CC3D36" w:rsidRPr="00B247B6" w:rsidRDefault="00CC3D36" w:rsidP="00CC3D36">
      <w:pPr>
        <w:pStyle w:val="berschrift4"/>
      </w:pPr>
      <w:r w:rsidRPr="009E070C">
        <w:rPr>
          <w:highlight w:val="yellow"/>
        </w:rPr>
        <w:t>Empfehlung</w:t>
      </w:r>
    </w:p>
    <w:p w14:paraId="0962C819" w14:textId="77777777" w:rsidR="00CC3D36" w:rsidRPr="00B247B6" w:rsidRDefault="00CC3D36" w:rsidP="00CC3D36">
      <w:pPr>
        <w:pStyle w:val="berschrift4"/>
      </w:pPr>
      <w:r w:rsidRPr="00B247B6">
        <w:t>Abstimmung mit Produkttechnik</w:t>
      </w:r>
    </w:p>
    <w:p w14:paraId="2DA31803" w14:textId="77777777" w:rsidR="00CC3D36" w:rsidRPr="00B247B6" w:rsidRDefault="00CC3D36" w:rsidP="00CC3D36">
      <w:pPr>
        <w:pStyle w:val="berschrift4"/>
      </w:pPr>
      <w:r w:rsidRPr="00B247B6">
        <w:t>Entscheidung</w:t>
      </w:r>
    </w:p>
    <w:p w14:paraId="64DCF604" w14:textId="77777777" w:rsidR="00CC3D36" w:rsidRPr="00B247B6" w:rsidRDefault="00CC3D36" w:rsidP="00CC3D36">
      <w:pPr>
        <w:pStyle w:val="berschrift4"/>
      </w:pPr>
      <w:r w:rsidRPr="00B247B6">
        <w:t>Folgearbeiten</w:t>
      </w:r>
    </w:p>
    <w:p w14:paraId="0BD6E9DF" w14:textId="77777777" w:rsidR="00CC3D36" w:rsidRPr="00B247B6" w:rsidRDefault="00CC3D36" w:rsidP="00CC3D36"/>
    <w:p w14:paraId="4ED6D180" w14:textId="77777777" w:rsidR="00CC3D36" w:rsidRPr="00B247B6" w:rsidRDefault="00CC3D36" w:rsidP="00CC3D36">
      <w:pPr>
        <w:rPr>
          <w:rFonts w:cs="Arial"/>
          <w:b/>
          <w:bCs/>
          <w:i/>
          <w:iCs/>
          <w:sz w:val="28"/>
          <w:szCs w:val="28"/>
        </w:rPr>
      </w:pPr>
      <w:r w:rsidRPr="00B247B6">
        <w:br w:type="page"/>
      </w:r>
    </w:p>
    <w:p w14:paraId="222FEBE6" w14:textId="77777777" w:rsidR="00CC3D36" w:rsidRDefault="00CC3D36" w:rsidP="00CC3D36">
      <w:pPr>
        <w:pStyle w:val="berschrift2"/>
        <w:tabs>
          <w:tab w:val="clear" w:pos="1002"/>
          <w:tab w:val="num" w:pos="3129"/>
        </w:tabs>
        <w:ind w:left="567" w:hanging="567"/>
      </w:pPr>
      <w:bookmarkStart w:id="120" w:name="_Toc444617557"/>
      <w:bookmarkStart w:id="121" w:name="_Toc444789844"/>
      <w:bookmarkStart w:id="122" w:name="_Ref448491042"/>
      <w:bookmarkStart w:id="123" w:name="_Toc449708324"/>
      <w:r w:rsidRPr="00B247B6">
        <w:lastRenderedPageBreak/>
        <w:t>Beitragsfreie Leistungen</w:t>
      </w:r>
      <w:bookmarkEnd w:id="120"/>
      <w:bookmarkEnd w:id="121"/>
      <w:bookmarkEnd w:id="122"/>
      <w:bookmarkEnd w:id="123"/>
    </w:p>
    <w:p w14:paraId="2379AC93" w14:textId="77777777" w:rsidR="00CC3D36" w:rsidRPr="00B247B6" w:rsidRDefault="00CC3D36" w:rsidP="00CC3D36">
      <w:pPr>
        <w:pStyle w:val="berschrift3"/>
      </w:pPr>
      <w:bookmarkStart w:id="124" w:name="_Toc444617558"/>
      <w:bookmarkStart w:id="125" w:name="_Toc444789845"/>
      <w:bookmarkStart w:id="126" w:name="_Toc449708325"/>
      <w:commentRangeStart w:id="127"/>
      <w:r w:rsidRPr="00B247B6">
        <w:t>Beitragsfreie Leistungen aus der Stammversicherung</w:t>
      </w:r>
      <w:bookmarkEnd w:id="124"/>
      <w:bookmarkEnd w:id="125"/>
      <w:bookmarkEnd w:id="126"/>
      <w:commentRangeEnd w:id="127"/>
      <w:r w:rsidR="00FB6368">
        <w:rPr>
          <w:rStyle w:val="Kommentarzeichen"/>
          <w:rFonts w:cs="Times New Roman"/>
          <w:b w:val="0"/>
          <w:bCs w:val="0"/>
        </w:rPr>
        <w:commentReference w:id="127"/>
      </w:r>
    </w:p>
    <w:p w14:paraId="032C182B" w14:textId="7B869FF4" w:rsidR="00A11DEA" w:rsidRPr="00FB6368" w:rsidRDefault="00960414" w:rsidP="00FB6368">
      <w:pPr>
        <w:pStyle w:val="berschrift4"/>
      </w:pPr>
      <w:r w:rsidRPr="00B247B6">
        <w:t>Aktueller Stand</w:t>
      </w:r>
    </w:p>
    <w:p w14:paraId="1341DFDE" w14:textId="38496BC1" w:rsidR="00960414" w:rsidRDefault="00960414" w:rsidP="00960414">
      <w:r>
        <w:t xml:space="preserve">Es werden zwei Grundformen bei der Berechnung des garantierten Rentenkapitals </w:t>
      </w:r>
      <w:r w:rsidRPr="00911E2C">
        <w:t>zum E</w:t>
      </w:r>
      <w:r w:rsidRPr="00911E2C">
        <w:t>n</w:t>
      </w:r>
      <w:r w:rsidRPr="00911E2C">
        <w:t xml:space="preserve">de der Aufschubzeit bei </w:t>
      </w:r>
      <w:r>
        <w:t xml:space="preserve">Beitragsfreistellung </w:t>
      </w:r>
      <m:oMath>
        <m:sSup>
          <m:sSupPr>
            <m:ctrlPr>
              <w:rPr>
                <w:rFonts w:ascii="Cambria Math" w:eastAsia="PMingLiU" w:hAnsi="Cambria Math"/>
                <w:i/>
                <w:sz w:val="24"/>
                <w:szCs w:val="20"/>
                <w:lang w:eastAsia="de-DE"/>
              </w:rPr>
            </m:ctrlPr>
          </m:sSupPr>
          <m:e>
            <m:r>
              <w:rPr>
                <w:rFonts w:ascii="Cambria Math" w:eastAsia="PMingLiU" w:hAnsi="Cambria Math"/>
                <w:sz w:val="24"/>
                <w:szCs w:val="20"/>
                <w:lang w:eastAsia="de-DE"/>
              </w:rPr>
              <m:t>GAR</m:t>
            </m:r>
          </m:e>
          <m:sup>
            <m:r>
              <w:rPr>
                <w:rFonts w:ascii="Cambria Math" w:eastAsia="PMingLiU" w:hAnsi="Cambria Math"/>
                <w:sz w:val="24"/>
                <w:szCs w:val="20"/>
                <w:lang w:eastAsia="de-DE"/>
              </w:rPr>
              <m:t>bfr</m:t>
            </m:r>
          </m:sup>
        </m:sSup>
      </m:oMath>
      <w:r>
        <w:rPr>
          <w:szCs w:val="20"/>
          <w:lang w:eastAsia="de-DE"/>
        </w:rPr>
        <w:t xml:space="preserve"> </w:t>
      </w:r>
      <w:r>
        <w:t>verwendet.</w:t>
      </w:r>
    </w:p>
    <w:p w14:paraId="61361353" w14:textId="77777777" w:rsidR="00960414" w:rsidRDefault="00960414" w:rsidP="00960414"/>
    <w:p w14:paraId="72904286" w14:textId="77777777" w:rsidR="00960414" w:rsidRPr="008E22C6" w:rsidRDefault="00960414" w:rsidP="00960414">
      <w:pPr>
        <w:rPr>
          <w:b/>
          <w:u w:val="single"/>
        </w:rPr>
      </w:pPr>
      <w:r w:rsidRPr="008E22C6">
        <w:rPr>
          <w:b/>
          <w:u w:val="single"/>
        </w:rPr>
        <w:t>Grundform 1</w:t>
      </w:r>
    </w:p>
    <w:p w14:paraId="2354F3AF" w14:textId="77777777" w:rsidR="00960414" w:rsidRDefault="00960414" w:rsidP="00960414"/>
    <w:p w14:paraId="0D1554B9" w14:textId="77777777" w:rsidR="00960414" w:rsidRPr="00D76559" w:rsidRDefault="00960414" w:rsidP="00960414">
      <w:pPr>
        <w:rPr>
          <w:rFonts w:eastAsia="Malgun Gothic"/>
          <w:lang w:eastAsia="ko-KR"/>
        </w:rPr>
      </w:pPr>
      <m:oMathPara>
        <m:oMathParaPr>
          <m:jc m:val="left"/>
        </m:oMathParaPr>
        <m:oMath>
          <m:r>
            <w:rPr>
              <w:rFonts w:ascii="Cambria Math" w:eastAsia="PMingLiU" w:hAnsi="Cambria Math"/>
              <w:sz w:val="24"/>
              <w:szCs w:val="20"/>
              <w:lang w:eastAsia="de-DE"/>
            </w:rPr>
            <m:t>GA</m:t>
          </m:r>
          <m:sSubSup>
            <m:sSubSupPr>
              <m:ctrlPr>
                <w:rPr>
                  <w:rFonts w:ascii="Cambria Math" w:eastAsia="PMingLiU" w:hAnsi="Cambria Math"/>
                  <w:i/>
                  <w:sz w:val="24"/>
                  <w:szCs w:val="20"/>
                  <w:lang w:eastAsia="de-DE"/>
                </w:rPr>
              </m:ctrlPr>
            </m:sSubSupPr>
            <m:e>
              <m:r>
                <w:rPr>
                  <w:rFonts w:ascii="Cambria Math" w:eastAsia="PMingLiU" w:hAnsi="Cambria Math"/>
                  <w:sz w:val="24"/>
                  <w:szCs w:val="20"/>
                  <w:lang w:eastAsia="de-DE"/>
                </w:rPr>
                <m:t>R</m:t>
              </m:r>
            </m:e>
            <m:sub>
              <m:r>
                <w:rPr>
                  <w:rFonts w:ascii="Cambria Math" w:eastAsia="PMingLiU" w:hAnsi="Cambria Math"/>
                  <w:sz w:val="24"/>
                  <w:szCs w:val="20"/>
                  <w:lang w:eastAsia="de-DE"/>
                </w:rPr>
                <m:t>m,k</m:t>
              </m:r>
            </m:sub>
            <m:sup>
              <m:r>
                <w:rPr>
                  <w:rFonts w:ascii="Cambria Math" w:eastAsia="PMingLiU" w:hAnsi="Cambria Math"/>
                  <w:sz w:val="24"/>
                  <w:szCs w:val="20"/>
                  <w:lang w:eastAsia="de-DE"/>
                </w:rPr>
                <m:t>bfr</m:t>
              </m:r>
            </m:sup>
          </m:sSubSup>
          <m:r>
            <w:rPr>
              <w:rFonts w:ascii="Cambria Math" w:eastAsia="PMingLiU" w:hAnsi="Cambria Math"/>
              <w:sz w:val="24"/>
              <w:szCs w:val="20"/>
              <w:lang w:eastAsia="de-DE"/>
            </w:rPr>
            <m:t>=</m:t>
          </m:r>
          <m:f>
            <m:fPr>
              <m:ctrlPr>
                <w:rPr>
                  <w:rFonts w:ascii="Cambria Math" w:eastAsia="PMingLiU" w:hAnsi="Cambria Math"/>
                  <w:i/>
                  <w:sz w:val="24"/>
                  <w:szCs w:val="20"/>
                  <w:lang w:eastAsia="de-DE"/>
                </w:rPr>
              </m:ctrlPr>
            </m:fPr>
            <m:num>
              <m:r>
                <w:rPr>
                  <w:rFonts w:ascii="Cambria Math" w:eastAsia="PMingLiU" w:hAnsi="Cambria Math"/>
                  <w:sz w:val="24"/>
                  <w:szCs w:val="20"/>
                  <w:lang w:eastAsia="de-DE"/>
                </w:rPr>
                <m:t>SumS</m:t>
              </m:r>
              <m:sSub>
                <m:sSubPr>
                  <m:ctrlPr>
                    <w:rPr>
                      <w:rFonts w:ascii="Cambria Math" w:eastAsia="PMingLiU" w:hAnsi="Cambria Math"/>
                      <w:i/>
                      <w:sz w:val="24"/>
                      <w:szCs w:val="20"/>
                      <w:lang w:eastAsia="de-DE"/>
                    </w:rPr>
                  </m:ctrlPr>
                </m:sSubPr>
                <m:e>
                  <m:r>
                    <w:rPr>
                      <w:rFonts w:ascii="Cambria Math" w:eastAsia="PMingLiU" w:hAnsi="Cambria Math"/>
                      <w:sz w:val="24"/>
                      <w:szCs w:val="20"/>
                      <w:lang w:eastAsia="de-DE"/>
                    </w:rPr>
                    <m:t>B</m:t>
                  </m:r>
                </m:e>
                <m:sub>
                  <m:r>
                    <w:rPr>
                      <w:rFonts w:ascii="Cambria Math" w:eastAsia="PMingLiU" w:hAnsi="Cambria Math"/>
                      <w:sz w:val="24"/>
                      <w:szCs w:val="20"/>
                      <w:lang w:eastAsia="de-DE"/>
                    </w:rPr>
                    <m:t>m,k</m:t>
                  </m:r>
                </m:sub>
              </m:sSub>
            </m:num>
            <m:den>
              <m:r>
                <w:rPr>
                  <w:rFonts w:ascii="Cambria Math" w:eastAsia="PMingLiU" w:hAnsi="Cambria Math"/>
                  <w:sz w:val="24"/>
                  <w:szCs w:val="20"/>
                  <w:lang w:eastAsia="de-DE"/>
                </w:rPr>
                <m:t>SumS</m:t>
              </m:r>
              <m:sSub>
                <m:sSubPr>
                  <m:ctrlPr>
                    <w:rPr>
                      <w:rFonts w:ascii="Cambria Math" w:eastAsia="PMingLiU" w:hAnsi="Cambria Math"/>
                      <w:i/>
                      <w:sz w:val="24"/>
                      <w:szCs w:val="20"/>
                      <w:lang w:eastAsia="de-DE"/>
                    </w:rPr>
                  </m:ctrlPr>
                </m:sSubPr>
                <m:e>
                  <m:r>
                    <w:rPr>
                      <w:rFonts w:ascii="Cambria Math" w:eastAsia="PMingLiU" w:hAnsi="Cambria Math"/>
                      <w:sz w:val="24"/>
                      <w:szCs w:val="20"/>
                      <w:lang w:eastAsia="de-DE"/>
                    </w:rPr>
                    <m:t>B</m:t>
                  </m:r>
                </m:e>
                <m:sub>
                  <m:sSub>
                    <m:sSubPr>
                      <m:ctrlPr>
                        <w:rPr>
                          <w:rFonts w:ascii="Cambria Math" w:eastAsia="PMingLiU" w:hAnsi="Cambria Math"/>
                          <w:i/>
                          <w:sz w:val="24"/>
                          <w:szCs w:val="20"/>
                          <w:lang w:eastAsia="de-DE"/>
                        </w:rPr>
                      </m:ctrlPr>
                    </m:sSubPr>
                    <m:e>
                      <m:r>
                        <w:rPr>
                          <w:rFonts w:ascii="Cambria Math" w:eastAsia="PMingLiU" w:hAnsi="Cambria Math"/>
                          <w:sz w:val="24"/>
                          <w:szCs w:val="20"/>
                          <w:lang w:eastAsia="de-DE"/>
                        </w:rPr>
                        <m:t>n</m:t>
                      </m:r>
                    </m:e>
                    <m:sub>
                      <m:r>
                        <w:rPr>
                          <w:rFonts w:ascii="Cambria Math" w:eastAsia="PMingLiU" w:hAnsi="Cambria Math"/>
                          <w:sz w:val="24"/>
                          <w:szCs w:val="20"/>
                          <w:lang w:eastAsia="de-DE"/>
                        </w:rPr>
                        <m:t>red</m:t>
                      </m:r>
                    </m:sub>
                  </m:sSub>
                </m:sub>
              </m:sSub>
            </m:den>
          </m:f>
          <m:r>
            <w:rPr>
              <w:rFonts w:ascii="Cambria Math" w:eastAsia="PMingLiU" w:hAnsi="Cambria Math"/>
              <w:sz w:val="24"/>
              <w:szCs w:val="20"/>
              <w:lang w:eastAsia="de-DE"/>
            </w:rPr>
            <m:t>⋅GK</m:t>
          </m:r>
        </m:oMath>
      </m:oMathPara>
    </w:p>
    <w:p w14:paraId="065FF003" w14:textId="77777777" w:rsidR="00960414" w:rsidRPr="00E7332C" w:rsidRDefault="00960414" w:rsidP="00960414">
      <w:pPr>
        <w:rPr>
          <w:lang w:eastAsia="ko-KR"/>
        </w:rPr>
      </w:pPr>
      <w:r w:rsidRPr="00E7332C">
        <w:rPr>
          <w:lang w:eastAsia="ko-KR"/>
        </w:rPr>
        <w:t xml:space="preserve">wobei </w:t>
      </w:r>
      <m:oMath>
        <m:r>
          <w:rPr>
            <w:rFonts w:ascii="Cambria Math" w:eastAsia="PMingLiU" w:hAnsi="Cambria Math"/>
            <w:sz w:val="24"/>
            <w:szCs w:val="20"/>
            <w:lang w:eastAsia="de-DE"/>
          </w:rPr>
          <m:t>SumS</m:t>
        </m:r>
        <m:sSub>
          <m:sSubPr>
            <m:ctrlPr>
              <w:rPr>
                <w:rFonts w:ascii="Cambria Math" w:eastAsia="PMingLiU" w:hAnsi="Cambria Math"/>
                <w:i/>
                <w:sz w:val="24"/>
                <w:szCs w:val="20"/>
                <w:lang w:eastAsia="de-DE"/>
              </w:rPr>
            </m:ctrlPr>
          </m:sSubPr>
          <m:e>
            <m:r>
              <w:rPr>
                <w:rFonts w:ascii="Cambria Math" w:eastAsia="PMingLiU" w:hAnsi="Cambria Math"/>
                <w:sz w:val="24"/>
                <w:szCs w:val="20"/>
                <w:lang w:eastAsia="de-DE"/>
              </w:rPr>
              <m:t>B</m:t>
            </m:r>
          </m:e>
          <m:sub>
            <m:r>
              <w:rPr>
                <w:rFonts w:ascii="Cambria Math" w:eastAsia="PMingLiU" w:hAnsi="Cambria Math"/>
                <w:sz w:val="24"/>
                <w:szCs w:val="20"/>
                <w:lang w:eastAsia="de-DE"/>
              </w:rPr>
              <m:t>m,k</m:t>
            </m:r>
          </m:sub>
        </m:sSub>
      </m:oMath>
      <w:r>
        <w:rPr>
          <w:szCs w:val="20"/>
          <w:lang w:eastAsia="de-DE"/>
        </w:rPr>
        <w:t xml:space="preserve"> bzw. </w:t>
      </w:r>
      <m:oMath>
        <m:r>
          <w:rPr>
            <w:rFonts w:ascii="Cambria Math" w:eastAsia="PMingLiU" w:hAnsi="Cambria Math"/>
            <w:sz w:val="24"/>
            <w:szCs w:val="20"/>
            <w:lang w:eastAsia="de-DE"/>
          </w:rPr>
          <m:t>SumS</m:t>
        </m:r>
        <m:sSub>
          <m:sSubPr>
            <m:ctrlPr>
              <w:rPr>
                <w:rFonts w:ascii="Cambria Math" w:eastAsia="PMingLiU" w:hAnsi="Cambria Math"/>
                <w:i/>
                <w:sz w:val="24"/>
                <w:szCs w:val="20"/>
                <w:lang w:eastAsia="de-DE"/>
              </w:rPr>
            </m:ctrlPr>
          </m:sSubPr>
          <m:e>
            <m:r>
              <w:rPr>
                <w:rFonts w:ascii="Cambria Math" w:eastAsia="PMingLiU" w:hAnsi="Cambria Math"/>
                <w:sz w:val="24"/>
                <w:szCs w:val="20"/>
                <w:lang w:eastAsia="de-DE"/>
              </w:rPr>
              <m:t>B</m:t>
            </m:r>
          </m:e>
          <m:sub>
            <m:sSub>
              <m:sSubPr>
                <m:ctrlPr>
                  <w:rPr>
                    <w:rFonts w:ascii="Cambria Math" w:eastAsia="PMingLiU" w:hAnsi="Cambria Math"/>
                    <w:i/>
                    <w:sz w:val="24"/>
                    <w:szCs w:val="20"/>
                    <w:lang w:eastAsia="de-DE"/>
                  </w:rPr>
                </m:ctrlPr>
              </m:sSubPr>
              <m:e>
                <m:r>
                  <w:rPr>
                    <w:rFonts w:ascii="Cambria Math" w:eastAsia="PMingLiU" w:hAnsi="Cambria Math"/>
                    <w:sz w:val="24"/>
                    <w:szCs w:val="20"/>
                    <w:lang w:eastAsia="de-DE"/>
                  </w:rPr>
                  <m:t>n</m:t>
                </m:r>
              </m:e>
              <m:sub>
                <m:r>
                  <w:rPr>
                    <w:rFonts w:ascii="Cambria Math" w:eastAsia="PMingLiU" w:hAnsi="Cambria Math"/>
                    <w:sz w:val="24"/>
                    <w:szCs w:val="20"/>
                    <w:lang w:eastAsia="de-DE"/>
                  </w:rPr>
                  <m:t>red</m:t>
                </m:r>
              </m:sub>
            </m:sSub>
          </m:sub>
        </m:sSub>
      </m:oMath>
      <w:r>
        <w:rPr>
          <w:szCs w:val="20"/>
          <w:lang w:eastAsia="de-DE"/>
        </w:rPr>
        <w:t xml:space="preserve"> die Summe der geleisteten bzw. insgesamt zu leistenden Sparbeiträge bezeichnet. Es bezeichnet </w:t>
      </w:r>
      <m:oMath>
        <m:r>
          <w:rPr>
            <w:rFonts w:ascii="Cambria Math" w:eastAsia="PMingLiU" w:hAnsi="Cambria Math"/>
            <w:sz w:val="24"/>
            <w:szCs w:val="20"/>
            <w:lang w:eastAsia="de-DE"/>
          </w:rPr>
          <m:t>GK</m:t>
        </m:r>
      </m:oMath>
      <w:r>
        <w:rPr>
          <w:szCs w:val="20"/>
          <w:lang w:eastAsia="de-DE"/>
        </w:rPr>
        <w:t xml:space="preserve"> das Garantiekapital und </w:t>
      </w:r>
      <m:oMath>
        <m:r>
          <w:rPr>
            <w:rFonts w:ascii="Cambria Math" w:hAnsi="Cambria Math"/>
          </w:rPr>
          <m:t>m,k</m:t>
        </m:r>
      </m:oMath>
      <w:r>
        <w:t xml:space="preserve"> das</w:t>
      </w:r>
      <w:r w:rsidRPr="00911E2C">
        <w:t xml:space="preserve"> Ende des </w:t>
      </w:r>
      <m:oMath>
        <m:r>
          <w:rPr>
            <w:rFonts w:ascii="Cambria Math" w:hAnsi="Cambria Math"/>
          </w:rPr>
          <m:t>(12m+k)</m:t>
        </m:r>
      </m:oMath>
      <w:r>
        <w:t>-ten Versicherungsmonats.</w:t>
      </w:r>
    </w:p>
    <w:p w14:paraId="29875C69" w14:textId="77777777" w:rsidR="00960414" w:rsidRDefault="00960414" w:rsidP="00960414"/>
    <w:p w14:paraId="48F10043" w14:textId="77777777" w:rsidR="00960414" w:rsidRPr="008E22C6" w:rsidRDefault="00960414" w:rsidP="00960414">
      <w:pPr>
        <w:rPr>
          <w:b/>
          <w:szCs w:val="20"/>
          <w:u w:val="single"/>
          <w:lang w:eastAsia="de-DE"/>
        </w:rPr>
      </w:pPr>
      <w:r w:rsidRPr="008E22C6">
        <w:rPr>
          <w:b/>
          <w:szCs w:val="20"/>
          <w:u w:val="single"/>
          <w:lang w:eastAsia="de-DE"/>
        </w:rPr>
        <w:t>Grundform 2:</w:t>
      </w:r>
    </w:p>
    <w:p w14:paraId="60A3D531" w14:textId="77777777" w:rsidR="00960414" w:rsidRPr="008E22C6" w:rsidRDefault="00960414" w:rsidP="00960414">
      <w:pPr>
        <w:rPr>
          <w:rFonts w:eastAsia="Batang"/>
          <w:szCs w:val="20"/>
          <w:lang w:eastAsia="de-DE"/>
        </w:rPr>
      </w:pPr>
    </w:p>
    <w:p w14:paraId="0836A440" w14:textId="77777777" w:rsidR="00960414" w:rsidRPr="00ED0FA9" w:rsidRDefault="00960414" w:rsidP="00960414">
      <w:pPr>
        <w:rPr>
          <w:sz w:val="24"/>
        </w:rPr>
      </w:pPr>
      <m:oMathPara>
        <m:oMathParaPr>
          <m:jc m:val="left"/>
        </m:oMathParaPr>
        <m:oMath>
          <m:r>
            <w:rPr>
              <w:rFonts w:ascii="Cambria Math" w:eastAsia="PMingLiU" w:hAnsi="Cambria Math"/>
              <w:sz w:val="24"/>
              <w:lang w:eastAsia="de-DE"/>
            </w:rPr>
            <m:t>GA</m:t>
          </m:r>
          <m:sSubSup>
            <m:sSubSupPr>
              <m:ctrlPr>
                <w:rPr>
                  <w:rFonts w:ascii="Cambria Math" w:eastAsia="PMingLiU" w:hAnsi="Cambria Math"/>
                  <w:i/>
                  <w:sz w:val="24"/>
                  <w:lang w:eastAsia="de-DE"/>
                </w:rPr>
              </m:ctrlPr>
            </m:sSubSupPr>
            <m:e>
              <m:r>
                <w:rPr>
                  <w:rFonts w:ascii="Cambria Math" w:eastAsia="PMingLiU" w:hAnsi="Cambria Math"/>
                  <w:sz w:val="24"/>
                  <w:lang w:eastAsia="de-DE"/>
                </w:rPr>
                <m:t>R</m:t>
              </m:r>
            </m:e>
            <m:sub>
              <m:r>
                <w:rPr>
                  <w:rFonts w:ascii="Cambria Math" w:eastAsia="PMingLiU" w:hAnsi="Cambria Math"/>
                  <w:sz w:val="24"/>
                  <w:lang w:eastAsia="de-DE"/>
                </w:rPr>
                <m:t>m</m:t>
              </m:r>
            </m:sub>
            <m:sup>
              <m:r>
                <w:rPr>
                  <w:rFonts w:ascii="Cambria Math" w:eastAsia="PMingLiU" w:hAnsi="Cambria Math"/>
                  <w:sz w:val="24"/>
                  <w:lang w:eastAsia="de-DE"/>
                </w:rPr>
                <m:t>bfr</m:t>
              </m:r>
            </m:sup>
          </m:sSubSup>
          <m:r>
            <w:rPr>
              <w:rFonts w:ascii="Cambria Math" w:eastAsia="PMingLiU" w:hAnsi="Cambria Math"/>
              <w:sz w:val="24"/>
              <w:lang w:eastAsia="de-DE"/>
            </w:rPr>
            <m:t>=</m:t>
          </m:r>
          <m:r>
            <m:rPr>
              <m:sty m:val="p"/>
            </m:rPr>
            <w:rPr>
              <w:rFonts w:ascii="Cambria Math" w:hAnsi="Cambria Math"/>
              <w:sz w:val="24"/>
            </w:rPr>
            <m:t>max⁡(</m:t>
          </m:r>
          <m:r>
            <w:rPr>
              <w:rFonts w:ascii="Cambria Math" w:hAnsi="Cambria Math"/>
              <w:sz w:val="24"/>
            </w:rPr>
            <m:t>SumS</m:t>
          </m:r>
          <m:sSub>
            <m:sSubPr>
              <m:ctrlPr>
                <w:rPr>
                  <w:rFonts w:ascii="Cambria Math" w:hAnsi="Cambria Math"/>
                  <w:sz w:val="24"/>
                </w:rPr>
              </m:ctrlPr>
            </m:sSubPr>
            <m:e>
              <m:r>
                <w:rPr>
                  <w:rFonts w:ascii="Cambria Math" w:hAnsi="Cambria Math"/>
                  <w:sz w:val="24"/>
                </w:rPr>
                <m:t>B</m:t>
              </m:r>
            </m:e>
            <m:sub>
              <m:r>
                <w:rPr>
                  <w:rFonts w:ascii="Cambria Math" w:hAnsi="Cambria Math"/>
                  <w:sz w:val="24"/>
                </w:rPr>
                <m:t>m</m:t>
              </m:r>
            </m:sub>
          </m:sSub>
          <m:r>
            <m:rPr>
              <m:sty m:val="p"/>
            </m:rPr>
            <w:rPr>
              <w:rFonts w:ascii="Cambria Math" w:hAnsi="Cambria Math"/>
              <w:sz w:val="24"/>
            </w:rPr>
            <m:t xml:space="preserve">; </m:t>
          </m:r>
          <m:sSub>
            <m:sSubPr>
              <m:ctrlPr>
                <w:rPr>
                  <w:rFonts w:ascii="Cambria Math" w:hAnsi="Cambria Math"/>
                  <w:sz w:val="24"/>
                </w:rPr>
              </m:ctrlPr>
            </m:sSubPr>
            <m:e>
              <m:sPre>
                <m:sPrePr>
                  <m:ctrlPr>
                    <w:rPr>
                      <w:rFonts w:ascii="Cambria Math" w:hAnsi="Cambria Math"/>
                      <w:i/>
                      <w:sz w:val="24"/>
                    </w:rPr>
                  </m:ctrlPr>
                </m:sPrePr>
                <m:sub>
                  <m:r>
                    <w:rPr>
                      <w:rFonts w:ascii="Cambria Math" w:hAnsi="Cambria Math"/>
                      <w:sz w:val="24"/>
                    </w:rPr>
                    <m:t>m</m:t>
                  </m:r>
                </m:sub>
                <m:sup/>
                <m:e>
                  <m:r>
                    <w:rPr>
                      <w:rFonts w:ascii="Cambria Math" w:hAnsi="Cambria Math"/>
                      <w:sz w:val="24"/>
                    </w:rPr>
                    <m:t>V</m:t>
                  </m:r>
                </m:e>
              </m:sPre>
            </m:e>
            <m:sub>
              <m:r>
                <w:rPr>
                  <w:rFonts w:ascii="Cambria Math" w:hAnsi="Cambria Math"/>
                  <w:sz w:val="24"/>
                </w:rPr>
                <m:t>x</m:t>
              </m:r>
            </m:sub>
          </m:sSub>
          <m:r>
            <m:rPr>
              <m:sty m:val="p"/>
            </m:rPr>
            <w:rPr>
              <w:rFonts w:ascii="Cambria Math" w:hAnsi="Cambria Math"/>
              <w:sz w:val="24"/>
            </w:rPr>
            <m:t>)</m:t>
          </m:r>
        </m:oMath>
      </m:oMathPara>
    </w:p>
    <w:p w14:paraId="3347F0DC" w14:textId="77777777" w:rsidR="00960414" w:rsidRDefault="00960414" w:rsidP="00960414">
      <w:r>
        <w:t xml:space="preserve">wobei </w:t>
      </w:r>
      <m:oMath>
        <m:r>
          <w:rPr>
            <w:rFonts w:ascii="Cambria Math" w:hAnsi="Cambria Math"/>
            <w:sz w:val="24"/>
          </w:rPr>
          <m:t>SumS</m:t>
        </m:r>
        <m:sSub>
          <m:sSubPr>
            <m:ctrlPr>
              <w:rPr>
                <w:rFonts w:ascii="Cambria Math" w:hAnsi="Cambria Math"/>
                <w:i/>
                <w:sz w:val="24"/>
              </w:rPr>
            </m:ctrlPr>
          </m:sSubPr>
          <m:e>
            <m:r>
              <w:rPr>
                <w:rFonts w:ascii="Cambria Math" w:hAnsi="Cambria Math"/>
                <w:sz w:val="24"/>
              </w:rPr>
              <m:t>B</m:t>
            </m:r>
          </m:e>
          <m:sub>
            <m:r>
              <w:rPr>
                <w:rFonts w:ascii="Cambria Math" w:hAnsi="Cambria Math"/>
                <w:sz w:val="24"/>
              </w:rPr>
              <m:t>m</m:t>
            </m:r>
          </m:sub>
        </m:sSub>
      </m:oMath>
      <w:r>
        <w:t xml:space="preserve"> die Summe der geleisteten Sparbeiträge und </w:t>
      </w:r>
      <m:oMath>
        <m:sSub>
          <m:sSubPr>
            <m:ctrlPr>
              <w:rPr>
                <w:rFonts w:ascii="Cambria Math" w:hAnsi="Cambria Math"/>
                <w:sz w:val="24"/>
              </w:rPr>
            </m:ctrlPr>
          </m:sSubPr>
          <m:e>
            <m:sPre>
              <m:sPrePr>
                <m:ctrlPr>
                  <w:rPr>
                    <w:rFonts w:ascii="Cambria Math" w:hAnsi="Cambria Math"/>
                    <w:i/>
                    <w:sz w:val="24"/>
                  </w:rPr>
                </m:ctrlPr>
              </m:sPrePr>
              <m:sub>
                <m:r>
                  <w:rPr>
                    <w:rFonts w:ascii="Cambria Math" w:hAnsi="Cambria Math"/>
                    <w:sz w:val="24"/>
                  </w:rPr>
                  <m:t>m</m:t>
                </m:r>
              </m:sub>
              <m:sup/>
              <m:e>
                <m:r>
                  <w:rPr>
                    <w:rFonts w:ascii="Cambria Math" w:hAnsi="Cambria Math"/>
                    <w:sz w:val="24"/>
                  </w:rPr>
                  <m:t>V</m:t>
                </m:r>
              </m:e>
            </m:sPre>
          </m:e>
          <m:sub>
            <m:r>
              <w:rPr>
                <w:rFonts w:ascii="Cambria Math" w:hAnsi="Cambria Math"/>
                <w:sz w:val="24"/>
              </w:rPr>
              <m:t>x</m:t>
            </m:r>
          </m:sub>
        </m:sSub>
      </m:oMath>
      <w:r w:rsidRPr="001C3ED6">
        <w:t xml:space="preserve"> </w:t>
      </w:r>
      <w:r>
        <w:t xml:space="preserve">das Deckungskapital zum Ende der </w:t>
      </w:r>
      <m:oMath>
        <m:r>
          <w:rPr>
            <w:rFonts w:ascii="Cambria Math" w:hAnsi="Cambria Math"/>
          </w:rPr>
          <m:t>m</m:t>
        </m:r>
      </m:oMath>
      <w:r>
        <w:t>-ten Versicherungsperiode beschreibt.</w:t>
      </w:r>
    </w:p>
    <w:p w14:paraId="69EFF7F1" w14:textId="77777777" w:rsidR="00960414" w:rsidRPr="000D1142" w:rsidRDefault="00960414" w:rsidP="00960414"/>
    <w:tbl>
      <w:tblPr>
        <w:tblStyle w:val="Tabellenraster"/>
        <w:tblW w:w="4866" w:type="pct"/>
        <w:tblLook w:val="04A0" w:firstRow="1" w:lastRow="0" w:firstColumn="1" w:lastColumn="0" w:noHBand="0" w:noVBand="1"/>
      </w:tblPr>
      <w:tblGrid>
        <w:gridCol w:w="4361"/>
        <w:gridCol w:w="993"/>
        <w:gridCol w:w="993"/>
        <w:gridCol w:w="994"/>
        <w:gridCol w:w="1698"/>
      </w:tblGrid>
      <w:tr w:rsidR="001B770A" w:rsidRPr="00796A61" w14:paraId="4EA6027A" w14:textId="77777777" w:rsidTr="001B770A">
        <w:tc>
          <w:tcPr>
            <w:tcW w:w="2412" w:type="pct"/>
            <w:vAlign w:val="center"/>
          </w:tcPr>
          <w:p w14:paraId="3607D874" w14:textId="77777777" w:rsidR="001B770A" w:rsidRPr="003116BA" w:rsidRDefault="001B770A" w:rsidP="005C3105">
            <w:pPr>
              <w:rPr>
                <w:b/>
              </w:rPr>
            </w:pPr>
          </w:p>
        </w:tc>
        <w:tc>
          <w:tcPr>
            <w:tcW w:w="549" w:type="pct"/>
            <w:shd w:val="clear" w:color="auto" w:fill="808080" w:themeFill="background1" w:themeFillShade="80"/>
          </w:tcPr>
          <w:p w14:paraId="6607B64D" w14:textId="77777777" w:rsidR="001B770A" w:rsidRPr="00C6490D" w:rsidRDefault="001B770A" w:rsidP="005C3105">
            <w:pPr>
              <w:jc w:val="center"/>
              <w:rPr>
                <w:b/>
              </w:rPr>
            </w:pPr>
            <w:r w:rsidRPr="00C6490D">
              <w:rPr>
                <w:b/>
              </w:rPr>
              <w:t>TD</w:t>
            </w:r>
          </w:p>
        </w:tc>
        <w:tc>
          <w:tcPr>
            <w:tcW w:w="549" w:type="pct"/>
            <w:shd w:val="clear" w:color="auto" w:fill="4BACC6" w:themeFill="accent5"/>
            <w:vAlign w:val="center"/>
          </w:tcPr>
          <w:p w14:paraId="50E991D8" w14:textId="3925E512" w:rsidR="001B770A" w:rsidRPr="00796A61" w:rsidRDefault="001B770A" w:rsidP="005C3105">
            <w:pPr>
              <w:jc w:val="center"/>
              <w:rPr>
                <w:b/>
              </w:rPr>
            </w:pPr>
            <w:r>
              <w:rPr>
                <w:b/>
              </w:rPr>
              <w:t>ARK</w:t>
            </w:r>
          </w:p>
        </w:tc>
        <w:tc>
          <w:tcPr>
            <w:tcW w:w="550" w:type="pct"/>
            <w:shd w:val="clear" w:color="auto" w:fill="F79646" w:themeFill="accent6"/>
            <w:vAlign w:val="center"/>
          </w:tcPr>
          <w:p w14:paraId="2B8CFE8F" w14:textId="15359ABC" w:rsidR="001B770A" w:rsidRPr="001B770A" w:rsidRDefault="001B770A" w:rsidP="005C3105">
            <w:pPr>
              <w:jc w:val="center"/>
              <w:rPr>
                <w:b/>
              </w:rPr>
            </w:pPr>
            <w:r>
              <w:rPr>
                <w:b/>
              </w:rPr>
              <w:t>ARF</w:t>
            </w:r>
          </w:p>
        </w:tc>
        <w:tc>
          <w:tcPr>
            <w:tcW w:w="939" w:type="pct"/>
            <w:shd w:val="clear" w:color="auto" w:fill="FF0000"/>
            <w:vAlign w:val="center"/>
          </w:tcPr>
          <w:p w14:paraId="5B0E8DC9" w14:textId="3316C0DE" w:rsidR="001B770A" w:rsidRPr="00796A61" w:rsidRDefault="001B770A" w:rsidP="005C3105">
            <w:pPr>
              <w:jc w:val="center"/>
              <w:rPr>
                <w:b/>
              </w:rPr>
            </w:pPr>
            <w:r>
              <w:rPr>
                <w:b/>
              </w:rPr>
              <w:t>aktivplan</w:t>
            </w:r>
          </w:p>
        </w:tc>
      </w:tr>
      <w:tr w:rsidR="001B770A" w:rsidRPr="00796A61" w14:paraId="3509CA9F" w14:textId="77777777" w:rsidTr="001B770A">
        <w:tc>
          <w:tcPr>
            <w:tcW w:w="2412" w:type="pct"/>
            <w:vAlign w:val="center"/>
          </w:tcPr>
          <w:p w14:paraId="51B9D08B" w14:textId="77777777" w:rsidR="001B770A" w:rsidRDefault="001B770A" w:rsidP="005C3105">
            <w:r>
              <w:rPr>
                <w:b/>
              </w:rPr>
              <w:t>Grundform</w:t>
            </w:r>
          </w:p>
        </w:tc>
        <w:tc>
          <w:tcPr>
            <w:tcW w:w="549" w:type="pct"/>
            <w:shd w:val="clear" w:color="auto" w:fill="D9D9D9" w:themeFill="background1" w:themeFillShade="D9"/>
            <w:vAlign w:val="center"/>
          </w:tcPr>
          <w:p w14:paraId="6082569C" w14:textId="77777777" w:rsidR="001B770A" w:rsidRPr="00C6490D" w:rsidRDefault="001B770A" w:rsidP="005C3105">
            <w:pPr>
              <w:jc w:val="center"/>
              <w:rPr>
                <w:b/>
              </w:rPr>
            </w:pPr>
          </w:p>
        </w:tc>
        <w:tc>
          <w:tcPr>
            <w:tcW w:w="549" w:type="pct"/>
            <w:shd w:val="clear" w:color="auto" w:fill="DAEEF3" w:themeFill="accent5" w:themeFillTint="33"/>
            <w:vAlign w:val="center"/>
          </w:tcPr>
          <w:p w14:paraId="03419104" w14:textId="2ABE7D34" w:rsidR="001B770A" w:rsidRPr="000D1142" w:rsidRDefault="001B770A" w:rsidP="005C3105">
            <w:pPr>
              <w:jc w:val="center"/>
              <w:rPr>
                <w:vertAlign w:val="superscript"/>
              </w:rPr>
            </w:pPr>
          </w:p>
        </w:tc>
        <w:tc>
          <w:tcPr>
            <w:tcW w:w="550" w:type="pct"/>
            <w:shd w:val="clear" w:color="auto" w:fill="FDE9D9" w:themeFill="accent6" w:themeFillTint="33"/>
            <w:vAlign w:val="center"/>
          </w:tcPr>
          <w:p w14:paraId="056500FA" w14:textId="0E068239" w:rsidR="001B770A" w:rsidRPr="00EF069D" w:rsidRDefault="001B770A" w:rsidP="005C3105">
            <w:pPr>
              <w:jc w:val="center"/>
              <w:rPr>
                <w:highlight w:val="yellow"/>
                <w:vertAlign w:val="superscript"/>
              </w:rPr>
            </w:pPr>
          </w:p>
        </w:tc>
        <w:tc>
          <w:tcPr>
            <w:tcW w:w="939" w:type="pct"/>
            <w:shd w:val="clear" w:color="auto" w:fill="F2DBDB" w:themeFill="accent2" w:themeFillTint="33"/>
            <w:vAlign w:val="center"/>
          </w:tcPr>
          <w:p w14:paraId="0EE324FB" w14:textId="2C608622" w:rsidR="001B770A" w:rsidRPr="00663E20" w:rsidRDefault="001B770A" w:rsidP="005C3105">
            <w:pPr>
              <w:jc w:val="center"/>
              <w:rPr>
                <w:vertAlign w:val="superscript"/>
              </w:rPr>
            </w:pPr>
            <w:r>
              <w:t>1</w:t>
            </w:r>
            <w:r>
              <w:rPr>
                <w:vertAlign w:val="superscript"/>
              </w:rPr>
              <w:t>2)</w:t>
            </w:r>
          </w:p>
        </w:tc>
      </w:tr>
    </w:tbl>
    <w:p w14:paraId="53AEF47A" w14:textId="77777777" w:rsidR="00960414" w:rsidRDefault="00960414" w:rsidP="00960414"/>
    <w:p w14:paraId="79E5C76E" w14:textId="77777777" w:rsidR="00960414" w:rsidRDefault="00960414" w:rsidP="009E681E">
      <w:pPr>
        <w:pStyle w:val="Listenabsatz"/>
        <w:numPr>
          <w:ilvl w:val="0"/>
          <w:numId w:val="16"/>
        </w:numPr>
        <w:ind w:left="714" w:hanging="357"/>
      </w:pPr>
      <w:r>
        <w:t xml:space="preserve">Aufsummierung der rechten Seite über alle Investitionsbausteine. Dabei </w:t>
      </w:r>
      <w:r w:rsidRPr="00EF069D">
        <w:rPr>
          <w:u w:val="single"/>
        </w:rPr>
        <w:t>Differenzi</w:t>
      </w:r>
      <w:r w:rsidRPr="00EF069D">
        <w:rPr>
          <w:u w:val="single"/>
        </w:rPr>
        <w:t>e</w:t>
      </w:r>
      <w:r w:rsidRPr="00EF069D">
        <w:rPr>
          <w:u w:val="single"/>
        </w:rPr>
        <w:t>rung</w:t>
      </w:r>
      <w:r>
        <w:t xml:space="preserve"> des Verhältnisses von geleisteten zu gesamten Sparbeiträgen </w:t>
      </w:r>
      <w:r w:rsidRPr="00EF069D">
        <w:rPr>
          <w:u w:val="single"/>
        </w:rPr>
        <w:t>nach Investit</w:t>
      </w:r>
      <w:r w:rsidRPr="00EF069D">
        <w:rPr>
          <w:u w:val="single"/>
        </w:rPr>
        <w:t>i</w:t>
      </w:r>
      <w:r w:rsidRPr="00EF069D">
        <w:rPr>
          <w:u w:val="single"/>
        </w:rPr>
        <w:t>onsbaustein</w:t>
      </w:r>
      <w:r>
        <w:t>.</w:t>
      </w:r>
    </w:p>
    <w:p w14:paraId="7F20C25D" w14:textId="25623286" w:rsidR="00960414" w:rsidRDefault="00960414" w:rsidP="00960414">
      <w:pPr>
        <w:pStyle w:val="Listenabsatz"/>
        <w:spacing w:before="40"/>
        <w:contextualSpacing w:val="0"/>
      </w:pPr>
      <w:r>
        <w:t xml:space="preserve">Eine Erhöhung von </w:t>
      </w:r>
      <m:oMath>
        <m:r>
          <w:rPr>
            <w:rFonts w:ascii="Cambria Math" w:eastAsia="PMingLiU" w:hAnsi="Cambria Math"/>
            <w:sz w:val="24"/>
            <w:szCs w:val="20"/>
            <w:lang w:eastAsia="de-DE"/>
          </w:rPr>
          <m:t>GA</m:t>
        </m:r>
        <m:sSubSup>
          <m:sSubSupPr>
            <m:ctrlPr>
              <w:rPr>
                <w:rFonts w:ascii="Cambria Math" w:eastAsia="PMingLiU" w:hAnsi="Cambria Math"/>
                <w:i/>
                <w:sz w:val="24"/>
                <w:szCs w:val="20"/>
                <w:lang w:eastAsia="de-DE"/>
              </w:rPr>
            </m:ctrlPr>
          </m:sSubSupPr>
          <m:e>
            <m:r>
              <w:rPr>
                <w:rFonts w:ascii="Cambria Math" w:eastAsia="PMingLiU" w:hAnsi="Cambria Math"/>
                <w:sz w:val="24"/>
                <w:szCs w:val="20"/>
                <w:lang w:eastAsia="de-DE"/>
              </w:rPr>
              <m:t>R</m:t>
            </m:r>
          </m:e>
          <m:sub>
            <m:r>
              <w:rPr>
                <w:rFonts w:ascii="Cambria Math" w:eastAsia="PMingLiU" w:hAnsi="Cambria Math"/>
                <w:sz w:val="24"/>
                <w:szCs w:val="20"/>
                <w:lang w:eastAsia="de-DE"/>
              </w:rPr>
              <m:t>m,k</m:t>
            </m:r>
          </m:sub>
          <m:sup>
            <m:r>
              <w:rPr>
                <w:rFonts w:ascii="Cambria Math" w:eastAsia="PMingLiU" w:hAnsi="Cambria Math"/>
                <w:sz w:val="24"/>
                <w:szCs w:val="20"/>
                <w:lang w:eastAsia="de-DE"/>
              </w:rPr>
              <m:t>bfr</m:t>
            </m:r>
          </m:sup>
        </m:sSubSup>
      </m:oMath>
      <w:r>
        <w:t xml:space="preserve"> durch ggf. geleistete Sonderzahlungen ist möglich. </w:t>
      </w:r>
    </w:p>
    <w:p w14:paraId="26CD7049" w14:textId="77777777" w:rsidR="00960414" w:rsidRDefault="00960414" w:rsidP="00960414">
      <w:pPr>
        <w:pStyle w:val="Listenabsatz"/>
      </w:pPr>
    </w:p>
    <w:p w14:paraId="325955CB" w14:textId="48BDD7DF" w:rsidR="00960414" w:rsidRPr="008E22C6" w:rsidRDefault="00960414" w:rsidP="009E681E">
      <w:pPr>
        <w:pStyle w:val="Listenabsatz"/>
        <w:numPr>
          <w:ilvl w:val="0"/>
          <w:numId w:val="16"/>
        </w:numPr>
      </w:pPr>
      <w:r>
        <w:t xml:space="preserve">Verhältnis von geleisteten zu gesamten Sparbeiträgen </w:t>
      </w:r>
      <w:r>
        <w:rPr>
          <w:szCs w:val="20"/>
          <w:lang w:eastAsia="de-DE"/>
        </w:rPr>
        <w:t>wird betrachtet.</w:t>
      </w:r>
    </w:p>
    <w:p w14:paraId="283D2C35" w14:textId="4DDA7870" w:rsidR="00960414" w:rsidRDefault="00960414" w:rsidP="00960414">
      <w:pPr>
        <w:pStyle w:val="Listenabsatz"/>
        <w:spacing w:before="40"/>
        <w:contextualSpacing w:val="0"/>
        <w:rPr>
          <w:szCs w:val="20"/>
          <w:lang w:eastAsia="de-DE"/>
        </w:rPr>
      </w:pPr>
      <w:r>
        <w:rPr>
          <w:szCs w:val="20"/>
          <w:lang w:eastAsia="de-DE"/>
        </w:rPr>
        <w:t>Kostenüberschü</w:t>
      </w:r>
      <w:r w:rsidR="005C3105">
        <w:rPr>
          <w:szCs w:val="20"/>
          <w:lang w:eastAsia="de-DE"/>
        </w:rPr>
        <w:t>sse werden nicht berücksichtig</w:t>
      </w:r>
      <w:r w:rsidR="009348A9">
        <w:rPr>
          <w:szCs w:val="20"/>
          <w:lang w:eastAsia="de-DE"/>
        </w:rPr>
        <w:t>t.</w:t>
      </w:r>
    </w:p>
    <w:p w14:paraId="24077703" w14:textId="3F885080" w:rsidR="005C3105" w:rsidRDefault="001B5B6F" w:rsidP="001B5B6F">
      <w:pPr>
        <w:pStyle w:val="Listenabsatz"/>
        <w:ind w:left="360" w:firstLine="348"/>
      </w:pPr>
      <w:r w:rsidRPr="00F649CF">
        <w:rPr>
          <w:shd w:val="clear" w:color="auto" w:fill="FFFFFF" w:themeFill="background1"/>
        </w:rPr>
        <w:t>NL</w:t>
      </w:r>
      <w:r w:rsidR="005C3105" w:rsidRPr="00F649CF">
        <w:rPr>
          <w:shd w:val="clear" w:color="auto" w:fill="FFFFFF" w:themeFill="background1"/>
        </w:rPr>
        <w:t>:</w:t>
      </w:r>
      <w:r w:rsidR="00D22FFC" w:rsidRPr="00F649CF">
        <w:rPr>
          <w:shd w:val="clear" w:color="auto" w:fill="FFFFFF" w:themeFill="background1"/>
        </w:rPr>
        <w:t xml:space="preserve"> </w:t>
      </w:r>
      <w:r w:rsidR="00F649CF" w:rsidRPr="00F649CF">
        <w:rPr>
          <w:shd w:val="clear" w:color="auto" w:fill="FFFFFF" w:themeFill="background1"/>
        </w:rPr>
        <w:t>D</w:t>
      </w:r>
      <w:r w:rsidR="005C3105" w:rsidRPr="00F649CF">
        <w:rPr>
          <w:shd w:val="clear" w:color="auto" w:fill="FFFFFF" w:themeFill="background1"/>
        </w:rPr>
        <w:t xml:space="preserve">as Verhältnis </w:t>
      </w:r>
      <w:r w:rsidR="00F649CF" w:rsidRPr="00F649CF">
        <w:rPr>
          <w:shd w:val="clear" w:color="auto" w:fill="FFFFFF" w:themeFill="background1"/>
        </w:rPr>
        <w:t>ist</w:t>
      </w:r>
      <w:r w:rsidR="005C3105" w:rsidRPr="00F649CF">
        <w:rPr>
          <w:shd w:val="clear" w:color="auto" w:fill="FFFFFF" w:themeFill="background1"/>
        </w:rPr>
        <w:t xml:space="preserve"> allgemein</w:t>
      </w:r>
      <w:r w:rsidR="00F649CF" w:rsidRPr="00F649CF">
        <w:rPr>
          <w:shd w:val="clear" w:color="auto" w:fill="FFFFFF" w:themeFill="background1"/>
        </w:rPr>
        <w:t>.</w:t>
      </w:r>
      <w:r w:rsidR="006C2714">
        <w:t xml:space="preserve"> </w:t>
      </w:r>
      <w:r w:rsidR="00F649CF">
        <w:t>Der</w:t>
      </w:r>
      <w:r w:rsidR="006C2714">
        <w:t xml:space="preserve"> Fondsteil wird nicht berücksichtigt</w:t>
      </w:r>
      <w:r w:rsidR="00F649CF">
        <w:t>.</w:t>
      </w:r>
    </w:p>
    <w:p w14:paraId="19443827" w14:textId="77777777" w:rsidR="001B5B6F" w:rsidRDefault="001B5B6F" w:rsidP="001B5B6F">
      <w:pPr>
        <w:pStyle w:val="Listenabsatz"/>
        <w:ind w:left="360" w:firstLine="348"/>
      </w:pPr>
    </w:p>
    <w:p w14:paraId="0BBC89CF" w14:textId="6F2503FD" w:rsidR="001B5B6F" w:rsidRPr="001B5B6F" w:rsidRDefault="001B5B6F" w:rsidP="009E681E">
      <w:pPr>
        <w:pStyle w:val="Listenabsatz"/>
        <w:numPr>
          <w:ilvl w:val="0"/>
          <w:numId w:val="16"/>
        </w:numPr>
        <w:ind w:left="714" w:hanging="357"/>
      </w:pPr>
      <w:r>
        <w:t xml:space="preserve">Aufsummierung der rechten Seite über alle Investitionsbausteine, </w:t>
      </w:r>
      <w:r w:rsidRPr="001B5B6F">
        <w:rPr>
          <w:u w:val="single"/>
        </w:rPr>
        <w:t>ohne Differenzi</w:t>
      </w:r>
      <w:r w:rsidRPr="001B5B6F">
        <w:rPr>
          <w:u w:val="single"/>
        </w:rPr>
        <w:t>e</w:t>
      </w:r>
      <w:r w:rsidRPr="001B5B6F">
        <w:rPr>
          <w:u w:val="single"/>
        </w:rPr>
        <w:t>rung</w:t>
      </w:r>
      <w:r>
        <w:t xml:space="preserve"> des Verhältnisses von geleisteten zu gesamten Sparbeiträgen</w:t>
      </w:r>
      <w:r w:rsidRPr="001B5B6F">
        <w:t xml:space="preserve"> nach Investit</w:t>
      </w:r>
      <w:r w:rsidRPr="001B5B6F">
        <w:t>i</w:t>
      </w:r>
      <w:r w:rsidRPr="001B5B6F">
        <w:t>onsbaustein.</w:t>
      </w:r>
    </w:p>
    <w:p w14:paraId="1C69AD0F" w14:textId="0EC60E91" w:rsidR="001B5B6F" w:rsidRPr="00B247B6" w:rsidRDefault="001B5B6F" w:rsidP="001B5B6F">
      <w:pPr>
        <w:pStyle w:val="Listenabsatz"/>
      </w:pPr>
    </w:p>
    <w:p w14:paraId="33A641D6" w14:textId="77777777" w:rsidR="00960414" w:rsidRDefault="00960414" w:rsidP="00960414">
      <w:pPr>
        <w:pStyle w:val="berschrift4"/>
      </w:pPr>
      <w:r w:rsidRPr="00B247B6">
        <w:t>Empfehlung</w:t>
      </w:r>
    </w:p>
    <w:p w14:paraId="719C55B8" w14:textId="51270287" w:rsidR="00D22FFC" w:rsidRDefault="00D22FFC" w:rsidP="00D22FFC">
      <w:pPr>
        <w:pStyle w:val="Listenabsatz"/>
        <w:numPr>
          <w:ilvl w:val="0"/>
          <w:numId w:val="3"/>
        </w:numPr>
      </w:pPr>
      <w:r>
        <w:t>Grundform 1 (gleich</w:t>
      </w:r>
      <w:r w:rsidR="00944EF8">
        <w:t>e</w:t>
      </w:r>
      <w:r>
        <w:t xml:space="preserve"> Behandlung aller GeVos)</w:t>
      </w:r>
    </w:p>
    <w:p w14:paraId="00A934C8" w14:textId="18B5C73A" w:rsidR="00D22FFC" w:rsidRPr="00D22FFC" w:rsidRDefault="002A3640" w:rsidP="00D22FFC">
      <w:pPr>
        <w:pStyle w:val="Listenabsatz"/>
        <w:numPr>
          <w:ilvl w:val="0"/>
          <w:numId w:val="3"/>
        </w:numPr>
      </w:pPr>
      <w:r>
        <w:t xml:space="preserve">Das Verhältnis soll </w:t>
      </w:r>
      <w:r w:rsidR="00546B4C">
        <w:t>bausteinindividuell sein (bisherige HLV-Welt)</w:t>
      </w:r>
    </w:p>
    <w:p w14:paraId="0C386FDC" w14:textId="77777777" w:rsidR="00960414" w:rsidRPr="00B247B6" w:rsidRDefault="00960414" w:rsidP="00960414">
      <w:pPr>
        <w:pStyle w:val="berschrift4"/>
      </w:pPr>
      <w:r w:rsidRPr="00B247B6">
        <w:t>Abstimmung mit Produkttechnik</w:t>
      </w:r>
    </w:p>
    <w:p w14:paraId="6C27F87A" w14:textId="77777777" w:rsidR="00960414" w:rsidRPr="00B247B6" w:rsidRDefault="00960414" w:rsidP="00960414">
      <w:pPr>
        <w:pStyle w:val="berschrift4"/>
      </w:pPr>
      <w:r w:rsidRPr="00B247B6">
        <w:t>Entscheidung</w:t>
      </w:r>
    </w:p>
    <w:p w14:paraId="54744AF1" w14:textId="77777777" w:rsidR="00960414" w:rsidRPr="00B247B6" w:rsidRDefault="00960414" w:rsidP="00960414">
      <w:pPr>
        <w:pStyle w:val="berschrift4"/>
      </w:pPr>
      <w:r w:rsidRPr="00B247B6">
        <w:t>Folgearbeiten</w:t>
      </w:r>
    </w:p>
    <w:p w14:paraId="534BDBD6" w14:textId="77777777" w:rsidR="00CC3D36" w:rsidRPr="00B247B6" w:rsidRDefault="00CC3D36" w:rsidP="00CC3D36">
      <w:pPr>
        <w:rPr>
          <w:rFonts w:cs="Arial"/>
          <w:b/>
          <w:bCs/>
          <w:sz w:val="26"/>
          <w:szCs w:val="26"/>
        </w:rPr>
      </w:pPr>
      <w:r w:rsidRPr="00B247B6">
        <w:br w:type="page"/>
      </w:r>
    </w:p>
    <w:p w14:paraId="203D8094" w14:textId="77777777" w:rsidR="00CC3D36" w:rsidRPr="00B247B6" w:rsidRDefault="00CC3D36" w:rsidP="00CC3D36">
      <w:pPr>
        <w:pStyle w:val="berschrift3"/>
      </w:pPr>
      <w:bookmarkStart w:id="128" w:name="_Toc444617559"/>
      <w:bookmarkStart w:id="129" w:name="_Toc444789846"/>
      <w:bookmarkStart w:id="130" w:name="_Toc449708326"/>
      <w:r w:rsidRPr="00B247B6">
        <w:lastRenderedPageBreak/>
        <w:t>Beitragsfreie Leistungen aus der laufenden Gewinnbeteiligung</w:t>
      </w:r>
      <w:bookmarkEnd w:id="128"/>
      <w:bookmarkEnd w:id="129"/>
      <w:bookmarkEnd w:id="130"/>
    </w:p>
    <w:p w14:paraId="0BCD18CF" w14:textId="77777777" w:rsidR="00CC3D36" w:rsidRDefault="00CC3D36" w:rsidP="00CC3D36">
      <w:pPr>
        <w:pStyle w:val="berschrift4"/>
      </w:pPr>
      <w:r w:rsidRPr="00B247B6">
        <w:t>Aktueller Stand</w:t>
      </w:r>
    </w:p>
    <w:p w14:paraId="6176C16D" w14:textId="77777777" w:rsidR="00A52519" w:rsidRPr="00B247B6" w:rsidRDefault="00A52519" w:rsidP="00A52519">
      <w:r w:rsidRPr="00B247B6">
        <w:t>Bei Beitragsfreistellung erfolgt keine Änderung.</w:t>
      </w:r>
    </w:p>
    <w:p w14:paraId="563D82BB" w14:textId="77777777" w:rsidR="00CC3D36" w:rsidRPr="00B247B6" w:rsidRDefault="00CC3D36" w:rsidP="00CC3D36">
      <w:pPr>
        <w:pStyle w:val="berschrift4"/>
      </w:pPr>
      <w:r w:rsidRPr="00B247B6">
        <w:t>Empfehlung</w:t>
      </w:r>
    </w:p>
    <w:p w14:paraId="10CD2F5B" w14:textId="77777777" w:rsidR="00CC3D36" w:rsidRPr="00B247B6" w:rsidRDefault="00CC3D36" w:rsidP="00CC3D36">
      <w:pPr>
        <w:pStyle w:val="berschrift4"/>
      </w:pPr>
      <w:r w:rsidRPr="00B247B6">
        <w:t>Abstimmung mit Produkttechnik</w:t>
      </w:r>
    </w:p>
    <w:p w14:paraId="2A9E6D5B" w14:textId="77777777" w:rsidR="00CC3D36" w:rsidRPr="00B247B6" w:rsidRDefault="00CC3D36" w:rsidP="00CC3D36">
      <w:pPr>
        <w:pStyle w:val="berschrift4"/>
      </w:pPr>
      <w:r w:rsidRPr="00B247B6">
        <w:t>Entscheidung</w:t>
      </w:r>
    </w:p>
    <w:p w14:paraId="1AD617D9" w14:textId="77777777" w:rsidR="00CC3D36" w:rsidRPr="00B247B6" w:rsidRDefault="00CC3D36" w:rsidP="00CC3D36">
      <w:pPr>
        <w:pStyle w:val="berschrift4"/>
      </w:pPr>
      <w:r w:rsidRPr="00B247B6">
        <w:t>Folgearbeiten</w:t>
      </w:r>
    </w:p>
    <w:p w14:paraId="225DA6DE" w14:textId="77777777" w:rsidR="00CC3D36" w:rsidRPr="00B247B6" w:rsidRDefault="00CC3D36" w:rsidP="00CC3D36">
      <w:r w:rsidRPr="00B247B6">
        <w:br w:type="page"/>
      </w:r>
    </w:p>
    <w:p w14:paraId="7DD74D9D" w14:textId="77777777" w:rsidR="00CC3D36" w:rsidRPr="00B247B6" w:rsidRDefault="00CC3D36" w:rsidP="00CC3D36"/>
    <w:p w14:paraId="47C97E5D" w14:textId="77777777" w:rsidR="00CC3D36" w:rsidRPr="00B247B6" w:rsidRDefault="00CC3D36" w:rsidP="00CC3D36">
      <w:pPr>
        <w:pStyle w:val="berschrift3"/>
      </w:pPr>
      <w:bookmarkStart w:id="131" w:name="_Toc444617560"/>
      <w:bookmarkStart w:id="132" w:name="_Toc444789847"/>
      <w:bookmarkStart w:id="133" w:name="_Toc449708327"/>
      <w:r w:rsidRPr="00B247B6">
        <w:t>Beitragsfreie Leistungen aus der Schlussgewinnbeteiligung</w:t>
      </w:r>
      <w:bookmarkEnd w:id="131"/>
      <w:bookmarkEnd w:id="132"/>
      <w:bookmarkEnd w:id="133"/>
    </w:p>
    <w:p w14:paraId="18019911" w14:textId="77777777" w:rsidR="00CC3D36" w:rsidRPr="00B247B6" w:rsidRDefault="00CC3D36" w:rsidP="00CC3D36">
      <w:pPr>
        <w:pStyle w:val="berschrift4"/>
      </w:pPr>
      <w:r w:rsidRPr="00B247B6">
        <w:t>Aktueller Stand</w:t>
      </w:r>
    </w:p>
    <w:p w14:paraId="1059EE81" w14:textId="77777777" w:rsidR="00CC3D36" w:rsidRPr="007529BD" w:rsidRDefault="00CC3D36" w:rsidP="00CC3D36">
      <w:pPr>
        <w:shd w:val="clear" w:color="auto" w:fill="C4BC96" w:themeFill="background2" w:themeFillShade="BF"/>
      </w:pPr>
      <w:r w:rsidRPr="007529BD">
        <w:t>HLV, NL und TAL:</w:t>
      </w:r>
    </w:p>
    <w:p w14:paraId="651F8FB8" w14:textId="77777777" w:rsidR="00CC3D36" w:rsidRPr="007529BD" w:rsidRDefault="00CC3D36" w:rsidP="00CC3D36">
      <w:r w:rsidRPr="007529BD">
        <w:t>Das Schlussgewinnkonto bleibt in seiner aktuellen Höhe erhalten.</w:t>
      </w:r>
    </w:p>
    <w:p w14:paraId="06D98347" w14:textId="77777777" w:rsidR="00CC3D36" w:rsidRPr="007529BD" w:rsidRDefault="00CC3D36" w:rsidP="00CC3D36"/>
    <w:p w14:paraId="618DF0D1" w14:textId="77777777" w:rsidR="00CC3D36" w:rsidRPr="00B247B6" w:rsidRDefault="00CC3D36" w:rsidP="00CC3D36">
      <w:pPr>
        <w:shd w:val="clear" w:color="auto" w:fill="FFFF00"/>
      </w:pPr>
      <w:r w:rsidRPr="007529BD">
        <w:t>PBL:</w:t>
      </w:r>
    </w:p>
    <w:p w14:paraId="1D5C5A58" w14:textId="77777777" w:rsidR="00CC3D36" w:rsidRPr="00B247B6" w:rsidRDefault="00CC3D36" w:rsidP="00CC3D36">
      <w:r w:rsidRPr="00B247B6">
        <w:t xml:space="preserve">Bei Beitragsfreistellung </w:t>
      </w:r>
      <w:r>
        <w:t xml:space="preserve">bleibt </w:t>
      </w:r>
      <w:r w:rsidRPr="00B247B6">
        <w:t xml:space="preserve">der zinsabhängige Schlussüberschuss bestehen. </w:t>
      </w:r>
    </w:p>
    <w:p w14:paraId="7B02A254" w14:textId="77777777" w:rsidR="00CC3D36" w:rsidRPr="00B247B6" w:rsidRDefault="00CC3D36" w:rsidP="00CC3D36"/>
    <w:p w14:paraId="2F1A71D8" w14:textId="77777777" w:rsidR="00CC3D36" w:rsidRDefault="00CC3D36" w:rsidP="00CC3D36">
      <w:pPr>
        <w:pStyle w:val="berschrift4"/>
      </w:pPr>
      <w:r w:rsidRPr="00B247B6">
        <w:t>Empfehlung</w:t>
      </w:r>
    </w:p>
    <w:p w14:paraId="2F7651EF" w14:textId="30429569" w:rsidR="00B049F0" w:rsidRPr="00B049F0" w:rsidRDefault="00B049F0" w:rsidP="00B049F0">
      <w:r>
        <w:t>Keine Harmonisierung nötig</w:t>
      </w:r>
      <w:r w:rsidR="00022C99">
        <w:t>.</w:t>
      </w:r>
    </w:p>
    <w:p w14:paraId="248E3294" w14:textId="77777777" w:rsidR="00CC3D36" w:rsidRPr="00B247B6" w:rsidRDefault="00CC3D36" w:rsidP="00CC3D36">
      <w:pPr>
        <w:pStyle w:val="berschrift4"/>
      </w:pPr>
      <w:r w:rsidRPr="00B247B6">
        <w:t>Abstimmung mit Produkttechnik</w:t>
      </w:r>
    </w:p>
    <w:p w14:paraId="7E3719B3" w14:textId="77777777" w:rsidR="00CC3D36" w:rsidRPr="00B247B6" w:rsidRDefault="00CC3D36" w:rsidP="00CC3D36">
      <w:pPr>
        <w:pStyle w:val="berschrift4"/>
      </w:pPr>
      <w:r w:rsidRPr="00B247B6">
        <w:t>Entscheidung</w:t>
      </w:r>
    </w:p>
    <w:p w14:paraId="22E1E23D" w14:textId="77777777" w:rsidR="00CC3D36" w:rsidRPr="00B247B6" w:rsidRDefault="00CC3D36" w:rsidP="00CC3D36">
      <w:pPr>
        <w:pStyle w:val="berschrift4"/>
      </w:pPr>
      <w:r w:rsidRPr="00B247B6">
        <w:t>Folgearbeiten</w:t>
      </w:r>
    </w:p>
    <w:p w14:paraId="4EB0FB87" w14:textId="77777777" w:rsidR="00CC3D36" w:rsidRPr="00B247B6" w:rsidRDefault="00CC3D36" w:rsidP="00CC3D36">
      <w:r w:rsidRPr="00B247B6">
        <w:br w:type="page"/>
      </w:r>
    </w:p>
    <w:p w14:paraId="76AE3AD0" w14:textId="77777777" w:rsidR="00CC3D36" w:rsidRDefault="00CC3D36" w:rsidP="00CC3D36"/>
    <w:p w14:paraId="1513366D" w14:textId="77777777" w:rsidR="00CC3D36" w:rsidRPr="00B247B6" w:rsidRDefault="00CC3D36" w:rsidP="00CC3D36">
      <w:pPr>
        <w:pStyle w:val="berschrift2"/>
        <w:tabs>
          <w:tab w:val="clear" w:pos="1002"/>
          <w:tab w:val="num" w:pos="3129"/>
        </w:tabs>
        <w:ind w:left="567" w:hanging="567"/>
      </w:pPr>
      <w:bookmarkStart w:id="134" w:name="_Toc449708328"/>
      <w:r>
        <w:t>Kapitalabfindung</w:t>
      </w:r>
      <w:bookmarkEnd w:id="134"/>
    </w:p>
    <w:p w14:paraId="1D1BA6A0" w14:textId="77777777" w:rsidR="00CC3D36" w:rsidRDefault="00CC3D36" w:rsidP="00CC3D36"/>
    <w:p w14:paraId="48D4165A" w14:textId="77777777" w:rsidR="00CC3D36" w:rsidRDefault="00CC3D36" w:rsidP="00CC3D36">
      <w:pPr>
        <w:pStyle w:val="berschrift3"/>
      </w:pPr>
      <w:bookmarkStart w:id="135" w:name="_Toc449708329"/>
      <w:r>
        <w:t>Kapitalabfindung aus der Stammversicherung</w:t>
      </w:r>
      <w:bookmarkEnd w:id="135"/>
    </w:p>
    <w:p w14:paraId="0B6A4674" w14:textId="77777777" w:rsidR="00CC3D36" w:rsidRDefault="00CC3D36" w:rsidP="00CC3D36">
      <w:pPr>
        <w:pStyle w:val="berschrift3"/>
      </w:pPr>
      <w:bookmarkStart w:id="136" w:name="_Toc449708330"/>
      <w:r>
        <w:t>Kapitalabfindung aus der Gewinnbeteiligung</w:t>
      </w:r>
      <w:bookmarkEnd w:id="136"/>
    </w:p>
    <w:p w14:paraId="071D75C2" w14:textId="77777777" w:rsidR="00CC3D36" w:rsidRDefault="00CC3D36" w:rsidP="00CC3D36">
      <w:pPr>
        <w:pStyle w:val="berschrift3"/>
      </w:pPr>
      <w:bookmarkStart w:id="137" w:name="_Toc449708331"/>
      <w:r>
        <w:t>Gesamt-Kapitalabfindung</w:t>
      </w:r>
      <w:bookmarkEnd w:id="137"/>
    </w:p>
    <w:p w14:paraId="103B4E00" w14:textId="77777777" w:rsidR="00CC3D36" w:rsidRDefault="00CC3D36" w:rsidP="00CC3D36">
      <w:pPr>
        <w:pStyle w:val="berschrift3"/>
      </w:pPr>
      <w:bookmarkStart w:id="138" w:name="_Toc449708332"/>
      <w:r>
        <w:t>Regelungen bei der teilweisen Kapitalabfindung</w:t>
      </w:r>
      <w:bookmarkEnd w:id="138"/>
    </w:p>
    <w:p w14:paraId="4E2C0428" w14:textId="77777777" w:rsidR="00CC3D36" w:rsidRDefault="00CC3D36" w:rsidP="00CC3D36"/>
    <w:p w14:paraId="09A8482E" w14:textId="77777777" w:rsidR="00CC3D36" w:rsidRPr="00B247B6" w:rsidRDefault="00CC3D36" w:rsidP="00CC3D36">
      <w:pPr>
        <w:pStyle w:val="berschrift4"/>
      </w:pPr>
      <w:r w:rsidRPr="00B247B6">
        <w:t>Aktueller Stand</w:t>
      </w:r>
    </w:p>
    <w:p w14:paraId="17E5B16E" w14:textId="77777777" w:rsidR="00CC3D36" w:rsidRPr="00B247B6" w:rsidRDefault="00CC3D36" w:rsidP="00CC3D36">
      <w:pPr>
        <w:pStyle w:val="berschrift4"/>
      </w:pPr>
      <w:r w:rsidRPr="00B247B6">
        <w:t>Empfehlung</w:t>
      </w:r>
    </w:p>
    <w:p w14:paraId="61D47C96" w14:textId="77777777" w:rsidR="00CC3D36" w:rsidRPr="00B247B6" w:rsidRDefault="00CC3D36" w:rsidP="00CC3D36">
      <w:pPr>
        <w:pStyle w:val="berschrift4"/>
      </w:pPr>
      <w:r w:rsidRPr="00B247B6">
        <w:t>Abstimmung mit Produkttechnik</w:t>
      </w:r>
    </w:p>
    <w:p w14:paraId="2FBC661A" w14:textId="77777777" w:rsidR="00CC3D36" w:rsidRPr="00B247B6" w:rsidRDefault="00CC3D36" w:rsidP="00CC3D36">
      <w:pPr>
        <w:pStyle w:val="berschrift4"/>
      </w:pPr>
      <w:r w:rsidRPr="00B247B6">
        <w:t>Entscheidung</w:t>
      </w:r>
    </w:p>
    <w:p w14:paraId="69A5C497" w14:textId="77777777" w:rsidR="00CC3D36" w:rsidRPr="00B247B6" w:rsidRDefault="00CC3D36" w:rsidP="00CC3D36">
      <w:pPr>
        <w:pStyle w:val="berschrift4"/>
      </w:pPr>
      <w:r w:rsidRPr="00B247B6">
        <w:t>Folgearbeiten</w:t>
      </w:r>
    </w:p>
    <w:p w14:paraId="1773CA32" w14:textId="77777777" w:rsidR="00CC3D36" w:rsidRPr="00B247B6" w:rsidRDefault="00CC3D36" w:rsidP="00CC3D36">
      <w:r w:rsidRPr="00B247B6">
        <w:br w:type="page"/>
      </w:r>
    </w:p>
    <w:p w14:paraId="5020A4DF" w14:textId="77777777" w:rsidR="00CC3D36" w:rsidRPr="00B247B6" w:rsidRDefault="00CC3D36" w:rsidP="00CC3D36">
      <w:pPr>
        <w:pStyle w:val="berschrift2"/>
        <w:tabs>
          <w:tab w:val="clear" w:pos="1002"/>
          <w:tab w:val="num" w:pos="3129"/>
        </w:tabs>
        <w:ind w:left="567" w:hanging="567"/>
      </w:pPr>
      <w:bookmarkStart w:id="139" w:name="_Toc449708333"/>
      <w:r>
        <w:lastRenderedPageBreak/>
        <w:t>Auflösungsleistungen in der Ablaufphase</w:t>
      </w:r>
      <w:bookmarkEnd w:id="139"/>
    </w:p>
    <w:p w14:paraId="0F61EE82" w14:textId="77777777" w:rsidR="00CC3D36" w:rsidRPr="00B247B6" w:rsidRDefault="00CC3D36" w:rsidP="00CC3D36">
      <w:pPr>
        <w:pStyle w:val="berschrift4"/>
      </w:pPr>
      <w:r w:rsidRPr="00B247B6">
        <w:t>Aktueller Stand</w:t>
      </w:r>
    </w:p>
    <w:p w14:paraId="3B07AF7E" w14:textId="77777777" w:rsidR="00CC3D36" w:rsidRPr="00B247B6" w:rsidRDefault="00CC3D36" w:rsidP="00CC3D36">
      <w:pPr>
        <w:pStyle w:val="berschrift4"/>
      </w:pPr>
      <w:r w:rsidRPr="00B247B6">
        <w:t>Empfehlung</w:t>
      </w:r>
    </w:p>
    <w:p w14:paraId="30E44C71" w14:textId="77777777" w:rsidR="00CC3D36" w:rsidRPr="00B247B6" w:rsidRDefault="00CC3D36" w:rsidP="00CC3D36">
      <w:pPr>
        <w:pStyle w:val="berschrift4"/>
      </w:pPr>
      <w:r w:rsidRPr="00B247B6">
        <w:t>Abstimmung mit Produkttechnik</w:t>
      </w:r>
    </w:p>
    <w:p w14:paraId="41555275" w14:textId="77777777" w:rsidR="00CC3D36" w:rsidRPr="00B247B6" w:rsidRDefault="00CC3D36" w:rsidP="00CC3D36">
      <w:pPr>
        <w:pStyle w:val="berschrift4"/>
      </w:pPr>
      <w:r w:rsidRPr="00B247B6">
        <w:t>Entscheidung</w:t>
      </w:r>
    </w:p>
    <w:p w14:paraId="01493051" w14:textId="77777777" w:rsidR="00CC3D36" w:rsidRPr="00B247B6" w:rsidRDefault="00CC3D36" w:rsidP="00CC3D36">
      <w:pPr>
        <w:pStyle w:val="berschrift4"/>
      </w:pPr>
      <w:r w:rsidRPr="00B247B6">
        <w:t>Folgearbeiten</w:t>
      </w:r>
    </w:p>
    <w:p w14:paraId="6FCF56C9" w14:textId="77777777" w:rsidR="00CC3D36" w:rsidRPr="00B247B6" w:rsidRDefault="00CC3D36" w:rsidP="00CC3D36">
      <w:r w:rsidRPr="00B247B6">
        <w:br w:type="page"/>
      </w:r>
    </w:p>
    <w:p w14:paraId="0041422E" w14:textId="77777777" w:rsidR="00CC3D36" w:rsidRPr="00B247B6" w:rsidRDefault="00CC3D36" w:rsidP="00CC3D36">
      <w:pPr>
        <w:pStyle w:val="berschrift2"/>
        <w:tabs>
          <w:tab w:val="clear" w:pos="1002"/>
          <w:tab w:val="num" w:pos="3129"/>
        </w:tabs>
        <w:ind w:left="567" w:hanging="567"/>
      </w:pPr>
      <w:bookmarkStart w:id="140" w:name="_Toc449708334"/>
      <w:r>
        <w:lastRenderedPageBreak/>
        <w:t>Kapitalzahlungen in der Rentengarantiezeit</w:t>
      </w:r>
      <w:bookmarkEnd w:id="140"/>
    </w:p>
    <w:p w14:paraId="62947F9A" w14:textId="77777777" w:rsidR="00CC3D36" w:rsidRDefault="00CC3D36" w:rsidP="00CC3D36"/>
    <w:p w14:paraId="75F02D2E" w14:textId="77777777" w:rsidR="00CC3D36" w:rsidRPr="00B247B6" w:rsidRDefault="00CC3D36" w:rsidP="00CC3D36">
      <w:pPr>
        <w:pStyle w:val="berschrift4"/>
      </w:pPr>
      <w:r w:rsidRPr="00B247B6">
        <w:t>Aktueller Stand</w:t>
      </w:r>
    </w:p>
    <w:p w14:paraId="1A023E11" w14:textId="77777777" w:rsidR="00CC3D36" w:rsidRPr="00B247B6" w:rsidRDefault="00CC3D36" w:rsidP="00CC3D36">
      <w:pPr>
        <w:pStyle w:val="berschrift4"/>
      </w:pPr>
      <w:r w:rsidRPr="00B247B6">
        <w:t>Empfehlung</w:t>
      </w:r>
    </w:p>
    <w:p w14:paraId="6313CB7E" w14:textId="77777777" w:rsidR="00CC3D36" w:rsidRPr="00B247B6" w:rsidRDefault="00CC3D36" w:rsidP="00CC3D36">
      <w:pPr>
        <w:pStyle w:val="berschrift4"/>
      </w:pPr>
      <w:r w:rsidRPr="00B247B6">
        <w:t>Abstimmung mit Produkttechnik</w:t>
      </w:r>
    </w:p>
    <w:p w14:paraId="09729F42" w14:textId="77777777" w:rsidR="00CC3D36" w:rsidRPr="00B247B6" w:rsidRDefault="00CC3D36" w:rsidP="00CC3D36">
      <w:pPr>
        <w:pStyle w:val="berschrift4"/>
      </w:pPr>
      <w:r w:rsidRPr="00B247B6">
        <w:t>Entscheidung</w:t>
      </w:r>
    </w:p>
    <w:p w14:paraId="0D544B78" w14:textId="77777777" w:rsidR="00CC3D36" w:rsidRPr="00B247B6" w:rsidRDefault="00CC3D36" w:rsidP="00CC3D36">
      <w:pPr>
        <w:pStyle w:val="berschrift4"/>
      </w:pPr>
      <w:r w:rsidRPr="00B247B6">
        <w:t>Folgearbeiten</w:t>
      </w:r>
    </w:p>
    <w:p w14:paraId="75DFFFAD" w14:textId="77777777" w:rsidR="00CC3D36" w:rsidRPr="00B247B6" w:rsidRDefault="00CC3D36" w:rsidP="00CC3D36">
      <w:r w:rsidRPr="00B247B6">
        <w:br w:type="page"/>
      </w:r>
    </w:p>
    <w:p w14:paraId="2D607BD2" w14:textId="77777777" w:rsidR="00CC3D36" w:rsidRPr="00B247B6" w:rsidRDefault="00CC3D36" w:rsidP="00CC3D36">
      <w:pPr>
        <w:pStyle w:val="berschrift2"/>
        <w:tabs>
          <w:tab w:val="clear" w:pos="1002"/>
          <w:tab w:val="num" w:pos="3129"/>
        </w:tabs>
        <w:ind w:left="567" w:hanging="567"/>
      </w:pPr>
      <w:bookmarkStart w:id="141" w:name="_Toc449708335"/>
      <w:r>
        <w:lastRenderedPageBreak/>
        <w:t>Übertragungswerte und Übertragungskapital</w:t>
      </w:r>
      <w:bookmarkEnd w:id="141"/>
    </w:p>
    <w:p w14:paraId="697AF763" w14:textId="77777777" w:rsidR="00CC3D36" w:rsidRDefault="00CC3D36" w:rsidP="00CC3D36"/>
    <w:p w14:paraId="2D717179" w14:textId="77777777" w:rsidR="00CC3D36" w:rsidRPr="00B247B6" w:rsidRDefault="00CC3D36" w:rsidP="00CC3D36">
      <w:pPr>
        <w:pStyle w:val="berschrift4"/>
      </w:pPr>
      <w:r w:rsidRPr="00B247B6">
        <w:t>Aktueller Stand</w:t>
      </w:r>
    </w:p>
    <w:p w14:paraId="741B06FF" w14:textId="77777777" w:rsidR="00CC3D36" w:rsidRPr="00B247B6" w:rsidRDefault="00CC3D36" w:rsidP="00CC3D36">
      <w:pPr>
        <w:pStyle w:val="berschrift4"/>
      </w:pPr>
      <w:r w:rsidRPr="00B247B6">
        <w:t>Empfehlung</w:t>
      </w:r>
    </w:p>
    <w:p w14:paraId="4BE84EE2" w14:textId="77777777" w:rsidR="00CC3D36" w:rsidRPr="00B247B6" w:rsidRDefault="00CC3D36" w:rsidP="00CC3D36">
      <w:pPr>
        <w:pStyle w:val="berschrift4"/>
      </w:pPr>
      <w:r w:rsidRPr="00B247B6">
        <w:t>Abstimmung mit Produkttechnik</w:t>
      </w:r>
    </w:p>
    <w:p w14:paraId="2A2723AC" w14:textId="77777777" w:rsidR="00CC3D36" w:rsidRPr="00B247B6" w:rsidRDefault="00CC3D36" w:rsidP="00CC3D36">
      <w:pPr>
        <w:pStyle w:val="berschrift4"/>
      </w:pPr>
      <w:r w:rsidRPr="00B247B6">
        <w:t>Entscheidung</w:t>
      </w:r>
    </w:p>
    <w:p w14:paraId="3A9042B8" w14:textId="77777777" w:rsidR="00CC3D36" w:rsidRPr="00B247B6" w:rsidRDefault="00CC3D36" w:rsidP="00CC3D36">
      <w:pPr>
        <w:pStyle w:val="berschrift4"/>
      </w:pPr>
      <w:r w:rsidRPr="00B247B6">
        <w:t>Folgearbeiten</w:t>
      </w:r>
    </w:p>
    <w:p w14:paraId="4B5C6063" w14:textId="77777777" w:rsidR="00CC3D36" w:rsidRPr="00B247B6" w:rsidRDefault="00CC3D36" w:rsidP="00CC3D36">
      <w:r w:rsidRPr="00B247B6">
        <w:br w:type="page"/>
      </w:r>
    </w:p>
    <w:p w14:paraId="56D29A3E" w14:textId="7FADB9B3" w:rsidR="005D7CCC" w:rsidRDefault="005D7CCC" w:rsidP="00F675E6">
      <w:pPr>
        <w:pStyle w:val="berschrift1"/>
      </w:pPr>
      <w:bookmarkStart w:id="142" w:name="_Ref448244702"/>
      <w:bookmarkStart w:id="143" w:name="_Toc449708336"/>
      <w:r>
        <w:lastRenderedPageBreak/>
        <w:t>Reservierung und Rechnungslegung</w:t>
      </w:r>
      <w:bookmarkEnd w:id="142"/>
      <w:bookmarkEnd w:id="143"/>
    </w:p>
    <w:p w14:paraId="5C1510C1" w14:textId="77777777" w:rsidR="00C76EA6" w:rsidRDefault="00C76EA6" w:rsidP="00C76EA6">
      <w:pPr>
        <w:pStyle w:val="berschrift2"/>
        <w:tabs>
          <w:tab w:val="clear" w:pos="1002"/>
          <w:tab w:val="num" w:pos="0"/>
        </w:tabs>
        <w:ind w:left="0" w:firstLine="0"/>
      </w:pPr>
      <w:bookmarkStart w:id="144" w:name="_Toc449708337"/>
      <w:r w:rsidRPr="00025DA2">
        <w:t>Deckungsrückstellung</w:t>
      </w:r>
      <w:bookmarkEnd w:id="144"/>
    </w:p>
    <w:p w14:paraId="71D01BBF" w14:textId="03948657" w:rsidR="00DF5865" w:rsidRDefault="00DF5865" w:rsidP="00C76EA6">
      <w:pPr>
        <w:pStyle w:val="berschrift3"/>
      </w:pPr>
      <w:r>
        <w:t>Deckungsrückstellung der Stammversicherung</w:t>
      </w:r>
    </w:p>
    <w:p w14:paraId="05AA8B2F" w14:textId="77777777" w:rsidR="00DF5865" w:rsidRDefault="00DF5865" w:rsidP="00DF5865">
      <w:pPr>
        <w:pStyle w:val="berschrift4"/>
      </w:pPr>
      <w:r w:rsidRPr="00DF5865">
        <w:t>Aktueller Stand</w:t>
      </w:r>
    </w:p>
    <w:p w14:paraId="61DF7A19" w14:textId="555BF93B" w:rsidR="00DF5865" w:rsidRDefault="00DF5865" w:rsidP="00DF5865">
      <w:r w:rsidRPr="009226A4">
        <w:t xml:space="preserve">Die Deckungsrückstellung der Stammversicherung </w:t>
      </w:r>
      <w:r>
        <w:t xml:space="preserve">in der Aufschubzeit </w:t>
      </w:r>
      <w:r w:rsidRPr="009226A4">
        <w:t>stimmt grundsätzlich mit de</w:t>
      </w:r>
      <w:r>
        <w:t>m</w:t>
      </w:r>
      <w:r w:rsidRPr="009226A4">
        <w:t xml:space="preserve"> </w:t>
      </w:r>
      <w:r>
        <w:t>Guthaben</w:t>
      </w:r>
      <w:r w:rsidRPr="009226A4">
        <w:t xml:space="preserve"> überein.</w:t>
      </w:r>
    </w:p>
    <w:p w14:paraId="7AAA3FB8" w14:textId="77777777" w:rsidR="00DF5865" w:rsidRDefault="00DF5865" w:rsidP="00DF5865">
      <w:pPr>
        <w:pStyle w:val="berschrift4"/>
      </w:pPr>
      <w:r>
        <w:t>Empfehlung</w:t>
      </w:r>
    </w:p>
    <w:p w14:paraId="27223923" w14:textId="5E0954B1" w:rsidR="006862C3" w:rsidRPr="006862C3" w:rsidRDefault="009E070C" w:rsidP="006862C3">
      <w:r>
        <w:t>Bereits harmonisiert</w:t>
      </w:r>
      <w:r w:rsidR="00134D27">
        <w:t>.</w:t>
      </w:r>
    </w:p>
    <w:p w14:paraId="705B7824" w14:textId="77777777" w:rsidR="00DF5865" w:rsidRDefault="00DF5865" w:rsidP="00DF5865">
      <w:pPr>
        <w:pStyle w:val="berschrift4"/>
      </w:pPr>
      <w:r w:rsidRPr="00087E31">
        <w:t xml:space="preserve">Abstimmung mit F1 der Mathematik </w:t>
      </w:r>
    </w:p>
    <w:p w14:paraId="001CF87D" w14:textId="77777777" w:rsidR="00DF5865" w:rsidRDefault="00DF5865" w:rsidP="00DF5865">
      <w:pPr>
        <w:pStyle w:val="berschrift4"/>
      </w:pPr>
      <w:r w:rsidRPr="00365776">
        <w:t>Abstimmung mit Produkttechnik</w:t>
      </w:r>
    </w:p>
    <w:p w14:paraId="0657ED88" w14:textId="2EFB696B" w:rsidR="00DF5865" w:rsidRPr="00DF5865" w:rsidRDefault="00DF5865" w:rsidP="00DF5865">
      <w:pPr>
        <w:pStyle w:val="berschrift4"/>
      </w:pPr>
      <w:r>
        <w:t>Entscheidung</w:t>
      </w:r>
    </w:p>
    <w:p w14:paraId="41340444" w14:textId="22B5F947" w:rsidR="00DF5865" w:rsidRPr="00DF5865" w:rsidRDefault="00DF5865" w:rsidP="00DF5865">
      <w:pPr>
        <w:pStyle w:val="berschrift4"/>
      </w:pPr>
      <w:r>
        <w:t>Folgearbeiten</w:t>
      </w:r>
    </w:p>
    <w:p w14:paraId="2F30AF6E" w14:textId="77777777" w:rsidR="00C76EA6" w:rsidRPr="00AE2AAF" w:rsidRDefault="00C76EA6" w:rsidP="00C76EA6">
      <w:pPr>
        <w:pStyle w:val="berschrift3"/>
      </w:pPr>
      <w:r w:rsidRPr="00AE2AAF">
        <w:t>Zusatzrückstellung für zukünftige Kosten</w:t>
      </w:r>
    </w:p>
    <w:p w14:paraId="7B2B27F2" w14:textId="0866D447" w:rsidR="00FC2462" w:rsidRPr="001E6CA8" w:rsidRDefault="00C76EA6" w:rsidP="001E6CA8">
      <w:pPr>
        <w:pStyle w:val="berschrift4"/>
      </w:pPr>
      <w:r>
        <w:t>Aktueller Stand</w:t>
      </w:r>
    </w:p>
    <w:p w14:paraId="5C401047" w14:textId="12D1555F" w:rsidR="00C76EA6" w:rsidRDefault="00C76EA6" w:rsidP="00C76EA6">
      <w:r>
        <w:t xml:space="preserve">Die HLV, die PBL und die TAL stellen </w:t>
      </w:r>
      <w:r w:rsidR="000B384D">
        <w:t xml:space="preserve">aktuell </w:t>
      </w:r>
      <w:r>
        <w:t>keine Zusatzrückstellung für künftige Kosten, da die entnommenen Kosten stets ausreichen (HLV</w:t>
      </w:r>
      <w:r w:rsidR="000B384D">
        <w:t>, genaue Argumentation s. unten</w:t>
      </w:r>
      <w:r>
        <w:t>) oder die zukünftigen Kosten bei der Berechnung der Herdereserve berücksichtigt werden (PBL und TAL).</w:t>
      </w:r>
    </w:p>
    <w:p w14:paraId="50B6E08D" w14:textId="77777777" w:rsidR="000B384D" w:rsidRDefault="000B384D" w:rsidP="00C76EA6"/>
    <w:p w14:paraId="1974D03C" w14:textId="77777777" w:rsidR="00C76EA6" w:rsidRDefault="00C76EA6" w:rsidP="00C76EA6"/>
    <w:tbl>
      <w:tblPr>
        <w:tblStyle w:val="Tabellenraster"/>
        <w:tblW w:w="4790" w:type="pct"/>
        <w:tblLayout w:type="fixed"/>
        <w:tblLook w:val="04A0" w:firstRow="1" w:lastRow="0" w:firstColumn="1" w:lastColumn="0" w:noHBand="0" w:noVBand="1"/>
      </w:tblPr>
      <w:tblGrid>
        <w:gridCol w:w="1382"/>
        <w:gridCol w:w="1278"/>
        <w:gridCol w:w="2269"/>
        <w:gridCol w:w="2127"/>
        <w:gridCol w:w="1842"/>
      </w:tblGrid>
      <w:tr w:rsidR="00AE7203" w:rsidRPr="00796A61" w14:paraId="4D8F2128" w14:textId="77777777" w:rsidTr="00AE7203">
        <w:tc>
          <w:tcPr>
            <w:tcW w:w="777" w:type="pct"/>
            <w:vAlign w:val="center"/>
          </w:tcPr>
          <w:p w14:paraId="31653DFA" w14:textId="77777777" w:rsidR="00AE7203" w:rsidRPr="00F67D7E" w:rsidRDefault="00AE7203" w:rsidP="00DF5865"/>
        </w:tc>
        <w:tc>
          <w:tcPr>
            <w:tcW w:w="718" w:type="pct"/>
            <w:shd w:val="clear" w:color="auto" w:fill="808080" w:themeFill="background1" w:themeFillShade="80"/>
          </w:tcPr>
          <w:p w14:paraId="140771CB" w14:textId="77777777" w:rsidR="00AE7203" w:rsidRPr="00C6490D" w:rsidRDefault="00AE7203" w:rsidP="00DF5865">
            <w:pPr>
              <w:jc w:val="center"/>
              <w:rPr>
                <w:b/>
              </w:rPr>
            </w:pPr>
            <w:r>
              <w:rPr>
                <w:b/>
              </w:rPr>
              <w:t>T</w:t>
            </w:r>
            <w:r w:rsidRPr="00C6490D">
              <w:rPr>
                <w:b/>
              </w:rPr>
              <w:t>D</w:t>
            </w:r>
          </w:p>
        </w:tc>
        <w:tc>
          <w:tcPr>
            <w:tcW w:w="1275" w:type="pct"/>
            <w:shd w:val="clear" w:color="auto" w:fill="4BACC6" w:themeFill="accent5"/>
            <w:vAlign w:val="center"/>
          </w:tcPr>
          <w:p w14:paraId="7CA547A4" w14:textId="774A642E" w:rsidR="00AE7203" w:rsidRPr="00796A61" w:rsidRDefault="00AE7203" w:rsidP="00DF5865">
            <w:pPr>
              <w:jc w:val="center"/>
              <w:rPr>
                <w:b/>
              </w:rPr>
            </w:pPr>
            <w:r>
              <w:rPr>
                <w:b/>
              </w:rPr>
              <w:t>ARK</w:t>
            </w:r>
          </w:p>
        </w:tc>
        <w:tc>
          <w:tcPr>
            <w:tcW w:w="1195" w:type="pct"/>
            <w:shd w:val="clear" w:color="auto" w:fill="F79646" w:themeFill="accent6"/>
            <w:vAlign w:val="center"/>
          </w:tcPr>
          <w:p w14:paraId="6BBA690B" w14:textId="11C806E0" w:rsidR="00AE7203" w:rsidRPr="00796A61" w:rsidRDefault="00AE7203" w:rsidP="00DF5865">
            <w:pPr>
              <w:jc w:val="center"/>
              <w:rPr>
                <w:b/>
              </w:rPr>
            </w:pPr>
            <w:r>
              <w:rPr>
                <w:b/>
              </w:rPr>
              <w:t>ARF</w:t>
            </w:r>
          </w:p>
        </w:tc>
        <w:tc>
          <w:tcPr>
            <w:tcW w:w="1035" w:type="pct"/>
            <w:shd w:val="clear" w:color="auto" w:fill="FF0000"/>
            <w:vAlign w:val="center"/>
          </w:tcPr>
          <w:p w14:paraId="695CBE9C" w14:textId="7D4BC621" w:rsidR="00AE7203" w:rsidRPr="00796A61" w:rsidRDefault="00AE7203" w:rsidP="00DF5865">
            <w:pPr>
              <w:jc w:val="center"/>
              <w:rPr>
                <w:b/>
              </w:rPr>
            </w:pPr>
            <w:r>
              <w:rPr>
                <w:b/>
              </w:rPr>
              <w:t>aktivplan</w:t>
            </w:r>
          </w:p>
        </w:tc>
      </w:tr>
      <w:tr w:rsidR="00AE7203" w:rsidRPr="000660B5" w14:paraId="48EFDAB6" w14:textId="77777777" w:rsidTr="00FB6368">
        <w:trPr>
          <w:trHeight w:val="649"/>
        </w:trPr>
        <w:tc>
          <w:tcPr>
            <w:tcW w:w="777" w:type="pct"/>
          </w:tcPr>
          <w:p w14:paraId="06F7D36D" w14:textId="77777777" w:rsidR="00AE7203" w:rsidRPr="00F67D7E" w:rsidRDefault="00AE7203" w:rsidP="00DF5865">
            <w:pPr>
              <w:jc w:val="center"/>
              <w:rPr>
                <w:b/>
              </w:rPr>
            </w:pPr>
            <w:r>
              <w:rPr>
                <w:b/>
              </w:rPr>
              <w:t>Vorgehen</w:t>
            </w:r>
          </w:p>
        </w:tc>
        <w:tc>
          <w:tcPr>
            <w:tcW w:w="718" w:type="pct"/>
            <w:shd w:val="clear" w:color="auto" w:fill="D9D9D9" w:themeFill="background1" w:themeFillShade="D9"/>
          </w:tcPr>
          <w:p w14:paraId="6C76B28B" w14:textId="77777777" w:rsidR="00AE7203" w:rsidRPr="00C6490D" w:rsidRDefault="00AE7203" w:rsidP="00DF5865">
            <w:pPr>
              <w:jc w:val="center"/>
              <w:rPr>
                <w:b/>
              </w:rPr>
            </w:pPr>
          </w:p>
        </w:tc>
        <w:tc>
          <w:tcPr>
            <w:tcW w:w="1275" w:type="pct"/>
            <w:shd w:val="clear" w:color="auto" w:fill="DAEEF3" w:themeFill="accent5" w:themeFillTint="33"/>
          </w:tcPr>
          <w:p w14:paraId="64932FD3" w14:textId="49BA37CA" w:rsidR="00AE7203" w:rsidRPr="000D503C" w:rsidRDefault="00EE50E4" w:rsidP="00DF5865">
            <w:pPr>
              <w:jc w:val="center"/>
            </w:pPr>
            <w:r w:rsidRPr="000D503C">
              <w:t>gesellschaftsspez</w:t>
            </w:r>
            <w:r w:rsidRPr="000D503C">
              <w:t>i</w:t>
            </w:r>
            <w:r w:rsidRPr="000D503C">
              <w:t>fisch</w:t>
            </w:r>
          </w:p>
          <w:p w14:paraId="20AC764F" w14:textId="4F371C03" w:rsidR="00EE50E4" w:rsidRPr="000D503C" w:rsidRDefault="00EE50E4" w:rsidP="00DF5865">
            <w:pPr>
              <w:jc w:val="center"/>
              <w:rPr>
                <w:color w:val="FF0000"/>
              </w:rPr>
            </w:pPr>
          </w:p>
        </w:tc>
        <w:tc>
          <w:tcPr>
            <w:tcW w:w="1195" w:type="pct"/>
            <w:shd w:val="clear" w:color="auto" w:fill="FDE9D9" w:themeFill="accent6" w:themeFillTint="33"/>
          </w:tcPr>
          <w:p w14:paraId="13437943" w14:textId="41BD3335" w:rsidR="00EE50E4" w:rsidRPr="000D503C" w:rsidRDefault="00EE50E4" w:rsidP="00FB6368">
            <w:pPr>
              <w:jc w:val="center"/>
            </w:pPr>
            <w:r w:rsidRPr="000D503C">
              <w:t>gesellschaftsspez</w:t>
            </w:r>
            <w:r w:rsidRPr="000D503C">
              <w:t>i</w:t>
            </w:r>
            <w:r w:rsidRPr="000D503C">
              <w:t>fisch</w:t>
            </w:r>
          </w:p>
        </w:tc>
        <w:tc>
          <w:tcPr>
            <w:tcW w:w="1035" w:type="pct"/>
            <w:shd w:val="clear" w:color="auto" w:fill="F2DBDB" w:themeFill="accent2" w:themeFillTint="33"/>
          </w:tcPr>
          <w:p w14:paraId="1E8FBA89" w14:textId="77777777" w:rsidR="00AE7203" w:rsidRPr="003D0CD1" w:rsidRDefault="00AE7203" w:rsidP="00DF5865">
            <w:pPr>
              <w:jc w:val="center"/>
            </w:pPr>
            <w:r>
              <w:t>Keine Zusat</w:t>
            </w:r>
            <w:r>
              <w:t>z</w:t>
            </w:r>
            <w:r>
              <w:t>rückstellung</w:t>
            </w:r>
          </w:p>
        </w:tc>
      </w:tr>
    </w:tbl>
    <w:p w14:paraId="73516568" w14:textId="7D9EAA0F" w:rsidR="00181561" w:rsidRDefault="00181561" w:rsidP="00181561"/>
    <w:p w14:paraId="205F8F0A" w14:textId="77777777" w:rsidR="004912A2" w:rsidRPr="00045101" w:rsidRDefault="004912A2" w:rsidP="00181561">
      <w:pPr>
        <w:rPr>
          <w:szCs w:val="22"/>
        </w:rPr>
      </w:pPr>
    </w:p>
    <w:p w14:paraId="14147F8A" w14:textId="77777777" w:rsidR="004912A2" w:rsidRDefault="004912A2" w:rsidP="00181561"/>
    <w:p w14:paraId="34A64691" w14:textId="77777777" w:rsidR="00C76EA6" w:rsidRDefault="00C76EA6" w:rsidP="00C76EA6">
      <w:pPr>
        <w:pStyle w:val="berschrift4"/>
      </w:pPr>
      <w:r>
        <w:t>Empfehlung</w:t>
      </w:r>
    </w:p>
    <w:p w14:paraId="4D124E37" w14:textId="4CA92AB6" w:rsidR="00AE2AAF" w:rsidRDefault="00AE2AAF" w:rsidP="00AE2AAF">
      <w:pPr>
        <w:pStyle w:val="berschrift4"/>
      </w:pPr>
      <w:r w:rsidRPr="00087E31">
        <w:t xml:space="preserve">Abstimmung mit F1 der Mathematik </w:t>
      </w:r>
      <w:r>
        <w:t>(03.06.2016)</w:t>
      </w:r>
    </w:p>
    <w:p w14:paraId="47149164" w14:textId="77777777" w:rsidR="00AE2AAF" w:rsidRDefault="00AE2AAF" w:rsidP="00AE2AAF">
      <w:r>
        <w:t xml:space="preserve">Zusatzreserve für Kosten, wenn diese unter Kapitalanlagevorbehalt stehen: </w:t>
      </w:r>
    </w:p>
    <w:p w14:paraId="7B1A7C58" w14:textId="77777777" w:rsidR="00AE2AAF" w:rsidRDefault="00AE2AAF" w:rsidP="009E681E">
      <w:pPr>
        <w:pStyle w:val="Listenabsatz"/>
        <w:numPr>
          <w:ilvl w:val="0"/>
          <w:numId w:val="32"/>
        </w:numPr>
      </w:pPr>
      <w:r>
        <w:t>Für die Modernen Klassikprodukte ist diese nicht relevant. --&gt; kein Bestand im Tari</w:t>
      </w:r>
      <w:r>
        <w:t>f</w:t>
      </w:r>
      <w:r>
        <w:t>plan</w:t>
      </w:r>
    </w:p>
    <w:p w14:paraId="42214610" w14:textId="77777777" w:rsidR="00AE2AAF" w:rsidRDefault="00AE2AAF" w:rsidP="009E681E">
      <w:pPr>
        <w:pStyle w:val="Listenabsatz"/>
        <w:numPr>
          <w:ilvl w:val="0"/>
          <w:numId w:val="32"/>
        </w:numPr>
      </w:pPr>
      <w:r>
        <w:t>Relevant für Fondsprodukte --&gt; bei diesen dann zu betrachten</w:t>
      </w:r>
    </w:p>
    <w:p w14:paraId="6BE8E7DB" w14:textId="77777777" w:rsidR="00C76EA6" w:rsidRDefault="00C76EA6" w:rsidP="00C76EA6">
      <w:pPr>
        <w:pStyle w:val="berschrift4"/>
      </w:pPr>
      <w:r>
        <w:t>Abstimmung mit Produkttechnik</w:t>
      </w:r>
    </w:p>
    <w:p w14:paraId="48B6EAA1" w14:textId="77777777" w:rsidR="00C76EA6" w:rsidRDefault="00C76EA6" w:rsidP="00C76EA6">
      <w:pPr>
        <w:pStyle w:val="berschrift4"/>
      </w:pPr>
      <w:r>
        <w:t>Entscheidung</w:t>
      </w:r>
    </w:p>
    <w:p w14:paraId="2C54070B" w14:textId="77777777" w:rsidR="00C76EA6" w:rsidRDefault="00C76EA6" w:rsidP="00C76EA6"/>
    <w:p w14:paraId="2E9F01B2" w14:textId="77777777" w:rsidR="00C76EA6" w:rsidRPr="00DD296C" w:rsidRDefault="00C76EA6" w:rsidP="00C76EA6">
      <w:pPr>
        <w:pStyle w:val="berschrift4"/>
      </w:pPr>
      <w:r>
        <w:t>Folgearbeiten</w:t>
      </w:r>
    </w:p>
    <w:p w14:paraId="2510D532" w14:textId="77777777" w:rsidR="00C76EA6" w:rsidRDefault="00C76EA6" w:rsidP="00C76EA6">
      <w:r>
        <w:t>…</w:t>
      </w:r>
    </w:p>
    <w:p w14:paraId="11CF963D" w14:textId="77777777" w:rsidR="00C76EA6" w:rsidRPr="00523ABB" w:rsidRDefault="00C76EA6" w:rsidP="00C76EA6">
      <w:pPr>
        <w:pStyle w:val="berschrift3"/>
        <w:rPr>
          <w:highlight w:val="cyan"/>
        </w:rPr>
      </w:pPr>
      <w:r w:rsidRPr="00523ABB">
        <w:rPr>
          <w:highlight w:val="cyan"/>
        </w:rPr>
        <w:lastRenderedPageBreak/>
        <w:t>Zusatzrückstellung für Nachreservierungen zum vereinbarten Re</w:t>
      </w:r>
      <w:r w:rsidRPr="00523ABB">
        <w:rPr>
          <w:highlight w:val="cyan"/>
        </w:rPr>
        <w:t>n</w:t>
      </w:r>
      <w:r w:rsidRPr="00523ABB">
        <w:rPr>
          <w:highlight w:val="cyan"/>
        </w:rPr>
        <w:t>tenbeginn</w:t>
      </w:r>
    </w:p>
    <w:p w14:paraId="63C3690A" w14:textId="77777777" w:rsidR="00C76EA6" w:rsidRDefault="00C76EA6" w:rsidP="00C76EA6">
      <w:pPr>
        <w:pStyle w:val="berschrift4"/>
      </w:pPr>
      <w:r>
        <w:t>Aktueller Stand</w:t>
      </w:r>
    </w:p>
    <w:p w14:paraId="5AA19E64" w14:textId="77777777" w:rsidR="00C76EA6" w:rsidRDefault="00C76EA6" w:rsidP="00C76EA6">
      <w:r>
        <w:t>Die Zusatzrückstellung für Nachreservierungen zum vereinbarten Rentenbeginn ist während der Aufschubzeit für den eventuell zum vereinbarten Rentenbeginn vorhandenen Nachrese</w:t>
      </w:r>
      <w:r>
        <w:t>r</w:t>
      </w:r>
      <w:r>
        <w:t>vierungsbedarf durch Unterschiede zwischen den bei Vertragsbeginn und zum vereinbarten Rentenbeginn gültigen Rechnungsgrundlagen zu stellen.</w:t>
      </w:r>
    </w:p>
    <w:p w14:paraId="0546428A" w14:textId="77777777" w:rsidR="00C76EA6" w:rsidRDefault="00C76EA6" w:rsidP="00C76EA6"/>
    <w:p w14:paraId="7373644C" w14:textId="1FB54950" w:rsidR="00C76EA6" w:rsidRDefault="00C76EA6" w:rsidP="00C76EA6">
      <w:r>
        <w:t>Die HLV stellt diese Zusatzrückstellung, falls nötig für eine Änderung der Rechnungsgrun</w:t>
      </w:r>
      <w:r>
        <w:t>d</w:t>
      </w:r>
      <w:r>
        <w:t xml:space="preserve">lagen </w:t>
      </w:r>
      <w:r w:rsidR="00C71D8C" w:rsidRPr="00523ABB">
        <w:t>(Tafel</w:t>
      </w:r>
      <w:r w:rsidR="00523ABB">
        <w:t>,</w:t>
      </w:r>
      <w:r w:rsidR="00C71D8C" w:rsidRPr="00523ABB">
        <w:t xml:space="preserve"> Männeranteil</w:t>
      </w:r>
      <w:r w:rsidR="00523ABB">
        <w:t xml:space="preserve"> und Kosten) </w:t>
      </w:r>
      <w:r>
        <w:t>bis auf den Rechnungszins</w:t>
      </w:r>
      <w:r w:rsidR="00523ABB">
        <w:t xml:space="preserve"> (Interpretation des Be</w:t>
      </w:r>
      <w:r w:rsidR="00523ABB">
        <w:t>i</w:t>
      </w:r>
      <w:r w:rsidR="00523ABB">
        <w:t>behaltunsgebot)</w:t>
      </w:r>
      <w:r>
        <w:t>.</w:t>
      </w:r>
    </w:p>
    <w:p w14:paraId="2CDBB258" w14:textId="77777777" w:rsidR="00C76EA6" w:rsidRDefault="00C76EA6" w:rsidP="00C76EA6"/>
    <w:p w14:paraId="0355A1AE" w14:textId="77777777" w:rsidR="00C76EA6" w:rsidRPr="0013192C" w:rsidRDefault="007603C3" w:rsidP="00C76EA6">
      <m:oMathPara>
        <m:oMathParaPr>
          <m:jc m:val="left"/>
        </m:oMathParaPr>
        <m:oMath>
          <m:sSubSup>
            <m:sSubSupPr>
              <m:ctrlPr>
                <w:rPr>
                  <w:rFonts w:ascii="Cambria Math" w:hAnsi="Cambria Math" w:cs="Calibri"/>
                  <w:i/>
                  <w:iCs/>
                  <w:sz w:val="24"/>
                </w:rPr>
              </m:ctrlPr>
            </m:sSubSupPr>
            <m:e>
              <m:r>
                <w:rPr>
                  <w:rFonts w:ascii="Cambria Math" w:hAnsi="Cambria Math"/>
                </w:rPr>
                <m:t>V</m:t>
              </m:r>
            </m:e>
            <m:sub>
              <m:r>
                <w:rPr>
                  <w:rFonts w:ascii="Cambria Math" w:hAnsi="Cambria Math"/>
                </w:rPr>
                <m:t>m,k</m:t>
              </m:r>
            </m:sub>
            <m:sup>
              <m:r>
                <w:rPr>
                  <w:rFonts w:ascii="Cambria Math" w:hAnsi="Cambria Math"/>
                </w:rPr>
                <m:t>NR</m:t>
              </m:r>
            </m:sup>
          </m:sSubSup>
          <m:r>
            <w:rPr>
              <w:rFonts w:ascii="Cambria Math" w:hAnsi="Cambria Math"/>
            </w:rPr>
            <m:t>=</m:t>
          </m:r>
          <m:r>
            <m:rPr>
              <m:sty m:val="p"/>
            </m:rPr>
            <w:rPr>
              <w:rFonts w:ascii="Cambria Math" w:hAnsi="Cambria Math"/>
            </w:rPr>
            <m:t>max</m:t>
          </m:r>
          <m:d>
            <m:dPr>
              <m:ctrlPr>
                <w:rPr>
                  <w:rFonts w:ascii="Cambria Math" w:hAnsi="Cambria Math" w:cs="Calibri"/>
                  <w:i/>
                  <w:iCs/>
                  <w:sz w:val="24"/>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sSub>
                        <m:sSubPr>
                          <m:ctrlPr>
                            <w:rPr>
                              <w:rFonts w:ascii="Cambria Math" w:hAnsi="Cambria Math" w:cs="Calibri"/>
                              <w:i/>
                              <w:iCs/>
                              <w:sz w:val="24"/>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cs="Calibri"/>
                              <w:i/>
                              <w:iCs/>
                              <w:sz w:val="24"/>
                            </w:rPr>
                          </m:ctrlPr>
                        </m:sSubPr>
                        <m:e>
                          <m:r>
                            <w:rPr>
                              <w:rFonts w:ascii="Cambria Math" w:hAnsi="Cambria Math"/>
                            </w:rPr>
                            <m:t>k</m:t>
                          </m:r>
                        </m:e>
                        <m:sub>
                          <m:r>
                            <w:rPr>
                              <w:rFonts w:ascii="Cambria Math" w:hAnsi="Cambria Math"/>
                            </w:rPr>
                            <m:t>0</m:t>
                          </m:r>
                        </m:sub>
                      </m:sSub>
                    </m:sub>
                    <m:sup>
                      <m:r>
                        <w:rPr>
                          <w:rFonts w:ascii="Cambria Math" w:hAnsi="Cambria Math"/>
                        </w:rPr>
                        <m:t>gar</m:t>
                      </m:r>
                    </m:sup>
                  </m:sSubSup>
                </m:num>
                <m:den>
                  <m:sSubSup>
                    <m:sSubSupPr>
                      <m:ctrlPr>
                        <w:rPr>
                          <w:rFonts w:ascii="Cambria Math" w:hAnsi="Cambria Math"/>
                          <w:i/>
                        </w:rPr>
                      </m:ctrlPr>
                    </m:sSubSupPr>
                    <m:e>
                      <m:r>
                        <w:rPr>
                          <w:rFonts w:ascii="Cambria Math" w:hAnsi="Cambria Math"/>
                        </w:rPr>
                        <m:t>RF</m:t>
                      </m:r>
                    </m:e>
                    <m:sub>
                      <m:sSub>
                        <m:sSubPr>
                          <m:ctrlPr>
                            <w:rPr>
                              <w:rFonts w:ascii="Cambria Math" w:hAnsi="Cambria Math" w:cs="Calibri"/>
                              <w:i/>
                              <w:iCs/>
                              <w:sz w:val="24"/>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cs="Calibri"/>
                              <w:i/>
                              <w:iCs/>
                              <w:sz w:val="24"/>
                            </w:rPr>
                          </m:ctrlPr>
                        </m:sSubPr>
                        <m:e>
                          <m:r>
                            <w:rPr>
                              <w:rFonts w:ascii="Cambria Math" w:hAnsi="Cambria Math"/>
                            </w:rPr>
                            <m:t>k</m:t>
                          </m:r>
                        </m:e>
                        <m:sub>
                          <m:r>
                            <w:rPr>
                              <w:rFonts w:ascii="Cambria Math" w:hAnsi="Cambria Math"/>
                            </w:rPr>
                            <m:t>0</m:t>
                          </m:r>
                        </m:sub>
                      </m:sSub>
                    </m:sub>
                    <m:sup>
                      <m:r>
                        <w:rPr>
                          <w:rFonts w:ascii="Cambria Math" w:hAnsi="Cambria Math"/>
                        </w:rPr>
                        <m:t>akt</m:t>
                      </m:r>
                    </m:sup>
                  </m:sSubSup>
                </m:den>
              </m:f>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G</m:t>
                      </m:r>
                      <m:sSubSup>
                        <m:sSubSupPr>
                          <m:ctrlPr>
                            <w:rPr>
                              <w:rFonts w:ascii="Cambria Math" w:hAnsi="Cambria Math"/>
                              <w:i/>
                            </w:rPr>
                          </m:ctrlPr>
                        </m:sSubSupPr>
                        <m:e>
                          <m:r>
                            <w:rPr>
                              <w:rFonts w:ascii="Cambria Math" w:hAnsi="Cambria Math"/>
                            </w:rPr>
                            <m:t>H</m:t>
                          </m:r>
                        </m:e>
                        <m:sub>
                          <m:sSub>
                            <m:sSubPr>
                              <m:ctrlPr>
                                <w:rPr>
                                  <w:rFonts w:ascii="Cambria Math" w:hAnsi="Cambria Math" w:cs="Calibri"/>
                                  <w:i/>
                                  <w:iCs/>
                                  <w:sz w:val="24"/>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cs="Calibri"/>
                                  <w:i/>
                                  <w:iCs/>
                                  <w:sz w:val="24"/>
                                </w:rPr>
                              </m:ctrlPr>
                            </m:sSubPr>
                            <m:e>
                              <m:r>
                                <w:rPr>
                                  <w:rFonts w:ascii="Cambria Math" w:hAnsi="Cambria Math"/>
                                </w:rPr>
                                <m:t>k</m:t>
                              </m:r>
                            </m:e>
                            <m:sub>
                              <m:r>
                                <w:rPr>
                                  <w:rFonts w:ascii="Cambria Math" w:hAnsi="Cambria Math"/>
                                </w:rPr>
                                <m:t>0</m:t>
                              </m:r>
                            </m:sub>
                          </m:sSub>
                        </m:sub>
                        <m:sup>
                          <m:r>
                            <w:rPr>
                              <w:rFonts w:ascii="Cambria Math" w:hAnsi="Cambria Math"/>
                            </w:rPr>
                            <m:t>'</m:t>
                          </m:r>
                        </m:sup>
                      </m:sSubSup>
                      <m:r>
                        <w:rPr>
                          <w:rFonts w:ascii="Cambria Math" w:hAnsi="Cambria Math"/>
                        </w:rPr>
                        <m:t>+SG</m:t>
                      </m:r>
                      <m:sSubSup>
                        <m:sSubSupPr>
                          <m:ctrlPr>
                            <w:rPr>
                              <w:rFonts w:ascii="Cambria Math" w:hAnsi="Cambria Math"/>
                              <w:i/>
                            </w:rPr>
                          </m:ctrlPr>
                        </m:sSubSupPr>
                        <m:e>
                          <m:r>
                            <w:rPr>
                              <w:rFonts w:ascii="Cambria Math" w:hAnsi="Cambria Math"/>
                            </w:rPr>
                            <m:t>K</m:t>
                          </m:r>
                        </m:e>
                        <m:sub>
                          <m:sSub>
                            <m:sSubPr>
                              <m:ctrlPr>
                                <w:rPr>
                                  <w:rFonts w:ascii="Cambria Math" w:hAnsi="Cambria Math" w:cs="Calibri"/>
                                  <w:i/>
                                  <w:iCs/>
                                  <w:sz w:val="24"/>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cs="Calibri"/>
                                  <w:i/>
                                  <w:iCs/>
                                  <w:sz w:val="24"/>
                                </w:rPr>
                              </m:ctrlPr>
                            </m:sSubPr>
                            <m:e>
                              <m:r>
                                <w:rPr>
                                  <w:rFonts w:ascii="Cambria Math" w:hAnsi="Cambria Math"/>
                                </w:rPr>
                                <m:t>k</m:t>
                              </m:r>
                            </m:e>
                            <m:sub>
                              <m:r>
                                <w:rPr>
                                  <w:rFonts w:ascii="Cambria Math" w:hAnsi="Cambria Math"/>
                                </w:rPr>
                                <m:t>0</m:t>
                              </m:r>
                            </m:sub>
                          </m:sSub>
                        </m:sub>
                        <m:sup>
                          <m:r>
                            <w:rPr>
                              <w:rFonts w:ascii="Cambria Math" w:hAnsi="Cambria Math"/>
                            </w:rPr>
                            <m:t>'</m:t>
                          </m:r>
                        </m:sup>
                      </m:sSubSup>
                      <m:r>
                        <w:rPr>
                          <w:rFonts w:ascii="Cambria Math" w:hAnsi="Cambria Math"/>
                        </w:rPr>
                        <m:t>;GAR</m:t>
                      </m:r>
                    </m:e>
                  </m:d>
                </m:e>
              </m:func>
              <m:r>
                <w:rPr>
                  <w:rFonts w:ascii="Cambria Math" w:hAnsi="Cambria Math"/>
                </w:rPr>
                <m:t>  ;0</m:t>
              </m:r>
            </m:e>
          </m:d>
          <m:r>
            <w:rPr>
              <w:rFonts w:ascii="Cambria Math" w:hAnsi="Cambria Math"/>
            </w:rPr>
            <m:t>⋅ EF⋅SF</m:t>
          </m:r>
        </m:oMath>
      </m:oMathPara>
    </w:p>
    <w:p w14:paraId="07283D2C" w14:textId="77777777" w:rsidR="00C76EA6" w:rsidRDefault="00C76EA6" w:rsidP="00C76EA6">
      <w:r>
        <w:t>Mit</w:t>
      </w:r>
    </w:p>
    <w:p w14:paraId="2DBF73DD" w14:textId="77777777" w:rsidR="00C76EA6" w:rsidRDefault="00C76EA6" w:rsidP="00C76EA6">
      <w:pPr>
        <w:ind w:firstLine="708"/>
      </w:pPr>
      <w:r w:rsidRPr="00C250BF">
        <w:t>GAR</w:t>
      </w:r>
      <w:r>
        <w:t xml:space="preserve"> </w:t>
      </w:r>
      <w:r>
        <w:tab/>
        <w:t xml:space="preserve">gar. Rentenkapital, </w:t>
      </w:r>
    </w:p>
    <w:p w14:paraId="24CCA593" w14:textId="77777777" w:rsidR="00C76EA6" w:rsidRDefault="00C76EA6" w:rsidP="00C76EA6">
      <w:pPr>
        <w:ind w:firstLine="708"/>
      </w:pPr>
      <w:r>
        <w:t xml:space="preserve">R </w:t>
      </w:r>
      <w:r>
        <w:tab/>
        <w:t xml:space="preserve">garantierte Rente, </w:t>
      </w:r>
    </w:p>
    <w:p w14:paraId="59F8CC65" w14:textId="77777777" w:rsidR="00C76EA6" w:rsidRDefault="00C76EA6" w:rsidP="00C76EA6">
      <w:pPr>
        <w:ind w:firstLine="708"/>
      </w:pPr>
      <w:r>
        <w:t xml:space="preserve">RF </w:t>
      </w:r>
      <w:r>
        <w:tab/>
        <w:t>Rentenfaktor mit den Rechnungsgrundlagen der Nachreservierung</w:t>
      </w:r>
    </w:p>
    <w:p w14:paraId="38C63049" w14:textId="24CF19FD" w:rsidR="00C76EA6" w:rsidRDefault="00EA0823" w:rsidP="00C76EA6">
      <w:pPr>
        <w:ind w:firstLine="708"/>
      </w:pPr>
      <w:r>
        <w:t xml:space="preserve">GH‘ </w:t>
      </w:r>
      <w:r>
        <w:tab/>
        <w:t>hochgerechn</w:t>
      </w:r>
      <w:r w:rsidR="00C76EA6">
        <w:t xml:space="preserve">etes Vertragsguthaben zum Rentenübergang, </w:t>
      </w:r>
    </w:p>
    <w:p w14:paraId="26372215" w14:textId="77777777" w:rsidR="00C76EA6" w:rsidRDefault="00C76EA6" w:rsidP="00C76EA6">
      <w:pPr>
        <w:ind w:firstLine="708"/>
      </w:pPr>
      <w:r>
        <w:t>SGK‘</w:t>
      </w:r>
      <w:r>
        <w:tab/>
        <w:t>hochgerechnetes Schlussgewinnkonto zum Rentenübergang,</w:t>
      </w:r>
    </w:p>
    <w:p w14:paraId="2C2356FF" w14:textId="77777777" w:rsidR="00C76EA6" w:rsidRDefault="00C76EA6" w:rsidP="00C76EA6">
      <w:pPr>
        <w:ind w:firstLine="708"/>
      </w:pPr>
      <w:r>
        <w:t xml:space="preserve">EF </w:t>
      </w:r>
      <w:r>
        <w:tab/>
        <w:t xml:space="preserve">Erlebensfaktor, </w:t>
      </w:r>
    </w:p>
    <w:p w14:paraId="62CD4688" w14:textId="77777777" w:rsidR="00C76EA6" w:rsidRDefault="00C76EA6" w:rsidP="00C76EA6">
      <w:pPr>
        <w:ind w:firstLine="708"/>
      </w:pPr>
      <w:r>
        <w:t xml:space="preserve">SF </w:t>
      </w:r>
      <w:r>
        <w:tab/>
        <w:t>Stornofaktor</w:t>
      </w:r>
    </w:p>
    <w:p w14:paraId="7817BDB3" w14:textId="77777777" w:rsidR="00C76EA6" w:rsidRDefault="00C76EA6" w:rsidP="00C76EA6"/>
    <w:p w14:paraId="41D56441" w14:textId="77777777" w:rsidR="00C76EA6" w:rsidRDefault="00C76EA6" w:rsidP="00C76EA6">
      <w:r>
        <w:t>Die Hochrechnung des Vertragsguthabens und des Schlussüberschusskontos erfolgt ausg</w:t>
      </w:r>
      <w:r>
        <w:t>e</w:t>
      </w:r>
      <w:r>
        <w:t xml:space="preserve">hend vom tatsächlichen Stand zum Zeitpunkt </w:t>
      </w:r>
      <m:oMath>
        <m:r>
          <w:rPr>
            <w:rFonts w:ascii="Cambria Math" w:hAnsi="Cambria Math"/>
          </w:rPr>
          <m:t>(m,k)</m:t>
        </m:r>
      </m:oMath>
      <w:r>
        <w:t xml:space="preserve"> mit dem Höchstrechnungszins.</w:t>
      </w:r>
    </w:p>
    <w:p w14:paraId="3273DE91" w14:textId="77777777" w:rsidR="00C76EA6" w:rsidRDefault="00C76EA6" w:rsidP="00C76EA6"/>
    <w:tbl>
      <w:tblPr>
        <w:tblStyle w:val="Tabellenraster"/>
        <w:tblW w:w="4790" w:type="pct"/>
        <w:tblLayout w:type="fixed"/>
        <w:tblLook w:val="04A0" w:firstRow="1" w:lastRow="0" w:firstColumn="1" w:lastColumn="0" w:noHBand="0" w:noVBand="1"/>
      </w:tblPr>
      <w:tblGrid>
        <w:gridCol w:w="1384"/>
        <w:gridCol w:w="991"/>
        <w:gridCol w:w="2127"/>
        <w:gridCol w:w="2269"/>
        <w:gridCol w:w="2127"/>
      </w:tblGrid>
      <w:tr w:rsidR="00086747" w:rsidRPr="00796A61" w14:paraId="2FC8A00D" w14:textId="77777777" w:rsidTr="00086747">
        <w:tc>
          <w:tcPr>
            <w:tcW w:w="778" w:type="pct"/>
            <w:vAlign w:val="center"/>
          </w:tcPr>
          <w:p w14:paraId="0BB92B7E" w14:textId="77777777" w:rsidR="00086747" w:rsidRPr="00F67D7E" w:rsidRDefault="00086747" w:rsidP="00DF5865"/>
        </w:tc>
        <w:tc>
          <w:tcPr>
            <w:tcW w:w="557" w:type="pct"/>
            <w:shd w:val="clear" w:color="auto" w:fill="808080" w:themeFill="background1" w:themeFillShade="80"/>
          </w:tcPr>
          <w:p w14:paraId="59C62C01" w14:textId="77777777" w:rsidR="00086747" w:rsidRPr="00C6490D" w:rsidRDefault="00086747" w:rsidP="00DF5865">
            <w:pPr>
              <w:jc w:val="center"/>
              <w:rPr>
                <w:b/>
              </w:rPr>
            </w:pPr>
            <w:r>
              <w:rPr>
                <w:b/>
              </w:rPr>
              <w:t>T</w:t>
            </w:r>
            <w:r w:rsidRPr="00C6490D">
              <w:rPr>
                <w:b/>
              </w:rPr>
              <w:t>D</w:t>
            </w:r>
          </w:p>
        </w:tc>
        <w:tc>
          <w:tcPr>
            <w:tcW w:w="1195" w:type="pct"/>
            <w:shd w:val="clear" w:color="auto" w:fill="4BACC6" w:themeFill="accent5"/>
            <w:vAlign w:val="center"/>
          </w:tcPr>
          <w:p w14:paraId="22931B26" w14:textId="45233AAC" w:rsidR="00086747" w:rsidRPr="00796A61" w:rsidRDefault="00086747" w:rsidP="00DF5865">
            <w:pPr>
              <w:jc w:val="center"/>
              <w:rPr>
                <w:b/>
              </w:rPr>
            </w:pPr>
            <w:r>
              <w:rPr>
                <w:b/>
              </w:rPr>
              <w:t>ARK</w:t>
            </w:r>
          </w:p>
        </w:tc>
        <w:tc>
          <w:tcPr>
            <w:tcW w:w="1275" w:type="pct"/>
            <w:shd w:val="clear" w:color="auto" w:fill="F79646" w:themeFill="accent6"/>
            <w:vAlign w:val="center"/>
          </w:tcPr>
          <w:p w14:paraId="00855328" w14:textId="36B83BBC" w:rsidR="00086747" w:rsidRPr="00796A61" w:rsidRDefault="00086747" w:rsidP="00DF5865">
            <w:pPr>
              <w:jc w:val="center"/>
              <w:rPr>
                <w:b/>
              </w:rPr>
            </w:pPr>
            <w:r>
              <w:rPr>
                <w:b/>
              </w:rPr>
              <w:t>ARF</w:t>
            </w:r>
          </w:p>
        </w:tc>
        <w:tc>
          <w:tcPr>
            <w:tcW w:w="1195" w:type="pct"/>
            <w:shd w:val="clear" w:color="auto" w:fill="FF0000"/>
            <w:vAlign w:val="center"/>
          </w:tcPr>
          <w:p w14:paraId="15D3CA8C" w14:textId="0F000470" w:rsidR="00086747" w:rsidRPr="00796A61" w:rsidRDefault="00086747" w:rsidP="00DF5865">
            <w:pPr>
              <w:jc w:val="center"/>
              <w:rPr>
                <w:b/>
              </w:rPr>
            </w:pPr>
            <w:r>
              <w:rPr>
                <w:b/>
              </w:rPr>
              <w:t>aktivplan</w:t>
            </w:r>
          </w:p>
        </w:tc>
      </w:tr>
      <w:tr w:rsidR="00086747" w:rsidRPr="000660B5" w14:paraId="1CB9E2AD" w14:textId="77777777" w:rsidTr="00086747">
        <w:tc>
          <w:tcPr>
            <w:tcW w:w="778" w:type="pct"/>
          </w:tcPr>
          <w:p w14:paraId="3EB0CDB1" w14:textId="77777777" w:rsidR="00086747" w:rsidRPr="00F67D7E" w:rsidRDefault="00086747" w:rsidP="00DF5865">
            <w:pPr>
              <w:jc w:val="center"/>
              <w:rPr>
                <w:b/>
              </w:rPr>
            </w:pPr>
            <w:r>
              <w:rPr>
                <w:b/>
              </w:rPr>
              <w:t>Vorgehen</w:t>
            </w:r>
          </w:p>
        </w:tc>
        <w:tc>
          <w:tcPr>
            <w:tcW w:w="557" w:type="pct"/>
            <w:shd w:val="clear" w:color="auto" w:fill="D9D9D9" w:themeFill="background1" w:themeFillShade="D9"/>
          </w:tcPr>
          <w:p w14:paraId="1FCFD745" w14:textId="77777777" w:rsidR="00086747" w:rsidRPr="00C6490D" w:rsidRDefault="00086747" w:rsidP="00DF5865">
            <w:pPr>
              <w:jc w:val="center"/>
              <w:rPr>
                <w:b/>
              </w:rPr>
            </w:pPr>
          </w:p>
        </w:tc>
        <w:tc>
          <w:tcPr>
            <w:tcW w:w="1195" w:type="pct"/>
            <w:shd w:val="clear" w:color="auto" w:fill="DAEEF3" w:themeFill="accent5" w:themeFillTint="33"/>
          </w:tcPr>
          <w:p w14:paraId="03822EFD" w14:textId="0D5380AA" w:rsidR="00086747" w:rsidRDefault="00086747" w:rsidP="00DF5865">
            <w:pPr>
              <w:jc w:val="center"/>
            </w:pPr>
            <w:r w:rsidRPr="00B671F4">
              <w:rPr>
                <w:highlight w:val="yellow"/>
              </w:rPr>
              <w:t>Noch offen</w:t>
            </w:r>
          </w:p>
        </w:tc>
        <w:tc>
          <w:tcPr>
            <w:tcW w:w="1274" w:type="pct"/>
            <w:shd w:val="clear" w:color="auto" w:fill="FDE9D9" w:themeFill="accent6" w:themeFillTint="33"/>
          </w:tcPr>
          <w:p w14:paraId="0C2B1C90" w14:textId="43546017" w:rsidR="00086747" w:rsidRDefault="00086747" w:rsidP="00B572A8">
            <w:pPr>
              <w:jc w:val="center"/>
            </w:pPr>
            <w:r w:rsidRPr="00B671F4">
              <w:rPr>
                <w:highlight w:val="yellow"/>
              </w:rPr>
              <w:t>Noch offen</w:t>
            </w:r>
          </w:p>
          <w:p w14:paraId="345146E0" w14:textId="0B8F1BD3" w:rsidR="00086747" w:rsidRDefault="00086747" w:rsidP="00DF5865">
            <w:pPr>
              <w:jc w:val="center"/>
            </w:pPr>
          </w:p>
        </w:tc>
        <w:tc>
          <w:tcPr>
            <w:tcW w:w="1195" w:type="pct"/>
            <w:shd w:val="clear" w:color="auto" w:fill="F2DBDB" w:themeFill="accent2" w:themeFillTint="33"/>
          </w:tcPr>
          <w:p w14:paraId="2D18C43C" w14:textId="49E48344" w:rsidR="00086747" w:rsidRPr="003D0CD1" w:rsidRDefault="00086747" w:rsidP="00DF5865">
            <w:pPr>
              <w:jc w:val="center"/>
            </w:pPr>
            <w:r>
              <w:t>Zur Zeit nicht vo</w:t>
            </w:r>
            <w:r>
              <w:t>r</w:t>
            </w:r>
            <w:r>
              <w:t>gesehen</w:t>
            </w:r>
          </w:p>
        </w:tc>
      </w:tr>
    </w:tbl>
    <w:p w14:paraId="2239B8E7" w14:textId="77777777" w:rsidR="00C76EA6" w:rsidRDefault="00C76EA6" w:rsidP="00C76EA6">
      <w:pPr>
        <w:pStyle w:val="berschrift4"/>
      </w:pPr>
      <w:r>
        <w:t>Empfehlung</w:t>
      </w:r>
    </w:p>
    <w:p w14:paraId="4104A6FC" w14:textId="77777777" w:rsidR="00AE2AAF" w:rsidRDefault="00AE2AAF" w:rsidP="00AE2AAF">
      <w:pPr>
        <w:pStyle w:val="berschrift4"/>
      </w:pPr>
      <w:r w:rsidRPr="00087E31">
        <w:t xml:space="preserve">Abstimmung mit F1 der Mathematik </w:t>
      </w:r>
    </w:p>
    <w:p w14:paraId="6D5182B9" w14:textId="77777777" w:rsidR="00AE2AAF" w:rsidRDefault="00AE2AAF" w:rsidP="00AE2AAF">
      <w:pPr>
        <w:pStyle w:val="berschrift4"/>
      </w:pPr>
      <w:r>
        <w:t>Abstimmung mit Produkttechnik</w:t>
      </w:r>
    </w:p>
    <w:p w14:paraId="095CD574" w14:textId="77777777" w:rsidR="00C76EA6" w:rsidRDefault="00C76EA6" w:rsidP="00C76EA6">
      <w:pPr>
        <w:pStyle w:val="berschrift4"/>
      </w:pPr>
      <w:r>
        <w:t>Entscheidung</w:t>
      </w:r>
    </w:p>
    <w:p w14:paraId="4975709F" w14:textId="77777777" w:rsidR="00C76EA6" w:rsidRDefault="00C76EA6" w:rsidP="00C76EA6"/>
    <w:p w14:paraId="396E676B" w14:textId="77777777" w:rsidR="00C76EA6" w:rsidRPr="00DD296C" w:rsidRDefault="00C76EA6" w:rsidP="00C76EA6">
      <w:pPr>
        <w:pStyle w:val="berschrift4"/>
      </w:pPr>
      <w:r>
        <w:t>Folgearbeiten</w:t>
      </w:r>
    </w:p>
    <w:p w14:paraId="5B823DAD" w14:textId="77777777" w:rsidR="00C76EA6" w:rsidRDefault="00C76EA6" w:rsidP="00C76EA6">
      <w:r>
        <w:t>…</w:t>
      </w:r>
    </w:p>
    <w:p w14:paraId="2E84EC77" w14:textId="77777777" w:rsidR="00C76EA6" w:rsidRPr="00AE2AAF" w:rsidRDefault="00C76EA6" w:rsidP="00C76EA6">
      <w:pPr>
        <w:pStyle w:val="berschrift3"/>
      </w:pPr>
      <w:r w:rsidRPr="00AE2AAF">
        <w:t>Herdereserve</w:t>
      </w:r>
    </w:p>
    <w:p w14:paraId="3C706A2C" w14:textId="77777777" w:rsidR="00C76EA6" w:rsidRPr="00B247B6" w:rsidRDefault="00C76EA6" w:rsidP="00C76EA6">
      <w:pPr>
        <w:pStyle w:val="berschrift4"/>
      </w:pPr>
      <w:r w:rsidRPr="00B247B6">
        <w:t xml:space="preserve">Aktueller </w:t>
      </w:r>
      <w:r w:rsidRPr="00DD296C">
        <w:t>Stand</w:t>
      </w:r>
    </w:p>
    <w:p w14:paraId="3FA5E4C3" w14:textId="77777777" w:rsidR="00C76EA6" w:rsidRDefault="00C76EA6" w:rsidP="00C76EA6">
      <w:r>
        <w:t xml:space="preserve">Die </w:t>
      </w:r>
      <w:r w:rsidRPr="00D2525C">
        <w:t>Herdereserve i</w:t>
      </w:r>
      <w:r>
        <w:t>st die nicht rückkaufsfähige Zusatzreserve, die gestellt werden muss, wenn der Barwert der EFG größer ist als der des Vertragsguthabens und der zukünftigen Sparbeiträge.</w:t>
      </w:r>
    </w:p>
    <w:p w14:paraId="5A45F151" w14:textId="77777777" w:rsidR="00C76EA6" w:rsidRDefault="00C76EA6" w:rsidP="00C76EA6">
      <w:pPr>
        <w:ind w:left="708"/>
      </w:pPr>
    </w:p>
    <w:p w14:paraId="5BEA3182" w14:textId="75270667" w:rsidR="006862C3" w:rsidRDefault="006862C3" w:rsidP="00C76EA6">
      <w:r>
        <w:t>Es gibt zwei Varianten:</w:t>
      </w:r>
    </w:p>
    <w:p w14:paraId="0E873C75" w14:textId="77777777" w:rsidR="006862C3" w:rsidRDefault="006862C3" w:rsidP="00C76EA6"/>
    <w:p w14:paraId="5E648C9F" w14:textId="77777777" w:rsidR="00172E2C" w:rsidRDefault="006862C3" w:rsidP="00C76EA6">
      <w:r w:rsidRPr="006862C3">
        <w:rPr>
          <w:b/>
          <w:u w:val="single"/>
        </w:rPr>
        <w:t>Variante 1:</w:t>
      </w:r>
    </w:p>
    <w:p w14:paraId="4847A085" w14:textId="359808F0" w:rsidR="00C76EA6" w:rsidRDefault="00C76EA6" w:rsidP="00C76EA6">
      <w:r w:rsidRPr="006862C3">
        <w:rPr>
          <w:u w:val="single"/>
        </w:rPr>
        <w:lastRenderedPageBreak/>
        <w:t>(Barwert-)Verfahren</w:t>
      </w:r>
      <w:r>
        <w:t>:</w:t>
      </w:r>
      <w:r w:rsidRPr="00D50983">
        <w:t xml:space="preserve"> </w:t>
      </w:r>
    </w:p>
    <w:p w14:paraId="7EE5DDF6" w14:textId="77777777" w:rsidR="00C76EA6" w:rsidRDefault="00C76EA6" w:rsidP="00C76EA6"/>
    <w:p w14:paraId="538129CA" w14:textId="77777777" w:rsidR="00C76EA6" w:rsidRPr="0013192C" w:rsidRDefault="007603C3" w:rsidP="00C76EA6">
      <m:oMathPara>
        <m:oMathParaPr>
          <m:jc m:val="left"/>
        </m:oMathParaPr>
        <m:oMath>
          <m:sSubSup>
            <m:sSubSupPr>
              <m:ctrlPr>
                <w:rPr>
                  <w:rFonts w:ascii="Cambria Math" w:hAnsi="Cambria Math" w:cs="Calibri"/>
                  <w:i/>
                  <w:iCs/>
                  <w:sz w:val="24"/>
                </w:rPr>
              </m:ctrlPr>
            </m:sSubSupPr>
            <m:e>
              <m:r>
                <w:rPr>
                  <w:rFonts w:ascii="Cambria Math" w:hAnsi="Cambria Math"/>
                </w:rPr>
                <m:t>V</m:t>
              </m:r>
            </m:e>
            <m:sub>
              <m:r>
                <w:rPr>
                  <w:rFonts w:ascii="Cambria Math" w:hAnsi="Cambria Math"/>
                </w:rPr>
                <m:t>m,k</m:t>
              </m:r>
            </m:sub>
            <m:sup>
              <m:r>
                <w:rPr>
                  <w:rFonts w:ascii="Cambria Math" w:hAnsi="Cambria Math"/>
                </w:rPr>
                <m:t>Herde</m:t>
              </m:r>
            </m:sup>
          </m:sSubSup>
          <m:r>
            <w:rPr>
              <w:rFonts w:ascii="Cambria Math" w:hAnsi="Cambria Math"/>
            </w:rPr>
            <m:t>=</m:t>
          </m:r>
          <m:r>
            <m:rPr>
              <m:sty m:val="p"/>
            </m:rPr>
            <w:rPr>
              <w:rFonts w:ascii="Cambria Math" w:hAnsi="Cambria Math"/>
            </w:rPr>
            <m:t>max</m:t>
          </m:r>
          <m:d>
            <m:dPr>
              <m:ctrlPr>
                <w:rPr>
                  <w:rFonts w:ascii="Cambria Math" w:hAnsi="Cambria Math" w:cs="Calibri"/>
                  <w:i/>
                  <w:iCs/>
                  <w:sz w:val="24"/>
                </w:rPr>
              </m:ctrlPr>
            </m:dPr>
            <m:e>
              <m:r>
                <w:rPr>
                  <w:rFonts w:ascii="Cambria Math" w:hAnsi="Cambria Math"/>
                </w:rPr>
                <m:t>GAR-</m:t>
              </m:r>
              <m:nary>
                <m:naryPr>
                  <m:chr m:val="∑"/>
                  <m:limLoc m:val="undOvr"/>
                  <m:ctrlPr>
                    <w:rPr>
                      <w:rFonts w:ascii="Cambria Math" w:hAnsi="Cambria Math" w:cs="Calibri"/>
                      <w:i/>
                      <w:iCs/>
                      <w:sz w:val="24"/>
                    </w:rPr>
                  </m:ctrlPr>
                </m:naryPr>
                <m:sub/>
                <m:sup/>
                <m:e>
                  <m:r>
                    <w:rPr>
                      <w:rFonts w:ascii="Cambria Math" w:hAnsi="Cambria Math"/>
                    </w:rPr>
                    <m:t>P</m:t>
                  </m:r>
                </m:e>
              </m:nary>
              <m:r>
                <w:rPr>
                  <w:rFonts w:ascii="Cambria Math" w:hAnsi="Cambria Math"/>
                </w:rPr>
                <m:t xml:space="preserve"> ⋅</m:t>
              </m:r>
              <m:r>
                <w:rPr>
                  <w:rFonts w:ascii="Cambria Math" w:hAnsi="Cambria Math" w:cs="Calibri"/>
                  <w:sz w:val="24"/>
                </w:rPr>
                <m:t>ZF</m:t>
              </m:r>
              <m:r>
                <w:rPr>
                  <w:rFonts w:ascii="Cambria Math" w:hAnsi="Cambria Math"/>
                </w:rPr>
                <m:t>  - GH⋅</m:t>
              </m:r>
              <m:r>
                <w:rPr>
                  <w:rFonts w:ascii="Cambria Math" w:hAnsi="Cambria Math" w:cs="Calibri"/>
                  <w:sz w:val="24"/>
                </w:rPr>
                <m:t>ZF</m:t>
              </m:r>
              <m:r>
                <w:rPr>
                  <w:rFonts w:ascii="Cambria Math" w:hAnsi="Cambria Math"/>
                </w:rPr>
                <m:t>  ;</m:t>
              </m:r>
              <m:r>
                <m:rPr>
                  <m:sty m:val="p"/>
                </m:rPr>
                <w:rPr>
                  <w:rFonts w:ascii="Cambria Math" w:hAnsi="Cambria Math"/>
                </w:rPr>
                <m:t>0</m:t>
              </m:r>
            </m:e>
          </m:d>
          <m:r>
            <w:rPr>
              <w:rFonts w:ascii="Cambria Math" w:hAnsi="Cambria Math"/>
            </w:rPr>
            <m:t>⋅ EF⋅SF</m:t>
          </m:r>
        </m:oMath>
      </m:oMathPara>
    </w:p>
    <w:p w14:paraId="1D2D1B27" w14:textId="77777777" w:rsidR="00C76EA6" w:rsidRDefault="00C76EA6" w:rsidP="00C76EA6"/>
    <w:p w14:paraId="667768CE" w14:textId="77777777" w:rsidR="00C76EA6" w:rsidRDefault="00C76EA6" w:rsidP="00C76EA6">
      <w:r>
        <w:t>m</w:t>
      </w:r>
      <w:r w:rsidRPr="00D60B20">
        <w:t>it</w:t>
      </w:r>
      <w:r>
        <w:t xml:space="preserve"> </w:t>
      </w:r>
    </w:p>
    <w:p w14:paraId="0DFC852D" w14:textId="77777777" w:rsidR="00C76EA6" w:rsidRDefault="00C76EA6" w:rsidP="00C76EA6">
      <w:pPr>
        <w:ind w:firstLine="708"/>
      </w:pPr>
      <w:r w:rsidRPr="00C250BF">
        <w:t>GAR</w:t>
      </w:r>
      <w:r>
        <w:t xml:space="preserve"> </w:t>
      </w:r>
      <w:r>
        <w:tab/>
        <w:t xml:space="preserve">gar. Rentenkapital, </w:t>
      </w:r>
    </w:p>
    <w:p w14:paraId="2B8DB6C3" w14:textId="77777777" w:rsidR="00C76EA6" w:rsidRDefault="00C76EA6" w:rsidP="00C76EA6">
      <w:pPr>
        <w:ind w:firstLine="708"/>
      </w:pPr>
      <w:r>
        <w:t xml:space="preserve">P </w:t>
      </w:r>
      <w:r>
        <w:tab/>
        <w:t xml:space="preserve">zukünftige Sparbeiträge, </w:t>
      </w:r>
    </w:p>
    <w:p w14:paraId="76A91F25" w14:textId="77777777" w:rsidR="00C76EA6" w:rsidRDefault="00C76EA6" w:rsidP="00C76EA6">
      <w:pPr>
        <w:ind w:firstLine="708"/>
      </w:pPr>
      <w:r>
        <w:t xml:space="preserve">ZF </w:t>
      </w:r>
      <w:r>
        <w:tab/>
        <w:t xml:space="preserve">Zinsfaktor </w:t>
      </w:r>
    </w:p>
    <w:p w14:paraId="511CB325" w14:textId="77777777" w:rsidR="00C76EA6" w:rsidRDefault="00C76EA6" w:rsidP="00C76EA6">
      <w:pPr>
        <w:ind w:firstLine="708"/>
      </w:pPr>
      <w:r>
        <w:t xml:space="preserve">GH </w:t>
      </w:r>
      <w:r>
        <w:tab/>
        <w:t xml:space="preserve">Vertragsguthaben, </w:t>
      </w:r>
    </w:p>
    <w:p w14:paraId="55117113" w14:textId="77777777" w:rsidR="00C76EA6" w:rsidRDefault="00C76EA6" w:rsidP="00C76EA6">
      <w:pPr>
        <w:ind w:firstLine="708"/>
      </w:pPr>
      <w:r>
        <w:t xml:space="preserve">EF </w:t>
      </w:r>
      <w:r>
        <w:tab/>
        <w:t xml:space="preserve">Erlebensfaktor, </w:t>
      </w:r>
    </w:p>
    <w:p w14:paraId="192BCF8E" w14:textId="77777777" w:rsidR="00C76EA6" w:rsidRDefault="00C76EA6" w:rsidP="00C76EA6">
      <w:pPr>
        <w:ind w:firstLine="708"/>
      </w:pPr>
      <w:r>
        <w:t xml:space="preserve">SF </w:t>
      </w:r>
      <w:r>
        <w:tab/>
        <w:t>Stornofaktor</w:t>
      </w:r>
    </w:p>
    <w:p w14:paraId="0688B48B" w14:textId="77777777" w:rsidR="00172E2C" w:rsidRDefault="00172E2C" w:rsidP="00172E2C">
      <w:pPr>
        <w:rPr>
          <w:b/>
          <w:u w:val="single"/>
        </w:rPr>
      </w:pPr>
    </w:p>
    <w:p w14:paraId="49FFA880" w14:textId="77777777" w:rsidR="00172E2C" w:rsidRDefault="00172E2C" w:rsidP="00172E2C">
      <w:pPr>
        <w:rPr>
          <w:b/>
          <w:u w:val="single"/>
        </w:rPr>
      </w:pPr>
    </w:p>
    <w:p w14:paraId="6FF0149B" w14:textId="77777777" w:rsidR="00172E2C" w:rsidRPr="006D0A5D" w:rsidRDefault="00172E2C" w:rsidP="00172E2C"/>
    <w:p w14:paraId="1E28486E" w14:textId="347A26DD" w:rsidR="006862C3" w:rsidRPr="009C31CB" w:rsidRDefault="006862C3" w:rsidP="00C76EA6">
      <w:pPr>
        <w:rPr>
          <w:b/>
          <w:u w:val="single"/>
        </w:rPr>
      </w:pPr>
      <w:r w:rsidRPr="009C31CB">
        <w:rPr>
          <w:b/>
          <w:u w:val="single"/>
        </w:rPr>
        <w:t>Vergleich der Varianten:</w:t>
      </w:r>
    </w:p>
    <w:p w14:paraId="55A4F5E5" w14:textId="634AE688" w:rsidR="006862C3" w:rsidRDefault="009C31CB" w:rsidP="00C76EA6">
      <w:r>
        <w:t>Die beiden Varianten sind grundsätzlich unterschiedlich. Sie sind gleich im folgenden Spez</w:t>
      </w:r>
      <w:r>
        <w:t>i</w:t>
      </w:r>
      <w:r>
        <w:t>alfall:</w:t>
      </w:r>
    </w:p>
    <w:p w14:paraId="7766A140" w14:textId="57BC3B55" w:rsidR="009C31CB" w:rsidRDefault="009C31CB" w:rsidP="009C31CB">
      <w:pPr>
        <w:pStyle w:val="Listenabsatz"/>
        <w:numPr>
          <w:ilvl w:val="0"/>
          <w:numId w:val="3"/>
        </w:numPr>
      </w:pPr>
      <w:r>
        <w:t>Keine Berücksichtigung von Storno und Sterblichkeit</w:t>
      </w:r>
      <w:r w:rsidR="000B384D">
        <w:t xml:space="preserve"> (=0%)</w:t>
      </w:r>
      <w:r>
        <w:t xml:space="preserve">. </w:t>
      </w:r>
    </w:p>
    <w:p w14:paraId="7563850D" w14:textId="430E0A76" w:rsidR="009C31CB" w:rsidRDefault="009C31CB" w:rsidP="009C31CB">
      <w:pPr>
        <w:pStyle w:val="Listenabsatz"/>
        <w:numPr>
          <w:ilvl w:val="0"/>
          <w:numId w:val="3"/>
        </w:numPr>
      </w:pPr>
      <w:r>
        <w:t>Guthabenabhängige Kosten werden nicht berücksichtigt.</w:t>
      </w:r>
    </w:p>
    <w:p w14:paraId="72FB8B06" w14:textId="77777777" w:rsidR="009C31CB" w:rsidRDefault="009C31CB" w:rsidP="009C31CB"/>
    <w:p w14:paraId="62556B10" w14:textId="33D263C4" w:rsidR="009C31CB" w:rsidRDefault="009C31CB" w:rsidP="009C31CB">
      <w:r>
        <w:t xml:space="preserve">Man beachte, dass die beiden Varianten </w:t>
      </w:r>
      <w:r w:rsidRPr="000B384D">
        <w:rPr>
          <w:b/>
        </w:rPr>
        <w:t>nicht gleich</w:t>
      </w:r>
      <w:r>
        <w:t xml:space="preserve"> sind, wenn man keine GH-Kosten und den gleichen RKW /GH ansetzt. Die Verwendung der Storno- und Sterbewahrscheinlichke</w:t>
      </w:r>
      <w:r>
        <w:t>i</w:t>
      </w:r>
      <w:r>
        <w:t>ten ist in beiden Varianten grundsätzlich verschieden. In Variante 2 entstehen nämlich g</w:t>
      </w:r>
      <w:r>
        <w:t>e</w:t>
      </w:r>
      <w:r>
        <w:t>genüber Variante 1 Storno- bzw. Sterblichkeitsgewinne.</w:t>
      </w:r>
    </w:p>
    <w:p w14:paraId="37D9A5C2" w14:textId="77777777" w:rsidR="009251FF" w:rsidRDefault="009251FF" w:rsidP="009C31CB"/>
    <w:tbl>
      <w:tblPr>
        <w:tblStyle w:val="Tabellenraster"/>
        <w:tblW w:w="4790" w:type="pct"/>
        <w:tblLayout w:type="fixed"/>
        <w:tblLook w:val="04A0" w:firstRow="1" w:lastRow="0" w:firstColumn="1" w:lastColumn="0" w:noHBand="0" w:noVBand="1"/>
      </w:tblPr>
      <w:tblGrid>
        <w:gridCol w:w="1384"/>
        <w:gridCol w:w="991"/>
        <w:gridCol w:w="2127"/>
        <w:gridCol w:w="2269"/>
        <w:gridCol w:w="2127"/>
      </w:tblGrid>
      <w:tr w:rsidR="009251FF" w:rsidRPr="00796A61" w14:paraId="5F755DAD" w14:textId="77777777" w:rsidTr="003952F4">
        <w:tc>
          <w:tcPr>
            <w:tcW w:w="778" w:type="pct"/>
            <w:vAlign w:val="center"/>
          </w:tcPr>
          <w:p w14:paraId="545A51C1" w14:textId="77777777" w:rsidR="009251FF" w:rsidRPr="00F67D7E" w:rsidRDefault="009251FF" w:rsidP="003952F4"/>
        </w:tc>
        <w:tc>
          <w:tcPr>
            <w:tcW w:w="557" w:type="pct"/>
            <w:shd w:val="clear" w:color="auto" w:fill="808080" w:themeFill="background1" w:themeFillShade="80"/>
          </w:tcPr>
          <w:p w14:paraId="27FF3F18" w14:textId="77777777" w:rsidR="009251FF" w:rsidRPr="00C6490D" w:rsidRDefault="009251FF" w:rsidP="003952F4">
            <w:pPr>
              <w:jc w:val="center"/>
              <w:rPr>
                <w:b/>
              </w:rPr>
            </w:pPr>
            <w:r>
              <w:rPr>
                <w:b/>
              </w:rPr>
              <w:t>T</w:t>
            </w:r>
            <w:r w:rsidRPr="00C6490D">
              <w:rPr>
                <w:b/>
              </w:rPr>
              <w:t>D</w:t>
            </w:r>
          </w:p>
        </w:tc>
        <w:tc>
          <w:tcPr>
            <w:tcW w:w="1195" w:type="pct"/>
            <w:shd w:val="clear" w:color="auto" w:fill="4BACC6" w:themeFill="accent5"/>
            <w:vAlign w:val="center"/>
          </w:tcPr>
          <w:p w14:paraId="0624375E" w14:textId="77777777" w:rsidR="009251FF" w:rsidRPr="00796A61" w:rsidRDefault="009251FF" w:rsidP="003952F4">
            <w:pPr>
              <w:jc w:val="center"/>
              <w:rPr>
                <w:b/>
              </w:rPr>
            </w:pPr>
            <w:commentRangeStart w:id="145"/>
            <w:r>
              <w:rPr>
                <w:b/>
              </w:rPr>
              <w:t>ARK</w:t>
            </w:r>
            <w:commentRangeEnd w:id="145"/>
            <w:r w:rsidR="00FB6368">
              <w:rPr>
                <w:rStyle w:val="Kommentarzeichen"/>
              </w:rPr>
              <w:commentReference w:id="145"/>
            </w:r>
          </w:p>
        </w:tc>
        <w:tc>
          <w:tcPr>
            <w:tcW w:w="1275" w:type="pct"/>
            <w:shd w:val="clear" w:color="auto" w:fill="F79646" w:themeFill="accent6"/>
            <w:vAlign w:val="center"/>
          </w:tcPr>
          <w:p w14:paraId="366CB4BE" w14:textId="77777777" w:rsidR="009251FF" w:rsidRPr="00796A61" w:rsidRDefault="009251FF" w:rsidP="003952F4">
            <w:pPr>
              <w:jc w:val="center"/>
              <w:rPr>
                <w:b/>
              </w:rPr>
            </w:pPr>
            <w:r>
              <w:rPr>
                <w:b/>
              </w:rPr>
              <w:t>ARF</w:t>
            </w:r>
          </w:p>
        </w:tc>
        <w:tc>
          <w:tcPr>
            <w:tcW w:w="1195" w:type="pct"/>
            <w:shd w:val="clear" w:color="auto" w:fill="FF0000"/>
            <w:vAlign w:val="center"/>
          </w:tcPr>
          <w:p w14:paraId="035E9B38" w14:textId="77777777" w:rsidR="009251FF" w:rsidRPr="00796A61" w:rsidRDefault="009251FF" w:rsidP="003952F4">
            <w:pPr>
              <w:jc w:val="center"/>
              <w:rPr>
                <w:b/>
              </w:rPr>
            </w:pPr>
            <w:r>
              <w:rPr>
                <w:b/>
              </w:rPr>
              <w:t>aktivplan</w:t>
            </w:r>
          </w:p>
        </w:tc>
      </w:tr>
      <w:tr w:rsidR="009251FF" w:rsidRPr="000660B5" w14:paraId="1D1A6BE8" w14:textId="77777777" w:rsidTr="009251FF">
        <w:tc>
          <w:tcPr>
            <w:tcW w:w="778" w:type="pct"/>
          </w:tcPr>
          <w:p w14:paraId="3497A7BD" w14:textId="7A029884" w:rsidR="009251FF" w:rsidRPr="00F67D7E" w:rsidRDefault="009251FF" w:rsidP="003952F4">
            <w:pPr>
              <w:jc w:val="center"/>
              <w:rPr>
                <w:b/>
              </w:rPr>
            </w:pPr>
            <w:r>
              <w:rPr>
                <w:b/>
              </w:rPr>
              <w:t>Verfahren</w:t>
            </w:r>
          </w:p>
        </w:tc>
        <w:tc>
          <w:tcPr>
            <w:tcW w:w="557" w:type="pct"/>
            <w:shd w:val="clear" w:color="auto" w:fill="D9D9D9" w:themeFill="background1" w:themeFillShade="D9"/>
          </w:tcPr>
          <w:p w14:paraId="390ADB19" w14:textId="77777777" w:rsidR="009251FF" w:rsidRPr="00C6490D" w:rsidRDefault="009251FF" w:rsidP="003952F4">
            <w:pPr>
              <w:jc w:val="center"/>
              <w:rPr>
                <w:b/>
              </w:rPr>
            </w:pPr>
          </w:p>
        </w:tc>
        <w:tc>
          <w:tcPr>
            <w:tcW w:w="1195" w:type="pct"/>
            <w:shd w:val="clear" w:color="auto" w:fill="DAEEF3" w:themeFill="accent5" w:themeFillTint="33"/>
          </w:tcPr>
          <w:p w14:paraId="708414F6" w14:textId="41C90501" w:rsidR="009251FF" w:rsidRDefault="00B5732F" w:rsidP="003952F4">
            <w:pPr>
              <w:jc w:val="center"/>
            </w:pPr>
            <w:r>
              <w:t>Barwert</w:t>
            </w:r>
          </w:p>
        </w:tc>
        <w:tc>
          <w:tcPr>
            <w:tcW w:w="1275" w:type="pct"/>
            <w:shd w:val="clear" w:color="auto" w:fill="FDE9D9" w:themeFill="accent6" w:themeFillTint="33"/>
          </w:tcPr>
          <w:p w14:paraId="288E7AE9" w14:textId="57D1CDC1" w:rsidR="009251FF" w:rsidRDefault="00B5732F" w:rsidP="003952F4">
            <w:pPr>
              <w:jc w:val="center"/>
            </w:pPr>
            <w:r>
              <w:t>-</w:t>
            </w:r>
          </w:p>
        </w:tc>
        <w:tc>
          <w:tcPr>
            <w:tcW w:w="1195" w:type="pct"/>
            <w:shd w:val="clear" w:color="auto" w:fill="F2DBDB" w:themeFill="accent2" w:themeFillTint="33"/>
          </w:tcPr>
          <w:p w14:paraId="7D0DFFC7" w14:textId="3363D311" w:rsidR="009251FF" w:rsidRPr="003D0CD1" w:rsidRDefault="009251FF" w:rsidP="003952F4">
            <w:pPr>
              <w:jc w:val="center"/>
            </w:pPr>
            <w:r>
              <w:t>Barwert</w:t>
            </w:r>
          </w:p>
        </w:tc>
      </w:tr>
      <w:tr w:rsidR="009251FF" w:rsidRPr="000660B5" w14:paraId="79F9B631" w14:textId="77777777" w:rsidTr="009251FF">
        <w:tc>
          <w:tcPr>
            <w:tcW w:w="778" w:type="pct"/>
          </w:tcPr>
          <w:p w14:paraId="7FE0E0C8" w14:textId="50A206AC" w:rsidR="009251FF" w:rsidRDefault="009251FF" w:rsidP="003952F4">
            <w:pPr>
              <w:jc w:val="center"/>
              <w:rPr>
                <w:b/>
              </w:rPr>
            </w:pPr>
            <w:r>
              <w:rPr>
                <w:b/>
              </w:rPr>
              <w:t>Sterblic</w:t>
            </w:r>
            <w:r>
              <w:rPr>
                <w:b/>
              </w:rPr>
              <w:t>h</w:t>
            </w:r>
            <w:r>
              <w:rPr>
                <w:b/>
              </w:rPr>
              <w:t>keit (EF)</w:t>
            </w:r>
          </w:p>
        </w:tc>
        <w:tc>
          <w:tcPr>
            <w:tcW w:w="557" w:type="pct"/>
            <w:shd w:val="clear" w:color="auto" w:fill="D9D9D9" w:themeFill="background1" w:themeFillShade="D9"/>
          </w:tcPr>
          <w:p w14:paraId="711C4BD2" w14:textId="77777777" w:rsidR="009251FF" w:rsidRPr="00C6490D" w:rsidRDefault="009251FF" w:rsidP="003952F4">
            <w:pPr>
              <w:jc w:val="center"/>
              <w:rPr>
                <w:b/>
              </w:rPr>
            </w:pPr>
          </w:p>
        </w:tc>
        <w:tc>
          <w:tcPr>
            <w:tcW w:w="1195" w:type="pct"/>
            <w:shd w:val="clear" w:color="auto" w:fill="DAEEF3" w:themeFill="accent5" w:themeFillTint="33"/>
          </w:tcPr>
          <w:p w14:paraId="6595982B" w14:textId="77777777" w:rsidR="009251FF" w:rsidRDefault="009251FF" w:rsidP="003952F4">
            <w:pPr>
              <w:jc w:val="center"/>
            </w:pPr>
          </w:p>
        </w:tc>
        <w:tc>
          <w:tcPr>
            <w:tcW w:w="1275" w:type="pct"/>
            <w:shd w:val="clear" w:color="auto" w:fill="FDE9D9" w:themeFill="accent6" w:themeFillTint="33"/>
          </w:tcPr>
          <w:p w14:paraId="36FBA494" w14:textId="26CF4F83" w:rsidR="009251FF" w:rsidRDefault="00B5732F" w:rsidP="003952F4">
            <w:pPr>
              <w:jc w:val="center"/>
            </w:pPr>
            <w:r>
              <w:t>-</w:t>
            </w:r>
          </w:p>
        </w:tc>
        <w:tc>
          <w:tcPr>
            <w:tcW w:w="1195" w:type="pct"/>
            <w:shd w:val="clear" w:color="auto" w:fill="F2DBDB" w:themeFill="accent2" w:themeFillTint="33"/>
          </w:tcPr>
          <w:p w14:paraId="6EE59E60" w14:textId="17A50467" w:rsidR="009251FF" w:rsidRDefault="009251FF" w:rsidP="003952F4">
            <w:pPr>
              <w:jc w:val="center"/>
            </w:pPr>
            <w:r>
              <w:t>Jahreswert zum Jahrestag</w:t>
            </w:r>
          </w:p>
        </w:tc>
      </w:tr>
      <w:tr w:rsidR="009251FF" w:rsidRPr="000660B5" w14:paraId="19E22EC2" w14:textId="77777777" w:rsidTr="009251FF">
        <w:tc>
          <w:tcPr>
            <w:tcW w:w="778" w:type="pct"/>
          </w:tcPr>
          <w:p w14:paraId="7BCF7699" w14:textId="72E6E4F3" w:rsidR="009251FF" w:rsidRDefault="009251FF" w:rsidP="003952F4">
            <w:pPr>
              <w:jc w:val="center"/>
              <w:rPr>
                <w:b/>
              </w:rPr>
            </w:pPr>
            <w:r>
              <w:rPr>
                <w:b/>
              </w:rPr>
              <w:t>Storno</w:t>
            </w:r>
          </w:p>
        </w:tc>
        <w:tc>
          <w:tcPr>
            <w:tcW w:w="557" w:type="pct"/>
            <w:shd w:val="clear" w:color="auto" w:fill="D9D9D9" w:themeFill="background1" w:themeFillShade="D9"/>
          </w:tcPr>
          <w:p w14:paraId="6105D513" w14:textId="77777777" w:rsidR="009251FF" w:rsidRPr="00C6490D" w:rsidRDefault="009251FF" w:rsidP="003952F4">
            <w:pPr>
              <w:jc w:val="center"/>
              <w:rPr>
                <w:b/>
              </w:rPr>
            </w:pPr>
          </w:p>
        </w:tc>
        <w:tc>
          <w:tcPr>
            <w:tcW w:w="1195" w:type="pct"/>
            <w:shd w:val="clear" w:color="auto" w:fill="DAEEF3" w:themeFill="accent5" w:themeFillTint="33"/>
          </w:tcPr>
          <w:p w14:paraId="37CC1FBB" w14:textId="77777777" w:rsidR="009251FF" w:rsidRDefault="009251FF" w:rsidP="003952F4">
            <w:pPr>
              <w:jc w:val="center"/>
            </w:pPr>
          </w:p>
        </w:tc>
        <w:tc>
          <w:tcPr>
            <w:tcW w:w="1275" w:type="pct"/>
            <w:shd w:val="clear" w:color="auto" w:fill="FDE9D9" w:themeFill="accent6" w:themeFillTint="33"/>
          </w:tcPr>
          <w:p w14:paraId="2CEA1D01" w14:textId="7A2A2BBA" w:rsidR="009251FF" w:rsidRDefault="00B5732F" w:rsidP="003952F4">
            <w:pPr>
              <w:jc w:val="center"/>
            </w:pPr>
            <w:r>
              <w:t>-</w:t>
            </w:r>
          </w:p>
        </w:tc>
        <w:tc>
          <w:tcPr>
            <w:tcW w:w="1195" w:type="pct"/>
            <w:shd w:val="clear" w:color="auto" w:fill="F2DBDB" w:themeFill="accent2" w:themeFillTint="33"/>
          </w:tcPr>
          <w:p w14:paraId="2C678190" w14:textId="30A69300" w:rsidR="009251FF" w:rsidRDefault="009251FF" w:rsidP="003952F4">
            <w:pPr>
              <w:jc w:val="center"/>
            </w:pPr>
            <w:r>
              <w:t>Konstantes jährl</w:t>
            </w:r>
            <w:r>
              <w:t>i</w:t>
            </w:r>
            <w:r>
              <w:t>ches Storno für jedes Jahr der Restlaufzeit</w:t>
            </w:r>
          </w:p>
        </w:tc>
      </w:tr>
      <w:tr w:rsidR="009251FF" w:rsidRPr="000660B5" w14:paraId="382FFE08" w14:textId="77777777" w:rsidTr="009251FF">
        <w:tc>
          <w:tcPr>
            <w:tcW w:w="778" w:type="pct"/>
          </w:tcPr>
          <w:p w14:paraId="77869483" w14:textId="1EEA30C5" w:rsidR="009251FF" w:rsidRDefault="009251FF" w:rsidP="003952F4">
            <w:pPr>
              <w:jc w:val="center"/>
              <w:rPr>
                <w:b/>
              </w:rPr>
            </w:pPr>
            <w:r>
              <w:rPr>
                <w:b/>
              </w:rPr>
              <w:t>Basis Storno</w:t>
            </w:r>
          </w:p>
        </w:tc>
        <w:tc>
          <w:tcPr>
            <w:tcW w:w="557" w:type="pct"/>
            <w:shd w:val="clear" w:color="auto" w:fill="D9D9D9" w:themeFill="background1" w:themeFillShade="D9"/>
          </w:tcPr>
          <w:p w14:paraId="00FC5EC1" w14:textId="77777777" w:rsidR="009251FF" w:rsidRPr="00C6490D" w:rsidRDefault="009251FF" w:rsidP="003952F4">
            <w:pPr>
              <w:jc w:val="center"/>
              <w:rPr>
                <w:b/>
              </w:rPr>
            </w:pPr>
          </w:p>
        </w:tc>
        <w:tc>
          <w:tcPr>
            <w:tcW w:w="1195" w:type="pct"/>
            <w:shd w:val="clear" w:color="auto" w:fill="DAEEF3" w:themeFill="accent5" w:themeFillTint="33"/>
          </w:tcPr>
          <w:p w14:paraId="6CCBBAA6" w14:textId="77777777" w:rsidR="009251FF" w:rsidRDefault="009251FF" w:rsidP="003952F4">
            <w:pPr>
              <w:jc w:val="center"/>
            </w:pPr>
          </w:p>
        </w:tc>
        <w:tc>
          <w:tcPr>
            <w:tcW w:w="1275" w:type="pct"/>
            <w:shd w:val="clear" w:color="auto" w:fill="FDE9D9" w:themeFill="accent6" w:themeFillTint="33"/>
          </w:tcPr>
          <w:p w14:paraId="5EC45669" w14:textId="3EDC884A" w:rsidR="009251FF" w:rsidRDefault="00B5732F" w:rsidP="003952F4">
            <w:pPr>
              <w:jc w:val="center"/>
            </w:pPr>
            <w:r>
              <w:t>-</w:t>
            </w:r>
          </w:p>
        </w:tc>
        <w:tc>
          <w:tcPr>
            <w:tcW w:w="1195" w:type="pct"/>
            <w:shd w:val="clear" w:color="auto" w:fill="F2DBDB" w:themeFill="accent2" w:themeFillTint="33"/>
          </w:tcPr>
          <w:p w14:paraId="2D33D2F0" w14:textId="11E16543" w:rsidR="009251FF" w:rsidRDefault="009251FF" w:rsidP="003952F4">
            <w:pPr>
              <w:jc w:val="center"/>
            </w:pPr>
            <w:r>
              <w:t>ohne Stornoa</w:t>
            </w:r>
            <w:r>
              <w:t>b</w:t>
            </w:r>
            <w:r>
              <w:t>schlag</w:t>
            </w:r>
          </w:p>
        </w:tc>
      </w:tr>
      <w:tr w:rsidR="009251FF" w:rsidRPr="000660B5" w14:paraId="6C973881" w14:textId="77777777" w:rsidTr="009251FF">
        <w:tc>
          <w:tcPr>
            <w:tcW w:w="778" w:type="pct"/>
          </w:tcPr>
          <w:p w14:paraId="0188B612" w14:textId="6761F0E8" w:rsidR="009251FF" w:rsidRDefault="009251FF" w:rsidP="003952F4">
            <w:pPr>
              <w:jc w:val="center"/>
              <w:rPr>
                <w:b/>
              </w:rPr>
            </w:pPr>
            <w:r>
              <w:rPr>
                <w:b/>
              </w:rPr>
              <w:t>Kosten</w:t>
            </w:r>
          </w:p>
        </w:tc>
        <w:tc>
          <w:tcPr>
            <w:tcW w:w="557" w:type="pct"/>
            <w:shd w:val="clear" w:color="auto" w:fill="D9D9D9" w:themeFill="background1" w:themeFillShade="D9"/>
          </w:tcPr>
          <w:p w14:paraId="74BD8583" w14:textId="77777777" w:rsidR="009251FF" w:rsidRPr="00C6490D" w:rsidRDefault="009251FF" w:rsidP="003952F4">
            <w:pPr>
              <w:jc w:val="center"/>
              <w:rPr>
                <w:b/>
              </w:rPr>
            </w:pPr>
          </w:p>
        </w:tc>
        <w:tc>
          <w:tcPr>
            <w:tcW w:w="1195" w:type="pct"/>
            <w:shd w:val="clear" w:color="auto" w:fill="DAEEF3" w:themeFill="accent5" w:themeFillTint="33"/>
          </w:tcPr>
          <w:p w14:paraId="25B7DC8B" w14:textId="77777777" w:rsidR="009251FF" w:rsidRDefault="009251FF" w:rsidP="003952F4">
            <w:pPr>
              <w:jc w:val="center"/>
            </w:pPr>
          </w:p>
        </w:tc>
        <w:tc>
          <w:tcPr>
            <w:tcW w:w="1275" w:type="pct"/>
            <w:shd w:val="clear" w:color="auto" w:fill="FDE9D9" w:themeFill="accent6" w:themeFillTint="33"/>
          </w:tcPr>
          <w:p w14:paraId="1994795F" w14:textId="2D65532E" w:rsidR="009251FF" w:rsidRDefault="00B5732F" w:rsidP="003952F4">
            <w:pPr>
              <w:jc w:val="center"/>
            </w:pPr>
            <w:r>
              <w:t>-</w:t>
            </w:r>
          </w:p>
        </w:tc>
        <w:tc>
          <w:tcPr>
            <w:tcW w:w="1195" w:type="pct"/>
            <w:shd w:val="clear" w:color="auto" w:fill="F2DBDB" w:themeFill="accent2" w:themeFillTint="33"/>
          </w:tcPr>
          <w:p w14:paraId="7000DFD1" w14:textId="0EF68034" w:rsidR="009251FF" w:rsidRDefault="009251FF" w:rsidP="003952F4">
            <w:pPr>
              <w:jc w:val="center"/>
            </w:pPr>
            <w:r>
              <w:t>-</w:t>
            </w:r>
          </w:p>
        </w:tc>
      </w:tr>
    </w:tbl>
    <w:p w14:paraId="77E947AB" w14:textId="77777777" w:rsidR="00C76EA6" w:rsidRDefault="00C76EA6" w:rsidP="00C76EA6">
      <w:pPr>
        <w:pStyle w:val="berschrift4"/>
      </w:pPr>
      <w:r w:rsidRPr="00B247B6">
        <w:t>Empfehlung</w:t>
      </w:r>
    </w:p>
    <w:p w14:paraId="5360F765" w14:textId="77777777" w:rsidR="00AE2AAF" w:rsidRDefault="00AE2AAF" w:rsidP="00AE2AAF">
      <w:pPr>
        <w:pStyle w:val="berschrift4"/>
      </w:pPr>
      <w:r w:rsidRPr="00087E31">
        <w:t>A</w:t>
      </w:r>
      <w:r>
        <w:t>bstimmung mit F1 der Mathematik (03.06.2016)</w:t>
      </w:r>
    </w:p>
    <w:p w14:paraId="28891CC3" w14:textId="470E2984" w:rsidR="00AE2AAF" w:rsidRPr="00AE2AAF" w:rsidRDefault="00AE2AAF" w:rsidP="009E681E">
      <w:pPr>
        <w:pStyle w:val="Listenabsatz"/>
        <w:numPr>
          <w:ilvl w:val="0"/>
          <w:numId w:val="31"/>
        </w:numPr>
      </w:pPr>
      <w:r w:rsidRPr="00AE2AAF">
        <w:t xml:space="preserve">Im Rahmen der </w:t>
      </w:r>
      <w:r w:rsidRPr="00AE2AAF">
        <w:rPr>
          <w:u w:val="single"/>
        </w:rPr>
        <w:t>Rechnungszinsprojekte</w:t>
      </w:r>
      <w:r w:rsidRPr="00AE2AAF">
        <w:t xml:space="preserve"> werden die Ergebnisse der beiden Verfahren diskutiert werden.</w:t>
      </w:r>
    </w:p>
    <w:p w14:paraId="7064F12D" w14:textId="579EADB8" w:rsidR="00AE2AAF" w:rsidRPr="00AE2AAF" w:rsidRDefault="00AE2AAF" w:rsidP="009E681E">
      <w:pPr>
        <w:pStyle w:val="Listenabsatz"/>
        <w:numPr>
          <w:ilvl w:val="0"/>
          <w:numId w:val="31"/>
        </w:numPr>
      </w:pPr>
      <w:r w:rsidRPr="00AE2AAF">
        <w:t xml:space="preserve">In Voyager wird - wie bereits entschieden - die </w:t>
      </w:r>
      <w:r w:rsidRPr="00AE2AAF">
        <w:rPr>
          <w:b/>
        </w:rPr>
        <w:t>Variante 1</w:t>
      </w:r>
      <w:r w:rsidRPr="00AE2AAF">
        <w:t xml:space="preserve"> umgesetzt.</w:t>
      </w:r>
    </w:p>
    <w:p w14:paraId="09F13DDF" w14:textId="77777777" w:rsidR="00C76EA6" w:rsidRPr="00B247B6" w:rsidRDefault="00C76EA6" w:rsidP="00C76EA6">
      <w:pPr>
        <w:pStyle w:val="berschrift4"/>
      </w:pPr>
      <w:r w:rsidRPr="00B247B6">
        <w:t>Abstimmung mit Produkttechnik</w:t>
      </w:r>
    </w:p>
    <w:p w14:paraId="06DF5068" w14:textId="77777777" w:rsidR="00C76EA6" w:rsidRPr="00B247B6" w:rsidRDefault="00C76EA6" w:rsidP="00C76EA6">
      <w:pPr>
        <w:pStyle w:val="berschrift4"/>
      </w:pPr>
      <w:r w:rsidRPr="00B247B6">
        <w:t>Entscheidung</w:t>
      </w:r>
    </w:p>
    <w:p w14:paraId="401C68B1" w14:textId="77777777" w:rsidR="00C76EA6" w:rsidRPr="00B247B6" w:rsidRDefault="00C76EA6" w:rsidP="00C76EA6">
      <w:pPr>
        <w:pStyle w:val="berschrift4"/>
      </w:pPr>
      <w:r w:rsidRPr="00B247B6">
        <w:t>Folgearbeiten</w:t>
      </w:r>
    </w:p>
    <w:p w14:paraId="1CE93002" w14:textId="77777777" w:rsidR="00C76EA6" w:rsidRPr="0013192C" w:rsidRDefault="00C76EA6" w:rsidP="00C76EA6"/>
    <w:p w14:paraId="38E3912C" w14:textId="77777777" w:rsidR="00C76EA6" w:rsidRPr="00E477DF" w:rsidRDefault="00C76EA6" w:rsidP="00C76EA6"/>
    <w:p w14:paraId="0D4513AA" w14:textId="77777777" w:rsidR="00C76EA6" w:rsidRPr="00E477DF" w:rsidRDefault="00C76EA6" w:rsidP="00C76EA6"/>
    <w:p w14:paraId="2E100998" w14:textId="77777777" w:rsidR="00C76EA6" w:rsidRDefault="00C76EA6" w:rsidP="00C76EA6">
      <w:pPr>
        <w:pStyle w:val="berschrift2"/>
        <w:tabs>
          <w:tab w:val="clear" w:pos="1002"/>
          <w:tab w:val="num" w:pos="0"/>
        </w:tabs>
        <w:ind w:left="0" w:firstLine="0"/>
      </w:pPr>
      <w:bookmarkStart w:id="146" w:name="_Toc449708338"/>
      <w:r w:rsidRPr="00025DA2">
        <w:lastRenderedPageBreak/>
        <w:t>Aktivierung von Abschlusskosten</w:t>
      </w:r>
      <w:bookmarkEnd w:id="146"/>
    </w:p>
    <w:p w14:paraId="384CE5D5" w14:textId="77777777" w:rsidR="00C76EA6" w:rsidRDefault="00C76EA6" w:rsidP="00C76EA6">
      <w:pPr>
        <w:pStyle w:val="berschrift4"/>
      </w:pPr>
      <w:r>
        <w:t>Aktueller Stand</w:t>
      </w:r>
    </w:p>
    <w:p w14:paraId="7919FF82" w14:textId="77777777" w:rsidR="00C76EA6" w:rsidRDefault="00C76EA6" w:rsidP="00C76EA6">
      <w:r>
        <w:t>Für alle Versicherungen mit laufender Prämienzahlung wird entsprechend § 15 Absatz 1 der RechVersV ein Aktivposten (Forderungen aus dem selbst abgeschlossenen Versicherung</w:t>
      </w:r>
      <w:r>
        <w:t>s</w:t>
      </w:r>
      <w:r>
        <w:t>geschäft) gebildet.</w:t>
      </w:r>
    </w:p>
    <w:p w14:paraId="756C03FA" w14:textId="77777777" w:rsidR="00C76EA6" w:rsidRDefault="00C76EA6" w:rsidP="00C76EA6"/>
    <w:p w14:paraId="4BE18149" w14:textId="77777777" w:rsidR="00C76EA6" w:rsidRDefault="00C76EA6" w:rsidP="00C76EA6">
      <w:r>
        <w:t>Für Sonderzahlungen gibt es keine aktivierten Abschlusskosten.</w:t>
      </w:r>
    </w:p>
    <w:p w14:paraId="2529A3EA" w14:textId="77777777" w:rsidR="00C76EA6" w:rsidRDefault="00C76EA6" w:rsidP="00C76EA6">
      <w:r>
        <w:t>Die HLV aktiviert die Abschlusskosten höchstens bis zum Höchstzillmersatz unter Berüc</w:t>
      </w:r>
      <w:r>
        <w:t>k</w:t>
      </w:r>
      <w:r>
        <w:t>sichtigung des Rechnungszinses bei der Verteilung auf 5 Jahre.</w:t>
      </w:r>
    </w:p>
    <w:p w14:paraId="49820C0B" w14:textId="77777777" w:rsidR="00C76EA6" w:rsidRDefault="00C76EA6" w:rsidP="00C76EA6">
      <w:r>
        <w:t>Die nl berücksichtigt den Rechnungszins nicht.</w:t>
      </w:r>
    </w:p>
    <w:p w14:paraId="1D14D924" w14:textId="55283BC9" w:rsidR="00C76EA6" w:rsidRDefault="00C76EA6" w:rsidP="00C76EA6">
      <w:r>
        <w:t>Der Aktivposten wird mit jeder</w:t>
      </w:r>
      <w:r w:rsidR="005276A8">
        <w:t xml:space="preserve"> Beitragszahlung gemäß der Vert</w:t>
      </w:r>
      <w:r>
        <w:t>eilung der Abschlusskosten getilgt.</w:t>
      </w:r>
    </w:p>
    <w:p w14:paraId="43DAF712" w14:textId="77777777" w:rsidR="00C76EA6" w:rsidRDefault="00C76EA6" w:rsidP="00C76EA6">
      <w:r>
        <w:t>Reduziert sich die Beitragssumme der noch ausstehenden Vertragsjahre durch (Teil-) Be</w:t>
      </w:r>
      <w:r>
        <w:t>i</w:t>
      </w:r>
      <w:r>
        <w:t>tragsfreistellung oder Kündigung, so verringert sich der Aktivposten im gleichen Verhältnis.</w:t>
      </w:r>
    </w:p>
    <w:p w14:paraId="424541D5" w14:textId="77777777" w:rsidR="00C76EA6" w:rsidRDefault="00C76EA6" w:rsidP="00C76EA6"/>
    <w:tbl>
      <w:tblPr>
        <w:tblStyle w:val="Tabellenraster"/>
        <w:tblW w:w="4790" w:type="pct"/>
        <w:tblLayout w:type="fixed"/>
        <w:tblLook w:val="04A0" w:firstRow="1" w:lastRow="0" w:firstColumn="1" w:lastColumn="0" w:noHBand="0" w:noVBand="1"/>
      </w:tblPr>
      <w:tblGrid>
        <w:gridCol w:w="1384"/>
        <w:gridCol w:w="991"/>
        <w:gridCol w:w="2127"/>
        <w:gridCol w:w="2269"/>
        <w:gridCol w:w="2127"/>
      </w:tblGrid>
      <w:tr w:rsidR="003046C6" w:rsidRPr="00796A61" w14:paraId="7815BBAF" w14:textId="77777777" w:rsidTr="003952F4">
        <w:tc>
          <w:tcPr>
            <w:tcW w:w="778" w:type="pct"/>
            <w:vAlign w:val="center"/>
          </w:tcPr>
          <w:p w14:paraId="238E8BF5" w14:textId="77777777" w:rsidR="003046C6" w:rsidRPr="00F67D7E" w:rsidRDefault="003046C6" w:rsidP="003952F4"/>
        </w:tc>
        <w:tc>
          <w:tcPr>
            <w:tcW w:w="557" w:type="pct"/>
            <w:shd w:val="clear" w:color="auto" w:fill="808080" w:themeFill="background1" w:themeFillShade="80"/>
          </w:tcPr>
          <w:p w14:paraId="2E9C00EF" w14:textId="77777777" w:rsidR="003046C6" w:rsidRPr="00C6490D" w:rsidRDefault="003046C6" w:rsidP="003952F4">
            <w:pPr>
              <w:jc w:val="center"/>
              <w:rPr>
                <w:b/>
              </w:rPr>
            </w:pPr>
            <w:r>
              <w:rPr>
                <w:b/>
              </w:rPr>
              <w:t>T</w:t>
            </w:r>
            <w:r w:rsidRPr="00C6490D">
              <w:rPr>
                <w:b/>
              </w:rPr>
              <w:t>D</w:t>
            </w:r>
          </w:p>
        </w:tc>
        <w:tc>
          <w:tcPr>
            <w:tcW w:w="1195" w:type="pct"/>
            <w:shd w:val="clear" w:color="auto" w:fill="4BACC6" w:themeFill="accent5"/>
            <w:vAlign w:val="center"/>
          </w:tcPr>
          <w:p w14:paraId="31DC9CE1" w14:textId="77777777" w:rsidR="003046C6" w:rsidRPr="00796A61" w:rsidRDefault="003046C6" w:rsidP="003952F4">
            <w:pPr>
              <w:jc w:val="center"/>
              <w:rPr>
                <w:b/>
              </w:rPr>
            </w:pPr>
            <w:r>
              <w:rPr>
                <w:b/>
              </w:rPr>
              <w:t>ARK</w:t>
            </w:r>
          </w:p>
        </w:tc>
        <w:tc>
          <w:tcPr>
            <w:tcW w:w="1275" w:type="pct"/>
            <w:shd w:val="clear" w:color="auto" w:fill="F79646" w:themeFill="accent6"/>
            <w:vAlign w:val="center"/>
          </w:tcPr>
          <w:p w14:paraId="777B2539" w14:textId="77777777" w:rsidR="003046C6" w:rsidRPr="00796A61" w:rsidRDefault="003046C6" w:rsidP="003952F4">
            <w:pPr>
              <w:jc w:val="center"/>
              <w:rPr>
                <w:b/>
              </w:rPr>
            </w:pPr>
            <w:r>
              <w:rPr>
                <w:b/>
              </w:rPr>
              <w:t>ARF</w:t>
            </w:r>
          </w:p>
        </w:tc>
        <w:tc>
          <w:tcPr>
            <w:tcW w:w="1195" w:type="pct"/>
            <w:shd w:val="clear" w:color="auto" w:fill="FF0000"/>
            <w:vAlign w:val="center"/>
          </w:tcPr>
          <w:p w14:paraId="4A4FF278" w14:textId="77777777" w:rsidR="003046C6" w:rsidRPr="00796A61" w:rsidRDefault="003046C6" w:rsidP="003952F4">
            <w:pPr>
              <w:jc w:val="center"/>
              <w:rPr>
                <w:b/>
              </w:rPr>
            </w:pPr>
            <w:r>
              <w:rPr>
                <w:b/>
              </w:rPr>
              <w:t>aktivplan</w:t>
            </w:r>
          </w:p>
        </w:tc>
      </w:tr>
      <w:tr w:rsidR="003046C6" w:rsidRPr="000660B5" w14:paraId="7366B290" w14:textId="77777777" w:rsidTr="003952F4">
        <w:tc>
          <w:tcPr>
            <w:tcW w:w="778" w:type="pct"/>
          </w:tcPr>
          <w:p w14:paraId="74CE1D76" w14:textId="322C3B0E" w:rsidR="003046C6" w:rsidRPr="00F67D7E" w:rsidRDefault="003046C6" w:rsidP="003952F4">
            <w:pPr>
              <w:jc w:val="center"/>
              <w:rPr>
                <w:b/>
              </w:rPr>
            </w:pPr>
            <w:commentRangeStart w:id="147"/>
            <w:r>
              <w:rPr>
                <w:b/>
              </w:rPr>
              <w:t>Vorgehen</w:t>
            </w:r>
            <w:commentRangeEnd w:id="147"/>
            <w:r w:rsidR="00FB6368">
              <w:rPr>
                <w:rStyle w:val="Kommentarzeichen"/>
              </w:rPr>
              <w:commentReference w:id="147"/>
            </w:r>
          </w:p>
        </w:tc>
        <w:tc>
          <w:tcPr>
            <w:tcW w:w="557" w:type="pct"/>
            <w:shd w:val="clear" w:color="auto" w:fill="D9D9D9" w:themeFill="background1" w:themeFillShade="D9"/>
          </w:tcPr>
          <w:p w14:paraId="224D1F7F" w14:textId="77777777" w:rsidR="003046C6" w:rsidRPr="00C6490D" w:rsidRDefault="003046C6" w:rsidP="003952F4">
            <w:pPr>
              <w:jc w:val="center"/>
              <w:rPr>
                <w:b/>
              </w:rPr>
            </w:pPr>
          </w:p>
        </w:tc>
        <w:tc>
          <w:tcPr>
            <w:tcW w:w="1195" w:type="pct"/>
            <w:shd w:val="clear" w:color="auto" w:fill="DAEEF3" w:themeFill="accent5" w:themeFillTint="33"/>
          </w:tcPr>
          <w:p w14:paraId="03BE06B5" w14:textId="225B1416" w:rsidR="003046C6" w:rsidRDefault="003046C6" w:rsidP="003952F4">
            <w:pPr>
              <w:jc w:val="center"/>
            </w:pPr>
          </w:p>
        </w:tc>
        <w:tc>
          <w:tcPr>
            <w:tcW w:w="1275" w:type="pct"/>
            <w:shd w:val="clear" w:color="auto" w:fill="FDE9D9" w:themeFill="accent6" w:themeFillTint="33"/>
          </w:tcPr>
          <w:p w14:paraId="2C1410BE" w14:textId="356C99F5" w:rsidR="003046C6" w:rsidRDefault="003046C6" w:rsidP="003952F4">
            <w:pPr>
              <w:jc w:val="center"/>
            </w:pPr>
          </w:p>
        </w:tc>
        <w:tc>
          <w:tcPr>
            <w:tcW w:w="1195" w:type="pct"/>
            <w:shd w:val="clear" w:color="auto" w:fill="F2DBDB" w:themeFill="accent2" w:themeFillTint="33"/>
          </w:tcPr>
          <w:p w14:paraId="18D30B56" w14:textId="774DB361" w:rsidR="003046C6" w:rsidRPr="003D0CD1" w:rsidRDefault="003046C6" w:rsidP="003952F4">
            <w:pPr>
              <w:jc w:val="center"/>
            </w:pPr>
            <w:r>
              <w:t xml:space="preserve">Aktivierung der Abschlusskosten bis </w:t>
            </w:r>
            <w:proofErr w:type="spellStart"/>
            <w:r>
              <w:t>Höchstzillme</w:t>
            </w:r>
            <w:r>
              <w:t>r</w:t>
            </w:r>
            <w:r>
              <w:t>satz</w:t>
            </w:r>
            <w:proofErr w:type="spellEnd"/>
            <w:r>
              <w:t xml:space="preserve"> ohne Berüc</w:t>
            </w:r>
            <w:r>
              <w:t>k</w:t>
            </w:r>
            <w:r>
              <w:t>sichtigung des Rechnungszinses</w:t>
            </w:r>
          </w:p>
        </w:tc>
      </w:tr>
    </w:tbl>
    <w:p w14:paraId="0482A8B3" w14:textId="77777777" w:rsidR="003046C6" w:rsidRDefault="003046C6" w:rsidP="00C76EA6"/>
    <w:p w14:paraId="7C031EB6" w14:textId="77777777" w:rsidR="00147E4F" w:rsidRDefault="00147E4F" w:rsidP="00147E4F"/>
    <w:p w14:paraId="780A4916" w14:textId="1EBE2607" w:rsidR="00147E4F" w:rsidRDefault="00147E4F" w:rsidP="00147E4F">
      <w:r>
        <w:t xml:space="preserve">HLV: </w:t>
      </w:r>
      <w:r>
        <w:tab/>
        <w:t xml:space="preserve">(2016) Nur für Investitionsbausteine mit Laufzeit </w:t>
      </w:r>
      <m:oMath>
        <m:r>
          <w:rPr>
            <w:rFonts w:ascii="Cambria Math" w:hAnsi="Cambria Math"/>
          </w:rPr>
          <m:t>n≥5</m:t>
        </m:r>
      </m:oMath>
      <w:r>
        <w:t xml:space="preserve"> Jahren.  </w:t>
      </w:r>
    </w:p>
    <w:p w14:paraId="7796EDD4" w14:textId="4A6683CA" w:rsidR="00147E4F" w:rsidRDefault="00147E4F" w:rsidP="00147E4F">
      <w:r>
        <w:tab/>
        <w:t>(2017) Für jeden Investitionsbaustein.</w:t>
      </w:r>
    </w:p>
    <w:p w14:paraId="32D628BB" w14:textId="77777777" w:rsidR="00BF47C9" w:rsidRDefault="00BF47C9" w:rsidP="00147E4F"/>
    <w:p w14:paraId="5CE56FA3" w14:textId="3B5FF9E6" w:rsidR="00BF47C9" w:rsidRPr="00607C23" w:rsidRDefault="00BF47C9" w:rsidP="00147E4F">
      <w:pPr>
        <w:rPr>
          <w:highlight w:val="yellow"/>
        </w:rPr>
      </w:pPr>
      <w:r w:rsidRPr="00607C23">
        <w:rPr>
          <w:highlight w:val="yellow"/>
        </w:rPr>
        <w:t>Pseudoformel nach Harmonis</w:t>
      </w:r>
      <w:r w:rsidR="00607C23" w:rsidRPr="00607C23">
        <w:rPr>
          <w:highlight w:val="yellow"/>
        </w:rPr>
        <w:t>ierung der Abschlusskosten</w:t>
      </w:r>
      <w:r w:rsidRPr="00607C23">
        <w:rPr>
          <w:highlight w:val="yellow"/>
        </w:rPr>
        <w:t>:</w:t>
      </w:r>
    </w:p>
    <w:p w14:paraId="292BA3DB" w14:textId="078869BF" w:rsidR="00BF47C9" w:rsidRDefault="007603C3" w:rsidP="00147E4F">
      <m:oMathPara>
        <m:oMath>
          <m:sSubSup>
            <m:sSubSupPr>
              <m:ctrlPr>
                <w:rPr>
                  <w:rFonts w:ascii="Cambria Math" w:hAnsi="Cambria Math"/>
                  <w:i/>
                  <w:highlight w:val="yellow"/>
                </w:rPr>
              </m:ctrlPr>
            </m:sSubSupPr>
            <m:e>
              <m:r>
                <w:rPr>
                  <w:rFonts w:ascii="Cambria Math" w:hAnsi="Cambria Math"/>
                  <w:highlight w:val="yellow"/>
                </w:rPr>
                <m:t>A</m:t>
              </m:r>
            </m:e>
            <m:sub>
              <m:r>
                <w:rPr>
                  <w:rFonts w:ascii="Cambria Math" w:hAnsi="Cambria Math"/>
                  <w:highlight w:val="yellow"/>
                </w:rPr>
                <m:t>m,k</m:t>
              </m:r>
            </m:sub>
            <m:sup>
              <m:r>
                <w:rPr>
                  <w:rFonts w:ascii="Cambria Math" w:hAnsi="Cambria Math"/>
                  <w:highlight w:val="yellow"/>
                </w:rPr>
                <m:t>BIL,i</m:t>
              </m:r>
            </m:sup>
          </m:sSubSup>
          <m:r>
            <w:rPr>
              <w:rFonts w:ascii="Cambria Math" w:hAnsi="Cambria Math"/>
              <w:highlight w:val="yellow"/>
            </w:rPr>
            <m:t>=</m:t>
          </m:r>
          <m:f>
            <m:fPr>
              <m:ctrlPr>
                <w:rPr>
                  <w:rFonts w:ascii="Cambria Math" w:hAnsi="Cambria Math"/>
                  <w:i/>
                  <w:highlight w:val="yellow"/>
                </w:rPr>
              </m:ctrlPr>
            </m:fPr>
            <m:num>
              <m:sSubSup>
                <m:sSubSupPr>
                  <m:ctrlPr>
                    <w:rPr>
                      <w:rFonts w:ascii="Cambria Math" w:hAnsi="Cambria Math"/>
                      <w:i/>
                      <w:highlight w:val="yellow"/>
                    </w:rPr>
                  </m:ctrlPr>
                </m:sSubSupPr>
                <m:e>
                  <m:r>
                    <w:rPr>
                      <w:rFonts w:ascii="Cambria Math" w:hAnsi="Cambria Math"/>
                      <w:highlight w:val="yellow"/>
                    </w:rPr>
                    <m:t>a</m:t>
                  </m:r>
                </m:e>
                <m:sub>
                  <m:r>
                    <w:rPr>
                      <w:rFonts w:ascii="Cambria Math" w:hAnsi="Cambria Math"/>
                      <w:highlight w:val="yellow"/>
                    </w:rPr>
                    <m:t>k</m:t>
                  </m:r>
                </m:sub>
                <m:sup>
                  <m:r>
                    <w:rPr>
                      <w:rFonts w:ascii="Cambria Math" w:hAnsi="Cambria Math"/>
                      <w:highlight w:val="yellow"/>
                    </w:rPr>
                    <m:t>Zahlweise</m:t>
                  </m:r>
                </m:sup>
              </m:sSubSup>
              <m:d>
                <m:dPr>
                  <m:ctrlPr>
                    <w:rPr>
                      <w:rFonts w:ascii="Cambria Math" w:hAnsi="Cambria Math"/>
                      <w:i/>
                      <w:highlight w:val="yellow"/>
                    </w:rPr>
                  </m:ctrlPr>
                </m:dPr>
                <m:e>
                  <m:r>
                    <w:rPr>
                      <w:rFonts w:ascii="Cambria Math" w:hAnsi="Cambria Math"/>
                      <w:highlight w:val="yellow"/>
                    </w:rPr>
                    <m:t>0</m:t>
                  </m:r>
                  <m:sSup>
                    <m:sSupPr>
                      <m:ctrlPr>
                        <w:rPr>
                          <w:rFonts w:ascii="Cambria Math" w:hAnsi="Cambria Math"/>
                          <w:i/>
                          <w:highlight w:val="yellow"/>
                        </w:rPr>
                      </m:ctrlPr>
                    </m:sSupPr>
                    <m:e>
                      <m:r>
                        <w:rPr>
                          <w:rFonts w:ascii="Cambria Math" w:hAnsi="Cambria Math"/>
                          <w:highlight w:val="yellow"/>
                        </w:rPr>
                        <m:t>;</m:t>
                      </m:r>
                    </m:e>
                    <m:sup>
                      <m:r>
                        <w:rPr>
                          <w:rFonts w:ascii="Cambria Math" w:hAnsi="Cambria Math"/>
                          <w:highlight w:val="yellow"/>
                        </w:rPr>
                        <m:t>DR</m:t>
                      </m:r>
                    </m:sup>
                  </m:sSup>
                  <m:r>
                    <w:rPr>
                      <w:rFonts w:ascii="Cambria Math" w:hAnsi="Cambria Math"/>
                      <w:highlight w:val="yellow"/>
                    </w:rPr>
                    <m:t>i</m:t>
                  </m:r>
                </m:e>
              </m:d>
            </m:num>
            <m:den>
              <m:r>
                <w:rPr>
                  <w:rFonts w:ascii="Cambria Math" w:hAnsi="Cambria Math"/>
                  <w:highlight w:val="yellow"/>
                </w:rPr>
                <m:t>5⋅Zahlweise</m:t>
              </m:r>
            </m:den>
          </m:f>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α</m:t>
              </m:r>
            </m:e>
            <m:sub>
              <m:r>
                <w:rPr>
                  <w:rFonts w:ascii="Cambria Math" w:hAnsi="Cambria Math"/>
                  <w:highlight w:val="yellow"/>
                </w:rPr>
                <m:t>i</m:t>
              </m:r>
            </m:sub>
            <m:sup>
              <m:r>
                <w:rPr>
                  <w:rFonts w:ascii="Cambria Math" w:hAnsi="Cambria Math"/>
                  <w:highlight w:val="yellow"/>
                </w:rPr>
                <m:t>Z</m:t>
              </m:r>
            </m:sup>
          </m:sSubSup>
          <m:r>
            <w:rPr>
              <w:rFonts w:ascii="Cambria Math" w:hAnsi="Cambria Math"/>
              <w:highlight w:val="yellow"/>
            </w:rPr>
            <m:t>⋅B</m:t>
          </m:r>
          <m:sSup>
            <m:sSupPr>
              <m:ctrlPr>
                <w:rPr>
                  <w:rFonts w:ascii="Cambria Math" w:hAnsi="Cambria Math"/>
                  <w:i/>
                  <w:highlight w:val="yellow"/>
                </w:rPr>
              </m:ctrlPr>
            </m:sSupPr>
            <m:e>
              <m:r>
                <w:rPr>
                  <w:rFonts w:ascii="Cambria Math" w:hAnsi="Cambria Math"/>
                  <w:highlight w:val="yellow"/>
                </w:rPr>
                <m:t>S</m:t>
              </m:r>
            </m:e>
            <m:sup>
              <m:r>
                <w:rPr>
                  <w:rFonts w:ascii="Cambria Math" w:hAnsi="Cambria Math"/>
                  <w:highlight w:val="yellow"/>
                </w:rPr>
                <m:t>i</m:t>
              </m:r>
            </m:sup>
          </m:sSup>
        </m:oMath>
      </m:oMathPara>
    </w:p>
    <w:p w14:paraId="5118EFE0" w14:textId="77777777" w:rsidR="00C76EA6" w:rsidRDefault="00C76EA6" w:rsidP="00C76EA6">
      <w:pPr>
        <w:pStyle w:val="berschrift4"/>
      </w:pPr>
      <w:r>
        <w:t>Empfehlung</w:t>
      </w:r>
    </w:p>
    <w:p w14:paraId="4B1F69AA" w14:textId="34A071D2" w:rsidR="005276A8" w:rsidRPr="001527E6" w:rsidRDefault="005276A8" w:rsidP="009E681E">
      <w:pPr>
        <w:pStyle w:val="Listenabsatz"/>
        <w:numPr>
          <w:ilvl w:val="0"/>
          <w:numId w:val="29"/>
        </w:numPr>
      </w:pPr>
      <w:r w:rsidRPr="001527E6">
        <w:t>Vorgehen orientiert sich an Verteilung der Abschlusskosten (mit/ohne Zins u. Ster</w:t>
      </w:r>
      <w:r w:rsidRPr="001527E6">
        <w:t>b</w:t>
      </w:r>
      <w:r w:rsidRPr="001527E6">
        <w:t>lichkeit)</w:t>
      </w:r>
    </w:p>
    <w:p w14:paraId="44B73453" w14:textId="77777777" w:rsidR="00C76EA6" w:rsidRDefault="00C76EA6" w:rsidP="00C76EA6"/>
    <w:p w14:paraId="435F26B9" w14:textId="77777777" w:rsidR="00C76EA6" w:rsidRDefault="00C76EA6" w:rsidP="00C76EA6">
      <w:pPr>
        <w:pStyle w:val="berschrift4"/>
      </w:pPr>
      <w:r>
        <w:t>Abstimmung mit Produkttechnik</w:t>
      </w:r>
    </w:p>
    <w:p w14:paraId="345D677E" w14:textId="77777777" w:rsidR="00C76EA6" w:rsidRDefault="00C76EA6" w:rsidP="00C76EA6"/>
    <w:p w14:paraId="7E580FE8" w14:textId="77777777" w:rsidR="00C76EA6" w:rsidRDefault="00C76EA6" w:rsidP="00C76EA6">
      <w:pPr>
        <w:pStyle w:val="berschrift4"/>
      </w:pPr>
      <w:r>
        <w:t>Entscheidung</w:t>
      </w:r>
    </w:p>
    <w:p w14:paraId="13672DE5" w14:textId="77777777" w:rsidR="00C76EA6" w:rsidRDefault="00C76EA6" w:rsidP="00C76EA6"/>
    <w:p w14:paraId="78587258" w14:textId="77777777" w:rsidR="00C76EA6" w:rsidRPr="00DD296C" w:rsidRDefault="00C76EA6" w:rsidP="00C76EA6">
      <w:pPr>
        <w:pStyle w:val="berschrift4"/>
      </w:pPr>
      <w:r>
        <w:t>Folgearbeiten</w:t>
      </w:r>
    </w:p>
    <w:p w14:paraId="74279719" w14:textId="77777777" w:rsidR="00C76EA6" w:rsidRDefault="00C76EA6" w:rsidP="00C76EA6">
      <w:r>
        <w:t>…</w:t>
      </w:r>
    </w:p>
    <w:p w14:paraId="2DDC80F6" w14:textId="77777777" w:rsidR="00C76EA6" w:rsidRPr="00FB0EE8" w:rsidRDefault="00C76EA6" w:rsidP="00C76EA6"/>
    <w:p w14:paraId="7F4C1FFA" w14:textId="77777777" w:rsidR="00C76EA6" w:rsidRDefault="00C76EA6" w:rsidP="00C76EA6">
      <w:pPr>
        <w:pStyle w:val="berschrift2"/>
        <w:tabs>
          <w:tab w:val="clear" w:pos="1002"/>
          <w:tab w:val="num" w:pos="0"/>
        </w:tabs>
        <w:ind w:left="0" w:firstLine="0"/>
      </w:pPr>
      <w:bookmarkStart w:id="148" w:name="_Toc449708339"/>
      <w:r w:rsidRPr="00025DA2">
        <w:t>Schlussgewinnanteilfonds</w:t>
      </w:r>
      <w:bookmarkEnd w:id="148"/>
    </w:p>
    <w:p w14:paraId="3DB4CC62" w14:textId="77777777" w:rsidR="00C76EA6" w:rsidRDefault="00C76EA6" w:rsidP="00C76EA6">
      <w:pPr>
        <w:pStyle w:val="berschrift4"/>
      </w:pPr>
      <w:r w:rsidRPr="005276A8">
        <w:rPr>
          <w:highlight w:val="yellow"/>
        </w:rPr>
        <w:t>Aktueller Stand</w:t>
      </w:r>
    </w:p>
    <w:p w14:paraId="31A8B8D7" w14:textId="77777777" w:rsidR="005276A8" w:rsidRDefault="005276A8" w:rsidP="005276A8">
      <w:r>
        <w:t>Wird allgemein behandelt. Rücksprache mit ASL und Rechnungswesen.</w:t>
      </w:r>
    </w:p>
    <w:p w14:paraId="5CFC040A" w14:textId="77777777" w:rsidR="003046C6" w:rsidRDefault="003046C6" w:rsidP="005276A8"/>
    <w:tbl>
      <w:tblPr>
        <w:tblStyle w:val="Tabellenraster"/>
        <w:tblW w:w="4790" w:type="pct"/>
        <w:tblLayout w:type="fixed"/>
        <w:tblLook w:val="04A0" w:firstRow="1" w:lastRow="0" w:firstColumn="1" w:lastColumn="0" w:noHBand="0" w:noVBand="1"/>
      </w:tblPr>
      <w:tblGrid>
        <w:gridCol w:w="1385"/>
        <w:gridCol w:w="991"/>
        <w:gridCol w:w="2552"/>
        <w:gridCol w:w="1984"/>
        <w:gridCol w:w="1986"/>
      </w:tblGrid>
      <w:tr w:rsidR="003046C6" w:rsidRPr="00796A61" w14:paraId="7E32DB91" w14:textId="77777777" w:rsidTr="005A128D">
        <w:tc>
          <w:tcPr>
            <w:tcW w:w="778" w:type="pct"/>
            <w:vAlign w:val="center"/>
          </w:tcPr>
          <w:p w14:paraId="210A6257" w14:textId="77777777" w:rsidR="003046C6" w:rsidRPr="00F67D7E" w:rsidRDefault="003046C6" w:rsidP="003952F4"/>
        </w:tc>
        <w:tc>
          <w:tcPr>
            <w:tcW w:w="557" w:type="pct"/>
            <w:shd w:val="clear" w:color="auto" w:fill="808080" w:themeFill="background1" w:themeFillShade="80"/>
          </w:tcPr>
          <w:p w14:paraId="266B7820" w14:textId="77777777" w:rsidR="003046C6" w:rsidRPr="00C6490D" w:rsidRDefault="003046C6" w:rsidP="003952F4">
            <w:pPr>
              <w:jc w:val="center"/>
              <w:rPr>
                <w:b/>
              </w:rPr>
            </w:pPr>
            <w:r>
              <w:rPr>
                <w:b/>
              </w:rPr>
              <w:t>T</w:t>
            </w:r>
            <w:r w:rsidRPr="00C6490D">
              <w:rPr>
                <w:b/>
              </w:rPr>
              <w:t>D</w:t>
            </w:r>
          </w:p>
        </w:tc>
        <w:tc>
          <w:tcPr>
            <w:tcW w:w="1434" w:type="pct"/>
            <w:shd w:val="clear" w:color="auto" w:fill="4BACC6" w:themeFill="accent5"/>
            <w:vAlign w:val="center"/>
          </w:tcPr>
          <w:p w14:paraId="03EC3946" w14:textId="77777777" w:rsidR="003046C6" w:rsidRPr="00796A61" w:rsidRDefault="003046C6" w:rsidP="003952F4">
            <w:pPr>
              <w:jc w:val="center"/>
              <w:rPr>
                <w:b/>
              </w:rPr>
            </w:pPr>
            <w:r>
              <w:rPr>
                <w:b/>
              </w:rPr>
              <w:t>ARK</w:t>
            </w:r>
          </w:p>
        </w:tc>
        <w:tc>
          <w:tcPr>
            <w:tcW w:w="1115" w:type="pct"/>
            <w:shd w:val="clear" w:color="auto" w:fill="F79646" w:themeFill="accent6"/>
            <w:vAlign w:val="center"/>
          </w:tcPr>
          <w:p w14:paraId="185DD726" w14:textId="77777777" w:rsidR="003046C6" w:rsidRPr="00796A61" w:rsidRDefault="003046C6" w:rsidP="003952F4">
            <w:pPr>
              <w:jc w:val="center"/>
              <w:rPr>
                <w:b/>
              </w:rPr>
            </w:pPr>
            <w:r>
              <w:rPr>
                <w:b/>
              </w:rPr>
              <w:t>ARF</w:t>
            </w:r>
          </w:p>
        </w:tc>
        <w:tc>
          <w:tcPr>
            <w:tcW w:w="1116" w:type="pct"/>
            <w:shd w:val="clear" w:color="auto" w:fill="FF0000"/>
            <w:vAlign w:val="center"/>
          </w:tcPr>
          <w:p w14:paraId="6313806E" w14:textId="77777777" w:rsidR="003046C6" w:rsidRPr="00796A61" w:rsidRDefault="003046C6" w:rsidP="003952F4">
            <w:pPr>
              <w:jc w:val="center"/>
              <w:rPr>
                <w:b/>
              </w:rPr>
            </w:pPr>
            <w:commentRangeStart w:id="149"/>
            <w:r>
              <w:rPr>
                <w:b/>
              </w:rPr>
              <w:t>aktivplan</w:t>
            </w:r>
            <w:commentRangeEnd w:id="149"/>
            <w:r w:rsidR="00FB6368">
              <w:rPr>
                <w:rStyle w:val="Kommentarzeichen"/>
              </w:rPr>
              <w:commentReference w:id="149"/>
            </w:r>
          </w:p>
        </w:tc>
      </w:tr>
      <w:tr w:rsidR="003046C6" w:rsidRPr="000660B5" w14:paraId="7CAF8788" w14:textId="77777777" w:rsidTr="005A128D">
        <w:tc>
          <w:tcPr>
            <w:tcW w:w="778" w:type="pct"/>
          </w:tcPr>
          <w:p w14:paraId="001E4131" w14:textId="4A63BCAE" w:rsidR="003046C6" w:rsidRPr="00F67D7E" w:rsidRDefault="003046C6" w:rsidP="003952F4">
            <w:pPr>
              <w:jc w:val="center"/>
              <w:rPr>
                <w:b/>
              </w:rPr>
            </w:pPr>
          </w:p>
        </w:tc>
        <w:tc>
          <w:tcPr>
            <w:tcW w:w="557" w:type="pct"/>
            <w:shd w:val="clear" w:color="auto" w:fill="D9D9D9" w:themeFill="background1" w:themeFillShade="D9"/>
          </w:tcPr>
          <w:p w14:paraId="23B79D7D" w14:textId="77777777" w:rsidR="003046C6" w:rsidRPr="00C6490D" w:rsidRDefault="003046C6" w:rsidP="003952F4">
            <w:pPr>
              <w:jc w:val="center"/>
              <w:rPr>
                <w:b/>
              </w:rPr>
            </w:pPr>
          </w:p>
        </w:tc>
        <w:tc>
          <w:tcPr>
            <w:tcW w:w="1434" w:type="pct"/>
            <w:shd w:val="clear" w:color="auto" w:fill="DAEEF3" w:themeFill="accent5" w:themeFillTint="33"/>
          </w:tcPr>
          <w:p w14:paraId="56219017" w14:textId="6E042E70" w:rsidR="003046C6" w:rsidRDefault="005A128D" w:rsidP="003952F4">
            <w:pPr>
              <w:jc w:val="center"/>
            </w:pPr>
            <w:r>
              <w:t>gesellschaftsspezifisch</w:t>
            </w:r>
          </w:p>
        </w:tc>
        <w:tc>
          <w:tcPr>
            <w:tcW w:w="1115" w:type="pct"/>
            <w:shd w:val="clear" w:color="auto" w:fill="FDE9D9" w:themeFill="accent6" w:themeFillTint="33"/>
          </w:tcPr>
          <w:p w14:paraId="60A195C0" w14:textId="1F5497C9" w:rsidR="003046C6" w:rsidRDefault="003046C6" w:rsidP="003952F4">
            <w:pPr>
              <w:jc w:val="center"/>
            </w:pPr>
            <w:r>
              <w:t>entfällt</w:t>
            </w:r>
          </w:p>
        </w:tc>
        <w:tc>
          <w:tcPr>
            <w:tcW w:w="1116" w:type="pct"/>
            <w:shd w:val="clear" w:color="auto" w:fill="F2DBDB" w:themeFill="accent2" w:themeFillTint="33"/>
          </w:tcPr>
          <w:p w14:paraId="31FAC6F6" w14:textId="74EF6723" w:rsidR="003046C6" w:rsidRPr="003D0CD1" w:rsidRDefault="003046C6" w:rsidP="003952F4">
            <w:pPr>
              <w:jc w:val="center"/>
            </w:pPr>
          </w:p>
        </w:tc>
      </w:tr>
    </w:tbl>
    <w:p w14:paraId="4B33E5F9" w14:textId="77777777" w:rsidR="003046C6" w:rsidRDefault="003046C6" w:rsidP="005276A8"/>
    <w:p w14:paraId="284945CD" w14:textId="77777777" w:rsidR="00C76EA6" w:rsidRDefault="00C76EA6" w:rsidP="00C76EA6">
      <w:pPr>
        <w:pStyle w:val="berschrift4"/>
      </w:pPr>
      <w:r>
        <w:t>Empfehlung</w:t>
      </w:r>
    </w:p>
    <w:p w14:paraId="1E07A231" w14:textId="77777777" w:rsidR="00C76EA6" w:rsidRDefault="00C76EA6" w:rsidP="00C76EA6"/>
    <w:p w14:paraId="25E5E7AD" w14:textId="77777777" w:rsidR="00C76EA6" w:rsidRDefault="00C76EA6" w:rsidP="00C76EA6">
      <w:pPr>
        <w:pStyle w:val="berschrift4"/>
      </w:pPr>
      <w:r>
        <w:t>Abstimmung mit Produkttechnik</w:t>
      </w:r>
    </w:p>
    <w:p w14:paraId="7FF5A253" w14:textId="77777777" w:rsidR="00C76EA6" w:rsidRDefault="00C76EA6" w:rsidP="00C76EA6"/>
    <w:p w14:paraId="0D613920" w14:textId="77777777" w:rsidR="00C76EA6" w:rsidRDefault="00C76EA6" w:rsidP="00C76EA6">
      <w:pPr>
        <w:pStyle w:val="berschrift4"/>
      </w:pPr>
      <w:r>
        <w:t>Entscheidung</w:t>
      </w:r>
    </w:p>
    <w:p w14:paraId="65D9348C" w14:textId="77777777" w:rsidR="00C76EA6" w:rsidRDefault="00C76EA6" w:rsidP="00C76EA6"/>
    <w:p w14:paraId="58C1DA57" w14:textId="77777777" w:rsidR="00C76EA6" w:rsidRPr="00DD296C" w:rsidRDefault="00C76EA6" w:rsidP="00C76EA6">
      <w:pPr>
        <w:pStyle w:val="berschrift4"/>
      </w:pPr>
      <w:r>
        <w:t>Folgearbeiten</w:t>
      </w:r>
    </w:p>
    <w:p w14:paraId="1FE222A2" w14:textId="77777777" w:rsidR="00C76EA6" w:rsidRDefault="00C76EA6" w:rsidP="00C76EA6">
      <w:r>
        <w:t>…</w:t>
      </w:r>
    </w:p>
    <w:p w14:paraId="41577153" w14:textId="77777777" w:rsidR="00C76EA6" w:rsidRPr="00025DA2" w:rsidRDefault="00C76EA6" w:rsidP="00C76EA6"/>
    <w:p w14:paraId="52A35A23" w14:textId="77777777" w:rsidR="00C76EA6" w:rsidRDefault="00C76EA6" w:rsidP="00C76EA6">
      <w:pPr>
        <w:pStyle w:val="berschrift2"/>
        <w:tabs>
          <w:tab w:val="clear" w:pos="1002"/>
          <w:tab w:val="num" w:pos="0"/>
        </w:tabs>
        <w:ind w:left="0" w:firstLine="0"/>
      </w:pPr>
      <w:bookmarkStart w:id="150" w:name="_Toc449708340"/>
      <w:r w:rsidRPr="00025DA2">
        <w:t>Fonds für den Rentengewinnanteil</w:t>
      </w:r>
      <w:bookmarkEnd w:id="150"/>
    </w:p>
    <w:p w14:paraId="5FC5DA83" w14:textId="77777777" w:rsidR="00C76EA6" w:rsidRDefault="00C76EA6" w:rsidP="00C76EA6"/>
    <w:p w14:paraId="445CBFB6" w14:textId="77777777" w:rsidR="00C76EA6" w:rsidRDefault="00C76EA6" w:rsidP="00C76EA6">
      <w:r w:rsidRPr="003F20B8">
        <w:rPr>
          <w:highlight w:val="yellow"/>
        </w:rPr>
        <w:t>Vorschlag: Auch allgemein behandeln. (Wird bei NL für SÜA-Rente gebildet, sofern Reserve die Todesfallleistung übersteigt.)</w:t>
      </w:r>
    </w:p>
    <w:p w14:paraId="35338714" w14:textId="77777777" w:rsidR="00C76EA6" w:rsidRDefault="00C76EA6" w:rsidP="00C76EA6">
      <w:pPr>
        <w:pStyle w:val="berschrift4"/>
      </w:pPr>
      <w:commentRangeStart w:id="151"/>
      <w:r>
        <w:t>Aktueller Stand</w:t>
      </w:r>
      <w:commentRangeEnd w:id="151"/>
      <w:r w:rsidR="00FB6368">
        <w:rPr>
          <w:rStyle w:val="Kommentarzeichen"/>
          <w:b w:val="0"/>
          <w:bCs w:val="0"/>
        </w:rPr>
        <w:commentReference w:id="151"/>
      </w:r>
    </w:p>
    <w:p w14:paraId="386E02E1" w14:textId="77777777" w:rsidR="005A128D" w:rsidRDefault="005A128D" w:rsidP="005A128D"/>
    <w:tbl>
      <w:tblPr>
        <w:tblStyle w:val="Tabellenraster"/>
        <w:tblW w:w="4790" w:type="pct"/>
        <w:tblLayout w:type="fixed"/>
        <w:tblLook w:val="04A0" w:firstRow="1" w:lastRow="0" w:firstColumn="1" w:lastColumn="0" w:noHBand="0" w:noVBand="1"/>
      </w:tblPr>
      <w:tblGrid>
        <w:gridCol w:w="1385"/>
        <w:gridCol w:w="991"/>
        <w:gridCol w:w="2552"/>
        <w:gridCol w:w="1984"/>
        <w:gridCol w:w="1986"/>
      </w:tblGrid>
      <w:tr w:rsidR="005A128D" w:rsidRPr="00796A61" w14:paraId="15E122F3" w14:textId="77777777" w:rsidTr="003952F4">
        <w:tc>
          <w:tcPr>
            <w:tcW w:w="778" w:type="pct"/>
            <w:vAlign w:val="center"/>
          </w:tcPr>
          <w:p w14:paraId="68929CC1" w14:textId="77777777" w:rsidR="005A128D" w:rsidRPr="00F67D7E" w:rsidRDefault="005A128D" w:rsidP="003952F4"/>
        </w:tc>
        <w:tc>
          <w:tcPr>
            <w:tcW w:w="557" w:type="pct"/>
            <w:shd w:val="clear" w:color="auto" w:fill="808080" w:themeFill="background1" w:themeFillShade="80"/>
          </w:tcPr>
          <w:p w14:paraId="5B9488BB" w14:textId="77777777" w:rsidR="005A128D" w:rsidRPr="00C6490D" w:rsidRDefault="005A128D" w:rsidP="003952F4">
            <w:pPr>
              <w:jc w:val="center"/>
              <w:rPr>
                <w:b/>
              </w:rPr>
            </w:pPr>
            <w:r>
              <w:rPr>
                <w:b/>
              </w:rPr>
              <w:t>T</w:t>
            </w:r>
            <w:r w:rsidRPr="00C6490D">
              <w:rPr>
                <w:b/>
              </w:rPr>
              <w:t>D</w:t>
            </w:r>
          </w:p>
        </w:tc>
        <w:tc>
          <w:tcPr>
            <w:tcW w:w="1434" w:type="pct"/>
            <w:shd w:val="clear" w:color="auto" w:fill="4BACC6" w:themeFill="accent5"/>
            <w:vAlign w:val="center"/>
          </w:tcPr>
          <w:p w14:paraId="6C4E47FF" w14:textId="77777777" w:rsidR="005A128D" w:rsidRPr="00796A61" w:rsidRDefault="005A128D" w:rsidP="003952F4">
            <w:pPr>
              <w:jc w:val="center"/>
              <w:rPr>
                <w:b/>
              </w:rPr>
            </w:pPr>
            <w:r>
              <w:rPr>
                <w:b/>
              </w:rPr>
              <w:t>ARK</w:t>
            </w:r>
          </w:p>
        </w:tc>
        <w:tc>
          <w:tcPr>
            <w:tcW w:w="1115" w:type="pct"/>
            <w:shd w:val="clear" w:color="auto" w:fill="F79646" w:themeFill="accent6"/>
            <w:vAlign w:val="center"/>
          </w:tcPr>
          <w:p w14:paraId="122CE837" w14:textId="77777777" w:rsidR="005A128D" w:rsidRPr="00796A61" w:rsidRDefault="005A128D" w:rsidP="003952F4">
            <w:pPr>
              <w:jc w:val="center"/>
              <w:rPr>
                <w:b/>
              </w:rPr>
            </w:pPr>
            <w:r>
              <w:rPr>
                <w:b/>
              </w:rPr>
              <w:t>ARF</w:t>
            </w:r>
          </w:p>
        </w:tc>
        <w:tc>
          <w:tcPr>
            <w:tcW w:w="1116" w:type="pct"/>
            <w:shd w:val="clear" w:color="auto" w:fill="FF0000"/>
            <w:vAlign w:val="center"/>
          </w:tcPr>
          <w:p w14:paraId="5FD55314" w14:textId="77777777" w:rsidR="005A128D" w:rsidRPr="00796A61" w:rsidRDefault="005A128D" w:rsidP="003952F4">
            <w:pPr>
              <w:jc w:val="center"/>
              <w:rPr>
                <w:b/>
              </w:rPr>
            </w:pPr>
            <w:r>
              <w:rPr>
                <w:b/>
              </w:rPr>
              <w:t>aktivplan</w:t>
            </w:r>
          </w:p>
        </w:tc>
      </w:tr>
      <w:tr w:rsidR="005A128D" w:rsidRPr="000660B5" w14:paraId="419A02B4" w14:textId="77777777" w:rsidTr="003952F4">
        <w:tc>
          <w:tcPr>
            <w:tcW w:w="778" w:type="pct"/>
          </w:tcPr>
          <w:p w14:paraId="79068157" w14:textId="77777777" w:rsidR="005A128D" w:rsidRPr="00F67D7E" w:rsidRDefault="005A128D" w:rsidP="003952F4">
            <w:pPr>
              <w:jc w:val="center"/>
              <w:rPr>
                <w:b/>
              </w:rPr>
            </w:pPr>
          </w:p>
        </w:tc>
        <w:tc>
          <w:tcPr>
            <w:tcW w:w="557" w:type="pct"/>
            <w:shd w:val="clear" w:color="auto" w:fill="D9D9D9" w:themeFill="background1" w:themeFillShade="D9"/>
          </w:tcPr>
          <w:p w14:paraId="099CE83C" w14:textId="77777777" w:rsidR="005A128D" w:rsidRPr="00C6490D" w:rsidRDefault="005A128D" w:rsidP="003952F4">
            <w:pPr>
              <w:jc w:val="center"/>
              <w:rPr>
                <w:b/>
              </w:rPr>
            </w:pPr>
          </w:p>
        </w:tc>
        <w:tc>
          <w:tcPr>
            <w:tcW w:w="1434" w:type="pct"/>
            <w:shd w:val="clear" w:color="auto" w:fill="DAEEF3" w:themeFill="accent5" w:themeFillTint="33"/>
          </w:tcPr>
          <w:p w14:paraId="63860269" w14:textId="308841F5" w:rsidR="005A128D" w:rsidRDefault="00B671F4" w:rsidP="003952F4">
            <w:pPr>
              <w:jc w:val="center"/>
            </w:pPr>
            <w:r>
              <w:t>Entfällt</w:t>
            </w:r>
          </w:p>
        </w:tc>
        <w:tc>
          <w:tcPr>
            <w:tcW w:w="1115" w:type="pct"/>
            <w:shd w:val="clear" w:color="auto" w:fill="FDE9D9" w:themeFill="accent6" w:themeFillTint="33"/>
          </w:tcPr>
          <w:p w14:paraId="27177453" w14:textId="7657266C" w:rsidR="005A128D" w:rsidRDefault="00B671F4" w:rsidP="003952F4">
            <w:pPr>
              <w:jc w:val="center"/>
            </w:pPr>
            <w:r>
              <w:t>Entfällt</w:t>
            </w:r>
          </w:p>
        </w:tc>
        <w:tc>
          <w:tcPr>
            <w:tcW w:w="1116" w:type="pct"/>
            <w:shd w:val="clear" w:color="auto" w:fill="F2DBDB" w:themeFill="accent2" w:themeFillTint="33"/>
          </w:tcPr>
          <w:p w14:paraId="49D6697F" w14:textId="77777777" w:rsidR="005A128D" w:rsidRPr="003D0CD1" w:rsidRDefault="005A128D" w:rsidP="003952F4">
            <w:pPr>
              <w:jc w:val="center"/>
            </w:pPr>
          </w:p>
        </w:tc>
      </w:tr>
    </w:tbl>
    <w:p w14:paraId="6F714C8C" w14:textId="77777777" w:rsidR="005A128D" w:rsidRPr="005A128D" w:rsidRDefault="005A128D" w:rsidP="005A128D"/>
    <w:p w14:paraId="52773155" w14:textId="77777777" w:rsidR="00C76EA6" w:rsidRDefault="00C76EA6" w:rsidP="00C76EA6">
      <w:pPr>
        <w:pStyle w:val="berschrift4"/>
      </w:pPr>
      <w:r>
        <w:t>Empfehlung</w:t>
      </w:r>
    </w:p>
    <w:p w14:paraId="41AC71CE" w14:textId="77777777" w:rsidR="00C76EA6" w:rsidRDefault="00C76EA6" w:rsidP="00C76EA6"/>
    <w:p w14:paraId="0F96C335" w14:textId="77777777" w:rsidR="00C76EA6" w:rsidRDefault="00C76EA6" w:rsidP="00C76EA6">
      <w:pPr>
        <w:pStyle w:val="berschrift4"/>
      </w:pPr>
      <w:r>
        <w:t>Abstimmung mit Produkttechnik</w:t>
      </w:r>
    </w:p>
    <w:p w14:paraId="25CB73CA" w14:textId="77777777" w:rsidR="00C76EA6" w:rsidRDefault="00C76EA6" w:rsidP="00C76EA6"/>
    <w:p w14:paraId="0925D451" w14:textId="77777777" w:rsidR="00C76EA6" w:rsidRDefault="00C76EA6" w:rsidP="00C76EA6">
      <w:pPr>
        <w:pStyle w:val="berschrift4"/>
      </w:pPr>
      <w:r>
        <w:t>Entscheidung</w:t>
      </w:r>
    </w:p>
    <w:p w14:paraId="0B4EE94B" w14:textId="77777777" w:rsidR="00C76EA6" w:rsidRDefault="00C76EA6" w:rsidP="00C76EA6"/>
    <w:p w14:paraId="6D5888C2" w14:textId="77777777" w:rsidR="00C76EA6" w:rsidRPr="00DD296C" w:rsidRDefault="00C76EA6" w:rsidP="00C76EA6">
      <w:pPr>
        <w:pStyle w:val="berschrift4"/>
      </w:pPr>
      <w:r>
        <w:t>Folgearbeiten</w:t>
      </w:r>
    </w:p>
    <w:p w14:paraId="78836240" w14:textId="77777777" w:rsidR="00C76EA6" w:rsidRDefault="00C76EA6" w:rsidP="00C76EA6">
      <w:r>
        <w:t>…</w:t>
      </w:r>
    </w:p>
    <w:p w14:paraId="635D211E" w14:textId="77777777" w:rsidR="00C76EA6" w:rsidRPr="00FB0EE8" w:rsidRDefault="00C76EA6" w:rsidP="00C76EA6"/>
    <w:p w14:paraId="06CC5D16" w14:textId="77777777" w:rsidR="00C76EA6" w:rsidRDefault="00C76EA6" w:rsidP="00C76EA6">
      <w:pPr>
        <w:pStyle w:val="berschrift2"/>
        <w:tabs>
          <w:tab w:val="clear" w:pos="1002"/>
          <w:tab w:val="num" w:pos="0"/>
        </w:tabs>
        <w:ind w:left="0" w:firstLine="0"/>
      </w:pPr>
      <w:bookmarkStart w:id="152" w:name="_Toc449708341"/>
      <w:r w:rsidRPr="00025DA2">
        <w:t>Direktgutschrift und Entnahme aus der RfB</w:t>
      </w:r>
      <w:bookmarkEnd w:id="152"/>
    </w:p>
    <w:p w14:paraId="691BB8A8" w14:textId="77777777" w:rsidR="00C76EA6" w:rsidRDefault="00C76EA6" w:rsidP="00C76EA6">
      <w:pPr>
        <w:pStyle w:val="berschrift4"/>
      </w:pPr>
      <w:r>
        <w:t>Aktueller Stand</w:t>
      </w:r>
    </w:p>
    <w:p w14:paraId="6787F08D" w14:textId="77777777" w:rsidR="00C76EA6" w:rsidRDefault="00C76EA6" w:rsidP="00C76EA6">
      <w:r>
        <w:t>Um die Überschüsse, die sich aus der vorsichtigen Bemessung der Rechnungsgrundlagen ergeben, möglichst zeitnah an die Versicherungsnehmer weiterzugeben, wird eine Direktgu</w:t>
      </w:r>
      <w:r>
        <w:t>t</w:t>
      </w:r>
      <w:r>
        <w:t>schrift zu Lasten des Ergebnisses des laufenden Geschäftsjahres gewährt. Sie mindert i</w:t>
      </w:r>
      <w:r>
        <w:t>n</w:t>
      </w:r>
      <w:r>
        <w:t>soweit die Zuführung zur Rückstellung für Beitragsrückerstattung (RfB). Der Vorstand kann auf Vorschlag des Verantwortlichen Aktuars bis zur Feststellung des Jahresabschlusses für das Geschäftsjahr bestimmen, dass die Direktgutschrift hiervon abweichend vollständig oder teilweise durch Entnahme aus der RfB finanziert wird, sofern der zum Zeitpunkt des B</w:t>
      </w:r>
      <w:r>
        <w:t>e</w:t>
      </w:r>
      <w:r>
        <w:t>schlusses der Entnahme voraussichtlich erzielbare Überschuss des Geschäftsjahres wesen</w:t>
      </w:r>
      <w:r>
        <w:t>t</w:t>
      </w:r>
      <w:r>
        <w:lastRenderedPageBreak/>
        <w:t>lich unter dem bei der Festsetzung des Zinssatzes der Direktgutschrift angenommenen Überschuss liegt.</w:t>
      </w:r>
    </w:p>
    <w:p w14:paraId="65244429" w14:textId="77777777" w:rsidR="00C76EA6" w:rsidRDefault="00C76EA6" w:rsidP="00C76EA6"/>
    <w:p w14:paraId="3B57CB29" w14:textId="77777777" w:rsidR="00C76EA6" w:rsidRDefault="00C76EA6" w:rsidP="00C76EA6">
      <w:r>
        <w:t>Neben der Direktgutschrift wird aus den der RfB zugeführten Beträgen eine Gewinnbeteili-gung gewährt.</w:t>
      </w:r>
    </w:p>
    <w:p w14:paraId="3219BDCF" w14:textId="77777777" w:rsidR="00C76EA6" w:rsidRDefault="00C76EA6" w:rsidP="00C76EA6"/>
    <w:p w14:paraId="209386D7" w14:textId="77777777" w:rsidR="00C76EA6" w:rsidRDefault="00C76EA6" w:rsidP="00C76EA6">
      <w:r>
        <w:t>Folgende Beträge werden der RfB entnommen, wobei der Betrag einer ggf. gewährten Di-rektgutschrift angerechnet wird:</w:t>
      </w:r>
    </w:p>
    <w:p w14:paraId="56A8BB5F" w14:textId="77777777" w:rsidR="00C76EA6" w:rsidRDefault="00C76EA6" w:rsidP="00C76EA6"/>
    <w:p w14:paraId="2229207A" w14:textId="77777777" w:rsidR="00C76EA6" w:rsidRDefault="00C76EA6" w:rsidP="00C76EA6">
      <w:r>
        <w:t>•</w:t>
      </w:r>
      <w:r>
        <w:tab/>
        <w:t>laufende Gewinnanteile,</w:t>
      </w:r>
    </w:p>
    <w:p w14:paraId="1ECFB08E" w14:textId="77777777" w:rsidR="00C76EA6" w:rsidRDefault="00C76EA6" w:rsidP="00C76EA6">
      <w:r>
        <w:t>•</w:t>
      </w:r>
      <w:r>
        <w:tab/>
        <w:t>fällig werdende Leistungen aus der Schlussüberschussbeteiligung.</w:t>
      </w:r>
    </w:p>
    <w:p w14:paraId="20B4EEF6" w14:textId="77777777" w:rsidR="00C76EA6" w:rsidRDefault="00C76EA6" w:rsidP="00C76EA6"/>
    <w:p w14:paraId="58400FC2" w14:textId="77777777" w:rsidR="00C76EA6" w:rsidRDefault="00C76EA6" w:rsidP="00C76EA6">
      <w:r>
        <w:t>Sofern im Einzelfall der Betrag der Direktgutschrift größer ist als dieser Betrag, ist die Direk</w:t>
      </w:r>
      <w:r>
        <w:t>t</w:t>
      </w:r>
      <w:r>
        <w:t>gutschrift auf diesen Betrag herabzusetzen.</w:t>
      </w:r>
    </w:p>
    <w:p w14:paraId="2CA96EC1" w14:textId="77777777" w:rsidR="00C76EA6" w:rsidRDefault="00C76EA6" w:rsidP="00C76EA6"/>
    <w:p w14:paraId="7B0A9D74" w14:textId="77777777" w:rsidR="00C76EA6" w:rsidRDefault="00C76EA6" w:rsidP="00C76EA6">
      <w:pPr>
        <w:pStyle w:val="berschrift4"/>
      </w:pPr>
      <w:r>
        <w:t>Empfehlung</w:t>
      </w:r>
    </w:p>
    <w:p w14:paraId="614765F2" w14:textId="77777777" w:rsidR="00C76EA6" w:rsidRDefault="00C76EA6" w:rsidP="00C76EA6">
      <w:r>
        <w:t>Kein Harmonisierungsbedarf.</w:t>
      </w:r>
    </w:p>
    <w:p w14:paraId="0B1EEA08" w14:textId="77777777" w:rsidR="00C76EA6" w:rsidRDefault="00C76EA6" w:rsidP="00C76EA6">
      <w:pPr>
        <w:pStyle w:val="berschrift4"/>
      </w:pPr>
      <w:r>
        <w:t>Abstimmung mit Produkttechnik</w:t>
      </w:r>
    </w:p>
    <w:p w14:paraId="3C04E4B6" w14:textId="77777777" w:rsidR="00C76EA6" w:rsidRDefault="00C76EA6" w:rsidP="00C76EA6"/>
    <w:p w14:paraId="22C6EF9D" w14:textId="77777777" w:rsidR="00C76EA6" w:rsidRDefault="00C76EA6" w:rsidP="00C76EA6">
      <w:pPr>
        <w:pStyle w:val="berschrift4"/>
      </w:pPr>
      <w:r>
        <w:t>Entscheidung</w:t>
      </w:r>
    </w:p>
    <w:p w14:paraId="44E3172D" w14:textId="77777777" w:rsidR="00C76EA6" w:rsidRDefault="00C76EA6" w:rsidP="00C76EA6"/>
    <w:p w14:paraId="56FCFB94" w14:textId="77777777" w:rsidR="00C76EA6" w:rsidRPr="00DD296C" w:rsidRDefault="00C76EA6" w:rsidP="00C76EA6">
      <w:pPr>
        <w:pStyle w:val="berschrift4"/>
      </w:pPr>
      <w:r>
        <w:t>Folgearbeiten</w:t>
      </w:r>
    </w:p>
    <w:p w14:paraId="424C3BA0" w14:textId="77777777" w:rsidR="00C76EA6" w:rsidRPr="00025DA2" w:rsidRDefault="00C76EA6" w:rsidP="00C76EA6">
      <w:r>
        <w:t>…</w:t>
      </w:r>
    </w:p>
    <w:p w14:paraId="01984152" w14:textId="77777777" w:rsidR="00C76EA6" w:rsidRDefault="00C76EA6" w:rsidP="00C76EA6">
      <w:pPr>
        <w:pStyle w:val="berschrift2"/>
        <w:tabs>
          <w:tab w:val="clear" w:pos="1002"/>
          <w:tab w:val="num" w:pos="0"/>
        </w:tabs>
        <w:ind w:left="0" w:firstLine="0"/>
      </w:pPr>
      <w:bookmarkStart w:id="153" w:name="_Toc449708344"/>
      <w:commentRangeStart w:id="154"/>
      <w:r w:rsidRPr="00025DA2">
        <w:t>Rechnungslegung gemäß BerVersV</w:t>
      </w:r>
      <w:bookmarkEnd w:id="153"/>
      <w:commentRangeEnd w:id="154"/>
      <w:r w:rsidR="00B671F4">
        <w:rPr>
          <w:rStyle w:val="Kommentarzeichen"/>
          <w:rFonts w:cs="Times New Roman"/>
          <w:b w:val="0"/>
          <w:bCs w:val="0"/>
          <w:i w:val="0"/>
          <w:iCs w:val="0"/>
        </w:rPr>
        <w:commentReference w:id="154"/>
      </w:r>
    </w:p>
    <w:p w14:paraId="490E923F" w14:textId="77777777" w:rsidR="00C76EA6" w:rsidRDefault="00C76EA6" w:rsidP="00C76EA6">
      <w:pPr>
        <w:pStyle w:val="berschrift4"/>
      </w:pPr>
      <w:r>
        <w:t>Aktueller Stand</w:t>
      </w:r>
    </w:p>
    <w:p w14:paraId="4F0D6237" w14:textId="77777777" w:rsidR="00C76EA6" w:rsidRDefault="00C76EA6" w:rsidP="00C76EA6">
      <w:r>
        <w:t>Der Beitrag wird entsprechend den Grundlagen der Beitragskalkulation in seine folgenden Bestandteile zerlegt:</w:t>
      </w:r>
    </w:p>
    <w:p w14:paraId="4F7DA96D" w14:textId="77777777" w:rsidR="00C76EA6" w:rsidRDefault="00C76EA6" w:rsidP="00C76EA6"/>
    <w:p w14:paraId="22D9A573" w14:textId="77777777" w:rsidR="00C76EA6" w:rsidRDefault="00C76EA6" w:rsidP="00C76EA6">
      <w:r>
        <w:tab/>
        <w:t>„Normsparbeitrag“,</w:t>
      </w:r>
    </w:p>
    <w:p w14:paraId="12ACE101" w14:textId="77777777" w:rsidR="00C76EA6" w:rsidRDefault="00C76EA6" w:rsidP="00C76EA6"/>
    <w:p w14:paraId="0D40ADFF" w14:textId="77777777" w:rsidR="00C76EA6" w:rsidRDefault="00C76EA6" w:rsidP="00C76EA6">
      <w:pPr>
        <w:ind w:left="705"/>
      </w:pPr>
      <w:r>
        <w:t>„Abschlusskosten für Versicherungen gegen Einmalprämie (nur für Einmalbeiträge und Sonderzahlungen),</w:t>
      </w:r>
    </w:p>
    <w:p w14:paraId="055FBFD2" w14:textId="77777777" w:rsidR="00C76EA6" w:rsidRDefault="00C76EA6" w:rsidP="00C76EA6"/>
    <w:p w14:paraId="454E86E6" w14:textId="77777777" w:rsidR="00C76EA6" w:rsidRDefault="00C76EA6" w:rsidP="00C76EA6">
      <w:r>
        <w:tab/>
        <w:t xml:space="preserve">„vom Beitrag einbehaltener laufender Amortisationszuschlag“: </w:t>
      </w:r>
    </w:p>
    <w:p w14:paraId="7099F474" w14:textId="77777777" w:rsidR="00C76EA6" w:rsidRDefault="00C76EA6" w:rsidP="00C76EA6">
      <w:pPr>
        <w:ind w:left="708"/>
      </w:pPr>
      <w:r w:rsidRPr="00EF2928">
        <w:t>Abschluss- und Amortisationskosten, welche dem Beitrag entnommen werden</w:t>
      </w:r>
    </w:p>
    <w:p w14:paraId="5D43EA3E" w14:textId="77777777" w:rsidR="00C76EA6" w:rsidRDefault="00C76EA6" w:rsidP="00C76EA6"/>
    <w:p w14:paraId="117E4024" w14:textId="77777777" w:rsidR="00C76EA6" w:rsidRDefault="00C76EA6" w:rsidP="00C76EA6">
      <w:r>
        <w:tab/>
        <w:t>„Beitragszuschlag für laufende Verwaltungskosten“:</w:t>
      </w:r>
    </w:p>
    <w:p w14:paraId="336F62F8" w14:textId="77777777" w:rsidR="00C76EA6" w:rsidRDefault="00C76EA6" w:rsidP="00C76EA6">
      <w:pPr>
        <w:ind w:left="708"/>
      </w:pPr>
      <w:r>
        <w:t>Gezahlter Beitrag abzüglich Normsparbeitrag und Abschluss- bzw. Amortisationsko</w:t>
      </w:r>
      <w:r>
        <w:t>s</w:t>
      </w:r>
      <w:r>
        <w:t>ten aus den beiden vorgenannten Punkten</w:t>
      </w:r>
    </w:p>
    <w:p w14:paraId="53349F48" w14:textId="77777777" w:rsidR="00C76EA6" w:rsidRDefault="00C76EA6" w:rsidP="00C76EA6"/>
    <w:p w14:paraId="24CF692C" w14:textId="77777777" w:rsidR="00C76EA6" w:rsidRDefault="00C76EA6" w:rsidP="00C76EA6">
      <w:r>
        <w:t>Die Deckungsrückstellung wird entsprechend den Grundlagen der Prämienkalkulation for</w:t>
      </w:r>
      <w:r>
        <w:t>t</w:t>
      </w:r>
      <w:r>
        <w:t>geschrieben:</w:t>
      </w:r>
    </w:p>
    <w:p w14:paraId="4402728F" w14:textId="77777777" w:rsidR="00C76EA6" w:rsidRDefault="00C76EA6" w:rsidP="00C76EA6"/>
    <w:p w14:paraId="2CF1ACEB" w14:textId="77777777" w:rsidR="00C76EA6" w:rsidRDefault="00C76EA6" w:rsidP="00C76EA6">
      <w:r>
        <w:tab/>
        <w:t>„Gesamt-Normsparbeitrag“,</w:t>
      </w:r>
    </w:p>
    <w:p w14:paraId="4E838C76" w14:textId="77777777" w:rsidR="00C76EA6" w:rsidRDefault="00C76EA6" w:rsidP="00C76EA6"/>
    <w:p w14:paraId="27B06396" w14:textId="77777777" w:rsidR="00C76EA6" w:rsidRDefault="00C76EA6" w:rsidP="00C76EA6">
      <w:r>
        <w:tab/>
        <w:t>„rechnungsmäßige Zinsen auf das [...] Guthaben“: Keine.</w:t>
      </w:r>
    </w:p>
    <w:p w14:paraId="34E9275E" w14:textId="77777777" w:rsidR="00C76EA6" w:rsidRDefault="00C76EA6" w:rsidP="00C76EA6"/>
    <w:p w14:paraId="6F980BA0" w14:textId="77777777" w:rsidR="00C76EA6" w:rsidRDefault="00C76EA6" w:rsidP="00C76EA6">
      <w:r>
        <w:tab/>
        <w:t>„Risikobeiträge aus der Deckungsrückstellung“:</w:t>
      </w:r>
    </w:p>
    <w:p w14:paraId="3702E818" w14:textId="77777777" w:rsidR="00C76EA6" w:rsidRDefault="00C76EA6" w:rsidP="00C76EA6"/>
    <w:p w14:paraId="058EBB03" w14:textId="77777777" w:rsidR="00C76EA6" w:rsidRDefault="00C76EA6" w:rsidP="009E681E">
      <w:pPr>
        <w:pStyle w:val="Listenabsatz"/>
        <w:numPr>
          <w:ilvl w:val="0"/>
          <w:numId w:val="25"/>
        </w:numPr>
        <w:ind w:left="993" w:hanging="284"/>
      </w:pPr>
      <w:r>
        <w:t>in der nicht-fälligen Zeit: Keine,</w:t>
      </w:r>
    </w:p>
    <w:p w14:paraId="4FA910D8" w14:textId="77777777" w:rsidR="00C76EA6" w:rsidRDefault="00C76EA6" w:rsidP="009E681E">
      <w:pPr>
        <w:pStyle w:val="Listenabsatz"/>
        <w:numPr>
          <w:ilvl w:val="0"/>
          <w:numId w:val="25"/>
        </w:numPr>
        <w:ind w:left="993" w:hanging="284"/>
      </w:pPr>
      <w:r>
        <w:t xml:space="preserve">in der fälligen Zeit: </w:t>
      </w:r>
      <w:r w:rsidRPr="00C12974">
        <w:rPr>
          <w:highlight w:val="yellow"/>
        </w:rPr>
        <w:t>Beschreibung fehlt noch</w:t>
      </w:r>
      <w:r>
        <w:t>.</w:t>
      </w:r>
    </w:p>
    <w:p w14:paraId="23F8157F" w14:textId="77777777" w:rsidR="00C76EA6" w:rsidRDefault="00C76EA6" w:rsidP="00C76EA6"/>
    <w:p w14:paraId="7F5D799B" w14:textId="77777777" w:rsidR="00C76EA6" w:rsidRDefault="00C76EA6" w:rsidP="00C76EA6">
      <w:r>
        <w:tab/>
        <w:t>„Verwaltungskostenanteile aus der Deckungsrückstellung“:</w:t>
      </w:r>
    </w:p>
    <w:p w14:paraId="400F32A9" w14:textId="77777777" w:rsidR="00C76EA6" w:rsidRDefault="00C76EA6" w:rsidP="00C76EA6"/>
    <w:p w14:paraId="221740E8" w14:textId="77777777" w:rsidR="00C76EA6" w:rsidRPr="00C526D6" w:rsidRDefault="00C76EA6" w:rsidP="009E681E">
      <w:pPr>
        <w:numPr>
          <w:ilvl w:val="0"/>
          <w:numId w:val="28"/>
        </w:numPr>
        <w:tabs>
          <w:tab w:val="clear" w:pos="720"/>
          <w:tab w:val="left" w:pos="993"/>
        </w:tabs>
        <w:ind w:left="993" w:hanging="284"/>
      </w:pPr>
      <w:r w:rsidRPr="00C526D6">
        <w:t>in der nicht-fälligen Zeit:</w:t>
      </w:r>
    </w:p>
    <w:p w14:paraId="7121D101" w14:textId="77777777" w:rsidR="00C76EA6" w:rsidRPr="00C526D6" w:rsidRDefault="00C76EA6" w:rsidP="00C76EA6"/>
    <w:p w14:paraId="395C1391" w14:textId="77777777" w:rsidR="00C76EA6" w:rsidRDefault="00C76EA6" w:rsidP="009E681E">
      <w:pPr>
        <w:numPr>
          <w:ilvl w:val="0"/>
          <w:numId w:val="27"/>
        </w:numPr>
        <w:tabs>
          <w:tab w:val="clear" w:pos="1069"/>
          <w:tab w:val="num" w:pos="1276"/>
        </w:tabs>
        <w:ind w:left="1276" w:hanging="283"/>
      </w:pPr>
      <w:r w:rsidRPr="00C526D6">
        <w:t>bei vorzeitig beitragsfrei gestellten Versicherungen sowie während einer Be</w:t>
      </w:r>
      <w:r w:rsidRPr="00C526D6">
        <w:t>i</w:t>
      </w:r>
      <w:r w:rsidRPr="00C526D6">
        <w:t>tragspause setzen sich die Verwaltungskostenanteile zusammen aus</w:t>
      </w:r>
      <w:r>
        <w:t xml:space="preserve"> den Gamma-Kosten, höchstens aber in Höhe der laufenden Gewinnanteile</w:t>
      </w:r>
    </w:p>
    <w:p w14:paraId="171E97E4" w14:textId="77777777" w:rsidR="00302564" w:rsidRDefault="00302564" w:rsidP="009E681E">
      <w:pPr>
        <w:numPr>
          <w:ilvl w:val="0"/>
          <w:numId w:val="27"/>
        </w:numPr>
        <w:tabs>
          <w:tab w:val="clear" w:pos="1069"/>
          <w:tab w:val="num" w:pos="1276"/>
        </w:tabs>
        <w:ind w:left="1276" w:hanging="283"/>
      </w:pPr>
      <w:r>
        <w:t xml:space="preserve">HLV: </w:t>
      </w:r>
      <w:r w:rsidR="00C76EA6" w:rsidRPr="00C94A93">
        <w:t xml:space="preserve">bei </w:t>
      </w:r>
      <w:r w:rsidR="00C76EA6">
        <w:t>Versicherungen gegen laufenden Beitrag</w:t>
      </w:r>
      <w:r w:rsidR="00C76EA6" w:rsidRPr="0096090C">
        <w:t xml:space="preserve"> </w:t>
      </w:r>
      <w:r w:rsidR="00C76EA6">
        <w:t>setzen sich die Verwa</w:t>
      </w:r>
      <w:r w:rsidR="00C76EA6">
        <w:t>l</w:t>
      </w:r>
      <w:r w:rsidR="00C76EA6">
        <w:t xml:space="preserve">tungskostenanteile zusammen aus den Stückkosten und den Gamma-Kosten. </w:t>
      </w:r>
      <w:r>
        <w:t>Es</w:t>
      </w:r>
      <w:r w:rsidR="00C76EA6">
        <w:t xml:space="preserve"> wird die Summe aus beiden mit den laufenden Gewin</w:t>
      </w:r>
      <w:r>
        <w:t xml:space="preserve">nanteilen minimiert. </w:t>
      </w:r>
    </w:p>
    <w:p w14:paraId="1C67736D" w14:textId="2002CFAE" w:rsidR="00C76EA6" w:rsidRDefault="00302564" w:rsidP="00302564">
      <w:pPr>
        <w:ind w:left="1276"/>
      </w:pPr>
      <w:r>
        <w:t xml:space="preserve">nl, PBL und TAL: Die Stückkosten werden aus den Beiträgen entnommen. Es </w:t>
      </w:r>
      <w:r w:rsidR="00C76EA6">
        <w:t xml:space="preserve">werden nur die Gamma-Kosten mit den laufenden Gewinnanteilen minimiert. </w:t>
      </w:r>
      <w:r w:rsidR="00C76EA6">
        <w:br/>
      </w:r>
    </w:p>
    <w:p w14:paraId="47C3D698" w14:textId="77777777" w:rsidR="00C76EA6" w:rsidRDefault="00C76EA6" w:rsidP="009E681E">
      <w:pPr>
        <w:numPr>
          <w:ilvl w:val="0"/>
          <w:numId w:val="26"/>
        </w:numPr>
        <w:tabs>
          <w:tab w:val="clear" w:pos="644"/>
          <w:tab w:val="num" w:pos="993"/>
        </w:tabs>
        <w:ind w:left="993" w:hanging="284"/>
      </w:pPr>
      <w:r w:rsidRPr="009226A4">
        <w:t>in der fälligen Zeit</w:t>
      </w:r>
      <w:r>
        <w:t xml:space="preserve">: </w:t>
      </w:r>
      <w:r w:rsidRPr="00C12974">
        <w:rPr>
          <w:highlight w:val="yellow"/>
        </w:rPr>
        <w:t>Beschreibung fehlt noch</w:t>
      </w:r>
    </w:p>
    <w:p w14:paraId="3F0C4F53" w14:textId="77777777" w:rsidR="00C76EA6" w:rsidRDefault="00C76EA6" w:rsidP="00C76EA6"/>
    <w:tbl>
      <w:tblPr>
        <w:tblStyle w:val="Tabellenraster"/>
        <w:tblW w:w="4790" w:type="pct"/>
        <w:tblLayout w:type="fixed"/>
        <w:tblLook w:val="04A0" w:firstRow="1" w:lastRow="0" w:firstColumn="1" w:lastColumn="0" w:noHBand="0" w:noVBand="1"/>
      </w:tblPr>
      <w:tblGrid>
        <w:gridCol w:w="1385"/>
        <w:gridCol w:w="991"/>
        <w:gridCol w:w="2552"/>
        <w:gridCol w:w="1984"/>
        <w:gridCol w:w="1986"/>
      </w:tblGrid>
      <w:tr w:rsidR="00FF3A89" w:rsidRPr="00796A61" w14:paraId="48B9DADC" w14:textId="77777777" w:rsidTr="003952F4">
        <w:tc>
          <w:tcPr>
            <w:tcW w:w="778" w:type="pct"/>
            <w:vAlign w:val="center"/>
          </w:tcPr>
          <w:p w14:paraId="5B782848" w14:textId="77777777" w:rsidR="00FF3A89" w:rsidRPr="00F67D7E" w:rsidRDefault="00FF3A89" w:rsidP="003952F4"/>
        </w:tc>
        <w:tc>
          <w:tcPr>
            <w:tcW w:w="557" w:type="pct"/>
            <w:shd w:val="clear" w:color="auto" w:fill="808080" w:themeFill="background1" w:themeFillShade="80"/>
          </w:tcPr>
          <w:p w14:paraId="2BAE2926" w14:textId="77777777" w:rsidR="00FF3A89" w:rsidRPr="00C6490D" w:rsidRDefault="00FF3A89" w:rsidP="003952F4">
            <w:pPr>
              <w:jc w:val="center"/>
              <w:rPr>
                <w:b/>
              </w:rPr>
            </w:pPr>
            <w:r>
              <w:rPr>
                <w:b/>
              </w:rPr>
              <w:t>T</w:t>
            </w:r>
            <w:r w:rsidRPr="00C6490D">
              <w:rPr>
                <w:b/>
              </w:rPr>
              <w:t>D</w:t>
            </w:r>
          </w:p>
        </w:tc>
        <w:tc>
          <w:tcPr>
            <w:tcW w:w="1434" w:type="pct"/>
            <w:shd w:val="clear" w:color="auto" w:fill="4BACC6" w:themeFill="accent5"/>
            <w:vAlign w:val="center"/>
          </w:tcPr>
          <w:p w14:paraId="536D6C39" w14:textId="77777777" w:rsidR="00FF3A89" w:rsidRPr="00796A61" w:rsidRDefault="00FF3A89" w:rsidP="003952F4">
            <w:pPr>
              <w:jc w:val="center"/>
              <w:rPr>
                <w:b/>
              </w:rPr>
            </w:pPr>
            <w:r>
              <w:rPr>
                <w:b/>
              </w:rPr>
              <w:t>ARK</w:t>
            </w:r>
          </w:p>
        </w:tc>
        <w:tc>
          <w:tcPr>
            <w:tcW w:w="1115" w:type="pct"/>
            <w:shd w:val="clear" w:color="auto" w:fill="F79646" w:themeFill="accent6"/>
            <w:vAlign w:val="center"/>
          </w:tcPr>
          <w:p w14:paraId="27DDA33F" w14:textId="77777777" w:rsidR="00FF3A89" w:rsidRPr="00796A61" w:rsidRDefault="00FF3A89" w:rsidP="003952F4">
            <w:pPr>
              <w:jc w:val="center"/>
              <w:rPr>
                <w:b/>
              </w:rPr>
            </w:pPr>
            <w:r>
              <w:rPr>
                <w:b/>
              </w:rPr>
              <w:t>ARF</w:t>
            </w:r>
          </w:p>
        </w:tc>
        <w:tc>
          <w:tcPr>
            <w:tcW w:w="1116" w:type="pct"/>
            <w:shd w:val="clear" w:color="auto" w:fill="FF0000"/>
            <w:vAlign w:val="center"/>
          </w:tcPr>
          <w:p w14:paraId="7CCC67DF" w14:textId="77777777" w:rsidR="00FF3A89" w:rsidRPr="00796A61" w:rsidRDefault="00FF3A89" w:rsidP="003952F4">
            <w:pPr>
              <w:jc w:val="center"/>
              <w:rPr>
                <w:b/>
              </w:rPr>
            </w:pPr>
            <w:r>
              <w:rPr>
                <w:b/>
              </w:rPr>
              <w:t>aktivplan</w:t>
            </w:r>
          </w:p>
        </w:tc>
      </w:tr>
      <w:tr w:rsidR="00FF3A89" w:rsidRPr="000660B5" w14:paraId="7A05702C" w14:textId="77777777" w:rsidTr="003952F4">
        <w:tc>
          <w:tcPr>
            <w:tcW w:w="778" w:type="pct"/>
          </w:tcPr>
          <w:p w14:paraId="1D0E05B6" w14:textId="77777777" w:rsidR="00FF3A89" w:rsidRPr="00F67D7E" w:rsidRDefault="00FF3A89" w:rsidP="003952F4">
            <w:pPr>
              <w:jc w:val="center"/>
              <w:rPr>
                <w:b/>
              </w:rPr>
            </w:pPr>
          </w:p>
        </w:tc>
        <w:tc>
          <w:tcPr>
            <w:tcW w:w="557" w:type="pct"/>
            <w:shd w:val="clear" w:color="auto" w:fill="D9D9D9" w:themeFill="background1" w:themeFillShade="D9"/>
          </w:tcPr>
          <w:p w14:paraId="3DFDDE26" w14:textId="77777777" w:rsidR="00FF3A89" w:rsidRPr="00C6490D" w:rsidRDefault="00FF3A89" w:rsidP="003952F4">
            <w:pPr>
              <w:jc w:val="center"/>
              <w:rPr>
                <w:b/>
              </w:rPr>
            </w:pPr>
          </w:p>
        </w:tc>
        <w:tc>
          <w:tcPr>
            <w:tcW w:w="1434" w:type="pct"/>
            <w:shd w:val="clear" w:color="auto" w:fill="DAEEF3" w:themeFill="accent5" w:themeFillTint="33"/>
          </w:tcPr>
          <w:p w14:paraId="4F403923" w14:textId="77777777" w:rsidR="00FF3A89" w:rsidRDefault="00FF3A89" w:rsidP="003952F4">
            <w:pPr>
              <w:jc w:val="center"/>
            </w:pPr>
          </w:p>
        </w:tc>
        <w:tc>
          <w:tcPr>
            <w:tcW w:w="1115" w:type="pct"/>
            <w:shd w:val="clear" w:color="auto" w:fill="FDE9D9" w:themeFill="accent6" w:themeFillTint="33"/>
          </w:tcPr>
          <w:p w14:paraId="6DDCCBAE" w14:textId="77777777" w:rsidR="00FF3A89" w:rsidRDefault="00FF3A89" w:rsidP="003952F4">
            <w:pPr>
              <w:jc w:val="center"/>
            </w:pPr>
          </w:p>
        </w:tc>
        <w:tc>
          <w:tcPr>
            <w:tcW w:w="1116" w:type="pct"/>
            <w:shd w:val="clear" w:color="auto" w:fill="F2DBDB" w:themeFill="accent2" w:themeFillTint="33"/>
          </w:tcPr>
          <w:p w14:paraId="4A7EB57E" w14:textId="77777777" w:rsidR="00FF3A89" w:rsidRPr="003D0CD1" w:rsidRDefault="00FF3A89" w:rsidP="003952F4">
            <w:pPr>
              <w:jc w:val="center"/>
            </w:pPr>
          </w:p>
        </w:tc>
      </w:tr>
    </w:tbl>
    <w:p w14:paraId="7B32807D" w14:textId="570B499F" w:rsidR="00FF3A89" w:rsidRPr="00FF3A89" w:rsidRDefault="00FF3A89" w:rsidP="00C76EA6">
      <w:pPr>
        <w:rPr>
          <w:color w:val="FF0000"/>
        </w:rPr>
      </w:pPr>
    </w:p>
    <w:p w14:paraId="2BC339BF" w14:textId="77777777" w:rsidR="00C76EA6" w:rsidRDefault="00C76EA6" w:rsidP="00C76EA6">
      <w:pPr>
        <w:pStyle w:val="berschrift4"/>
      </w:pPr>
      <w:r>
        <w:t>Empfehlung</w:t>
      </w:r>
    </w:p>
    <w:p w14:paraId="7B8B1CEA" w14:textId="77777777" w:rsidR="00C76EA6" w:rsidRDefault="00C76EA6" w:rsidP="00C76EA6"/>
    <w:p w14:paraId="22E1369E" w14:textId="77777777" w:rsidR="00C76EA6" w:rsidRDefault="00C76EA6" w:rsidP="00C76EA6">
      <w:pPr>
        <w:pStyle w:val="berschrift4"/>
      </w:pPr>
      <w:r>
        <w:t>Abstimmung mit Produkttechnik</w:t>
      </w:r>
    </w:p>
    <w:p w14:paraId="34F91DBF" w14:textId="77777777" w:rsidR="00C76EA6" w:rsidRDefault="00C76EA6" w:rsidP="00C76EA6"/>
    <w:p w14:paraId="53F6F3C4" w14:textId="77777777" w:rsidR="00C76EA6" w:rsidRDefault="00C76EA6" w:rsidP="00C76EA6">
      <w:pPr>
        <w:pStyle w:val="berschrift4"/>
      </w:pPr>
      <w:r>
        <w:t>Entscheidung</w:t>
      </w:r>
    </w:p>
    <w:p w14:paraId="43F275B4" w14:textId="77777777" w:rsidR="00C76EA6" w:rsidRDefault="00C76EA6" w:rsidP="00C76EA6"/>
    <w:p w14:paraId="479A4984" w14:textId="77777777" w:rsidR="00C76EA6" w:rsidRPr="00DD296C" w:rsidRDefault="00C76EA6" w:rsidP="00C76EA6">
      <w:pPr>
        <w:pStyle w:val="berschrift4"/>
      </w:pPr>
      <w:r>
        <w:t>Folgearbeiten</w:t>
      </w:r>
    </w:p>
    <w:p w14:paraId="05031F9A" w14:textId="77777777" w:rsidR="00C76EA6" w:rsidRDefault="00C76EA6" w:rsidP="00C76EA6">
      <w:r>
        <w:t>…</w:t>
      </w:r>
    </w:p>
    <w:p w14:paraId="56D29A44" w14:textId="77777777" w:rsidR="005D7CCC" w:rsidRDefault="005D7CCC">
      <w:pPr>
        <w:rPr>
          <w:rFonts w:cs="Arial"/>
          <w:b/>
          <w:bCs/>
          <w:kern w:val="32"/>
          <w:sz w:val="32"/>
          <w:szCs w:val="32"/>
        </w:rPr>
      </w:pPr>
      <w:r>
        <w:br w:type="page"/>
      </w:r>
    </w:p>
    <w:p w14:paraId="56D29A45" w14:textId="77777777" w:rsidR="00F675E6" w:rsidRPr="00FC6359" w:rsidRDefault="005D7CCC" w:rsidP="00F675E6">
      <w:pPr>
        <w:pStyle w:val="berschrift1"/>
      </w:pPr>
      <w:bookmarkStart w:id="155" w:name="_Toc449708345"/>
      <w:r>
        <w:lastRenderedPageBreak/>
        <w:t>Rückversicherung</w:t>
      </w:r>
      <w:bookmarkEnd w:id="155"/>
    </w:p>
    <w:p w14:paraId="56D29A46" w14:textId="77777777" w:rsidR="00BD5E13" w:rsidRPr="00D4268C" w:rsidRDefault="00BD5E13" w:rsidP="00BD5E13">
      <w:pPr>
        <w:pStyle w:val="berschrift4"/>
      </w:pPr>
      <w:r w:rsidRPr="00177E07">
        <w:t>Aktueller</w:t>
      </w:r>
      <w:r>
        <w:t xml:space="preserve"> Stand</w:t>
      </w:r>
    </w:p>
    <w:p w14:paraId="2FC4B27C" w14:textId="77777777" w:rsidR="0005560A" w:rsidRDefault="0005560A" w:rsidP="0005560A">
      <w:pPr>
        <w:pStyle w:val="berschrift4"/>
      </w:pPr>
      <w:r>
        <w:t>Harmonisierungspotenzial</w:t>
      </w:r>
      <w:r w:rsidRPr="00A7688E">
        <w:t xml:space="preserve"> </w:t>
      </w:r>
    </w:p>
    <w:p w14:paraId="27FFF91E" w14:textId="77777777" w:rsidR="0005560A" w:rsidRDefault="0005560A" w:rsidP="0005560A">
      <w:pPr>
        <w:pStyle w:val="berschrift4"/>
      </w:pPr>
      <w:r>
        <w:t>Abstimmung mit Produkttechnik</w:t>
      </w:r>
    </w:p>
    <w:p w14:paraId="2DE74092" w14:textId="77777777" w:rsidR="0005560A" w:rsidRDefault="0005560A" w:rsidP="0005560A">
      <w:pPr>
        <w:pStyle w:val="berschrift4"/>
      </w:pPr>
      <w:r>
        <w:t>Empfehlung</w:t>
      </w:r>
    </w:p>
    <w:p w14:paraId="56D29A49" w14:textId="1BA4E2D4" w:rsidR="00BD5E13" w:rsidRDefault="00BD5E13" w:rsidP="0005560A">
      <w:pPr>
        <w:pStyle w:val="berschrift4"/>
      </w:pPr>
      <w:r>
        <w:t>Entscheidung</w:t>
      </w:r>
    </w:p>
    <w:p w14:paraId="56D29A4A" w14:textId="77777777" w:rsidR="00BD5E13" w:rsidRPr="00D4268C" w:rsidRDefault="00BD5E13" w:rsidP="00BD5E13">
      <w:pPr>
        <w:pStyle w:val="berschrift4"/>
      </w:pPr>
      <w:r>
        <w:t>Folgearbeiten</w:t>
      </w:r>
    </w:p>
    <w:p w14:paraId="50D31193" w14:textId="77777777" w:rsidR="00791A88" w:rsidRPr="00FC6359" w:rsidRDefault="005D7CCC" w:rsidP="00791A88">
      <w:pPr>
        <w:pStyle w:val="berschrift1"/>
      </w:pPr>
      <w:r>
        <w:br w:type="page"/>
      </w:r>
      <w:bookmarkStart w:id="156" w:name="_Toc449708346"/>
      <w:r w:rsidR="00791A88">
        <w:lastRenderedPageBreak/>
        <w:t xml:space="preserve">Produktspezifische Besonderheiten </w:t>
      </w:r>
      <w:r w:rsidR="00791A88">
        <w:rPr>
          <w:b w:val="0"/>
          <w:sz w:val="28"/>
          <w:szCs w:val="28"/>
        </w:rPr>
        <w:t>(z.B. Rentenübergang)</w:t>
      </w:r>
      <w:bookmarkEnd w:id="156"/>
    </w:p>
    <w:p w14:paraId="4C560939" w14:textId="77777777" w:rsidR="00791A88" w:rsidRPr="00D4268C" w:rsidRDefault="00791A88" w:rsidP="00791A88">
      <w:pPr>
        <w:pStyle w:val="berschrift4"/>
      </w:pPr>
      <w:r w:rsidRPr="00177E07">
        <w:t>Aktueller</w:t>
      </w:r>
      <w:r>
        <w:t xml:space="preserve"> Stand</w:t>
      </w:r>
    </w:p>
    <w:p w14:paraId="1BAC9ADD" w14:textId="77777777" w:rsidR="00791A88" w:rsidRDefault="00791A88" w:rsidP="00791A88">
      <w:pPr>
        <w:pStyle w:val="berschrift4"/>
      </w:pPr>
      <w:r>
        <w:t>Harmonisierungspotenzial</w:t>
      </w:r>
      <w:r w:rsidRPr="00A7688E">
        <w:t xml:space="preserve"> </w:t>
      </w:r>
    </w:p>
    <w:p w14:paraId="47BDCAE1" w14:textId="77777777" w:rsidR="00791A88" w:rsidRDefault="00791A88" w:rsidP="00791A88">
      <w:pPr>
        <w:pStyle w:val="berschrift4"/>
      </w:pPr>
      <w:r>
        <w:t>Abstimmung mit Produkttechnik</w:t>
      </w:r>
    </w:p>
    <w:p w14:paraId="571CF53A" w14:textId="77777777" w:rsidR="00791A88" w:rsidRDefault="00791A88" w:rsidP="00791A88">
      <w:pPr>
        <w:pStyle w:val="berschrift4"/>
      </w:pPr>
      <w:r>
        <w:t>Empfehlung</w:t>
      </w:r>
    </w:p>
    <w:p w14:paraId="0CF88399" w14:textId="77777777" w:rsidR="00791A88" w:rsidRDefault="00791A88" w:rsidP="00791A88">
      <w:pPr>
        <w:pStyle w:val="berschrift4"/>
      </w:pPr>
      <w:r>
        <w:t>Entscheidung</w:t>
      </w:r>
    </w:p>
    <w:p w14:paraId="34DD29AC" w14:textId="77777777" w:rsidR="00791A88" w:rsidRPr="00D4268C" w:rsidRDefault="00791A88" w:rsidP="00791A88">
      <w:pPr>
        <w:pStyle w:val="berschrift4"/>
      </w:pPr>
      <w:r>
        <w:t>Folgearbeiten</w:t>
      </w:r>
    </w:p>
    <w:p w14:paraId="239481F4" w14:textId="77777777" w:rsidR="00791A88" w:rsidRDefault="00791A88" w:rsidP="00791A88">
      <w:pPr>
        <w:rPr>
          <w:rFonts w:cs="Arial"/>
          <w:b/>
          <w:bCs/>
          <w:kern w:val="32"/>
          <w:sz w:val="32"/>
          <w:szCs w:val="32"/>
        </w:rPr>
      </w:pPr>
      <w:r>
        <w:br w:type="page"/>
      </w:r>
    </w:p>
    <w:p w14:paraId="12EED783" w14:textId="48AFAE3C" w:rsidR="00791A88" w:rsidRDefault="00791A88" w:rsidP="00791A88">
      <w:pPr>
        <w:pStyle w:val="berschrift1"/>
      </w:pPr>
      <w:bookmarkStart w:id="157" w:name="_Toc449708347"/>
      <w:r>
        <w:lastRenderedPageBreak/>
        <w:t>Tarifbegrenzungen</w:t>
      </w:r>
      <w:bookmarkEnd w:id="157"/>
    </w:p>
    <w:p w14:paraId="12A30E22" w14:textId="77777777" w:rsidR="00F57D41" w:rsidRPr="00791A88" w:rsidRDefault="00F57D41" w:rsidP="00F57D41"/>
    <w:tbl>
      <w:tblPr>
        <w:tblStyle w:val="Tabellenraster"/>
        <w:tblW w:w="9039" w:type="dxa"/>
        <w:tblLayout w:type="fixed"/>
        <w:tblLook w:val="04A0" w:firstRow="1" w:lastRow="0" w:firstColumn="1" w:lastColumn="0" w:noHBand="0" w:noVBand="1"/>
      </w:tblPr>
      <w:tblGrid>
        <w:gridCol w:w="2324"/>
        <w:gridCol w:w="709"/>
        <w:gridCol w:w="2037"/>
        <w:gridCol w:w="1984"/>
        <w:gridCol w:w="1985"/>
      </w:tblGrid>
      <w:tr w:rsidR="00FF3A89" w:rsidRPr="00796A61" w14:paraId="7A8E7304" w14:textId="77777777" w:rsidTr="00C46D80">
        <w:tc>
          <w:tcPr>
            <w:tcW w:w="2324" w:type="dxa"/>
            <w:vAlign w:val="center"/>
          </w:tcPr>
          <w:p w14:paraId="1461DB9C" w14:textId="77777777" w:rsidR="00FF3A89" w:rsidRPr="00796A61" w:rsidRDefault="00FF3A89" w:rsidP="00F90FB7"/>
        </w:tc>
        <w:tc>
          <w:tcPr>
            <w:tcW w:w="709" w:type="dxa"/>
            <w:vAlign w:val="center"/>
          </w:tcPr>
          <w:p w14:paraId="0932BE6D" w14:textId="77777777" w:rsidR="00FF3A89" w:rsidRPr="00796A61" w:rsidRDefault="00FF3A89" w:rsidP="00F90FB7">
            <w:pPr>
              <w:jc w:val="center"/>
            </w:pPr>
          </w:p>
        </w:tc>
        <w:tc>
          <w:tcPr>
            <w:tcW w:w="2037" w:type="dxa"/>
            <w:shd w:val="clear" w:color="auto" w:fill="4BACC6" w:themeFill="accent5"/>
            <w:vAlign w:val="center"/>
          </w:tcPr>
          <w:p w14:paraId="7AC00B66" w14:textId="3D84C5C8" w:rsidR="00FF3A89" w:rsidRPr="00796A61" w:rsidRDefault="00C46D80" w:rsidP="00C46D80">
            <w:pPr>
              <w:jc w:val="center"/>
              <w:rPr>
                <w:b/>
              </w:rPr>
            </w:pPr>
            <w:r>
              <w:rPr>
                <w:b/>
              </w:rPr>
              <w:t>ARK</w:t>
            </w:r>
          </w:p>
        </w:tc>
        <w:tc>
          <w:tcPr>
            <w:tcW w:w="1984" w:type="dxa"/>
            <w:shd w:val="clear" w:color="auto" w:fill="F79646" w:themeFill="accent6"/>
            <w:vAlign w:val="center"/>
          </w:tcPr>
          <w:p w14:paraId="348243EA" w14:textId="4DCE4890" w:rsidR="00FF3A89" w:rsidRPr="00796A61" w:rsidRDefault="00C46D80" w:rsidP="00F90FB7">
            <w:pPr>
              <w:jc w:val="center"/>
              <w:rPr>
                <w:b/>
              </w:rPr>
            </w:pPr>
            <w:r>
              <w:rPr>
                <w:b/>
              </w:rPr>
              <w:t>ARF</w:t>
            </w:r>
          </w:p>
        </w:tc>
        <w:tc>
          <w:tcPr>
            <w:tcW w:w="1985" w:type="dxa"/>
            <w:shd w:val="clear" w:color="auto" w:fill="FF0000"/>
            <w:vAlign w:val="center"/>
          </w:tcPr>
          <w:p w14:paraId="0474253A" w14:textId="7C6275EB" w:rsidR="00FF3A89" w:rsidRPr="00C46D80" w:rsidRDefault="00C46D80" w:rsidP="00F90FB7">
            <w:pPr>
              <w:jc w:val="center"/>
              <w:rPr>
                <w:b/>
              </w:rPr>
            </w:pPr>
            <w:r>
              <w:rPr>
                <w:b/>
              </w:rPr>
              <w:t>aktivplan</w:t>
            </w:r>
          </w:p>
        </w:tc>
      </w:tr>
      <w:tr w:rsidR="00C46D80" w:rsidRPr="00DF1D92" w14:paraId="10BD9E3E" w14:textId="77777777" w:rsidTr="00C46D80">
        <w:tc>
          <w:tcPr>
            <w:tcW w:w="2324" w:type="dxa"/>
            <w:vMerge w:val="restart"/>
            <w:vAlign w:val="center"/>
          </w:tcPr>
          <w:p w14:paraId="45DF5F75" w14:textId="77777777" w:rsidR="00C46D80" w:rsidRPr="00DF1D92" w:rsidRDefault="00C46D80" w:rsidP="00F90FB7">
            <w:r w:rsidRPr="00DF1D92">
              <w:t>Beitrag</w:t>
            </w:r>
          </w:p>
        </w:tc>
        <w:tc>
          <w:tcPr>
            <w:tcW w:w="709" w:type="dxa"/>
            <w:vAlign w:val="center"/>
          </w:tcPr>
          <w:p w14:paraId="255DE0D9" w14:textId="77777777" w:rsidR="00C46D80" w:rsidRPr="00DF1D92" w:rsidRDefault="00C46D80" w:rsidP="00F90FB7">
            <w:pPr>
              <w:jc w:val="center"/>
            </w:pPr>
            <w:r w:rsidRPr="00DF1D92">
              <w:t>Min.</w:t>
            </w:r>
          </w:p>
        </w:tc>
        <w:tc>
          <w:tcPr>
            <w:tcW w:w="2037" w:type="dxa"/>
            <w:shd w:val="clear" w:color="auto" w:fill="DAEEF3" w:themeFill="accent5" w:themeFillTint="33"/>
            <w:vAlign w:val="center"/>
          </w:tcPr>
          <w:p w14:paraId="1D87BA67" w14:textId="3955F05B" w:rsidR="00C46D80" w:rsidRPr="00DF1D92" w:rsidRDefault="00C46D80" w:rsidP="00F57D41">
            <w:pPr>
              <w:jc w:val="center"/>
              <w:rPr>
                <w:vertAlign w:val="superscript"/>
              </w:rPr>
            </w:pPr>
          </w:p>
        </w:tc>
        <w:tc>
          <w:tcPr>
            <w:tcW w:w="1984" w:type="dxa"/>
            <w:shd w:val="clear" w:color="auto" w:fill="FDE9D9" w:themeFill="accent6" w:themeFillTint="33"/>
            <w:vAlign w:val="center"/>
          </w:tcPr>
          <w:p w14:paraId="7B06C586" w14:textId="315C347A" w:rsidR="00C46D80" w:rsidRPr="00DF1D92" w:rsidRDefault="00C46D80" w:rsidP="00B871BC">
            <w:pPr>
              <w:jc w:val="center"/>
            </w:pPr>
          </w:p>
        </w:tc>
        <w:tc>
          <w:tcPr>
            <w:tcW w:w="1985" w:type="dxa"/>
            <w:shd w:val="clear" w:color="auto" w:fill="F2DBDB" w:themeFill="accent2" w:themeFillTint="33"/>
            <w:vAlign w:val="center"/>
          </w:tcPr>
          <w:p w14:paraId="748A20DF" w14:textId="77777777" w:rsidR="00C46D80" w:rsidRPr="00C46D80" w:rsidRDefault="00C46D80" w:rsidP="003952F4">
            <w:pPr>
              <w:jc w:val="center"/>
              <w:rPr>
                <w:sz w:val="20"/>
                <w:szCs w:val="20"/>
              </w:rPr>
            </w:pPr>
            <w:r w:rsidRPr="00C46D80">
              <w:rPr>
                <w:sz w:val="20"/>
                <w:szCs w:val="20"/>
              </w:rPr>
              <w:t>300€ p.a. bis Alter 27</w:t>
            </w:r>
          </w:p>
          <w:p w14:paraId="4DD4AA27" w14:textId="721BFEEC" w:rsidR="00C46D80" w:rsidRPr="00C46D80" w:rsidRDefault="00C46D80" w:rsidP="00F90FB7">
            <w:pPr>
              <w:jc w:val="center"/>
              <w:rPr>
                <w:lang w:eastAsia="ko-KR"/>
              </w:rPr>
            </w:pPr>
            <w:r w:rsidRPr="00C46D80">
              <w:rPr>
                <w:sz w:val="20"/>
                <w:szCs w:val="20"/>
              </w:rPr>
              <w:t>600€ p.a. ab Alter 28</w:t>
            </w:r>
            <w:r w:rsidRPr="00C46D80">
              <w:t xml:space="preserve"> </w:t>
            </w:r>
          </w:p>
        </w:tc>
      </w:tr>
      <w:tr w:rsidR="00C46D80" w:rsidRPr="00796A61" w14:paraId="4DA1CE19" w14:textId="77777777" w:rsidTr="00C46D80">
        <w:tc>
          <w:tcPr>
            <w:tcW w:w="2324" w:type="dxa"/>
            <w:vMerge/>
            <w:vAlign w:val="center"/>
          </w:tcPr>
          <w:p w14:paraId="556C64E6" w14:textId="77777777" w:rsidR="00C46D80" w:rsidRPr="00030E84" w:rsidRDefault="00C46D80" w:rsidP="00F90FB7"/>
        </w:tc>
        <w:tc>
          <w:tcPr>
            <w:tcW w:w="709" w:type="dxa"/>
            <w:vAlign w:val="center"/>
          </w:tcPr>
          <w:p w14:paraId="3A67A41F" w14:textId="77777777" w:rsidR="00C46D80" w:rsidRPr="00030E84" w:rsidRDefault="00C46D80" w:rsidP="00F90FB7">
            <w:pPr>
              <w:jc w:val="center"/>
            </w:pPr>
            <w:r w:rsidRPr="00030E84">
              <w:t>Max</w:t>
            </w:r>
            <w:r>
              <w:t>.</w:t>
            </w:r>
          </w:p>
        </w:tc>
        <w:tc>
          <w:tcPr>
            <w:tcW w:w="2037" w:type="dxa"/>
            <w:shd w:val="clear" w:color="auto" w:fill="DAEEF3" w:themeFill="accent5" w:themeFillTint="33"/>
            <w:vAlign w:val="center"/>
          </w:tcPr>
          <w:p w14:paraId="35100790" w14:textId="77777777" w:rsidR="00C46D80" w:rsidRPr="00030E84" w:rsidRDefault="00C46D80" w:rsidP="00F90FB7">
            <w:pPr>
              <w:jc w:val="center"/>
              <w:rPr>
                <w:lang w:eastAsia="ko-KR"/>
              </w:rPr>
            </w:pPr>
          </w:p>
        </w:tc>
        <w:tc>
          <w:tcPr>
            <w:tcW w:w="1984" w:type="dxa"/>
            <w:shd w:val="clear" w:color="auto" w:fill="FDE9D9" w:themeFill="accent6" w:themeFillTint="33"/>
            <w:vAlign w:val="center"/>
          </w:tcPr>
          <w:p w14:paraId="42FEF209" w14:textId="30F2AA34" w:rsidR="00C46D80" w:rsidRPr="00030E84" w:rsidRDefault="00C46D80" w:rsidP="00F90FB7">
            <w:pPr>
              <w:jc w:val="center"/>
            </w:pPr>
          </w:p>
        </w:tc>
        <w:tc>
          <w:tcPr>
            <w:tcW w:w="1985" w:type="dxa"/>
            <w:shd w:val="clear" w:color="auto" w:fill="F2DBDB" w:themeFill="accent2" w:themeFillTint="33"/>
            <w:vAlign w:val="center"/>
          </w:tcPr>
          <w:p w14:paraId="49980B20" w14:textId="370FA3F0" w:rsidR="00C46D80" w:rsidRPr="00C46D80" w:rsidRDefault="00C46D80" w:rsidP="00F90FB7">
            <w:pPr>
              <w:jc w:val="center"/>
            </w:pPr>
            <w:r w:rsidRPr="00C46D80">
              <w:t>-</w:t>
            </w:r>
          </w:p>
        </w:tc>
      </w:tr>
      <w:tr w:rsidR="00C46D80" w:rsidRPr="00796A61" w14:paraId="02E82E6D" w14:textId="77777777" w:rsidTr="00C46D80">
        <w:tc>
          <w:tcPr>
            <w:tcW w:w="2324" w:type="dxa"/>
            <w:vMerge w:val="restart"/>
            <w:vAlign w:val="center"/>
          </w:tcPr>
          <w:p w14:paraId="629E026D" w14:textId="1C1426E4" w:rsidR="00C46D80" w:rsidRDefault="00C46D80" w:rsidP="00F90FB7">
            <w:r>
              <w:t>Beitragserhöhungen</w:t>
            </w:r>
          </w:p>
        </w:tc>
        <w:tc>
          <w:tcPr>
            <w:tcW w:w="709" w:type="dxa"/>
            <w:vAlign w:val="center"/>
          </w:tcPr>
          <w:p w14:paraId="62CFF5B9" w14:textId="4C24A795" w:rsidR="00C46D80" w:rsidRPr="00030E84" w:rsidRDefault="00C46D80" w:rsidP="00F90FB7">
            <w:pPr>
              <w:jc w:val="center"/>
            </w:pPr>
            <w:r>
              <w:t>Min.</w:t>
            </w:r>
          </w:p>
        </w:tc>
        <w:tc>
          <w:tcPr>
            <w:tcW w:w="2037" w:type="dxa"/>
            <w:shd w:val="clear" w:color="auto" w:fill="DAEEF3" w:themeFill="accent5" w:themeFillTint="33"/>
            <w:vAlign w:val="center"/>
          </w:tcPr>
          <w:p w14:paraId="5F12AA26" w14:textId="77777777" w:rsidR="00C46D80" w:rsidRDefault="00C46D80" w:rsidP="00F90FB7">
            <w:pPr>
              <w:jc w:val="center"/>
            </w:pPr>
          </w:p>
        </w:tc>
        <w:tc>
          <w:tcPr>
            <w:tcW w:w="1984" w:type="dxa"/>
            <w:shd w:val="clear" w:color="auto" w:fill="FDE9D9" w:themeFill="accent6" w:themeFillTint="33"/>
            <w:vAlign w:val="center"/>
          </w:tcPr>
          <w:p w14:paraId="6A165BE1" w14:textId="687849E1" w:rsidR="00C46D80" w:rsidRDefault="00C46D80" w:rsidP="00F90FB7">
            <w:pPr>
              <w:jc w:val="center"/>
            </w:pPr>
          </w:p>
        </w:tc>
        <w:tc>
          <w:tcPr>
            <w:tcW w:w="1985" w:type="dxa"/>
            <w:shd w:val="clear" w:color="auto" w:fill="F2DBDB" w:themeFill="accent2" w:themeFillTint="33"/>
            <w:vAlign w:val="center"/>
          </w:tcPr>
          <w:p w14:paraId="76CFAC0A" w14:textId="6E10FFEF" w:rsidR="00C46D80" w:rsidRPr="00C46D80" w:rsidRDefault="00C46D80" w:rsidP="00F90FB7">
            <w:pPr>
              <w:jc w:val="center"/>
              <w:rPr>
                <w:lang w:eastAsia="ko-KR"/>
              </w:rPr>
            </w:pPr>
            <w:r w:rsidRPr="00C46D80">
              <w:t>10€</w:t>
            </w:r>
          </w:p>
        </w:tc>
      </w:tr>
      <w:tr w:rsidR="00C46D80" w:rsidRPr="00796A61" w14:paraId="6E85A4C1" w14:textId="77777777" w:rsidTr="00C46D80">
        <w:tc>
          <w:tcPr>
            <w:tcW w:w="2324" w:type="dxa"/>
            <w:vMerge/>
            <w:vAlign w:val="center"/>
          </w:tcPr>
          <w:p w14:paraId="2049CD63" w14:textId="77777777" w:rsidR="00C46D80" w:rsidRDefault="00C46D80" w:rsidP="00F90FB7"/>
        </w:tc>
        <w:tc>
          <w:tcPr>
            <w:tcW w:w="709" w:type="dxa"/>
            <w:vAlign w:val="center"/>
          </w:tcPr>
          <w:p w14:paraId="4A5914E0" w14:textId="353DE628" w:rsidR="00C46D80" w:rsidRPr="00030E84" w:rsidRDefault="00C46D80" w:rsidP="00F90FB7">
            <w:pPr>
              <w:jc w:val="center"/>
            </w:pPr>
            <w:r>
              <w:t>Max.</w:t>
            </w:r>
          </w:p>
        </w:tc>
        <w:tc>
          <w:tcPr>
            <w:tcW w:w="2037" w:type="dxa"/>
            <w:shd w:val="clear" w:color="auto" w:fill="DAEEF3" w:themeFill="accent5" w:themeFillTint="33"/>
            <w:vAlign w:val="center"/>
          </w:tcPr>
          <w:p w14:paraId="5682B1E9" w14:textId="77777777" w:rsidR="00C46D80" w:rsidRDefault="00C46D80" w:rsidP="00F90FB7">
            <w:pPr>
              <w:jc w:val="center"/>
            </w:pPr>
          </w:p>
        </w:tc>
        <w:tc>
          <w:tcPr>
            <w:tcW w:w="1984" w:type="dxa"/>
            <w:shd w:val="clear" w:color="auto" w:fill="FDE9D9" w:themeFill="accent6" w:themeFillTint="33"/>
            <w:vAlign w:val="center"/>
          </w:tcPr>
          <w:p w14:paraId="6EF01DFE" w14:textId="69B73765" w:rsidR="00C46D80" w:rsidRPr="00B871BC" w:rsidRDefault="00C46D80" w:rsidP="00F90FB7">
            <w:pPr>
              <w:jc w:val="center"/>
              <w:rPr>
                <w:sz w:val="20"/>
                <w:szCs w:val="20"/>
              </w:rPr>
            </w:pPr>
          </w:p>
        </w:tc>
        <w:tc>
          <w:tcPr>
            <w:tcW w:w="1985" w:type="dxa"/>
            <w:shd w:val="clear" w:color="auto" w:fill="F2DBDB" w:themeFill="accent2" w:themeFillTint="33"/>
            <w:vAlign w:val="center"/>
          </w:tcPr>
          <w:p w14:paraId="0CBB9E20" w14:textId="1D37542F" w:rsidR="00C46D80" w:rsidRPr="00C46D80" w:rsidRDefault="00C46D80" w:rsidP="00F90FB7">
            <w:pPr>
              <w:jc w:val="center"/>
              <w:rPr>
                <w:lang w:eastAsia="ko-KR"/>
              </w:rPr>
            </w:pPr>
            <w:r w:rsidRPr="00C46D80">
              <w:rPr>
                <w:sz w:val="20"/>
                <w:szCs w:val="20"/>
              </w:rPr>
              <w:t>Summe aller Erh</w:t>
            </w:r>
            <w:r w:rsidRPr="00C46D80">
              <w:rPr>
                <w:sz w:val="20"/>
                <w:szCs w:val="20"/>
              </w:rPr>
              <w:t>ö</w:t>
            </w:r>
            <w:r w:rsidRPr="00C46D80">
              <w:rPr>
                <w:sz w:val="20"/>
                <w:szCs w:val="20"/>
              </w:rPr>
              <w:t>hungen Max(500€; 4*Jahresbeitrag)</w:t>
            </w:r>
          </w:p>
        </w:tc>
      </w:tr>
      <w:tr w:rsidR="00C46D80" w:rsidRPr="00796A61" w14:paraId="21D17954" w14:textId="77777777" w:rsidTr="00C46D80">
        <w:tc>
          <w:tcPr>
            <w:tcW w:w="2324" w:type="dxa"/>
            <w:vMerge w:val="restart"/>
            <w:vAlign w:val="center"/>
          </w:tcPr>
          <w:p w14:paraId="536C7C7B" w14:textId="77777777" w:rsidR="00C46D80" w:rsidRPr="00AD1B59" w:rsidRDefault="00C46D80" w:rsidP="00F90FB7">
            <w:pPr>
              <w:rPr>
                <w:highlight w:val="yellow"/>
              </w:rPr>
            </w:pPr>
            <w:r>
              <w:t>Beitragssumme</w:t>
            </w:r>
          </w:p>
        </w:tc>
        <w:tc>
          <w:tcPr>
            <w:tcW w:w="709" w:type="dxa"/>
            <w:vAlign w:val="center"/>
          </w:tcPr>
          <w:p w14:paraId="03F06E01" w14:textId="77777777" w:rsidR="00C46D80" w:rsidRPr="00030E84" w:rsidRDefault="00C46D80" w:rsidP="00F90FB7">
            <w:pPr>
              <w:jc w:val="center"/>
            </w:pPr>
            <w:r w:rsidRPr="00030E84">
              <w:t>Min</w:t>
            </w:r>
            <w:r>
              <w:t>.</w:t>
            </w:r>
          </w:p>
        </w:tc>
        <w:tc>
          <w:tcPr>
            <w:tcW w:w="2037" w:type="dxa"/>
            <w:shd w:val="clear" w:color="auto" w:fill="DAEEF3" w:themeFill="accent5" w:themeFillTint="33"/>
            <w:vAlign w:val="center"/>
          </w:tcPr>
          <w:p w14:paraId="39B8BE62" w14:textId="6B25B72F" w:rsidR="00C46D80" w:rsidRPr="009A5720" w:rsidRDefault="00C46D80" w:rsidP="00F90FB7">
            <w:pPr>
              <w:jc w:val="center"/>
              <w:rPr>
                <w:vertAlign w:val="superscript"/>
              </w:rPr>
            </w:pPr>
          </w:p>
        </w:tc>
        <w:tc>
          <w:tcPr>
            <w:tcW w:w="1984" w:type="dxa"/>
            <w:shd w:val="clear" w:color="auto" w:fill="FDE9D9" w:themeFill="accent6" w:themeFillTint="33"/>
            <w:vAlign w:val="center"/>
          </w:tcPr>
          <w:p w14:paraId="7F6C7AE8" w14:textId="34D504CB" w:rsidR="00C46D80" w:rsidRPr="00030E84" w:rsidRDefault="00C46D80" w:rsidP="00F90FB7">
            <w:pPr>
              <w:jc w:val="center"/>
            </w:pPr>
          </w:p>
        </w:tc>
        <w:tc>
          <w:tcPr>
            <w:tcW w:w="1985" w:type="dxa"/>
            <w:shd w:val="clear" w:color="auto" w:fill="F2DBDB" w:themeFill="accent2" w:themeFillTint="33"/>
            <w:vAlign w:val="center"/>
          </w:tcPr>
          <w:p w14:paraId="7FB41728" w14:textId="585B05D6" w:rsidR="00C46D80" w:rsidRPr="00C46D80" w:rsidRDefault="00C46D80" w:rsidP="00F90FB7">
            <w:pPr>
              <w:jc w:val="center"/>
              <w:rPr>
                <w:lang w:eastAsia="ko-KR"/>
              </w:rPr>
            </w:pPr>
            <w:r w:rsidRPr="00C46D80">
              <w:t>5.000€ bei EB</w:t>
            </w:r>
          </w:p>
        </w:tc>
      </w:tr>
      <w:tr w:rsidR="00C46D80" w:rsidRPr="00796A61" w14:paraId="6E098174" w14:textId="77777777" w:rsidTr="00C46D80">
        <w:tc>
          <w:tcPr>
            <w:tcW w:w="2324" w:type="dxa"/>
            <w:vMerge/>
            <w:vAlign w:val="center"/>
          </w:tcPr>
          <w:p w14:paraId="7C283DB7" w14:textId="77777777" w:rsidR="00C46D80" w:rsidRDefault="00C46D80" w:rsidP="00F90FB7"/>
        </w:tc>
        <w:tc>
          <w:tcPr>
            <w:tcW w:w="709" w:type="dxa"/>
            <w:vAlign w:val="center"/>
          </w:tcPr>
          <w:p w14:paraId="2ED48A25" w14:textId="77777777" w:rsidR="00C46D80" w:rsidRPr="00030E84" w:rsidRDefault="00C46D80" w:rsidP="00F90FB7">
            <w:pPr>
              <w:jc w:val="center"/>
            </w:pPr>
            <w:r w:rsidRPr="00030E84">
              <w:t>Max</w:t>
            </w:r>
            <w:r>
              <w:t>.</w:t>
            </w:r>
          </w:p>
        </w:tc>
        <w:tc>
          <w:tcPr>
            <w:tcW w:w="2037" w:type="dxa"/>
            <w:shd w:val="clear" w:color="auto" w:fill="DAEEF3" w:themeFill="accent5" w:themeFillTint="33"/>
            <w:vAlign w:val="center"/>
          </w:tcPr>
          <w:p w14:paraId="4F7872FC" w14:textId="20F1854E" w:rsidR="00C46D80" w:rsidRPr="002033CC" w:rsidRDefault="00C46D80" w:rsidP="00F57D41">
            <w:pPr>
              <w:jc w:val="center"/>
              <w:rPr>
                <w:lang w:eastAsia="ko-KR"/>
              </w:rPr>
            </w:pPr>
          </w:p>
        </w:tc>
        <w:tc>
          <w:tcPr>
            <w:tcW w:w="1984" w:type="dxa"/>
            <w:shd w:val="clear" w:color="auto" w:fill="FDE9D9" w:themeFill="accent6" w:themeFillTint="33"/>
            <w:vAlign w:val="center"/>
          </w:tcPr>
          <w:p w14:paraId="5AE00AAE" w14:textId="77777777" w:rsidR="00C46D80" w:rsidRPr="00030E84" w:rsidRDefault="00C46D80" w:rsidP="00F90FB7">
            <w:pPr>
              <w:jc w:val="center"/>
            </w:pPr>
          </w:p>
        </w:tc>
        <w:tc>
          <w:tcPr>
            <w:tcW w:w="1985" w:type="dxa"/>
            <w:shd w:val="clear" w:color="auto" w:fill="F2DBDB" w:themeFill="accent2" w:themeFillTint="33"/>
            <w:vAlign w:val="center"/>
          </w:tcPr>
          <w:p w14:paraId="6006ACF2" w14:textId="77777777" w:rsidR="00C46D80" w:rsidRPr="00C46D80" w:rsidRDefault="00C46D80" w:rsidP="00F90FB7">
            <w:pPr>
              <w:jc w:val="center"/>
            </w:pPr>
          </w:p>
        </w:tc>
      </w:tr>
      <w:tr w:rsidR="00C46D80" w:rsidRPr="00796A61" w14:paraId="7D2BB1FC" w14:textId="77777777" w:rsidTr="00C46D80">
        <w:tc>
          <w:tcPr>
            <w:tcW w:w="2324" w:type="dxa"/>
            <w:vMerge w:val="restart"/>
            <w:vAlign w:val="center"/>
          </w:tcPr>
          <w:p w14:paraId="7DB82FC1" w14:textId="77777777" w:rsidR="00C46D80" w:rsidRDefault="00C46D80" w:rsidP="00F90FB7">
            <w:r>
              <w:t>Sonderzahlung</w:t>
            </w:r>
          </w:p>
        </w:tc>
        <w:tc>
          <w:tcPr>
            <w:tcW w:w="709" w:type="dxa"/>
            <w:vAlign w:val="center"/>
          </w:tcPr>
          <w:p w14:paraId="1E0CFF9E" w14:textId="77777777" w:rsidR="00C46D80" w:rsidRPr="00030E84" w:rsidRDefault="00C46D80" w:rsidP="00F90FB7">
            <w:pPr>
              <w:jc w:val="center"/>
            </w:pPr>
            <w:r w:rsidRPr="00030E84">
              <w:t>Min</w:t>
            </w:r>
            <w:r>
              <w:t>.</w:t>
            </w:r>
          </w:p>
        </w:tc>
        <w:tc>
          <w:tcPr>
            <w:tcW w:w="2037" w:type="dxa"/>
            <w:shd w:val="clear" w:color="auto" w:fill="DAEEF3" w:themeFill="accent5" w:themeFillTint="33"/>
            <w:vAlign w:val="center"/>
          </w:tcPr>
          <w:p w14:paraId="73B717A7" w14:textId="7BFF050A" w:rsidR="00C46D80" w:rsidRPr="00030E84" w:rsidRDefault="00C46D80" w:rsidP="00F90FB7">
            <w:pPr>
              <w:jc w:val="center"/>
              <w:rPr>
                <w:lang w:eastAsia="ko-KR"/>
              </w:rPr>
            </w:pPr>
          </w:p>
        </w:tc>
        <w:tc>
          <w:tcPr>
            <w:tcW w:w="1984" w:type="dxa"/>
            <w:shd w:val="clear" w:color="auto" w:fill="FDE9D9" w:themeFill="accent6" w:themeFillTint="33"/>
            <w:vAlign w:val="center"/>
          </w:tcPr>
          <w:p w14:paraId="521357E7" w14:textId="6C93C525" w:rsidR="00C46D80" w:rsidRPr="00030E84" w:rsidRDefault="00C46D80" w:rsidP="00F90FB7">
            <w:pPr>
              <w:jc w:val="center"/>
              <w:rPr>
                <w:lang w:eastAsia="ko-KR"/>
              </w:rPr>
            </w:pPr>
          </w:p>
        </w:tc>
        <w:tc>
          <w:tcPr>
            <w:tcW w:w="1985" w:type="dxa"/>
            <w:shd w:val="clear" w:color="auto" w:fill="F2DBDB" w:themeFill="accent2" w:themeFillTint="33"/>
            <w:vAlign w:val="center"/>
          </w:tcPr>
          <w:p w14:paraId="4B202AE2" w14:textId="36FBD190" w:rsidR="00C46D80" w:rsidRPr="00C46D80" w:rsidRDefault="00C46D80" w:rsidP="00F90FB7">
            <w:pPr>
              <w:jc w:val="center"/>
            </w:pPr>
            <w:r w:rsidRPr="00C46D80">
              <w:rPr>
                <w:lang w:eastAsia="ko-KR"/>
              </w:rPr>
              <w:t>250€</w:t>
            </w:r>
          </w:p>
        </w:tc>
      </w:tr>
      <w:tr w:rsidR="00C46D80" w:rsidRPr="00796A61" w14:paraId="1437DE7D" w14:textId="77777777" w:rsidTr="00C46D80">
        <w:tc>
          <w:tcPr>
            <w:tcW w:w="2324" w:type="dxa"/>
            <w:vMerge/>
            <w:vAlign w:val="center"/>
          </w:tcPr>
          <w:p w14:paraId="10580AAF" w14:textId="77777777" w:rsidR="00C46D80" w:rsidRDefault="00C46D80" w:rsidP="00F90FB7"/>
        </w:tc>
        <w:tc>
          <w:tcPr>
            <w:tcW w:w="709" w:type="dxa"/>
            <w:vAlign w:val="center"/>
          </w:tcPr>
          <w:p w14:paraId="1C9E91E6" w14:textId="77777777" w:rsidR="00C46D80" w:rsidRPr="00030E84" w:rsidRDefault="00C46D80" w:rsidP="00F90FB7">
            <w:pPr>
              <w:jc w:val="center"/>
            </w:pPr>
            <w:r w:rsidRPr="00030E84">
              <w:t>Max</w:t>
            </w:r>
            <w:r>
              <w:t>.</w:t>
            </w:r>
          </w:p>
        </w:tc>
        <w:tc>
          <w:tcPr>
            <w:tcW w:w="2037" w:type="dxa"/>
            <w:shd w:val="clear" w:color="auto" w:fill="DAEEF3" w:themeFill="accent5" w:themeFillTint="33"/>
            <w:vAlign w:val="center"/>
          </w:tcPr>
          <w:p w14:paraId="0A4FF27C" w14:textId="70BE8FF0" w:rsidR="00C46D80" w:rsidRPr="00030E84" w:rsidRDefault="00C46D80" w:rsidP="00F90FB7">
            <w:pPr>
              <w:jc w:val="center"/>
            </w:pPr>
          </w:p>
        </w:tc>
        <w:tc>
          <w:tcPr>
            <w:tcW w:w="1984" w:type="dxa"/>
            <w:shd w:val="clear" w:color="auto" w:fill="FDE9D9" w:themeFill="accent6" w:themeFillTint="33"/>
            <w:vAlign w:val="center"/>
          </w:tcPr>
          <w:p w14:paraId="38162EED" w14:textId="0171405B" w:rsidR="00C46D80" w:rsidRPr="00B871BC" w:rsidRDefault="00C46D80" w:rsidP="00F90FB7">
            <w:pPr>
              <w:jc w:val="center"/>
              <w:rPr>
                <w:sz w:val="20"/>
                <w:szCs w:val="20"/>
              </w:rPr>
            </w:pPr>
          </w:p>
        </w:tc>
        <w:tc>
          <w:tcPr>
            <w:tcW w:w="1985" w:type="dxa"/>
            <w:shd w:val="clear" w:color="auto" w:fill="F2DBDB" w:themeFill="accent2" w:themeFillTint="33"/>
            <w:vAlign w:val="center"/>
          </w:tcPr>
          <w:p w14:paraId="4613168F" w14:textId="75A34D96" w:rsidR="00C46D80" w:rsidRPr="00C46D80" w:rsidRDefault="00C46D80" w:rsidP="00F90FB7">
            <w:pPr>
              <w:jc w:val="center"/>
            </w:pPr>
            <w:r w:rsidRPr="00C46D80">
              <w:rPr>
                <w:sz w:val="20"/>
                <w:szCs w:val="20"/>
              </w:rPr>
              <w:t>Max(10.000€; 4*Jahresbeitrag)</w:t>
            </w:r>
          </w:p>
        </w:tc>
      </w:tr>
      <w:tr w:rsidR="00C46D80" w:rsidRPr="00796A61" w14:paraId="5FA5655F" w14:textId="77777777" w:rsidTr="00C46D80">
        <w:tc>
          <w:tcPr>
            <w:tcW w:w="2324" w:type="dxa"/>
            <w:vMerge w:val="restart"/>
            <w:vAlign w:val="center"/>
          </w:tcPr>
          <w:p w14:paraId="3E5F1663" w14:textId="77777777" w:rsidR="00C46D80" w:rsidRPr="00030E84" w:rsidRDefault="00C46D80" w:rsidP="00F90FB7">
            <w:r>
              <w:t>Versicherungssu</w:t>
            </w:r>
            <w:r>
              <w:t>m</w:t>
            </w:r>
            <w:r>
              <w:t>me</w:t>
            </w:r>
          </w:p>
        </w:tc>
        <w:tc>
          <w:tcPr>
            <w:tcW w:w="709" w:type="dxa"/>
            <w:vAlign w:val="center"/>
          </w:tcPr>
          <w:p w14:paraId="60EA978C" w14:textId="77777777" w:rsidR="00C46D80" w:rsidRPr="00030E84" w:rsidRDefault="00C46D80" w:rsidP="00F90FB7">
            <w:pPr>
              <w:jc w:val="center"/>
            </w:pPr>
            <w:r w:rsidRPr="00030E84">
              <w:t>Min</w:t>
            </w:r>
            <w:r>
              <w:t>.</w:t>
            </w:r>
          </w:p>
        </w:tc>
        <w:tc>
          <w:tcPr>
            <w:tcW w:w="2037" w:type="dxa"/>
            <w:shd w:val="clear" w:color="auto" w:fill="DAEEF3" w:themeFill="accent5" w:themeFillTint="33"/>
            <w:vAlign w:val="center"/>
          </w:tcPr>
          <w:p w14:paraId="22C4CFEB" w14:textId="77777777" w:rsidR="00C46D80" w:rsidRPr="00030E84" w:rsidRDefault="00C46D80" w:rsidP="00F90FB7">
            <w:pPr>
              <w:jc w:val="center"/>
            </w:pPr>
          </w:p>
        </w:tc>
        <w:tc>
          <w:tcPr>
            <w:tcW w:w="1984" w:type="dxa"/>
            <w:shd w:val="clear" w:color="auto" w:fill="FDE9D9" w:themeFill="accent6" w:themeFillTint="33"/>
            <w:vAlign w:val="center"/>
          </w:tcPr>
          <w:p w14:paraId="73694016" w14:textId="77777777" w:rsidR="00C46D80" w:rsidRPr="00030E84" w:rsidRDefault="00C46D80" w:rsidP="00F90FB7">
            <w:pPr>
              <w:jc w:val="center"/>
            </w:pPr>
          </w:p>
        </w:tc>
        <w:tc>
          <w:tcPr>
            <w:tcW w:w="1985" w:type="dxa"/>
            <w:shd w:val="clear" w:color="auto" w:fill="F2DBDB" w:themeFill="accent2" w:themeFillTint="33"/>
            <w:vAlign w:val="center"/>
          </w:tcPr>
          <w:p w14:paraId="27CC8467" w14:textId="77777777" w:rsidR="00C46D80" w:rsidRPr="00C46D80" w:rsidRDefault="00C46D80" w:rsidP="00F90FB7">
            <w:pPr>
              <w:jc w:val="center"/>
            </w:pPr>
          </w:p>
        </w:tc>
      </w:tr>
      <w:tr w:rsidR="00C46D80" w:rsidRPr="00796A61" w14:paraId="64F44D71" w14:textId="77777777" w:rsidTr="00C46D80">
        <w:tc>
          <w:tcPr>
            <w:tcW w:w="2324" w:type="dxa"/>
            <w:vMerge/>
            <w:vAlign w:val="center"/>
          </w:tcPr>
          <w:p w14:paraId="672EDD61" w14:textId="77777777" w:rsidR="00C46D80" w:rsidRPr="00030E84" w:rsidRDefault="00C46D80" w:rsidP="00F90FB7"/>
        </w:tc>
        <w:tc>
          <w:tcPr>
            <w:tcW w:w="709" w:type="dxa"/>
            <w:vAlign w:val="center"/>
          </w:tcPr>
          <w:p w14:paraId="0BEFB359" w14:textId="77777777" w:rsidR="00C46D80" w:rsidRPr="00030E84" w:rsidRDefault="00C46D80" w:rsidP="00F90FB7">
            <w:pPr>
              <w:jc w:val="center"/>
            </w:pPr>
            <w:r w:rsidRPr="00030E84">
              <w:t>Max</w:t>
            </w:r>
            <w:r>
              <w:t>.</w:t>
            </w:r>
          </w:p>
        </w:tc>
        <w:tc>
          <w:tcPr>
            <w:tcW w:w="2037" w:type="dxa"/>
            <w:shd w:val="clear" w:color="auto" w:fill="DAEEF3" w:themeFill="accent5" w:themeFillTint="33"/>
            <w:vAlign w:val="center"/>
          </w:tcPr>
          <w:p w14:paraId="05C02066" w14:textId="77777777" w:rsidR="00C46D80" w:rsidRPr="00030E84" w:rsidRDefault="00C46D80" w:rsidP="00F90FB7">
            <w:pPr>
              <w:jc w:val="center"/>
            </w:pPr>
          </w:p>
        </w:tc>
        <w:tc>
          <w:tcPr>
            <w:tcW w:w="1984" w:type="dxa"/>
            <w:shd w:val="clear" w:color="auto" w:fill="FDE9D9" w:themeFill="accent6" w:themeFillTint="33"/>
            <w:vAlign w:val="center"/>
          </w:tcPr>
          <w:p w14:paraId="36A78BF9" w14:textId="77777777" w:rsidR="00C46D80" w:rsidRPr="00030E84" w:rsidRDefault="00C46D80" w:rsidP="00F90FB7">
            <w:pPr>
              <w:jc w:val="center"/>
            </w:pPr>
          </w:p>
        </w:tc>
        <w:tc>
          <w:tcPr>
            <w:tcW w:w="1985" w:type="dxa"/>
            <w:shd w:val="clear" w:color="auto" w:fill="F2DBDB" w:themeFill="accent2" w:themeFillTint="33"/>
            <w:vAlign w:val="center"/>
          </w:tcPr>
          <w:p w14:paraId="54B19BA8" w14:textId="77777777" w:rsidR="00C46D80" w:rsidRPr="00C46D80" w:rsidRDefault="00C46D80" w:rsidP="00F90FB7">
            <w:pPr>
              <w:jc w:val="center"/>
            </w:pPr>
          </w:p>
        </w:tc>
      </w:tr>
      <w:tr w:rsidR="00C46D80" w:rsidRPr="00796A61" w14:paraId="2299FF3F" w14:textId="77777777" w:rsidTr="00C46D80">
        <w:tc>
          <w:tcPr>
            <w:tcW w:w="2324" w:type="dxa"/>
            <w:vMerge w:val="restart"/>
            <w:vAlign w:val="center"/>
          </w:tcPr>
          <w:p w14:paraId="0B4BE52F" w14:textId="77777777" w:rsidR="00C46D80" w:rsidRPr="00030E84" w:rsidRDefault="00C46D80" w:rsidP="00F90FB7">
            <w:r w:rsidRPr="00030E84">
              <w:t>Rente</w:t>
            </w:r>
          </w:p>
        </w:tc>
        <w:tc>
          <w:tcPr>
            <w:tcW w:w="709" w:type="dxa"/>
            <w:vAlign w:val="center"/>
          </w:tcPr>
          <w:p w14:paraId="79A3FC96" w14:textId="77777777" w:rsidR="00C46D80" w:rsidRPr="00030E84" w:rsidRDefault="00C46D80" w:rsidP="00F90FB7">
            <w:pPr>
              <w:jc w:val="center"/>
            </w:pPr>
            <w:r w:rsidRPr="00030E84">
              <w:t>Min</w:t>
            </w:r>
            <w:r>
              <w:t>.</w:t>
            </w:r>
          </w:p>
        </w:tc>
        <w:tc>
          <w:tcPr>
            <w:tcW w:w="2037" w:type="dxa"/>
            <w:shd w:val="clear" w:color="auto" w:fill="DAEEF3" w:themeFill="accent5" w:themeFillTint="33"/>
            <w:vAlign w:val="center"/>
          </w:tcPr>
          <w:p w14:paraId="231DEF65" w14:textId="259E889A" w:rsidR="00C46D80" w:rsidRPr="00030E84" w:rsidRDefault="00C46D80" w:rsidP="00F90FB7">
            <w:pPr>
              <w:jc w:val="center"/>
            </w:pPr>
          </w:p>
        </w:tc>
        <w:tc>
          <w:tcPr>
            <w:tcW w:w="1984" w:type="dxa"/>
            <w:shd w:val="clear" w:color="auto" w:fill="FDE9D9" w:themeFill="accent6" w:themeFillTint="33"/>
            <w:vAlign w:val="center"/>
          </w:tcPr>
          <w:p w14:paraId="55FEFE04" w14:textId="59A4E2D2" w:rsidR="00C46D80" w:rsidRPr="00030E84" w:rsidRDefault="00C46D80" w:rsidP="003C1879">
            <w:pPr>
              <w:jc w:val="center"/>
            </w:pPr>
          </w:p>
        </w:tc>
        <w:tc>
          <w:tcPr>
            <w:tcW w:w="1985" w:type="dxa"/>
            <w:shd w:val="clear" w:color="auto" w:fill="F2DBDB" w:themeFill="accent2" w:themeFillTint="33"/>
            <w:vAlign w:val="center"/>
          </w:tcPr>
          <w:p w14:paraId="14E47040" w14:textId="77777777" w:rsidR="00C46D80" w:rsidRPr="00C46D80" w:rsidRDefault="00C46D80" w:rsidP="003952F4">
            <w:pPr>
              <w:jc w:val="center"/>
              <w:rPr>
                <w:lang w:eastAsia="ko-KR"/>
              </w:rPr>
            </w:pPr>
            <w:r w:rsidRPr="00C46D80">
              <w:t>150€ p.a.</w:t>
            </w:r>
          </w:p>
          <w:p w14:paraId="4B76DF98" w14:textId="1AB30B5D" w:rsidR="00C46D80" w:rsidRPr="00C46D80" w:rsidRDefault="00C46D80" w:rsidP="00F90FB7">
            <w:pPr>
              <w:jc w:val="center"/>
            </w:pPr>
            <w:r w:rsidRPr="00C46D80">
              <w:rPr>
                <w:lang w:eastAsia="ko-KR"/>
              </w:rPr>
              <w:t>300€ p.a. (mtl. ZW)</w:t>
            </w:r>
          </w:p>
        </w:tc>
      </w:tr>
      <w:tr w:rsidR="00C46D80" w:rsidRPr="00796A61" w14:paraId="67B446B2" w14:textId="77777777" w:rsidTr="00C46D80">
        <w:tc>
          <w:tcPr>
            <w:tcW w:w="2324" w:type="dxa"/>
            <w:vMerge/>
            <w:vAlign w:val="center"/>
          </w:tcPr>
          <w:p w14:paraId="08E1E1BE" w14:textId="77777777" w:rsidR="00C46D80" w:rsidRPr="00030E84" w:rsidRDefault="00C46D80" w:rsidP="00F90FB7"/>
        </w:tc>
        <w:tc>
          <w:tcPr>
            <w:tcW w:w="709" w:type="dxa"/>
            <w:vAlign w:val="center"/>
          </w:tcPr>
          <w:p w14:paraId="5C9DDEEF" w14:textId="77777777" w:rsidR="00C46D80" w:rsidRPr="00030E84" w:rsidRDefault="00C46D80" w:rsidP="00F90FB7">
            <w:pPr>
              <w:jc w:val="center"/>
            </w:pPr>
            <w:r w:rsidRPr="00030E84">
              <w:t>Max</w:t>
            </w:r>
            <w:r>
              <w:t>.</w:t>
            </w:r>
          </w:p>
        </w:tc>
        <w:tc>
          <w:tcPr>
            <w:tcW w:w="2037" w:type="dxa"/>
            <w:shd w:val="clear" w:color="auto" w:fill="DAEEF3" w:themeFill="accent5" w:themeFillTint="33"/>
            <w:vAlign w:val="center"/>
          </w:tcPr>
          <w:p w14:paraId="2F7E5768" w14:textId="77777777" w:rsidR="00C46D80" w:rsidRPr="00030E84" w:rsidRDefault="00C46D80" w:rsidP="00F90FB7">
            <w:pPr>
              <w:jc w:val="center"/>
            </w:pPr>
          </w:p>
        </w:tc>
        <w:tc>
          <w:tcPr>
            <w:tcW w:w="1984" w:type="dxa"/>
            <w:shd w:val="clear" w:color="auto" w:fill="FDE9D9" w:themeFill="accent6" w:themeFillTint="33"/>
            <w:vAlign w:val="center"/>
          </w:tcPr>
          <w:p w14:paraId="1CEC0FCB" w14:textId="4DEB4E84" w:rsidR="00C46D80" w:rsidRPr="00030E84" w:rsidRDefault="00C46D80" w:rsidP="00F90FB7">
            <w:pPr>
              <w:jc w:val="center"/>
            </w:pPr>
          </w:p>
        </w:tc>
        <w:tc>
          <w:tcPr>
            <w:tcW w:w="1985" w:type="dxa"/>
            <w:shd w:val="clear" w:color="auto" w:fill="F2DBDB" w:themeFill="accent2" w:themeFillTint="33"/>
            <w:vAlign w:val="center"/>
          </w:tcPr>
          <w:p w14:paraId="27269E83" w14:textId="61C7A688" w:rsidR="00C46D80" w:rsidRPr="00C46D80" w:rsidRDefault="00C46D80" w:rsidP="00F90FB7">
            <w:pPr>
              <w:jc w:val="center"/>
            </w:pPr>
            <w:r w:rsidRPr="00C46D80">
              <w:t>-</w:t>
            </w:r>
          </w:p>
        </w:tc>
      </w:tr>
      <w:tr w:rsidR="00C46D80" w:rsidRPr="00796A61" w14:paraId="4FC79079" w14:textId="77777777" w:rsidTr="00C46D80">
        <w:tc>
          <w:tcPr>
            <w:tcW w:w="2324" w:type="dxa"/>
            <w:vMerge w:val="restart"/>
            <w:vAlign w:val="center"/>
          </w:tcPr>
          <w:p w14:paraId="0A08FFF9" w14:textId="1ACF43EC" w:rsidR="00C46D80" w:rsidRPr="00030E84" w:rsidRDefault="00C46D80" w:rsidP="00F90FB7">
            <w:r w:rsidRPr="00030E84">
              <w:t>Ein</w:t>
            </w:r>
            <w:r>
              <w:t>t</w:t>
            </w:r>
            <w:r w:rsidRPr="00030E84">
              <w:t>rittsalter</w:t>
            </w:r>
          </w:p>
        </w:tc>
        <w:tc>
          <w:tcPr>
            <w:tcW w:w="709" w:type="dxa"/>
            <w:vAlign w:val="center"/>
          </w:tcPr>
          <w:p w14:paraId="165096C0" w14:textId="77777777" w:rsidR="00C46D80" w:rsidRPr="00030E84" w:rsidRDefault="00C46D80" w:rsidP="00F90FB7">
            <w:pPr>
              <w:jc w:val="center"/>
            </w:pPr>
            <w:r w:rsidRPr="00030E84">
              <w:t>Min</w:t>
            </w:r>
            <w:r>
              <w:t>.</w:t>
            </w:r>
          </w:p>
        </w:tc>
        <w:tc>
          <w:tcPr>
            <w:tcW w:w="2037" w:type="dxa"/>
            <w:shd w:val="clear" w:color="auto" w:fill="DAEEF3" w:themeFill="accent5" w:themeFillTint="33"/>
            <w:vAlign w:val="center"/>
          </w:tcPr>
          <w:p w14:paraId="2CB40C6F" w14:textId="67392D4B" w:rsidR="00C46D80" w:rsidRPr="00030E84" w:rsidRDefault="00C46D80" w:rsidP="00F90FB7">
            <w:pPr>
              <w:jc w:val="center"/>
            </w:pPr>
          </w:p>
        </w:tc>
        <w:tc>
          <w:tcPr>
            <w:tcW w:w="1984" w:type="dxa"/>
            <w:shd w:val="clear" w:color="auto" w:fill="FDE9D9" w:themeFill="accent6" w:themeFillTint="33"/>
            <w:vAlign w:val="center"/>
          </w:tcPr>
          <w:p w14:paraId="124DB925" w14:textId="572FFE3C" w:rsidR="00C46D80" w:rsidRPr="00030E84" w:rsidRDefault="00C46D80" w:rsidP="00F90FB7">
            <w:pPr>
              <w:jc w:val="center"/>
            </w:pPr>
          </w:p>
        </w:tc>
        <w:tc>
          <w:tcPr>
            <w:tcW w:w="1985" w:type="dxa"/>
            <w:shd w:val="clear" w:color="auto" w:fill="F2DBDB" w:themeFill="accent2" w:themeFillTint="33"/>
            <w:vAlign w:val="center"/>
          </w:tcPr>
          <w:p w14:paraId="4AC48A78" w14:textId="434C8EA4" w:rsidR="00C46D80" w:rsidRPr="00C46D80" w:rsidRDefault="00C46D80" w:rsidP="00F90FB7">
            <w:pPr>
              <w:jc w:val="center"/>
            </w:pPr>
            <w:r w:rsidRPr="00C46D80">
              <w:t>0 J.</w:t>
            </w:r>
          </w:p>
        </w:tc>
      </w:tr>
      <w:tr w:rsidR="00C46D80" w:rsidRPr="00796A61" w14:paraId="2E399B9E" w14:textId="77777777" w:rsidTr="00C46D80">
        <w:tc>
          <w:tcPr>
            <w:tcW w:w="2324" w:type="dxa"/>
            <w:vMerge/>
            <w:vAlign w:val="center"/>
          </w:tcPr>
          <w:p w14:paraId="35FE6439" w14:textId="77777777" w:rsidR="00C46D80" w:rsidRPr="00030E84" w:rsidRDefault="00C46D80" w:rsidP="00F90FB7"/>
        </w:tc>
        <w:tc>
          <w:tcPr>
            <w:tcW w:w="709" w:type="dxa"/>
            <w:vAlign w:val="center"/>
          </w:tcPr>
          <w:p w14:paraId="7B57B89E" w14:textId="77777777" w:rsidR="00C46D80" w:rsidRPr="00030E84" w:rsidRDefault="00C46D80" w:rsidP="00F90FB7">
            <w:pPr>
              <w:jc w:val="center"/>
            </w:pPr>
            <w:r w:rsidRPr="00030E84">
              <w:t>Max</w:t>
            </w:r>
            <w:r>
              <w:t>.</w:t>
            </w:r>
          </w:p>
        </w:tc>
        <w:tc>
          <w:tcPr>
            <w:tcW w:w="2037" w:type="dxa"/>
            <w:shd w:val="clear" w:color="auto" w:fill="DAEEF3" w:themeFill="accent5" w:themeFillTint="33"/>
            <w:vAlign w:val="center"/>
          </w:tcPr>
          <w:p w14:paraId="6F528466" w14:textId="5FA79C00" w:rsidR="00C46D80" w:rsidRPr="00030E84" w:rsidRDefault="00C46D80" w:rsidP="00F90FB7">
            <w:pPr>
              <w:jc w:val="center"/>
            </w:pPr>
          </w:p>
        </w:tc>
        <w:tc>
          <w:tcPr>
            <w:tcW w:w="1984" w:type="dxa"/>
            <w:shd w:val="clear" w:color="auto" w:fill="FDE9D9" w:themeFill="accent6" w:themeFillTint="33"/>
            <w:vAlign w:val="center"/>
          </w:tcPr>
          <w:p w14:paraId="4BAE38C3" w14:textId="178B8CDC" w:rsidR="00C46D80" w:rsidRPr="00030E84" w:rsidRDefault="00C46D80" w:rsidP="00F90FB7">
            <w:pPr>
              <w:jc w:val="center"/>
            </w:pPr>
          </w:p>
        </w:tc>
        <w:tc>
          <w:tcPr>
            <w:tcW w:w="1985" w:type="dxa"/>
            <w:shd w:val="clear" w:color="auto" w:fill="F2DBDB" w:themeFill="accent2" w:themeFillTint="33"/>
            <w:vAlign w:val="center"/>
          </w:tcPr>
          <w:p w14:paraId="75C4667B" w14:textId="6B08FE3F" w:rsidR="00C46D80" w:rsidRPr="00C46D80" w:rsidRDefault="00C46D80" w:rsidP="00F90FB7">
            <w:pPr>
              <w:jc w:val="center"/>
            </w:pPr>
            <w:r w:rsidRPr="00C46D80">
              <w:t>-</w:t>
            </w:r>
          </w:p>
        </w:tc>
      </w:tr>
      <w:tr w:rsidR="00C46D80" w:rsidRPr="00796A61" w14:paraId="52E3D862" w14:textId="77777777" w:rsidTr="00C46D80">
        <w:tc>
          <w:tcPr>
            <w:tcW w:w="2324" w:type="dxa"/>
            <w:vMerge w:val="restart"/>
            <w:vAlign w:val="center"/>
          </w:tcPr>
          <w:p w14:paraId="7313B5A4" w14:textId="77777777" w:rsidR="00C46D80" w:rsidRPr="00030E84" w:rsidRDefault="00C46D80" w:rsidP="00F90FB7">
            <w:proofErr w:type="spellStart"/>
            <w:r w:rsidRPr="00030E84">
              <w:t>Rentenbeginnalter</w:t>
            </w:r>
            <w:proofErr w:type="spellEnd"/>
          </w:p>
        </w:tc>
        <w:tc>
          <w:tcPr>
            <w:tcW w:w="709" w:type="dxa"/>
            <w:vAlign w:val="center"/>
          </w:tcPr>
          <w:p w14:paraId="562C4C16" w14:textId="77777777" w:rsidR="00C46D80" w:rsidRPr="00030E84" w:rsidRDefault="00C46D80" w:rsidP="00F90FB7">
            <w:pPr>
              <w:jc w:val="center"/>
            </w:pPr>
            <w:r w:rsidRPr="00030E84">
              <w:t>Min</w:t>
            </w:r>
            <w:r>
              <w:t>.</w:t>
            </w:r>
          </w:p>
        </w:tc>
        <w:tc>
          <w:tcPr>
            <w:tcW w:w="2037" w:type="dxa"/>
            <w:shd w:val="clear" w:color="auto" w:fill="DAEEF3" w:themeFill="accent5" w:themeFillTint="33"/>
            <w:vAlign w:val="center"/>
          </w:tcPr>
          <w:p w14:paraId="7C6FDD67" w14:textId="77777777" w:rsidR="00C46D80" w:rsidRPr="00030E84" w:rsidRDefault="00C46D80" w:rsidP="00F90FB7">
            <w:pPr>
              <w:jc w:val="center"/>
            </w:pPr>
          </w:p>
        </w:tc>
        <w:tc>
          <w:tcPr>
            <w:tcW w:w="1984" w:type="dxa"/>
            <w:shd w:val="clear" w:color="auto" w:fill="FDE9D9" w:themeFill="accent6" w:themeFillTint="33"/>
            <w:vAlign w:val="center"/>
          </w:tcPr>
          <w:p w14:paraId="6A8DAA75" w14:textId="77777777" w:rsidR="00C46D80" w:rsidRPr="00030E84" w:rsidRDefault="00C46D80" w:rsidP="00F90FB7">
            <w:pPr>
              <w:jc w:val="center"/>
            </w:pPr>
          </w:p>
        </w:tc>
        <w:tc>
          <w:tcPr>
            <w:tcW w:w="1985" w:type="dxa"/>
            <w:shd w:val="clear" w:color="auto" w:fill="F2DBDB" w:themeFill="accent2" w:themeFillTint="33"/>
            <w:vAlign w:val="center"/>
          </w:tcPr>
          <w:p w14:paraId="57D135E0" w14:textId="77777777" w:rsidR="00C46D80" w:rsidRPr="00C46D80" w:rsidRDefault="00C46D80" w:rsidP="00F90FB7">
            <w:pPr>
              <w:jc w:val="center"/>
            </w:pPr>
          </w:p>
        </w:tc>
      </w:tr>
      <w:tr w:rsidR="00C46D80" w:rsidRPr="00796A61" w14:paraId="5BC8A4C8" w14:textId="77777777" w:rsidTr="00C46D80">
        <w:tc>
          <w:tcPr>
            <w:tcW w:w="2324" w:type="dxa"/>
            <w:vMerge/>
            <w:vAlign w:val="center"/>
          </w:tcPr>
          <w:p w14:paraId="09F100C5" w14:textId="77777777" w:rsidR="00C46D80" w:rsidRPr="00030E84" w:rsidRDefault="00C46D80" w:rsidP="00F90FB7"/>
        </w:tc>
        <w:tc>
          <w:tcPr>
            <w:tcW w:w="709" w:type="dxa"/>
            <w:vAlign w:val="center"/>
          </w:tcPr>
          <w:p w14:paraId="7DB73EE2" w14:textId="77777777" w:rsidR="00C46D80" w:rsidRPr="00030E84" w:rsidRDefault="00C46D80" w:rsidP="00F90FB7">
            <w:pPr>
              <w:jc w:val="center"/>
            </w:pPr>
            <w:r w:rsidRPr="00030E84">
              <w:t>Max</w:t>
            </w:r>
            <w:r>
              <w:t>.</w:t>
            </w:r>
          </w:p>
        </w:tc>
        <w:tc>
          <w:tcPr>
            <w:tcW w:w="2037" w:type="dxa"/>
            <w:shd w:val="clear" w:color="auto" w:fill="DAEEF3" w:themeFill="accent5" w:themeFillTint="33"/>
            <w:vAlign w:val="center"/>
          </w:tcPr>
          <w:p w14:paraId="79F46294" w14:textId="1811E9E5" w:rsidR="00C46D80" w:rsidRPr="00030E84" w:rsidRDefault="00C46D80" w:rsidP="00F90FB7">
            <w:pPr>
              <w:jc w:val="center"/>
            </w:pPr>
          </w:p>
        </w:tc>
        <w:tc>
          <w:tcPr>
            <w:tcW w:w="1984" w:type="dxa"/>
            <w:shd w:val="clear" w:color="auto" w:fill="FDE9D9" w:themeFill="accent6" w:themeFillTint="33"/>
            <w:vAlign w:val="center"/>
          </w:tcPr>
          <w:p w14:paraId="2F76B8FC" w14:textId="3C18A22A" w:rsidR="00C46D80" w:rsidRPr="00030E84" w:rsidRDefault="00C46D80" w:rsidP="00F90FB7">
            <w:pPr>
              <w:jc w:val="center"/>
            </w:pPr>
          </w:p>
        </w:tc>
        <w:tc>
          <w:tcPr>
            <w:tcW w:w="1985" w:type="dxa"/>
            <w:shd w:val="clear" w:color="auto" w:fill="F2DBDB" w:themeFill="accent2" w:themeFillTint="33"/>
            <w:vAlign w:val="center"/>
          </w:tcPr>
          <w:p w14:paraId="78A360B4" w14:textId="7248B081" w:rsidR="00C46D80" w:rsidRPr="00C46D80" w:rsidRDefault="00C46D80" w:rsidP="00F90FB7">
            <w:pPr>
              <w:jc w:val="center"/>
            </w:pPr>
            <w:r w:rsidRPr="00C46D80">
              <w:t>85 J.</w:t>
            </w:r>
          </w:p>
        </w:tc>
      </w:tr>
      <w:tr w:rsidR="00C46D80" w:rsidRPr="00796A61" w14:paraId="09734491" w14:textId="77777777" w:rsidTr="00C46D80">
        <w:tc>
          <w:tcPr>
            <w:tcW w:w="2324" w:type="dxa"/>
            <w:vMerge w:val="restart"/>
            <w:vAlign w:val="center"/>
          </w:tcPr>
          <w:p w14:paraId="3B666692" w14:textId="77777777" w:rsidR="00C46D80" w:rsidRPr="00030E84" w:rsidRDefault="00C46D80" w:rsidP="00F90FB7">
            <w:r w:rsidRPr="00030E84">
              <w:t>Versicherungsdauer</w:t>
            </w:r>
          </w:p>
        </w:tc>
        <w:tc>
          <w:tcPr>
            <w:tcW w:w="709" w:type="dxa"/>
            <w:vAlign w:val="center"/>
          </w:tcPr>
          <w:p w14:paraId="6279C7AD" w14:textId="77777777" w:rsidR="00C46D80" w:rsidRPr="00030E84" w:rsidRDefault="00C46D80" w:rsidP="00F90FB7">
            <w:pPr>
              <w:jc w:val="center"/>
            </w:pPr>
            <w:r w:rsidRPr="00030E84">
              <w:t>Min</w:t>
            </w:r>
            <w:r>
              <w:t>.</w:t>
            </w:r>
          </w:p>
        </w:tc>
        <w:tc>
          <w:tcPr>
            <w:tcW w:w="2037" w:type="dxa"/>
            <w:shd w:val="clear" w:color="auto" w:fill="DAEEF3" w:themeFill="accent5" w:themeFillTint="33"/>
            <w:vAlign w:val="center"/>
          </w:tcPr>
          <w:p w14:paraId="74EE337A" w14:textId="77777777" w:rsidR="00C46D80" w:rsidRPr="00030E84" w:rsidRDefault="00C46D80" w:rsidP="00F90FB7">
            <w:pPr>
              <w:jc w:val="center"/>
            </w:pPr>
          </w:p>
        </w:tc>
        <w:tc>
          <w:tcPr>
            <w:tcW w:w="1984" w:type="dxa"/>
            <w:shd w:val="clear" w:color="auto" w:fill="FDE9D9" w:themeFill="accent6" w:themeFillTint="33"/>
            <w:vAlign w:val="center"/>
          </w:tcPr>
          <w:p w14:paraId="7139C448" w14:textId="77777777" w:rsidR="00C46D80" w:rsidRPr="00030E84" w:rsidRDefault="00C46D80" w:rsidP="00F90FB7">
            <w:pPr>
              <w:jc w:val="center"/>
            </w:pPr>
          </w:p>
        </w:tc>
        <w:tc>
          <w:tcPr>
            <w:tcW w:w="1985" w:type="dxa"/>
            <w:shd w:val="clear" w:color="auto" w:fill="F2DBDB" w:themeFill="accent2" w:themeFillTint="33"/>
            <w:vAlign w:val="center"/>
          </w:tcPr>
          <w:p w14:paraId="502BECD3" w14:textId="77777777" w:rsidR="00C46D80" w:rsidRPr="00C46D80" w:rsidRDefault="00C46D80" w:rsidP="00F90FB7">
            <w:pPr>
              <w:jc w:val="center"/>
            </w:pPr>
          </w:p>
        </w:tc>
      </w:tr>
      <w:tr w:rsidR="00C46D80" w:rsidRPr="00796A61" w14:paraId="730B0604" w14:textId="77777777" w:rsidTr="00C46D80">
        <w:tc>
          <w:tcPr>
            <w:tcW w:w="2324" w:type="dxa"/>
            <w:vMerge/>
            <w:vAlign w:val="center"/>
          </w:tcPr>
          <w:p w14:paraId="261A2DD8" w14:textId="77777777" w:rsidR="00C46D80" w:rsidRPr="00030E84" w:rsidRDefault="00C46D80" w:rsidP="00F90FB7"/>
        </w:tc>
        <w:tc>
          <w:tcPr>
            <w:tcW w:w="709" w:type="dxa"/>
            <w:vAlign w:val="center"/>
          </w:tcPr>
          <w:p w14:paraId="555D6FAA" w14:textId="77777777" w:rsidR="00C46D80" w:rsidRPr="00030E84" w:rsidRDefault="00C46D80" w:rsidP="00F90FB7">
            <w:pPr>
              <w:jc w:val="center"/>
            </w:pPr>
            <w:r w:rsidRPr="00030E84">
              <w:t>Max</w:t>
            </w:r>
            <w:r>
              <w:t>.</w:t>
            </w:r>
          </w:p>
        </w:tc>
        <w:tc>
          <w:tcPr>
            <w:tcW w:w="2037" w:type="dxa"/>
            <w:shd w:val="clear" w:color="auto" w:fill="DAEEF3" w:themeFill="accent5" w:themeFillTint="33"/>
            <w:vAlign w:val="center"/>
          </w:tcPr>
          <w:p w14:paraId="7C91AF6F" w14:textId="77777777" w:rsidR="00C46D80" w:rsidRPr="00030E84" w:rsidRDefault="00C46D80" w:rsidP="00F90FB7">
            <w:pPr>
              <w:jc w:val="center"/>
            </w:pPr>
          </w:p>
        </w:tc>
        <w:tc>
          <w:tcPr>
            <w:tcW w:w="1984" w:type="dxa"/>
            <w:shd w:val="clear" w:color="auto" w:fill="FDE9D9" w:themeFill="accent6" w:themeFillTint="33"/>
            <w:vAlign w:val="center"/>
          </w:tcPr>
          <w:p w14:paraId="7C043DFD" w14:textId="77777777" w:rsidR="00C46D80" w:rsidRPr="00030E84" w:rsidRDefault="00C46D80" w:rsidP="00F90FB7">
            <w:pPr>
              <w:jc w:val="center"/>
            </w:pPr>
          </w:p>
        </w:tc>
        <w:tc>
          <w:tcPr>
            <w:tcW w:w="1985" w:type="dxa"/>
            <w:shd w:val="clear" w:color="auto" w:fill="F2DBDB" w:themeFill="accent2" w:themeFillTint="33"/>
            <w:vAlign w:val="center"/>
          </w:tcPr>
          <w:p w14:paraId="49CB1F1A" w14:textId="77777777" w:rsidR="00C46D80" w:rsidRPr="00C46D80" w:rsidRDefault="00C46D80" w:rsidP="00F90FB7">
            <w:pPr>
              <w:jc w:val="center"/>
            </w:pPr>
          </w:p>
        </w:tc>
      </w:tr>
      <w:tr w:rsidR="00C46D80" w:rsidRPr="00796A61" w14:paraId="3B29077E" w14:textId="77777777" w:rsidTr="00C46D80">
        <w:tc>
          <w:tcPr>
            <w:tcW w:w="2324" w:type="dxa"/>
            <w:vMerge w:val="restart"/>
            <w:vAlign w:val="center"/>
          </w:tcPr>
          <w:p w14:paraId="08F2CD81" w14:textId="77777777" w:rsidR="00C46D80" w:rsidRPr="00030E84" w:rsidRDefault="00C46D80" w:rsidP="00F90FB7">
            <w:proofErr w:type="spellStart"/>
            <w:r w:rsidRPr="00030E84">
              <w:t>Aufschubzeit</w:t>
            </w:r>
            <w:proofErr w:type="spellEnd"/>
          </w:p>
        </w:tc>
        <w:tc>
          <w:tcPr>
            <w:tcW w:w="709" w:type="dxa"/>
            <w:vAlign w:val="center"/>
          </w:tcPr>
          <w:p w14:paraId="65C27FB0" w14:textId="77777777" w:rsidR="00C46D80" w:rsidRPr="00030E84" w:rsidRDefault="00C46D80" w:rsidP="00F90FB7">
            <w:pPr>
              <w:jc w:val="center"/>
            </w:pPr>
            <w:r w:rsidRPr="00030E84">
              <w:t>Min</w:t>
            </w:r>
            <w:r>
              <w:t>.</w:t>
            </w:r>
          </w:p>
        </w:tc>
        <w:tc>
          <w:tcPr>
            <w:tcW w:w="2037" w:type="dxa"/>
            <w:shd w:val="clear" w:color="auto" w:fill="DAEEF3" w:themeFill="accent5" w:themeFillTint="33"/>
            <w:vAlign w:val="center"/>
          </w:tcPr>
          <w:p w14:paraId="71A97B1F" w14:textId="6E1B3D71" w:rsidR="00C46D80" w:rsidRPr="009A5720" w:rsidRDefault="00C46D80" w:rsidP="00F90FB7">
            <w:pPr>
              <w:jc w:val="center"/>
              <w:rPr>
                <w:vertAlign w:val="superscript"/>
              </w:rPr>
            </w:pPr>
          </w:p>
        </w:tc>
        <w:tc>
          <w:tcPr>
            <w:tcW w:w="1984" w:type="dxa"/>
            <w:shd w:val="clear" w:color="auto" w:fill="FDE9D9" w:themeFill="accent6" w:themeFillTint="33"/>
            <w:vAlign w:val="center"/>
          </w:tcPr>
          <w:p w14:paraId="0DE53B97" w14:textId="0246B85B" w:rsidR="00C46D80" w:rsidRPr="00030E84" w:rsidRDefault="00C46D80" w:rsidP="00F90FB7">
            <w:pPr>
              <w:jc w:val="center"/>
            </w:pPr>
          </w:p>
        </w:tc>
        <w:tc>
          <w:tcPr>
            <w:tcW w:w="1985" w:type="dxa"/>
            <w:shd w:val="clear" w:color="auto" w:fill="F2DBDB" w:themeFill="accent2" w:themeFillTint="33"/>
            <w:vAlign w:val="center"/>
          </w:tcPr>
          <w:p w14:paraId="2E2BD5EA" w14:textId="69A82691" w:rsidR="00C46D80" w:rsidRPr="00C46D80" w:rsidRDefault="00C46D80" w:rsidP="00F90FB7">
            <w:pPr>
              <w:jc w:val="center"/>
            </w:pPr>
            <w:r w:rsidRPr="00C46D80">
              <w:t>10 J.</w:t>
            </w:r>
          </w:p>
        </w:tc>
      </w:tr>
      <w:tr w:rsidR="00C46D80" w:rsidRPr="00796A61" w14:paraId="509C14BF" w14:textId="77777777" w:rsidTr="00C46D80">
        <w:tc>
          <w:tcPr>
            <w:tcW w:w="2324" w:type="dxa"/>
            <w:vMerge/>
            <w:vAlign w:val="center"/>
          </w:tcPr>
          <w:p w14:paraId="301151DA" w14:textId="77777777" w:rsidR="00C46D80" w:rsidRPr="00030E84" w:rsidRDefault="00C46D80" w:rsidP="00F90FB7"/>
        </w:tc>
        <w:tc>
          <w:tcPr>
            <w:tcW w:w="709" w:type="dxa"/>
            <w:vAlign w:val="center"/>
          </w:tcPr>
          <w:p w14:paraId="237DF34F" w14:textId="77777777" w:rsidR="00C46D80" w:rsidRPr="00030E84" w:rsidRDefault="00C46D80" w:rsidP="00F90FB7">
            <w:pPr>
              <w:jc w:val="center"/>
            </w:pPr>
            <w:r w:rsidRPr="00030E84">
              <w:t>Max</w:t>
            </w:r>
            <w:r>
              <w:t>.</w:t>
            </w:r>
          </w:p>
        </w:tc>
        <w:tc>
          <w:tcPr>
            <w:tcW w:w="2037" w:type="dxa"/>
            <w:shd w:val="clear" w:color="auto" w:fill="DAEEF3" w:themeFill="accent5" w:themeFillTint="33"/>
            <w:vAlign w:val="center"/>
          </w:tcPr>
          <w:p w14:paraId="31EBF2BE" w14:textId="77777777" w:rsidR="00C46D80" w:rsidRPr="00030E84" w:rsidRDefault="00C46D80" w:rsidP="00F90FB7">
            <w:pPr>
              <w:jc w:val="center"/>
            </w:pPr>
          </w:p>
        </w:tc>
        <w:tc>
          <w:tcPr>
            <w:tcW w:w="1984" w:type="dxa"/>
            <w:shd w:val="clear" w:color="auto" w:fill="FDE9D9" w:themeFill="accent6" w:themeFillTint="33"/>
            <w:vAlign w:val="center"/>
          </w:tcPr>
          <w:p w14:paraId="43CC4315" w14:textId="77777777" w:rsidR="00C46D80" w:rsidRPr="00030E84" w:rsidRDefault="00C46D80" w:rsidP="00F90FB7">
            <w:pPr>
              <w:jc w:val="center"/>
            </w:pPr>
          </w:p>
        </w:tc>
        <w:tc>
          <w:tcPr>
            <w:tcW w:w="1985" w:type="dxa"/>
            <w:shd w:val="clear" w:color="auto" w:fill="F2DBDB" w:themeFill="accent2" w:themeFillTint="33"/>
            <w:vAlign w:val="center"/>
          </w:tcPr>
          <w:p w14:paraId="0E36513A" w14:textId="77777777" w:rsidR="00C46D80" w:rsidRPr="00C46D80" w:rsidRDefault="00C46D80" w:rsidP="00F90FB7">
            <w:pPr>
              <w:jc w:val="center"/>
            </w:pPr>
          </w:p>
        </w:tc>
      </w:tr>
      <w:tr w:rsidR="00C46D80" w:rsidRPr="00796A61" w14:paraId="5D0BE3FD" w14:textId="77777777" w:rsidTr="00C46D80">
        <w:tc>
          <w:tcPr>
            <w:tcW w:w="2324" w:type="dxa"/>
            <w:vMerge w:val="restart"/>
            <w:vAlign w:val="center"/>
          </w:tcPr>
          <w:p w14:paraId="0ED4BDC1" w14:textId="48F5E2D4" w:rsidR="00C46D80" w:rsidRPr="00030E84" w:rsidRDefault="00C46D80" w:rsidP="00F90FB7">
            <w:r w:rsidRPr="00030E84">
              <w:t>Beitragszahlung</w:t>
            </w:r>
            <w:r w:rsidRPr="00030E84">
              <w:t>s</w:t>
            </w:r>
            <w:r w:rsidRPr="00030E84">
              <w:t>dauer</w:t>
            </w:r>
            <w:r>
              <w:t xml:space="preserve"> t</w:t>
            </w:r>
          </w:p>
        </w:tc>
        <w:tc>
          <w:tcPr>
            <w:tcW w:w="709" w:type="dxa"/>
            <w:vAlign w:val="center"/>
          </w:tcPr>
          <w:p w14:paraId="12804AD7" w14:textId="77777777" w:rsidR="00C46D80" w:rsidRPr="00030E84" w:rsidRDefault="00C46D80" w:rsidP="00F90FB7">
            <w:pPr>
              <w:jc w:val="center"/>
            </w:pPr>
            <w:r w:rsidRPr="00030E84">
              <w:t>Min</w:t>
            </w:r>
            <w:r>
              <w:t>.</w:t>
            </w:r>
          </w:p>
        </w:tc>
        <w:tc>
          <w:tcPr>
            <w:tcW w:w="2037" w:type="dxa"/>
            <w:shd w:val="clear" w:color="auto" w:fill="DAEEF3" w:themeFill="accent5" w:themeFillTint="33"/>
            <w:vAlign w:val="center"/>
          </w:tcPr>
          <w:p w14:paraId="5EC3D6A5" w14:textId="787AA2AF" w:rsidR="00C46D80" w:rsidRPr="00030E84" w:rsidRDefault="00C46D80" w:rsidP="00F90FB7">
            <w:pPr>
              <w:jc w:val="center"/>
            </w:pPr>
          </w:p>
        </w:tc>
        <w:tc>
          <w:tcPr>
            <w:tcW w:w="1984" w:type="dxa"/>
            <w:shd w:val="clear" w:color="auto" w:fill="FDE9D9" w:themeFill="accent6" w:themeFillTint="33"/>
            <w:vAlign w:val="center"/>
          </w:tcPr>
          <w:p w14:paraId="1A0E6F28" w14:textId="261115B6" w:rsidR="00C46D80" w:rsidRPr="00030E84" w:rsidRDefault="00C46D80" w:rsidP="00F90FB7">
            <w:pPr>
              <w:jc w:val="center"/>
            </w:pPr>
          </w:p>
        </w:tc>
        <w:tc>
          <w:tcPr>
            <w:tcW w:w="1985" w:type="dxa"/>
            <w:shd w:val="clear" w:color="auto" w:fill="F2DBDB" w:themeFill="accent2" w:themeFillTint="33"/>
            <w:vAlign w:val="center"/>
          </w:tcPr>
          <w:p w14:paraId="36CB04A2" w14:textId="72DC837B" w:rsidR="00C46D80" w:rsidRPr="00C46D80" w:rsidRDefault="00C46D80" w:rsidP="00F90FB7">
            <w:pPr>
              <w:jc w:val="center"/>
            </w:pPr>
            <w:r w:rsidRPr="00C46D80">
              <w:t>2 J.</w:t>
            </w:r>
          </w:p>
        </w:tc>
      </w:tr>
      <w:tr w:rsidR="00C46D80" w:rsidRPr="00796A61" w14:paraId="3183F847" w14:textId="77777777" w:rsidTr="00C46D80">
        <w:tc>
          <w:tcPr>
            <w:tcW w:w="2324" w:type="dxa"/>
            <w:vMerge/>
            <w:vAlign w:val="center"/>
          </w:tcPr>
          <w:p w14:paraId="2C3653A0" w14:textId="77777777" w:rsidR="00C46D80" w:rsidRPr="00030E84" w:rsidRDefault="00C46D80" w:rsidP="00F90FB7"/>
        </w:tc>
        <w:tc>
          <w:tcPr>
            <w:tcW w:w="709" w:type="dxa"/>
            <w:vAlign w:val="center"/>
          </w:tcPr>
          <w:p w14:paraId="3B32FE7C" w14:textId="77777777" w:rsidR="00C46D80" w:rsidRPr="00030E84" w:rsidRDefault="00C46D80" w:rsidP="00F90FB7">
            <w:pPr>
              <w:jc w:val="center"/>
            </w:pPr>
            <w:r w:rsidRPr="00030E84">
              <w:t>Max</w:t>
            </w:r>
            <w:r>
              <w:t>.</w:t>
            </w:r>
          </w:p>
        </w:tc>
        <w:tc>
          <w:tcPr>
            <w:tcW w:w="2037" w:type="dxa"/>
            <w:shd w:val="clear" w:color="auto" w:fill="DAEEF3" w:themeFill="accent5" w:themeFillTint="33"/>
            <w:vAlign w:val="center"/>
          </w:tcPr>
          <w:p w14:paraId="2E59C153" w14:textId="77777777" w:rsidR="00C46D80" w:rsidRPr="00030E84" w:rsidRDefault="00C46D80" w:rsidP="00F90FB7">
            <w:pPr>
              <w:jc w:val="center"/>
            </w:pPr>
          </w:p>
        </w:tc>
        <w:tc>
          <w:tcPr>
            <w:tcW w:w="1984" w:type="dxa"/>
            <w:shd w:val="clear" w:color="auto" w:fill="FDE9D9" w:themeFill="accent6" w:themeFillTint="33"/>
            <w:vAlign w:val="center"/>
          </w:tcPr>
          <w:p w14:paraId="445A64AB" w14:textId="77777777" w:rsidR="00C46D80" w:rsidRPr="00030E84" w:rsidRDefault="00C46D80" w:rsidP="00F90FB7">
            <w:pPr>
              <w:jc w:val="center"/>
            </w:pPr>
          </w:p>
        </w:tc>
        <w:tc>
          <w:tcPr>
            <w:tcW w:w="1985" w:type="dxa"/>
            <w:shd w:val="clear" w:color="auto" w:fill="F2DBDB" w:themeFill="accent2" w:themeFillTint="33"/>
            <w:vAlign w:val="center"/>
          </w:tcPr>
          <w:p w14:paraId="5AD4D3F4" w14:textId="77777777" w:rsidR="00C46D80" w:rsidRPr="00C46D80" w:rsidRDefault="00C46D80" w:rsidP="00F90FB7">
            <w:pPr>
              <w:jc w:val="center"/>
            </w:pPr>
          </w:p>
        </w:tc>
      </w:tr>
      <w:tr w:rsidR="00C46D80" w:rsidRPr="00796A61" w14:paraId="2F12DBD4" w14:textId="77777777" w:rsidTr="00C46D80">
        <w:tc>
          <w:tcPr>
            <w:tcW w:w="2324" w:type="dxa"/>
            <w:vMerge w:val="restart"/>
            <w:vAlign w:val="center"/>
          </w:tcPr>
          <w:p w14:paraId="2ED881A1" w14:textId="77777777" w:rsidR="00C46D80" w:rsidRPr="00030E84" w:rsidRDefault="00C46D80" w:rsidP="00F90FB7">
            <w:r w:rsidRPr="00030E84">
              <w:t>Rentengarantiezeit</w:t>
            </w:r>
          </w:p>
        </w:tc>
        <w:tc>
          <w:tcPr>
            <w:tcW w:w="709" w:type="dxa"/>
            <w:vAlign w:val="center"/>
          </w:tcPr>
          <w:p w14:paraId="42F1BC0E" w14:textId="77777777" w:rsidR="00C46D80" w:rsidRPr="00030E84" w:rsidRDefault="00C46D80" w:rsidP="00F90FB7">
            <w:pPr>
              <w:jc w:val="center"/>
            </w:pPr>
            <w:r w:rsidRPr="00030E84">
              <w:t>Min</w:t>
            </w:r>
            <w:r>
              <w:t>.</w:t>
            </w:r>
          </w:p>
        </w:tc>
        <w:tc>
          <w:tcPr>
            <w:tcW w:w="2037" w:type="dxa"/>
            <w:shd w:val="clear" w:color="auto" w:fill="DAEEF3" w:themeFill="accent5" w:themeFillTint="33"/>
            <w:vAlign w:val="center"/>
          </w:tcPr>
          <w:p w14:paraId="4EC83243" w14:textId="4756D269" w:rsidR="00C46D80" w:rsidRPr="0008106C" w:rsidRDefault="00C46D80" w:rsidP="00F90FB7">
            <w:pPr>
              <w:jc w:val="center"/>
              <w:rPr>
                <w:vertAlign w:val="superscript"/>
              </w:rPr>
            </w:pPr>
          </w:p>
        </w:tc>
        <w:tc>
          <w:tcPr>
            <w:tcW w:w="1984" w:type="dxa"/>
            <w:shd w:val="clear" w:color="auto" w:fill="FDE9D9" w:themeFill="accent6" w:themeFillTint="33"/>
            <w:vAlign w:val="center"/>
          </w:tcPr>
          <w:p w14:paraId="713D119F" w14:textId="13BFFCED" w:rsidR="00C46D80" w:rsidRPr="00030E84" w:rsidRDefault="00C46D80" w:rsidP="00F90FB7">
            <w:pPr>
              <w:jc w:val="center"/>
            </w:pPr>
          </w:p>
        </w:tc>
        <w:tc>
          <w:tcPr>
            <w:tcW w:w="1985" w:type="dxa"/>
            <w:shd w:val="clear" w:color="auto" w:fill="F2DBDB" w:themeFill="accent2" w:themeFillTint="33"/>
            <w:vAlign w:val="center"/>
          </w:tcPr>
          <w:p w14:paraId="4EDA066F" w14:textId="10ACFABA" w:rsidR="00C46D80" w:rsidRPr="00C46D80" w:rsidRDefault="00C46D80" w:rsidP="00F90FB7">
            <w:pPr>
              <w:jc w:val="center"/>
            </w:pPr>
            <w:r w:rsidRPr="00C46D80">
              <w:t>2 J.</w:t>
            </w:r>
          </w:p>
        </w:tc>
      </w:tr>
      <w:tr w:rsidR="00C46D80" w:rsidRPr="00796A61" w14:paraId="52F77078" w14:textId="77777777" w:rsidTr="00C46D80">
        <w:tc>
          <w:tcPr>
            <w:tcW w:w="2324" w:type="dxa"/>
            <w:vMerge/>
            <w:vAlign w:val="center"/>
          </w:tcPr>
          <w:p w14:paraId="0188173B" w14:textId="77777777" w:rsidR="00C46D80" w:rsidRPr="00030E84" w:rsidRDefault="00C46D80" w:rsidP="00F90FB7"/>
        </w:tc>
        <w:tc>
          <w:tcPr>
            <w:tcW w:w="709" w:type="dxa"/>
            <w:vAlign w:val="center"/>
          </w:tcPr>
          <w:p w14:paraId="5CEFE349" w14:textId="77777777" w:rsidR="00C46D80" w:rsidRPr="00030E84" w:rsidRDefault="00C46D80" w:rsidP="00F90FB7">
            <w:pPr>
              <w:jc w:val="center"/>
            </w:pPr>
            <w:r w:rsidRPr="00030E84">
              <w:t>Max</w:t>
            </w:r>
            <w:r>
              <w:t>.</w:t>
            </w:r>
          </w:p>
        </w:tc>
        <w:tc>
          <w:tcPr>
            <w:tcW w:w="2037" w:type="dxa"/>
            <w:shd w:val="clear" w:color="auto" w:fill="DAEEF3" w:themeFill="accent5" w:themeFillTint="33"/>
            <w:vAlign w:val="center"/>
          </w:tcPr>
          <w:p w14:paraId="79EF51D7" w14:textId="7B7A88A4" w:rsidR="00C46D80" w:rsidRPr="00030E84" w:rsidRDefault="00C46D80" w:rsidP="00F90FB7">
            <w:pPr>
              <w:jc w:val="center"/>
            </w:pPr>
          </w:p>
        </w:tc>
        <w:tc>
          <w:tcPr>
            <w:tcW w:w="1984" w:type="dxa"/>
            <w:shd w:val="clear" w:color="auto" w:fill="FDE9D9" w:themeFill="accent6" w:themeFillTint="33"/>
            <w:vAlign w:val="center"/>
          </w:tcPr>
          <w:p w14:paraId="6D23A71B" w14:textId="68D2D677" w:rsidR="00C46D80" w:rsidRPr="00030E84" w:rsidRDefault="00C46D80" w:rsidP="00F90FB7">
            <w:pPr>
              <w:jc w:val="center"/>
            </w:pPr>
          </w:p>
        </w:tc>
        <w:tc>
          <w:tcPr>
            <w:tcW w:w="1985" w:type="dxa"/>
            <w:shd w:val="clear" w:color="auto" w:fill="F2DBDB" w:themeFill="accent2" w:themeFillTint="33"/>
            <w:vAlign w:val="center"/>
          </w:tcPr>
          <w:p w14:paraId="0BCE9658" w14:textId="571B5A68" w:rsidR="00C46D80" w:rsidRPr="00C46D80" w:rsidRDefault="00C46D80" w:rsidP="00F90FB7">
            <w:pPr>
              <w:jc w:val="center"/>
            </w:pPr>
            <w:r w:rsidRPr="00C46D80">
              <w:t xml:space="preserve">Min(Lebenserwartung;30 J.) </w:t>
            </w:r>
          </w:p>
        </w:tc>
      </w:tr>
    </w:tbl>
    <w:p w14:paraId="79A291F1" w14:textId="77777777" w:rsidR="00F57D41" w:rsidRDefault="00F57D41" w:rsidP="00F57D41">
      <w:pPr>
        <w:rPr>
          <w:sz w:val="21"/>
        </w:rPr>
      </w:pPr>
    </w:p>
    <w:p w14:paraId="6CC5CF65" w14:textId="77777777" w:rsidR="00F57D41" w:rsidRPr="00007B43" w:rsidRDefault="00F57D41" w:rsidP="00F57D41">
      <w:pPr>
        <w:rPr>
          <w:sz w:val="21"/>
        </w:rPr>
      </w:pPr>
      <w:r>
        <w:rPr>
          <w:sz w:val="21"/>
        </w:rPr>
        <w:t>1</w:t>
      </w:r>
      <w:r w:rsidRPr="00007B43">
        <w:rPr>
          <w:sz w:val="21"/>
        </w:rPr>
        <w:t>) Wird durch Maximum der Rentengarantiezeit aufgehoben</w:t>
      </w:r>
      <w:r>
        <w:rPr>
          <w:sz w:val="21"/>
        </w:rPr>
        <w:t>.</w:t>
      </w:r>
    </w:p>
    <w:p w14:paraId="7BB257D7" w14:textId="77777777" w:rsidR="00F57D41" w:rsidRPr="00007B43" w:rsidRDefault="00F57D41" w:rsidP="00F57D41">
      <w:pPr>
        <w:rPr>
          <w:sz w:val="21"/>
        </w:rPr>
      </w:pPr>
      <w:r>
        <w:rPr>
          <w:sz w:val="21"/>
        </w:rPr>
        <w:t>2) 7J.</w:t>
      </w:r>
      <w:r w:rsidRPr="00007B43">
        <w:rPr>
          <w:sz w:val="21"/>
        </w:rPr>
        <w:t xml:space="preserve"> für Vertragsarten So</w:t>
      </w:r>
      <w:r>
        <w:rPr>
          <w:sz w:val="21"/>
        </w:rPr>
        <w:t xml:space="preserve">nderkollektiv,  Kollektiv 5 bis </w:t>
      </w:r>
      <w:r w:rsidRPr="00007B43">
        <w:rPr>
          <w:sz w:val="21"/>
        </w:rPr>
        <w:t>Kollektiv 40, Kollektiv 100</w:t>
      </w:r>
      <w:r>
        <w:rPr>
          <w:sz w:val="21"/>
        </w:rPr>
        <w:t>.</w:t>
      </w:r>
    </w:p>
    <w:p w14:paraId="03E0C094" w14:textId="77777777" w:rsidR="00F57D41" w:rsidRPr="00007B43" w:rsidRDefault="00F57D41" w:rsidP="00F57D41">
      <w:pPr>
        <w:rPr>
          <w:sz w:val="21"/>
        </w:rPr>
      </w:pPr>
      <w:r>
        <w:rPr>
          <w:sz w:val="21"/>
        </w:rPr>
        <w:t>3</w:t>
      </w:r>
      <w:r w:rsidRPr="00007B43">
        <w:rPr>
          <w:sz w:val="21"/>
        </w:rPr>
        <w:t xml:space="preserve">) </w:t>
      </w:r>
      <w:r>
        <w:rPr>
          <w:sz w:val="21"/>
        </w:rPr>
        <w:t xml:space="preserve">4.500€ für </w:t>
      </w:r>
      <w:r w:rsidRPr="00007B43">
        <w:rPr>
          <w:sz w:val="21"/>
        </w:rPr>
        <w:t>Sonderkollektiv, Kollektiv 5-40, 100</w:t>
      </w:r>
    </w:p>
    <w:p w14:paraId="6048AFC7" w14:textId="77777777" w:rsidR="00F57D41" w:rsidRDefault="00F57D41" w:rsidP="00F57D41">
      <w:pPr>
        <w:rPr>
          <w:sz w:val="21"/>
        </w:rPr>
      </w:pPr>
      <w:r>
        <w:rPr>
          <w:sz w:val="21"/>
        </w:rPr>
        <w:t xml:space="preserve">    </w:t>
      </w:r>
      <w:r w:rsidRPr="00007B43">
        <w:rPr>
          <w:sz w:val="21"/>
        </w:rPr>
        <w:t>keine</w:t>
      </w:r>
      <w:r>
        <w:rPr>
          <w:sz w:val="21"/>
        </w:rPr>
        <w:t xml:space="preserve"> für</w:t>
      </w:r>
      <w:r w:rsidRPr="00007B43">
        <w:rPr>
          <w:sz w:val="21"/>
        </w:rPr>
        <w:t xml:space="preserve"> Erhöhungsversicherung zu einer bestehenden oder gleichzeitig abgeschlossene</w:t>
      </w:r>
      <w:r>
        <w:rPr>
          <w:sz w:val="21"/>
        </w:rPr>
        <w:t>n</w:t>
      </w:r>
    </w:p>
    <w:p w14:paraId="5F8C401B" w14:textId="77777777" w:rsidR="00F57D41" w:rsidRPr="00007B43" w:rsidRDefault="00F57D41" w:rsidP="00F57D41">
      <w:pPr>
        <w:rPr>
          <w:sz w:val="21"/>
        </w:rPr>
      </w:pPr>
      <w:r>
        <w:rPr>
          <w:sz w:val="21"/>
        </w:rPr>
        <w:t xml:space="preserve">    </w:t>
      </w:r>
      <w:r w:rsidRPr="00007B43">
        <w:rPr>
          <w:sz w:val="21"/>
        </w:rPr>
        <w:t xml:space="preserve">Grundversicherung, die beide der betrieblichen Altersversorgung dienen. </w:t>
      </w:r>
      <w:r>
        <w:rPr>
          <w:sz w:val="21"/>
        </w:rPr>
        <w:t>(*)</w:t>
      </w:r>
    </w:p>
    <w:p w14:paraId="22842B58" w14:textId="676AC317" w:rsidR="00F57D41" w:rsidRPr="00CF657E" w:rsidRDefault="00F57D41" w:rsidP="00F57D41">
      <w:pPr>
        <w:rPr>
          <w:sz w:val="21"/>
          <w:lang w:eastAsia="ko-KR"/>
        </w:rPr>
      </w:pPr>
      <w:r>
        <w:rPr>
          <w:sz w:val="21"/>
        </w:rPr>
        <w:t xml:space="preserve">4) </w:t>
      </w:r>
      <w:r w:rsidRPr="00007B43">
        <w:rPr>
          <w:sz w:val="21"/>
        </w:rPr>
        <w:t>1</w:t>
      </w:r>
      <w:r>
        <w:rPr>
          <w:sz w:val="21"/>
        </w:rPr>
        <w:t>20€ für Erhöhungsvers. gemäß (*)</w:t>
      </w:r>
    </w:p>
    <w:p w14:paraId="437F9926" w14:textId="77777777" w:rsidR="00F57D41" w:rsidRDefault="00F57D41" w:rsidP="00F57D41">
      <w:pPr>
        <w:rPr>
          <w:sz w:val="21"/>
          <w:szCs w:val="21"/>
          <w:lang w:eastAsia="ko-KR"/>
        </w:rPr>
      </w:pPr>
      <w:r w:rsidRPr="00CF657E">
        <w:rPr>
          <w:rFonts w:hint="eastAsia"/>
          <w:sz w:val="21"/>
          <w:szCs w:val="21"/>
          <w:lang w:eastAsia="ko-KR"/>
        </w:rPr>
        <w:t>5</w:t>
      </w:r>
      <w:r w:rsidRPr="00CF657E">
        <w:rPr>
          <w:sz w:val="21"/>
          <w:szCs w:val="21"/>
        </w:rPr>
        <w:t>) Falls planmäßge Erhöhung der Beiträge und Leistungen, dann Mindesterhöhung 5€, jedoch</w:t>
      </w:r>
    </w:p>
    <w:p w14:paraId="112319E7" w14:textId="77777777" w:rsidR="00F57D41" w:rsidRDefault="00F57D41" w:rsidP="00F57D41">
      <w:pPr>
        <w:rPr>
          <w:sz w:val="21"/>
          <w:szCs w:val="21"/>
          <w:lang w:eastAsia="ko-KR"/>
        </w:rPr>
      </w:pPr>
      <w:r>
        <w:rPr>
          <w:rFonts w:hint="eastAsia"/>
          <w:sz w:val="21"/>
          <w:szCs w:val="21"/>
          <w:lang w:eastAsia="ko-KR"/>
        </w:rPr>
        <w:t xml:space="preserve">   </w:t>
      </w:r>
      <w:r w:rsidRPr="00CF657E">
        <w:rPr>
          <w:sz w:val="21"/>
          <w:szCs w:val="21"/>
        </w:rPr>
        <w:t xml:space="preserve"> mind. 60€ jährlich</w:t>
      </w:r>
    </w:p>
    <w:p w14:paraId="0AA57742" w14:textId="77777777" w:rsidR="00F57D41" w:rsidRDefault="00F57D41" w:rsidP="00F57D41">
      <w:pPr>
        <w:rPr>
          <w:sz w:val="21"/>
          <w:szCs w:val="21"/>
          <w:lang w:eastAsia="ko-KR"/>
        </w:rPr>
      </w:pPr>
      <w:r>
        <w:rPr>
          <w:rFonts w:hint="eastAsia"/>
          <w:sz w:val="21"/>
          <w:szCs w:val="21"/>
          <w:lang w:eastAsia="ko-KR"/>
        </w:rPr>
        <w:t>6</w:t>
      </w:r>
      <w:r w:rsidRPr="00CF657E">
        <w:rPr>
          <w:sz w:val="21"/>
          <w:szCs w:val="21"/>
        </w:rPr>
        <w:t>)</w:t>
      </w:r>
      <w:r>
        <w:rPr>
          <w:rFonts w:hint="eastAsia"/>
          <w:sz w:val="21"/>
          <w:szCs w:val="21"/>
          <w:lang w:eastAsia="ko-KR"/>
        </w:rPr>
        <w:t xml:space="preserve"> </w:t>
      </w:r>
      <w:r w:rsidRPr="00007B43">
        <w:rPr>
          <w:sz w:val="21"/>
        </w:rPr>
        <w:t>für</w:t>
      </w:r>
      <w:r w:rsidRPr="00CF657E">
        <w:rPr>
          <w:sz w:val="21"/>
          <w:szCs w:val="21"/>
        </w:rPr>
        <w:t xml:space="preserve"> </w:t>
      </w:r>
      <w:r>
        <w:rPr>
          <w:rFonts w:hint="eastAsia"/>
          <w:sz w:val="21"/>
          <w:szCs w:val="21"/>
          <w:lang w:eastAsia="ko-KR"/>
        </w:rPr>
        <w:tab/>
      </w:r>
      <w:r w:rsidRPr="00CF657E">
        <w:rPr>
          <w:sz w:val="21"/>
          <w:szCs w:val="21"/>
        </w:rPr>
        <w:t xml:space="preserve">75 Jahre &lt; Rentenbeginnalter </w:t>
      </w:r>
      <m:oMath>
        <m:r>
          <w:rPr>
            <w:rFonts w:ascii="Cambria Math" w:hAnsi="Cambria Math"/>
            <w:sz w:val="21"/>
            <w:szCs w:val="21"/>
          </w:rPr>
          <m:t>≤</m:t>
        </m:r>
      </m:oMath>
      <w:r>
        <w:rPr>
          <w:sz w:val="21"/>
          <w:szCs w:val="21"/>
        </w:rPr>
        <w:t xml:space="preserve"> 80 Jahre:</w:t>
      </w:r>
      <w:r>
        <w:rPr>
          <w:sz w:val="21"/>
          <w:szCs w:val="21"/>
        </w:rPr>
        <w:tab/>
      </w:r>
      <w:r>
        <w:rPr>
          <w:rFonts w:hint="eastAsia"/>
          <w:sz w:val="21"/>
          <w:szCs w:val="21"/>
          <w:lang w:eastAsia="ko-KR"/>
        </w:rPr>
        <w:tab/>
      </w:r>
      <w:r w:rsidRPr="00CF657E">
        <w:rPr>
          <w:sz w:val="21"/>
          <w:szCs w:val="21"/>
        </w:rPr>
        <w:t>10 Jahre</w:t>
      </w:r>
    </w:p>
    <w:p w14:paraId="179C4CC2" w14:textId="77777777" w:rsidR="00CC43CF" w:rsidRDefault="00F57D41">
      <w:r w:rsidRPr="00CF657E">
        <w:rPr>
          <w:sz w:val="21"/>
          <w:szCs w:val="21"/>
        </w:rPr>
        <w:t>Rentenbeginnalter &gt; 80 Jahre:</w:t>
      </w:r>
      <w:r w:rsidRPr="00CF657E">
        <w:rPr>
          <w:sz w:val="21"/>
          <w:szCs w:val="21"/>
        </w:rPr>
        <w:tab/>
      </w:r>
      <w:r w:rsidRPr="00CF657E">
        <w:rPr>
          <w:sz w:val="21"/>
          <w:szCs w:val="21"/>
        </w:rPr>
        <w:tab/>
      </w:r>
      <w:r w:rsidRPr="00CF657E">
        <w:rPr>
          <w:sz w:val="21"/>
          <w:szCs w:val="21"/>
        </w:rPr>
        <w:tab/>
      </w:r>
      <w:r w:rsidRPr="00CF657E">
        <w:rPr>
          <w:sz w:val="21"/>
          <w:szCs w:val="21"/>
        </w:rPr>
        <w:tab/>
        <w:t>5 Jahre</w:t>
      </w:r>
      <w:r>
        <w:t xml:space="preserve"> </w:t>
      </w:r>
    </w:p>
    <w:p w14:paraId="26D8ED9F" w14:textId="77777777" w:rsidR="00C46D80" w:rsidRDefault="00CC43CF" w:rsidP="00CC43CF">
      <w:r>
        <w:t>7) ab Tarifgeneration 2017 360€</w:t>
      </w:r>
    </w:p>
    <w:p w14:paraId="6050B791" w14:textId="77777777" w:rsidR="00C46D80" w:rsidRDefault="00C46D80" w:rsidP="00CC43CF"/>
    <w:p w14:paraId="32763FB1" w14:textId="00DCE25A" w:rsidR="00791A88" w:rsidRPr="00CC43CF" w:rsidRDefault="00C46D80" w:rsidP="00CC43CF">
      <w:pPr>
        <w:rPr>
          <w:rFonts w:cs="Arial"/>
          <w:b/>
          <w:bCs/>
          <w:kern w:val="32"/>
          <w:sz w:val="32"/>
          <w:szCs w:val="32"/>
        </w:rPr>
      </w:pPr>
      <w:r>
        <w:rPr>
          <w:color w:val="FF0000"/>
        </w:rPr>
        <w:t>gesellschaftsspezifisch</w:t>
      </w:r>
      <w:r w:rsidR="00791A88">
        <w:br w:type="page"/>
      </w:r>
    </w:p>
    <w:p w14:paraId="7550AEF4" w14:textId="56126194" w:rsidR="000E60C7" w:rsidRDefault="000E60C7" w:rsidP="000E60C7">
      <w:pPr>
        <w:pStyle w:val="berschrift1"/>
      </w:pPr>
      <w:bookmarkStart w:id="158" w:name="_Toc449708348"/>
      <w:r>
        <w:lastRenderedPageBreak/>
        <w:t>Glossar</w:t>
      </w:r>
      <w:bookmarkEnd w:id="158"/>
    </w:p>
    <w:p w14:paraId="7890D1FE" w14:textId="24BF6EAA" w:rsidR="000E60C7" w:rsidRDefault="000E60C7" w:rsidP="000E60C7">
      <w:r>
        <w:t>Die im Folgenden erläuterten Begriffe werde</w:t>
      </w:r>
      <w:r w:rsidR="00E07D7F">
        <w:t>n in diesem Dokument</w:t>
      </w:r>
      <w:r>
        <w:t xml:space="preserve"> bis zu einer einheitlichen Begriffsdefinition verwendet:</w:t>
      </w:r>
    </w:p>
    <w:p w14:paraId="317218F1" w14:textId="77777777" w:rsidR="000E60C7" w:rsidRDefault="000E60C7" w:rsidP="000E60C7"/>
    <w:p w14:paraId="163893A0" w14:textId="4C1D14DE" w:rsidR="00D00FDA" w:rsidRDefault="000E60C7" w:rsidP="000E60C7">
      <w:pPr>
        <w:rPr>
          <w:i/>
          <w:u w:val="single"/>
        </w:rPr>
      </w:pPr>
      <w:r w:rsidRPr="00947A4C">
        <w:rPr>
          <w:i/>
          <w:u w:val="single"/>
        </w:rPr>
        <w:t>Mindestrente</w:t>
      </w:r>
      <w:r w:rsidR="00D00FDA">
        <w:rPr>
          <w:i/>
          <w:u w:val="single"/>
        </w:rPr>
        <w:t>:</w:t>
      </w:r>
    </w:p>
    <w:p w14:paraId="4F35AB54" w14:textId="12B66F4E" w:rsidR="000E60C7" w:rsidRDefault="00947A4C" w:rsidP="000E60C7">
      <w:r w:rsidRPr="00947A4C">
        <w:t>zu Vertragsbeginn garantierte Rente (</w:t>
      </w:r>
      <w:r w:rsidR="00D00FDA">
        <w:t>aus Garantiekapital (EFG) und zu Versicherungsb</w:t>
      </w:r>
      <w:r w:rsidR="00D00FDA">
        <w:t>e</w:t>
      </w:r>
      <w:r w:rsidR="00D00FDA">
        <w:t>ginn festgelegten Rechnungsgrundlagen</w:t>
      </w:r>
      <w:r w:rsidRPr="00947A4C">
        <w:t>)</w:t>
      </w:r>
    </w:p>
    <w:p w14:paraId="6F2225CD" w14:textId="77777777" w:rsidR="00D00FDA" w:rsidRPr="00947A4C" w:rsidRDefault="00D00FDA" w:rsidP="000E60C7">
      <w:pPr>
        <w:rPr>
          <w:u w:val="single"/>
        </w:rPr>
      </w:pPr>
    </w:p>
    <w:p w14:paraId="4309E552" w14:textId="77777777" w:rsidR="00D00FDA" w:rsidRDefault="000E60C7" w:rsidP="000E60C7">
      <w:r w:rsidRPr="00947A4C">
        <w:rPr>
          <w:i/>
          <w:u w:val="single"/>
        </w:rPr>
        <w:t>Gesamtrente</w:t>
      </w:r>
      <w:r w:rsidR="00947A4C">
        <w:rPr>
          <w:i/>
          <w:u w:val="single"/>
        </w:rPr>
        <w:t>:</w:t>
      </w:r>
    </w:p>
    <w:p w14:paraId="5C3F5F3C" w14:textId="335ED7D1" w:rsidR="000E60C7" w:rsidRPr="00947A4C" w:rsidRDefault="00947A4C" w:rsidP="000E60C7">
      <w:r>
        <w:t>zum Rentenbeginn garantierte Rente (</w:t>
      </w:r>
      <w:r w:rsidR="00556674">
        <w:t>aus Min</w:t>
      </w:r>
      <w:r w:rsidR="00D00FDA">
        <w:t>(EFG;Gesamtguthaben) und Rechnung</w:t>
      </w:r>
      <w:r w:rsidR="00D00FDA">
        <w:t>s</w:t>
      </w:r>
      <w:r w:rsidR="00D00FDA">
        <w:t>grundlagen zum Rentenbeginn</w:t>
      </w:r>
      <w:r>
        <w:t>)</w:t>
      </w:r>
      <w:r w:rsidR="00556674">
        <w:t>;</w:t>
      </w:r>
      <w:r w:rsidR="00D00FDA">
        <w:t xml:space="preserve"> </w:t>
      </w:r>
      <w:r w:rsidR="00556674">
        <w:t>mindestens in Höhe der zugesagten Mindestrente</w:t>
      </w:r>
    </w:p>
    <w:p w14:paraId="7C6ADDD8" w14:textId="77777777" w:rsidR="00D00FDA" w:rsidRDefault="00D00FDA" w:rsidP="000E60C7">
      <w:pPr>
        <w:rPr>
          <w:i/>
          <w:u w:val="single"/>
        </w:rPr>
      </w:pPr>
    </w:p>
    <w:p w14:paraId="48250DE9" w14:textId="0E847C9F" w:rsidR="000E60C7" w:rsidRDefault="000E60C7" w:rsidP="000E60C7">
      <w:r w:rsidRPr="00947A4C">
        <w:rPr>
          <w:i/>
          <w:u w:val="single"/>
        </w:rPr>
        <w:t>Zahlrente</w:t>
      </w:r>
      <w:r w:rsidR="00556674">
        <w:t>:</w:t>
      </w:r>
    </w:p>
    <w:p w14:paraId="57C72933" w14:textId="4490C04A" w:rsidR="00556674" w:rsidRPr="0070332D" w:rsidRDefault="00556674" w:rsidP="000E60C7">
      <w:pPr>
        <w:rPr>
          <w:i/>
        </w:rPr>
      </w:pPr>
      <w:r>
        <w:t>gezahlte Rente inklusive Überschüssen der Rentenbezugszeit (ab Rentenbeginn garantierte Gesamtrente zuzüglich Gewinnrente oder Bonusrente)</w:t>
      </w:r>
    </w:p>
    <w:p w14:paraId="50939157" w14:textId="77777777" w:rsidR="000E60C7" w:rsidRDefault="000E60C7" w:rsidP="000E60C7"/>
    <w:p w14:paraId="3AD43BAE" w14:textId="77777777" w:rsidR="008E1169" w:rsidRPr="00947A4C" w:rsidRDefault="00146E9D" w:rsidP="008E1169">
      <w:pPr>
        <w:ind w:left="2835" w:hanging="2835"/>
        <w:rPr>
          <w:i/>
          <w:u w:val="single"/>
        </w:rPr>
      </w:pPr>
      <w:r w:rsidRPr="00947A4C">
        <w:rPr>
          <w:i/>
          <w:u w:val="single"/>
        </w:rPr>
        <w:t>Sonderzahlung</w:t>
      </w:r>
      <w:r w:rsidR="008E1169" w:rsidRPr="00947A4C">
        <w:rPr>
          <w:u w:val="single"/>
        </w:rPr>
        <w:t xml:space="preserve"> </w:t>
      </w:r>
      <w:r w:rsidRPr="00947A4C">
        <w:rPr>
          <w:u w:val="single"/>
        </w:rPr>
        <w:t xml:space="preserve">= </w:t>
      </w:r>
      <w:r w:rsidRPr="00947A4C">
        <w:rPr>
          <w:i/>
          <w:u w:val="single"/>
        </w:rPr>
        <w:t>Zuzahlung</w:t>
      </w:r>
      <w:r w:rsidR="008E1169" w:rsidRPr="00947A4C">
        <w:rPr>
          <w:i/>
          <w:u w:val="single"/>
        </w:rPr>
        <w:t>:</w:t>
      </w:r>
    </w:p>
    <w:p w14:paraId="28D7D75A" w14:textId="7B9E2F43" w:rsidR="000E60C7" w:rsidRPr="00947A4C" w:rsidRDefault="008E1169" w:rsidP="00947A4C">
      <w:r w:rsidRPr="00947A4C">
        <w:t>HLV verwendet Begriff „Sonderzahlung“, NL, PBL &amp; TAL verwenden Begriff „Zuzahlung“</w:t>
      </w:r>
    </w:p>
    <w:p w14:paraId="2C67F775" w14:textId="77777777" w:rsidR="000E60C7" w:rsidRDefault="000E60C7" w:rsidP="000E60C7"/>
    <w:p w14:paraId="0B44BB89" w14:textId="014C806D" w:rsidR="00947A4C" w:rsidRDefault="00146E9D" w:rsidP="00146E9D">
      <w:pPr>
        <w:ind w:left="2977" w:hanging="2977"/>
      </w:pPr>
      <w:r w:rsidRPr="00947A4C">
        <w:rPr>
          <w:i/>
          <w:u w:val="single"/>
        </w:rPr>
        <w:t>Teilweise Beitragsfreistellung</w:t>
      </w:r>
      <w:r w:rsidR="00947A4C">
        <w:rPr>
          <w:i/>
          <w:u w:val="single"/>
        </w:rPr>
        <w:t>:</w:t>
      </w:r>
    </w:p>
    <w:p w14:paraId="182A2C3F" w14:textId="77777777" w:rsidR="00947A4C" w:rsidRDefault="00146E9D" w:rsidP="00947A4C">
      <w:r>
        <w:t>Fortführung des ansonsten unveränderten Vertrags mit herab</w:t>
      </w:r>
      <w:r w:rsidR="00947A4C">
        <w:t>gesetzten Beiträgen</w:t>
      </w:r>
    </w:p>
    <w:p w14:paraId="5F052C00" w14:textId="24F0320C" w:rsidR="00E07D7F" w:rsidRDefault="00146E9D" w:rsidP="00947A4C">
      <w:r>
        <w:t xml:space="preserve">(auch: </w:t>
      </w:r>
      <w:r w:rsidRPr="0070332D">
        <w:rPr>
          <w:i/>
        </w:rPr>
        <w:t>Herabsetzung</w:t>
      </w:r>
      <w:r>
        <w:t>)</w:t>
      </w:r>
    </w:p>
    <w:p w14:paraId="6EE777D6" w14:textId="77777777" w:rsidR="00947A4C" w:rsidRDefault="00947A4C" w:rsidP="00947A4C"/>
    <w:p w14:paraId="3D566F33" w14:textId="77777777" w:rsidR="00947A4C" w:rsidRDefault="00146E9D" w:rsidP="00146E9D">
      <w:pPr>
        <w:ind w:left="1701" w:hanging="1701"/>
      </w:pPr>
      <w:r w:rsidRPr="00947A4C">
        <w:rPr>
          <w:i/>
          <w:u w:val="single"/>
        </w:rPr>
        <w:t>Teilauszahlung</w:t>
      </w:r>
      <w:r w:rsidR="00947A4C">
        <w:t>:</w:t>
      </w:r>
    </w:p>
    <w:p w14:paraId="6C5A51A0" w14:textId="7BB14C04" w:rsidR="00E07D7F" w:rsidRDefault="00146E9D" w:rsidP="00947A4C">
      <w:r>
        <w:t xml:space="preserve">Entnahme eines Betrags aus dem Vertrag (Guthaben). Die Beitragszahlung (falls vorhanden) bleibt in voller Höhe bestehen (auch: </w:t>
      </w:r>
      <w:r w:rsidRPr="0070332D">
        <w:rPr>
          <w:i/>
        </w:rPr>
        <w:t>Teilentnahme</w:t>
      </w:r>
      <w:r>
        <w:t>)</w:t>
      </w:r>
    </w:p>
    <w:p w14:paraId="2E86928F" w14:textId="77777777" w:rsidR="00947A4C" w:rsidRDefault="00947A4C" w:rsidP="00947A4C"/>
    <w:p w14:paraId="61EF462F" w14:textId="77777777" w:rsidR="00947A4C" w:rsidRDefault="00146E9D" w:rsidP="00E07D7F">
      <w:r w:rsidRPr="00947A4C">
        <w:rPr>
          <w:i/>
          <w:u w:val="single"/>
        </w:rPr>
        <w:t>Teilkündigung</w:t>
      </w:r>
      <w:r w:rsidR="00947A4C">
        <w:t>:</w:t>
      </w:r>
    </w:p>
    <w:p w14:paraId="66D4F59B" w14:textId="336460A0" w:rsidR="000E60C7" w:rsidRDefault="00146E9D" w:rsidP="00E07D7F">
      <w:r>
        <w:t xml:space="preserve">Teilauszahlung mit herabgesetzten Beiträgen (auch: </w:t>
      </w:r>
      <w:r w:rsidRPr="0070332D">
        <w:rPr>
          <w:i/>
        </w:rPr>
        <w:t>Teilrückkauf</w:t>
      </w:r>
      <w:r>
        <w:t>)</w:t>
      </w:r>
      <w:r w:rsidR="00E07D7F">
        <w:t xml:space="preserve"> </w:t>
      </w:r>
    </w:p>
    <w:p w14:paraId="12DF3093" w14:textId="77777777" w:rsidR="000E60C7" w:rsidRDefault="000E60C7" w:rsidP="000E60C7"/>
    <w:p w14:paraId="3B649D70" w14:textId="77777777" w:rsidR="00947A4C" w:rsidRDefault="00DD706C" w:rsidP="00146E9D">
      <w:pPr>
        <w:rPr>
          <w:i/>
          <w:u w:val="single"/>
        </w:rPr>
      </w:pPr>
      <w:r w:rsidRPr="00947A4C">
        <w:rPr>
          <w:i/>
          <w:u w:val="single"/>
        </w:rPr>
        <w:t>Ablaufphase</w:t>
      </w:r>
    </w:p>
    <w:p w14:paraId="5AA33C4A" w14:textId="77777777" w:rsidR="00947A4C" w:rsidRDefault="00DD706C" w:rsidP="00947A4C">
      <w:r>
        <w:t xml:space="preserve">Zeitraum, in dem bei Kündigung kein Stornoabschlag erhoben wird </w:t>
      </w:r>
    </w:p>
    <w:p w14:paraId="10A17A6A" w14:textId="434CCB8F" w:rsidR="00DD706C" w:rsidRDefault="00DD706C" w:rsidP="00947A4C">
      <w:r>
        <w:t xml:space="preserve">(auch: </w:t>
      </w:r>
      <w:r w:rsidRPr="0070332D">
        <w:rPr>
          <w:i/>
        </w:rPr>
        <w:t>stornoabschlagsfreie Zeit</w:t>
      </w:r>
      <w:r>
        <w:t>)</w:t>
      </w:r>
    </w:p>
    <w:p w14:paraId="7429FD45" w14:textId="77777777" w:rsidR="00947A4C" w:rsidRDefault="00947A4C" w:rsidP="0070332D">
      <w:pPr>
        <w:ind w:left="1418" w:hanging="1418"/>
        <w:rPr>
          <w:i/>
          <w:u w:val="single"/>
        </w:rPr>
      </w:pPr>
    </w:p>
    <w:p w14:paraId="296C394C" w14:textId="77777777" w:rsidR="00947A4C" w:rsidRDefault="00DD706C" w:rsidP="0070332D">
      <w:pPr>
        <w:ind w:left="1418" w:hanging="1418"/>
      </w:pPr>
      <w:r w:rsidRPr="00947A4C">
        <w:rPr>
          <w:i/>
          <w:u w:val="single"/>
        </w:rPr>
        <w:t>Abrufphase</w:t>
      </w:r>
      <w:r w:rsidR="00947A4C">
        <w:t>:</w:t>
      </w:r>
    </w:p>
    <w:p w14:paraId="2EBC2270" w14:textId="37DED1DB" w:rsidR="000E60C7" w:rsidRPr="000E60C7" w:rsidRDefault="0070332D" w:rsidP="00947A4C">
      <w:r>
        <w:t>Zeitraum zum Ende der Versicherung, in dem die Versicherungsleistung vorzeitig in A</w:t>
      </w:r>
      <w:r>
        <w:t>n</w:t>
      </w:r>
      <w:r>
        <w:t xml:space="preserve">spruch genommen werden kann (auch: </w:t>
      </w:r>
      <w:r w:rsidRPr="0070332D">
        <w:rPr>
          <w:i/>
        </w:rPr>
        <w:t>Vorverlegung Rentenbeginn</w:t>
      </w:r>
      <w:r>
        <w:t>)</w:t>
      </w:r>
      <w:r w:rsidR="000E60C7">
        <w:br w:type="page"/>
      </w:r>
    </w:p>
    <w:p w14:paraId="752858E7" w14:textId="0281FDA8" w:rsidR="0005560A" w:rsidRPr="00FC6359" w:rsidRDefault="0005560A" w:rsidP="0005560A">
      <w:pPr>
        <w:pStyle w:val="berschrift1"/>
      </w:pPr>
      <w:bookmarkStart w:id="159" w:name="_Toc449708349"/>
      <w:r w:rsidRPr="00FC6359">
        <w:lastRenderedPageBreak/>
        <w:t>Anlagen</w:t>
      </w:r>
      <w:bookmarkEnd w:id="159"/>
    </w:p>
    <w:p w14:paraId="56D29A4D" w14:textId="390E4CFE" w:rsidR="001C6D5B" w:rsidRPr="00FC6359" w:rsidRDefault="001C6D5B" w:rsidP="001C6D5B"/>
    <w:sectPr w:rsidR="001C6D5B" w:rsidRPr="00FC6359">
      <w:headerReference w:type="default" r:id="rId16"/>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Settelmeier, Jan" w:date="2017-09-26T12:03:00Z" w:initials="SJ">
    <w:p w14:paraId="3032E651" w14:textId="77777777" w:rsidR="007603C3" w:rsidRDefault="007603C3" w:rsidP="00573C89">
      <w:pPr>
        <w:pStyle w:val="Kommentartext"/>
      </w:pPr>
      <w:r>
        <w:rPr>
          <w:rStyle w:val="Kommentarzeichen"/>
        </w:rPr>
        <w:annotationRef/>
      </w:r>
      <w:r>
        <w:t>Noch in Klärung</w:t>
      </w:r>
    </w:p>
    <w:p w14:paraId="2BBA9109" w14:textId="77777777" w:rsidR="007603C3" w:rsidRDefault="007603C3" w:rsidP="00573C89">
      <w:pPr>
        <w:pStyle w:val="Kommentartext"/>
      </w:pPr>
      <w:r>
        <w:t>(Wann soll auflösende Bedingung gelten? Immer oder nur in gewissen Zuständen?)</w:t>
      </w:r>
    </w:p>
  </w:comment>
  <w:comment w:id="14" w:author="Settelmeier, Jan" w:date="2017-09-20T11:55:00Z" w:initials="SJ">
    <w:p w14:paraId="7B581155" w14:textId="237433B5" w:rsidR="007603C3" w:rsidRDefault="007603C3">
      <w:pPr>
        <w:pStyle w:val="Kommentartext"/>
      </w:pPr>
      <w:r>
        <w:rPr>
          <w:rStyle w:val="Kommentarzeichen"/>
        </w:rPr>
        <w:annotationRef/>
      </w:r>
      <w:r>
        <w:t>Bei ARK nicht gefunden</w:t>
      </w:r>
    </w:p>
  </w:comment>
  <w:comment w:id="17" w:author="Settelmeier, Jan" w:date="2017-09-25T10:09:00Z" w:initials="SJ">
    <w:p w14:paraId="1ED49148" w14:textId="5BDF87EA" w:rsidR="007603C3" w:rsidRDefault="007603C3">
      <w:pPr>
        <w:pStyle w:val="Kommentartext"/>
      </w:pPr>
      <w:r>
        <w:rPr>
          <w:rStyle w:val="Kommentarzeichen"/>
        </w:rPr>
        <w:annotationRef/>
      </w:r>
      <w:r>
        <w:t>Wir überlegen noch</w:t>
      </w:r>
    </w:p>
  </w:comment>
  <w:comment w:id="28" w:author="Settelmeier, Jan" w:date="2017-09-25T10:14:00Z" w:initials="SJ">
    <w:p w14:paraId="61A50F89" w14:textId="09884FA1" w:rsidR="007603C3" w:rsidRDefault="007603C3">
      <w:pPr>
        <w:pStyle w:val="Kommentartext"/>
      </w:pPr>
      <w:r>
        <w:rPr>
          <w:rStyle w:val="Kommentarzeichen"/>
        </w:rPr>
        <w:annotationRef/>
      </w:r>
      <w:r>
        <w:t>Voraussichtlich nicht</w:t>
      </w:r>
    </w:p>
  </w:comment>
  <w:comment w:id="37" w:author="Settelmeier, Jan" w:date="2017-09-26T11:00:00Z" w:initials="SJ">
    <w:p w14:paraId="35F99702" w14:textId="3BAB264D" w:rsidR="007603C3" w:rsidRDefault="007603C3">
      <w:pPr>
        <w:pStyle w:val="Kommentartext"/>
      </w:pPr>
      <w:r>
        <w:rPr>
          <w:rStyle w:val="Kommentarzeichen"/>
        </w:rPr>
        <w:annotationRef/>
      </w:r>
      <w:r>
        <w:t>Änderung der Rentenzahlweise</w:t>
      </w:r>
    </w:p>
  </w:comment>
  <w:comment w:id="42" w:author="Settelmeier, Jan" w:date="2017-09-21T10:47:00Z" w:initials="SJ">
    <w:p w14:paraId="22508092" w14:textId="181A88D0" w:rsidR="007603C3" w:rsidRDefault="007603C3">
      <w:pPr>
        <w:pStyle w:val="Kommentartext"/>
      </w:pPr>
      <w:r>
        <w:rPr>
          <w:rStyle w:val="Kommentarzeichen"/>
        </w:rPr>
        <w:annotationRef/>
      </w:r>
      <w:r>
        <w:t>Im ARK und ARF tarifplan leer.</w:t>
      </w:r>
    </w:p>
  </w:comment>
  <w:comment w:id="44" w:author="Settelmeier, Jan" w:date="2017-09-21T10:48:00Z" w:initials="SJ">
    <w:p w14:paraId="4CFF4D2F" w14:textId="5A591F7F" w:rsidR="007603C3" w:rsidRDefault="007603C3">
      <w:pPr>
        <w:pStyle w:val="Kommentartext"/>
      </w:pPr>
      <w:r>
        <w:rPr>
          <w:rStyle w:val="Kommentarzeichen"/>
        </w:rPr>
        <w:annotationRef/>
      </w:r>
      <w:r>
        <w:t>Im ARK und ARF tarifplan leer.</w:t>
      </w:r>
    </w:p>
  </w:comment>
  <w:comment w:id="53" w:author="Settelmeier, Jan" w:date="2017-09-25T10:24:00Z" w:initials="SJ">
    <w:p w14:paraId="7B7C078B" w14:textId="570D09B9" w:rsidR="007603C3" w:rsidRDefault="007603C3" w:rsidP="00AA1F14">
      <w:pPr>
        <w:pStyle w:val="Kommentartext"/>
      </w:pPr>
      <w:r>
        <w:rPr>
          <w:rStyle w:val="Kommentarzeichen"/>
        </w:rPr>
        <w:annotationRef/>
      </w:r>
      <w:proofErr w:type="spellStart"/>
      <w:r>
        <w:t>Präsentaion</w:t>
      </w:r>
      <w:proofErr w:type="spellEnd"/>
      <w:r>
        <w:t xml:space="preserve"> geschäftsvorfälle schauen</w:t>
      </w:r>
    </w:p>
  </w:comment>
  <w:comment w:id="72" w:author="Settelmeier, Jan" w:date="2017-09-22T12:04:00Z" w:initials="SJ">
    <w:p w14:paraId="27179584" w14:textId="0FD32110" w:rsidR="007603C3" w:rsidRDefault="007603C3">
      <w:pPr>
        <w:pStyle w:val="Kommentartext"/>
      </w:pPr>
      <w:r>
        <w:rPr>
          <w:rStyle w:val="Kommentarzeichen"/>
        </w:rPr>
        <w:annotationRef/>
      </w:r>
      <w:r>
        <w:t>Brauche Hilfe bei aktivplan.</w:t>
      </w:r>
    </w:p>
  </w:comment>
  <w:comment w:id="74" w:author="Settelmeier, Jan" w:date="2017-09-25T10:42:00Z" w:initials="SJ">
    <w:p w14:paraId="4D1A71BA" w14:textId="6E3C68A8" w:rsidR="007603C3" w:rsidRDefault="007603C3" w:rsidP="00C52850">
      <w:pPr>
        <w:pStyle w:val="Kommentartext"/>
      </w:pPr>
      <w:r>
        <w:rPr>
          <w:rStyle w:val="Kommentarzeichen"/>
        </w:rPr>
        <w:annotationRef/>
      </w:r>
      <w:proofErr w:type="spellStart"/>
      <w:r>
        <w:t>inARf</w:t>
      </w:r>
      <w:proofErr w:type="spellEnd"/>
      <w:r>
        <w:t xml:space="preserve"> tarifplan nachschauen!</w:t>
      </w:r>
    </w:p>
  </w:comment>
  <w:comment w:id="76" w:author="Settelmeier, Jan" w:date="2017-09-25T09:09:00Z" w:initials="SJ">
    <w:p w14:paraId="5067D1B7" w14:textId="41EBC19C" w:rsidR="007603C3" w:rsidRDefault="007603C3">
      <w:pPr>
        <w:pStyle w:val="Kommentartext"/>
      </w:pPr>
      <w:r>
        <w:rPr>
          <w:rStyle w:val="Kommentarzeichen"/>
        </w:rPr>
        <w:annotationRef/>
      </w:r>
      <w:r>
        <w:t>Laut Tarifplan:</w:t>
      </w:r>
    </w:p>
    <w:p w14:paraId="2BDFC094" w14:textId="05BE53BA" w:rsidR="007603C3" w:rsidRDefault="007603C3">
      <w:pPr>
        <w:pStyle w:val="Kommentartext"/>
      </w:pPr>
      <w:r>
        <w:t>Ggf. weitere Unterscheidungen je nach möglichen TFL im Rentenbezug nötig</w:t>
      </w:r>
    </w:p>
  </w:comment>
  <w:comment w:id="100" w:author="Settelmeier, Jan" w:date="2017-09-25T09:10:00Z" w:initials="SJ">
    <w:p w14:paraId="719EAAFC" w14:textId="307A5859" w:rsidR="007603C3" w:rsidRDefault="007603C3">
      <w:pPr>
        <w:pStyle w:val="Kommentartext"/>
      </w:pPr>
      <w:r>
        <w:rPr>
          <w:rStyle w:val="Kommentarzeichen"/>
        </w:rPr>
        <w:annotationRef/>
      </w:r>
      <w:r>
        <w:t>Offen bei ARK</w:t>
      </w:r>
    </w:p>
  </w:comment>
  <w:comment w:id="127" w:author="Settelmeier, Jan" w:date="2017-09-25T10:52:00Z" w:initials="SJ">
    <w:p w14:paraId="66313E58" w14:textId="183AD208" w:rsidR="007603C3" w:rsidRDefault="007603C3">
      <w:pPr>
        <w:pStyle w:val="Kommentartext"/>
      </w:pPr>
      <w:r>
        <w:rPr>
          <w:rStyle w:val="Kommentarzeichen"/>
        </w:rPr>
        <w:annotationRef/>
      </w:r>
      <w:r>
        <w:t xml:space="preserve">Präsentation </w:t>
      </w:r>
      <w:proofErr w:type="spellStart"/>
      <w:r>
        <w:t>geschäftvorfälle</w:t>
      </w:r>
      <w:proofErr w:type="spellEnd"/>
    </w:p>
  </w:comment>
  <w:comment w:id="145" w:author="Settelmeier, Jan" w:date="2017-09-25T10:57:00Z" w:initials="SJ">
    <w:p w14:paraId="03CAFCCA" w14:textId="18DB0046" w:rsidR="007603C3" w:rsidRPr="00B5732F" w:rsidRDefault="007603C3" w:rsidP="00FB6368">
      <w:pPr>
        <w:rPr>
          <w:color w:val="FF0000"/>
        </w:rPr>
      </w:pPr>
      <w:r>
        <w:rPr>
          <w:rStyle w:val="Kommentarzeichen"/>
        </w:rPr>
        <w:annotationRef/>
      </w:r>
      <w:proofErr w:type="spellStart"/>
      <w:r>
        <w:t>Ark</w:t>
      </w:r>
      <w:proofErr w:type="spellEnd"/>
      <w:r>
        <w:t xml:space="preserve"> offen</w:t>
      </w:r>
    </w:p>
    <w:p w14:paraId="12625B89" w14:textId="625E6418" w:rsidR="007603C3" w:rsidRDefault="007603C3">
      <w:pPr>
        <w:pStyle w:val="Kommentartext"/>
      </w:pPr>
    </w:p>
  </w:comment>
  <w:comment w:id="147" w:author="Settelmeier, Jan" w:date="2017-09-25T09:15:00Z" w:initials="SJ">
    <w:p w14:paraId="34CFD05D" w14:textId="77777777" w:rsidR="007603C3" w:rsidRPr="00FB6368" w:rsidRDefault="007603C3" w:rsidP="00FB6368">
      <w:r>
        <w:rPr>
          <w:rStyle w:val="Kommentarzeichen"/>
        </w:rPr>
        <w:annotationRef/>
      </w:r>
      <w:r w:rsidRPr="00FB6368">
        <w:t xml:space="preserve">In ARF und  ARK tarifplan noch offen </w:t>
      </w:r>
    </w:p>
    <w:p w14:paraId="7753D793" w14:textId="6682103F" w:rsidR="007603C3" w:rsidRDefault="007603C3">
      <w:pPr>
        <w:pStyle w:val="Kommentartext"/>
      </w:pPr>
    </w:p>
  </w:comment>
  <w:comment w:id="149" w:author="Settelmeier, Jan" w:date="2017-09-25T09:16:00Z" w:initials="SJ">
    <w:p w14:paraId="1E51739E" w14:textId="1772AC4D" w:rsidR="007603C3" w:rsidRDefault="007603C3">
      <w:pPr>
        <w:pStyle w:val="Kommentartext"/>
      </w:pPr>
      <w:r>
        <w:rPr>
          <w:rStyle w:val="Kommentarzeichen"/>
        </w:rPr>
        <w:annotationRef/>
      </w:r>
      <w:r>
        <w:t>Nichts gefunden</w:t>
      </w:r>
    </w:p>
  </w:comment>
  <w:comment w:id="151" w:author="Settelmeier, Jan" w:date="2017-09-25T10:58:00Z" w:initials="SJ">
    <w:p w14:paraId="2548C19E" w14:textId="6439BC9D" w:rsidR="007603C3" w:rsidRDefault="007603C3">
      <w:pPr>
        <w:pStyle w:val="Kommentartext"/>
      </w:pPr>
      <w:r>
        <w:rPr>
          <w:rStyle w:val="Kommentarzeichen"/>
        </w:rPr>
        <w:annotationRef/>
      </w:r>
      <w:r>
        <w:t>Eventuell akti</w:t>
      </w:r>
      <w:r>
        <w:t>v</w:t>
      </w:r>
      <w:r>
        <w:t>plan</w:t>
      </w:r>
    </w:p>
  </w:comment>
  <w:comment w:id="154" w:author="Settelmeier, Jan" w:date="2017-09-25T10:59:00Z" w:initials="SJ">
    <w:p w14:paraId="67144DDF" w14:textId="3D1089FD" w:rsidR="007603C3" w:rsidRDefault="007603C3">
      <w:pPr>
        <w:pStyle w:val="Kommentartext"/>
      </w:pPr>
      <w:r>
        <w:rPr>
          <w:rStyle w:val="Kommentarzeichen"/>
        </w:rPr>
        <w:annotationRef/>
      </w:r>
      <w:r>
        <w:t>offen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A0032" w14:textId="77777777" w:rsidR="007603C3" w:rsidRDefault="007603C3">
      <w:r>
        <w:separator/>
      </w:r>
    </w:p>
  </w:endnote>
  <w:endnote w:type="continuationSeparator" w:id="0">
    <w:p w14:paraId="52687196" w14:textId="77777777" w:rsidR="007603C3" w:rsidRDefault="007603C3">
      <w:r>
        <w:continuationSeparator/>
      </w:r>
    </w:p>
  </w:endnote>
  <w:endnote w:type="continuationNotice" w:id="1">
    <w:p w14:paraId="601C041F" w14:textId="77777777" w:rsidR="007603C3" w:rsidRDefault="00760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DI-Gerling Sans">
    <w:panose1 w:val="00000000000000000000"/>
    <w:charset w:val="00"/>
    <w:family w:val="auto"/>
    <w:pitch w:val="variable"/>
    <w:sig w:usb0="800002AF" w:usb1="1000205B"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29A53" w14:textId="77777777" w:rsidR="007603C3" w:rsidRDefault="007603C3" w:rsidP="00BC4F7A">
    <w:pPr>
      <w:pStyle w:val="Fuzeile"/>
    </w:pPr>
    <w:r>
      <w:rPr>
        <w:noProof/>
        <w:lang w:eastAsia="de-DE"/>
      </w:rPr>
      <mc:AlternateContent>
        <mc:Choice Requires="wps">
          <w:drawing>
            <wp:anchor distT="0" distB="0" distL="114300" distR="114300" simplePos="0" relativeHeight="251658242" behindDoc="0" locked="0" layoutInCell="1" allowOverlap="1" wp14:anchorId="56D29A5F" wp14:editId="56D29A60">
              <wp:simplePos x="0" y="0"/>
              <wp:positionH relativeFrom="column">
                <wp:posOffset>0</wp:posOffset>
              </wp:positionH>
              <wp:positionV relativeFrom="paragraph">
                <wp:posOffset>52070</wp:posOffset>
              </wp:positionV>
              <wp:extent cx="5829300" cy="0"/>
              <wp:effectExtent l="9525" t="13970" r="9525" b="508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5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aN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"/>
          </w:pict>
        </mc:Fallback>
      </mc:AlternateContent>
    </w:r>
    <w:r>
      <w:tab/>
    </w:r>
    <w:r>
      <w:tab/>
    </w:r>
  </w:p>
  <w:p w14:paraId="56D29A54" w14:textId="77777777" w:rsidR="007603C3" w:rsidRPr="008411C6" w:rsidRDefault="007603C3" w:rsidP="00BC4F7A">
    <w:pPr>
      <w:pStyle w:val="Fuzeile"/>
    </w:pPr>
    <w:r w:rsidRPr="008411C6">
      <w:tab/>
      <w:t xml:space="preserve">Seite </w:t>
    </w:r>
    <w:r>
      <w:rPr>
        <w:rStyle w:val="Seitenzahl"/>
      </w:rPr>
      <w:fldChar w:fldCharType="begin"/>
    </w:r>
    <w:r>
      <w:rPr>
        <w:rStyle w:val="Seitenzahl"/>
      </w:rPr>
      <w:instrText xml:space="preserve"> PAGE </w:instrText>
    </w:r>
    <w:r>
      <w:rPr>
        <w:rStyle w:val="Seitenzahl"/>
      </w:rPr>
      <w:fldChar w:fldCharType="separate"/>
    </w:r>
    <w:r w:rsidR="0093109A">
      <w:rPr>
        <w:rStyle w:val="Seitenzahl"/>
        <w:noProof/>
      </w:rPr>
      <w:t>2</w:t>
    </w:r>
    <w:r>
      <w:rPr>
        <w:rStyle w:val="Seitenzahl"/>
      </w:rPr>
      <w:fldChar w:fldCharType="end"/>
    </w:r>
    <w:r w:rsidRPr="008411C6">
      <w:t xml:space="preserve"> von </w:t>
    </w:r>
    <w:r>
      <w:rPr>
        <w:rStyle w:val="Seitenzahl"/>
      </w:rPr>
      <w:fldChar w:fldCharType="begin"/>
    </w:r>
    <w:r>
      <w:rPr>
        <w:rStyle w:val="Seitenzahl"/>
      </w:rPr>
      <w:instrText xml:space="preserve"> NUMPAGES </w:instrText>
    </w:r>
    <w:r>
      <w:rPr>
        <w:rStyle w:val="Seitenzahl"/>
      </w:rPr>
      <w:fldChar w:fldCharType="separate"/>
    </w:r>
    <w:r w:rsidR="0093109A">
      <w:rPr>
        <w:rStyle w:val="Seitenzahl"/>
        <w:noProof/>
      </w:rPr>
      <w:t>86</w:t>
    </w:r>
    <w:r>
      <w:rPr>
        <w:rStyle w:val="Seitenzahl"/>
      </w:rPr>
      <w:fldChar w:fldCharType="end"/>
    </w:r>
  </w:p>
  <w:p w14:paraId="56D29A55" w14:textId="77777777" w:rsidR="007603C3" w:rsidRPr="00A36924" w:rsidRDefault="007603C3" w:rsidP="00BC4F7A">
    <w:pPr>
      <w:pStyle w:val="Fuzeile"/>
      <w:rPr>
        <w:sz w:val="16"/>
        <w:szCs w:val="16"/>
      </w:rPr>
    </w:pPr>
    <w:r w:rsidRPr="0078081B">
      <w:rPr>
        <w:rFonts w:cs="Arial"/>
      </w:rPr>
      <w:tab/>
    </w:r>
    <w:r w:rsidRPr="0078081B">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29A57" w14:textId="77777777" w:rsidR="007603C3" w:rsidRDefault="007603C3" w:rsidP="007B26C4">
    <w:pPr>
      <w:pStyle w:val="Fuzeile"/>
    </w:pPr>
    <w:r>
      <w:rPr>
        <w:noProof/>
        <w:lang w:eastAsia="de-DE"/>
      </w:rPr>
      <mc:AlternateContent>
        <mc:Choice Requires="wps">
          <w:drawing>
            <wp:anchor distT="0" distB="0" distL="114300" distR="114300" simplePos="0" relativeHeight="251658245" behindDoc="0" locked="0" layoutInCell="1" allowOverlap="1" wp14:anchorId="56D29A65" wp14:editId="56D29A66">
              <wp:simplePos x="0" y="0"/>
              <wp:positionH relativeFrom="column">
                <wp:posOffset>0</wp:posOffset>
              </wp:positionH>
              <wp:positionV relativeFrom="paragraph">
                <wp:posOffset>52070</wp:posOffset>
              </wp:positionV>
              <wp:extent cx="5829300" cy="0"/>
              <wp:effectExtent l="9525" t="13970" r="9525" b="508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5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e8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"/>
          </w:pict>
        </mc:Fallback>
      </mc:AlternateContent>
    </w:r>
    <w:r>
      <w:tab/>
    </w:r>
    <w:r>
      <w:tab/>
    </w:r>
  </w:p>
  <w:p w14:paraId="56D29A58" w14:textId="77777777" w:rsidR="007603C3" w:rsidRDefault="007603C3">
    <w:pPr>
      <w:pStyle w:val="Fuzeile"/>
    </w:pPr>
    <w:r>
      <w:tab/>
      <w:t xml:space="preserve">Seite </w:t>
    </w:r>
    <w:r>
      <w:rPr>
        <w:rStyle w:val="Seitenzahl"/>
      </w:rPr>
      <w:fldChar w:fldCharType="begin"/>
    </w:r>
    <w:r>
      <w:rPr>
        <w:rStyle w:val="Seitenzahl"/>
      </w:rPr>
      <w:instrText xml:space="preserve"> PAGE </w:instrText>
    </w:r>
    <w:r>
      <w:rPr>
        <w:rStyle w:val="Seitenzahl"/>
      </w:rPr>
      <w:fldChar w:fldCharType="separate"/>
    </w:r>
    <w:r w:rsidR="00494843">
      <w:rPr>
        <w:rStyle w:val="Seitenzahl"/>
        <w:noProof/>
      </w:rPr>
      <w:t>44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494843">
      <w:rPr>
        <w:rStyle w:val="Seitenzahl"/>
        <w:noProof/>
      </w:rPr>
      <w:t>86</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4C73E" w14:textId="77777777" w:rsidR="007603C3" w:rsidRDefault="007603C3">
      <w:r>
        <w:separator/>
      </w:r>
    </w:p>
  </w:footnote>
  <w:footnote w:type="continuationSeparator" w:id="0">
    <w:p w14:paraId="58B31ECD" w14:textId="77777777" w:rsidR="007603C3" w:rsidRDefault="007603C3">
      <w:r>
        <w:continuationSeparator/>
      </w:r>
    </w:p>
  </w:footnote>
  <w:footnote w:type="continuationNotice" w:id="1">
    <w:p w14:paraId="4F8C4492" w14:textId="77777777" w:rsidR="007603C3" w:rsidRDefault="007603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29A52" w14:textId="369F48A4" w:rsidR="007603C3" w:rsidRDefault="007603C3" w:rsidP="00BC4F7A">
    <w:pPr>
      <w:pStyle w:val="Kopfzeile"/>
    </w:pPr>
    <w:r>
      <w:rPr>
        <w:noProof/>
        <w:lang w:eastAsia="de-DE"/>
      </w:rPr>
      <mc:AlternateContent>
        <mc:Choice Requires="wps">
          <w:drawing>
            <wp:anchor distT="0" distB="0" distL="114300" distR="114300" simplePos="0" relativeHeight="251658241" behindDoc="0" locked="0" layoutInCell="1" allowOverlap="1" wp14:anchorId="56D29A59" wp14:editId="56D29A5A">
              <wp:simplePos x="0" y="0"/>
              <wp:positionH relativeFrom="column">
                <wp:posOffset>0</wp:posOffset>
              </wp:positionH>
              <wp:positionV relativeFrom="paragraph">
                <wp:posOffset>335915</wp:posOffset>
              </wp:positionV>
              <wp:extent cx="5829300" cy="0"/>
              <wp:effectExtent l="9525" t="12065" r="9525" b="698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45pt" to="45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85T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"/>
          </w:pict>
        </mc:Fallback>
      </mc:AlternateContent>
    </w:r>
    <w:r>
      <w:rPr>
        <w:noProof/>
        <w:lang w:eastAsia="de-DE"/>
      </w:rPr>
      <w:drawing>
        <wp:anchor distT="0" distB="0" distL="114300" distR="114300" simplePos="0" relativeHeight="251658240" behindDoc="0" locked="1" layoutInCell="1" allowOverlap="1" wp14:anchorId="56D29A5B" wp14:editId="56D29A5C">
          <wp:simplePos x="0" y="0"/>
          <wp:positionH relativeFrom="character">
            <wp:posOffset>0</wp:posOffset>
          </wp:positionH>
          <wp:positionV relativeFrom="line">
            <wp:posOffset>0</wp:posOffset>
          </wp:positionV>
          <wp:extent cx="1101725" cy="259080"/>
          <wp:effectExtent l="0" t="0" r="3175" b="7620"/>
          <wp:wrapNone/>
          <wp:docPr id="8" name="Bild 1" descr="talanx_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anx_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1725" cy="25908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inline distT="0" distB="0" distL="0" distR="0" wp14:anchorId="56D29A5D" wp14:editId="56D29A5E">
              <wp:extent cx="1101725" cy="25971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1725"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86.75pt;height:2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" filled="f" stroked="f">
              <o:lock v:ext="edit" aspectratio="t"/>
              <w10:anchorlock/>
            </v:rect>
          </w:pict>
        </mc:Fallback>
      </mc:AlternateContent>
    </w:r>
    <w:r>
      <w:t xml:space="preserve">          </w:t>
    </w:r>
    <w:r>
      <w:tab/>
      <w:t xml:space="preserve">                                  Detailharmonisierung </w:t>
    </w:r>
    <w:r>
      <w:rPr>
        <w:color w:val="0000FF"/>
      </w:rPr>
      <w:t>Moderne Klassik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29A56" w14:textId="73A5B537" w:rsidR="007603C3" w:rsidRDefault="007603C3">
    <w:pPr>
      <w:pStyle w:val="Kopfzeile"/>
    </w:pPr>
    <w:r>
      <w:rPr>
        <w:noProof/>
        <w:lang w:eastAsia="de-DE"/>
      </w:rPr>
      <mc:AlternateContent>
        <mc:Choice Requires="wps">
          <w:drawing>
            <wp:anchor distT="0" distB="0" distL="114300" distR="114300" simplePos="0" relativeHeight="251658244" behindDoc="0" locked="0" layoutInCell="1" allowOverlap="1" wp14:anchorId="56D29A61" wp14:editId="56D29A62">
              <wp:simplePos x="0" y="0"/>
              <wp:positionH relativeFrom="column">
                <wp:posOffset>0</wp:posOffset>
              </wp:positionH>
              <wp:positionV relativeFrom="paragraph">
                <wp:posOffset>221615</wp:posOffset>
              </wp:positionV>
              <wp:extent cx="5829300" cy="0"/>
              <wp:effectExtent l="9525" t="12065" r="9525" b="698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59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KeO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"/>
          </w:pict>
        </mc:Fallback>
      </mc:AlternateContent>
    </w:r>
    <w:r>
      <w:rPr>
        <w:noProof/>
        <w:lang w:eastAsia="de-DE"/>
      </w:rPr>
      <w:drawing>
        <wp:anchor distT="0" distB="0" distL="114300" distR="114300" simplePos="0" relativeHeight="251658243" behindDoc="0" locked="1" layoutInCell="1" allowOverlap="1" wp14:anchorId="56D29A63" wp14:editId="56D29A64">
          <wp:simplePos x="0" y="0"/>
          <wp:positionH relativeFrom="character">
            <wp:posOffset>0</wp:posOffset>
          </wp:positionH>
          <wp:positionV relativeFrom="line">
            <wp:posOffset>-121285</wp:posOffset>
          </wp:positionV>
          <wp:extent cx="1101725" cy="259080"/>
          <wp:effectExtent l="0" t="0" r="3175" b="7620"/>
          <wp:wrapNone/>
          <wp:docPr id="6" name="Bild 4" descr="talanx_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lanx_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1725" cy="259080"/>
                  </a:xfrm>
                  <a:prstGeom prst="rect">
                    <a:avLst/>
                  </a:prstGeom>
                  <a:noFill/>
                </pic:spPr>
              </pic:pic>
            </a:graphicData>
          </a:graphic>
          <wp14:sizeRelH relativeFrom="page">
            <wp14:pctWidth>0</wp14:pctWidth>
          </wp14:sizeRelH>
          <wp14:sizeRelV relativeFrom="page">
            <wp14:pctHeight>0</wp14:pctHeight>
          </wp14:sizeRelV>
        </wp:anchor>
      </w:drawing>
    </w:r>
    <w:r>
      <w:tab/>
    </w:r>
    <w:r>
      <w:tab/>
      <w:t xml:space="preserve">Detailharmonisierung </w:t>
    </w:r>
    <w:r>
      <w:rPr>
        <w:color w:val="0000FF"/>
      </w:rPr>
      <w:t>Moderne Klassik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31AE63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AufzhlungmitPunkt"/>
      <w:lvlText w:val="*"/>
      <w:lvlJc w:val="left"/>
    </w:lvl>
  </w:abstractNum>
  <w:abstractNum w:abstractNumId="2">
    <w:nsid w:val="01845E6F"/>
    <w:multiLevelType w:val="hybridMultilevel"/>
    <w:tmpl w:val="98A4791A"/>
    <w:lvl w:ilvl="0" w:tplc="ADD0840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4DC0EEB"/>
    <w:multiLevelType w:val="hybridMultilevel"/>
    <w:tmpl w:val="33C215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D768CE"/>
    <w:multiLevelType w:val="hybridMultilevel"/>
    <w:tmpl w:val="D7CE82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D094542"/>
    <w:multiLevelType w:val="hybridMultilevel"/>
    <w:tmpl w:val="ECFC0DB0"/>
    <w:lvl w:ilvl="0" w:tplc="3B98A7B8">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EB85E1A"/>
    <w:multiLevelType w:val="hybridMultilevel"/>
    <w:tmpl w:val="AE940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35D03B7"/>
    <w:multiLevelType w:val="hybridMultilevel"/>
    <w:tmpl w:val="BAAE5764"/>
    <w:lvl w:ilvl="0" w:tplc="784C6832">
      <w:start w:val="1"/>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58533BC"/>
    <w:multiLevelType w:val="hybridMultilevel"/>
    <w:tmpl w:val="7A5481A4"/>
    <w:lvl w:ilvl="0" w:tplc="4AAAEBE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372607"/>
    <w:multiLevelType w:val="hybridMultilevel"/>
    <w:tmpl w:val="E130AE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A42D18"/>
    <w:multiLevelType w:val="hybridMultilevel"/>
    <w:tmpl w:val="3B9C1FE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F42F55"/>
    <w:multiLevelType w:val="hybridMultilevel"/>
    <w:tmpl w:val="27985464"/>
    <w:lvl w:ilvl="0" w:tplc="ADD0840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9018CB"/>
    <w:multiLevelType w:val="hybridMultilevel"/>
    <w:tmpl w:val="48DEC96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D82D66"/>
    <w:multiLevelType w:val="hybridMultilevel"/>
    <w:tmpl w:val="978C5D3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D2E04DC"/>
    <w:multiLevelType w:val="hybridMultilevel"/>
    <w:tmpl w:val="BA5C0630"/>
    <w:lvl w:ilvl="0" w:tplc="04070003">
      <w:start w:val="1"/>
      <w:numFmt w:val="bullet"/>
      <w:lvlText w:val="o"/>
      <w:lvlJc w:val="left"/>
      <w:pPr>
        <w:tabs>
          <w:tab w:val="num" w:pos="1069"/>
        </w:tabs>
        <w:ind w:left="1069" w:hanging="360"/>
      </w:pPr>
      <w:rPr>
        <w:rFonts w:ascii="Courier New" w:hAnsi="Courier New" w:cs="Courier New" w:hint="default"/>
      </w:rPr>
    </w:lvl>
    <w:lvl w:ilvl="1" w:tplc="8208FF78">
      <w:numFmt w:val="bullet"/>
      <w:lvlText w:val="-"/>
      <w:lvlJc w:val="left"/>
      <w:pPr>
        <w:tabs>
          <w:tab w:val="num" w:pos="1724"/>
        </w:tabs>
        <w:ind w:left="1724" w:hanging="360"/>
      </w:pPr>
      <w:rPr>
        <w:rFonts w:ascii="HDI-Gerling Sans" w:eastAsia="Times New Roman" w:hAnsi="HDI-Gerling Sans" w:cs="Times New Roman"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5">
    <w:nsid w:val="2DDE55E8"/>
    <w:multiLevelType w:val="hybridMultilevel"/>
    <w:tmpl w:val="1040C25E"/>
    <w:lvl w:ilvl="0" w:tplc="695A22C4">
      <w:start w:val="1"/>
      <w:numFmt w:val="bullet"/>
      <w:lvlText w:val=""/>
      <w:lvlJc w:val="left"/>
      <w:pPr>
        <w:tabs>
          <w:tab w:val="num" w:pos="644"/>
        </w:tabs>
        <w:ind w:left="644" w:hanging="360"/>
      </w:pPr>
      <w:rPr>
        <w:rFonts w:ascii="Symbol" w:hAnsi="Symbol" w:hint="default"/>
        <w:sz w:val="20"/>
        <w:szCs w:val="20"/>
      </w:rPr>
    </w:lvl>
    <w:lvl w:ilvl="1" w:tplc="45344DFC">
      <w:start w:val="1"/>
      <w:numFmt w:val="bullet"/>
      <w:lvlText w:val=""/>
      <w:lvlJc w:val="left"/>
      <w:pPr>
        <w:tabs>
          <w:tab w:val="num" w:pos="1364"/>
        </w:tabs>
        <w:ind w:left="1364" w:hanging="360"/>
      </w:pPr>
      <w:rPr>
        <w:rFonts w:ascii="Symbol" w:hAnsi="Symbol" w:hint="default"/>
        <w:sz w:val="20"/>
        <w:szCs w:val="20"/>
      </w:r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16">
    <w:nsid w:val="2EAF32C1"/>
    <w:multiLevelType w:val="hybridMultilevel"/>
    <w:tmpl w:val="AB8A38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EC14EC8"/>
    <w:multiLevelType w:val="hybridMultilevel"/>
    <w:tmpl w:val="6014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7881511"/>
    <w:multiLevelType w:val="hybridMultilevel"/>
    <w:tmpl w:val="CD826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8F264D3"/>
    <w:multiLevelType w:val="hybridMultilevel"/>
    <w:tmpl w:val="6FB84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3F6D90"/>
    <w:multiLevelType w:val="hybridMultilevel"/>
    <w:tmpl w:val="6678A63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087423B"/>
    <w:multiLevelType w:val="hybridMultilevel"/>
    <w:tmpl w:val="AD0C570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16345F1"/>
    <w:multiLevelType w:val="hybridMultilevel"/>
    <w:tmpl w:val="5C3E1BA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358299A"/>
    <w:multiLevelType w:val="hybridMultilevel"/>
    <w:tmpl w:val="4BCAFD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3646B5B"/>
    <w:multiLevelType w:val="hybridMultilevel"/>
    <w:tmpl w:val="83E68F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3E832C9"/>
    <w:multiLevelType w:val="hybridMultilevel"/>
    <w:tmpl w:val="66F42DA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2332FA"/>
    <w:multiLevelType w:val="hybridMultilevel"/>
    <w:tmpl w:val="38322CD8"/>
    <w:lvl w:ilvl="0" w:tplc="2402BEA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D747E2"/>
    <w:multiLevelType w:val="hybridMultilevel"/>
    <w:tmpl w:val="1688DEE2"/>
    <w:lvl w:ilvl="0" w:tplc="D876B57C">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35CE921A">
      <w:start w:val="1"/>
      <w:numFmt w:val="bullet"/>
      <w:lvlText w:val=""/>
      <w:lvlJc w:val="left"/>
      <w:pPr>
        <w:ind w:left="2925" w:hanging="405"/>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35B6201"/>
    <w:multiLevelType w:val="hybridMultilevel"/>
    <w:tmpl w:val="7EB0C70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643640C"/>
    <w:multiLevelType w:val="hybridMultilevel"/>
    <w:tmpl w:val="CBA6286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7EF0857"/>
    <w:multiLevelType w:val="multilevel"/>
    <w:tmpl w:val="94169D2E"/>
    <w:lvl w:ilvl="0">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002"/>
        </w:tabs>
        <w:ind w:left="1002" w:hanging="576"/>
      </w:pPr>
      <w:rPr>
        <w:rFonts w:hint="default"/>
      </w:rPr>
    </w:lvl>
    <w:lvl w:ilvl="2">
      <w:start w:val="1"/>
      <w:numFmt w:val="decimal"/>
      <w:pStyle w:val="berschrift3"/>
      <w:lvlText w:val="%1.%2.%3"/>
      <w:lvlJc w:val="left"/>
      <w:pPr>
        <w:tabs>
          <w:tab w:val="num" w:pos="720"/>
        </w:tabs>
        <w:ind w:left="720" w:hanging="720"/>
      </w:pPr>
      <w:rPr>
        <w:rFonts w:hint="default"/>
        <w:u w:val="none"/>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nsid w:val="68525263"/>
    <w:multiLevelType w:val="hybridMultilevel"/>
    <w:tmpl w:val="CD3618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8C92C3D"/>
    <w:multiLevelType w:val="singleLevel"/>
    <w:tmpl w:val="04070001"/>
    <w:lvl w:ilvl="0">
      <w:start w:val="1"/>
      <w:numFmt w:val="bullet"/>
      <w:lvlText w:val=""/>
      <w:lvlJc w:val="left"/>
      <w:pPr>
        <w:ind w:left="720" w:hanging="360"/>
      </w:pPr>
      <w:rPr>
        <w:rFonts w:ascii="Symbol" w:hAnsi="Symbol" w:hint="default"/>
      </w:rPr>
    </w:lvl>
  </w:abstractNum>
  <w:abstractNum w:abstractNumId="33">
    <w:nsid w:val="6D495DAC"/>
    <w:multiLevelType w:val="hybridMultilevel"/>
    <w:tmpl w:val="FCF02A5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EAA4F83"/>
    <w:multiLevelType w:val="hybridMultilevel"/>
    <w:tmpl w:val="D6588198"/>
    <w:lvl w:ilvl="0" w:tplc="DB085960">
      <w:start w:val="2"/>
      <w:numFmt w:val="bullet"/>
      <w:lvlText w:val="-"/>
      <w:lvlJc w:val="left"/>
      <w:pPr>
        <w:ind w:left="720" w:hanging="360"/>
      </w:pPr>
      <w:rPr>
        <w:rFonts w:ascii="Arial" w:eastAsia="Times New Roman" w:hAnsi="Arial" w:cs="Arial" w:hint="default"/>
      </w:rPr>
    </w:lvl>
    <w:lvl w:ilvl="1" w:tplc="DB085960">
      <w:start w:val="2"/>
      <w:numFmt w:val="bullet"/>
      <w:lvlText w:val="-"/>
      <w:lvlJc w:val="left"/>
      <w:pPr>
        <w:ind w:left="1440" w:hanging="360"/>
      </w:pPr>
      <w:rPr>
        <w:rFonts w:ascii="Arial" w:eastAsia="Times New Roman" w:hAnsi="Arial" w:cs="Arial"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084D39"/>
    <w:multiLevelType w:val="hybridMultilevel"/>
    <w:tmpl w:val="59A0C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02C1491"/>
    <w:multiLevelType w:val="hybridMultilevel"/>
    <w:tmpl w:val="990E3C5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4A51CA6"/>
    <w:multiLevelType w:val="hybridMultilevel"/>
    <w:tmpl w:val="CE3424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7A4B5B5F"/>
    <w:multiLevelType w:val="hybridMultilevel"/>
    <w:tmpl w:val="853CB57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nsid w:val="7ECE05BE"/>
    <w:multiLevelType w:val="hybridMultilevel"/>
    <w:tmpl w:val="B02653E6"/>
    <w:lvl w:ilvl="0" w:tplc="30D26E08">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FF94084"/>
    <w:multiLevelType w:val="hybridMultilevel"/>
    <w:tmpl w:val="446081C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0"/>
  </w:num>
  <w:num w:numId="3">
    <w:abstractNumId w:val="26"/>
  </w:num>
  <w:num w:numId="4">
    <w:abstractNumId w:val="34"/>
  </w:num>
  <w:num w:numId="5">
    <w:abstractNumId w:val="27"/>
  </w:num>
  <w:num w:numId="6">
    <w:abstractNumId w:val="39"/>
  </w:num>
  <w:num w:numId="7">
    <w:abstractNumId w:val="6"/>
  </w:num>
  <w:num w:numId="8">
    <w:abstractNumId w:val="17"/>
  </w:num>
  <w:num w:numId="9">
    <w:abstractNumId w:val="8"/>
  </w:num>
  <w:num w:numId="10">
    <w:abstractNumId w:val="22"/>
  </w:num>
  <w:num w:numId="11">
    <w:abstractNumId w:val="40"/>
  </w:num>
  <w:num w:numId="12">
    <w:abstractNumId w:val="9"/>
  </w:num>
  <w:num w:numId="13">
    <w:abstractNumId w:val="19"/>
  </w:num>
  <w:num w:numId="14">
    <w:abstractNumId w:val="20"/>
  </w:num>
  <w:num w:numId="15">
    <w:abstractNumId w:val="7"/>
  </w:num>
  <w:num w:numId="16">
    <w:abstractNumId w:val="13"/>
  </w:num>
  <w:num w:numId="17">
    <w:abstractNumId w:val="25"/>
  </w:num>
  <w:num w:numId="18">
    <w:abstractNumId w:val="28"/>
  </w:num>
  <w:num w:numId="19">
    <w:abstractNumId w:val="36"/>
  </w:num>
  <w:num w:numId="20">
    <w:abstractNumId w:val="37"/>
  </w:num>
  <w:num w:numId="21">
    <w:abstractNumId w:val="21"/>
  </w:num>
  <w:num w:numId="22">
    <w:abstractNumId w:val="3"/>
  </w:num>
  <w:num w:numId="23">
    <w:abstractNumId w:val="5"/>
  </w:num>
  <w:num w:numId="24">
    <w:abstractNumId w:val="4"/>
  </w:num>
  <w:num w:numId="25">
    <w:abstractNumId w:val="24"/>
  </w:num>
  <w:num w:numId="26">
    <w:abstractNumId w:val="15"/>
  </w:num>
  <w:num w:numId="27">
    <w:abstractNumId w:val="14"/>
  </w:num>
  <w:num w:numId="28">
    <w:abstractNumId w:val="38"/>
  </w:num>
  <w:num w:numId="29">
    <w:abstractNumId w:val="29"/>
  </w:num>
  <w:num w:numId="30">
    <w:abstractNumId w:val="33"/>
  </w:num>
  <w:num w:numId="31">
    <w:abstractNumId w:val="23"/>
  </w:num>
  <w:num w:numId="32">
    <w:abstractNumId w:val="10"/>
  </w:num>
  <w:num w:numId="33">
    <w:abstractNumId w:val="1"/>
    <w:lvlOverride w:ilvl="0">
      <w:lvl w:ilvl="0">
        <w:start w:val="1"/>
        <w:numFmt w:val="bullet"/>
        <w:pStyle w:val="AufzhlungmitPunkt"/>
        <w:lvlText w:val=""/>
        <w:legacy w:legacy="1" w:legacySpace="0" w:legacyIndent="283"/>
        <w:lvlJc w:val="left"/>
        <w:pPr>
          <w:ind w:left="283" w:hanging="283"/>
        </w:pPr>
        <w:rPr>
          <w:rFonts w:ascii="Symbol" w:hAnsi="Symbol" w:hint="default"/>
        </w:rPr>
      </w:lvl>
    </w:lvlOverride>
  </w:num>
  <w:num w:numId="34">
    <w:abstractNumId w:val="12"/>
  </w:num>
  <w:num w:numId="35">
    <w:abstractNumId w:val="2"/>
  </w:num>
  <w:num w:numId="36">
    <w:abstractNumId w:val="11"/>
  </w:num>
  <w:num w:numId="37">
    <w:abstractNumId w:val="32"/>
  </w:num>
  <w:num w:numId="38">
    <w:abstractNumId w:val="18"/>
  </w:num>
  <w:num w:numId="39">
    <w:abstractNumId w:val="16"/>
  </w:num>
  <w:num w:numId="40">
    <w:abstractNumId w:val="35"/>
  </w:num>
  <w:num w:numId="41">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activeWritingStyle w:appName="MSWord" w:lang="de-DE"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autoHyphenation/>
  <w:hyphenationZone w:val="425"/>
  <w:characterSpacingControl w:val="doNotCompress"/>
  <w:hdrShapeDefaults>
    <o:shapedefaults v:ext="edit" spidmax="271361"/>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07"/>
    <w:rsid w:val="00001F8B"/>
    <w:rsid w:val="000117CB"/>
    <w:rsid w:val="000118D7"/>
    <w:rsid w:val="000127F3"/>
    <w:rsid w:val="00012837"/>
    <w:rsid w:val="0001479C"/>
    <w:rsid w:val="00017050"/>
    <w:rsid w:val="000178C3"/>
    <w:rsid w:val="00021343"/>
    <w:rsid w:val="00021BC9"/>
    <w:rsid w:val="00022C99"/>
    <w:rsid w:val="00024238"/>
    <w:rsid w:val="0002460B"/>
    <w:rsid w:val="00025DA2"/>
    <w:rsid w:val="00027BA6"/>
    <w:rsid w:val="00027CA2"/>
    <w:rsid w:val="00030E84"/>
    <w:rsid w:val="00031041"/>
    <w:rsid w:val="00031704"/>
    <w:rsid w:val="00031EBF"/>
    <w:rsid w:val="00035016"/>
    <w:rsid w:val="000362DF"/>
    <w:rsid w:val="00036FE5"/>
    <w:rsid w:val="00037F3E"/>
    <w:rsid w:val="0004086B"/>
    <w:rsid w:val="00045101"/>
    <w:rsid w:val="0004747B"/>
    <w:rsid w:val="00053144"/>
    <w:rsid w:val="0005560A"/>
    <w:rsid w:val="000556E8"/>
    <w:rsid w:val="000633C8"/>
    <w:rsid w:val="00063734"/>
    <w:rsid w:val="00064971"/>
    <w:rsid w:val="00064E6D"/>
    <w:rsid w:val="00065087"/>
    <w:rsid w:val="000660B5"/>
    <w:rsid w:val="00070767"/>
    <w:rsid w:val="00070C1C"/>
    <w:rsid w:val="0007240F"/>
    <w:rsid w:val="00072E19"/>
    <w:rsid w:val="000736B2"/>
    <w:rsid w:val="00073BF0"/>
    <w:rsid w:val="000748CF"/>
    <w:rsid w:val="00077D90"/>
    <w:rsid w:val="0008016E"/>
    <w:rsid w:val="00081497"/>
    <w:rsid w:val="00081CEF"/>
    <w:rsid w:val="00083131"/>
    <w:rsid w:val="0008492B"/>
    <w:rsid w:val="000857D7"/>
    <w:rsid w:val="00085BD8"/>
    <w:rsid w:val="00086747"/>
    <w:rsid w:val="000867A1"/>
    <w:rsid w:val="00095E79"/>
    <w:rsid w:val="000A1EF7"/>
    <w:rsid w:val="000A2E4D"/>
    <w:rsid w:val="000A34DC"/>
    <w:rsid w:val="000A3F19"/>
    <w:rsid w:val="000A56B2"/>
    <w:rsid w:val="000A68C5"/>
    <w:rsid w:val="000A7443"/>
    <w:rsid w:val="000B384D"/>
    <w:rsid w:val="000B78FE"/>
    <w:rsid w:val="000B7DCE"/>
    <w:rsid w:val="000C0430"/>
    <w:rsid w:val="000C0D08"/>
    <w:rsid w:val="000C1B82"/>
    <w:rsid w:val="000C283A"/>
    <w:rsid w:val="000C4E10"/>
    <w:rsid w:val="000C4EBE"/>
    <w:rsid w:val="000C4F7E"/>
    <w:rsid w:val="000C5A9F"/>
    <w:rsid w:val="000C6C70"/>
    <w:rsid w:val="000C761B"/>
    <w:rsid w:val="000D0A19"/>
    <w:rsid w:val="000D11FA"/>
    <w:rsid w:val="000D2081"/>
    <w:rsid w:val="000D25E0"/>
    <w:rsid w:val="000D2FA0"/>
    <w:rsid w:val="000D3F0E"/>
    <w:rsid w:val="000D4B08"/>
    <w:rsid w:val="000D503C"/>
    <w:rsid w:val="000D614A"/>
    <w:rsid w:val="000D6D6E"/>
    <w:rsid w:val="000D753D"/>
    <w:rsid w:val="000D77CE"/>
    <w:rsid w:val="000E0E13"/>
    <w:rsid w:val="000E2779"/>
    <w:rsid w:val="000E3F79"/>
    <w:rsid w:val="000E43E9"/>
    <w:rsid w:val="000E60C7"/>
    <w:rsid w:val="000E6714"/>
    <w:rsid w:val="000E684F"/>
    <w:rsid w:val="000E7627"/>
    <w:rsid w:val="000F2BA9"/>
    <w:rsid w:val="000F3C36"/>
    <w:rsid w:val="000F41CE"/>
    <w:rsid w:val="000F4997"/>
    <w:rsid w:val="000F7833"/>
    <w:rsid w:val="000F7CD7"/>
    <w:rsid w:val="00101CCE"/>
    <w:rsid w:val="00104650"/>
    <w:rsid w:val="0010576E"/>
    <w:rsid w:val="001057E7"/>
    <w:rsid w:val="001068E5"/>
    <w:rsid w:val="001069C6"/>
    <w:rsid w:val="00106C2C"/>
    <w:rsid w:val="00106EE8"/>
    <w:rsid w:val="00107C28"/>
    <w:rsid w:val="0011325D"/>
    <w:rsid w:val="00114378"/>
    <w:rsid w:val="00114811"/>
    <w:rsid w:val="00115F8F"/>
    <w:rsid w:val="00116295"/>
    <w:rsid w:val="00116652"/>
    <w:rsid w:val="00117C32"/>
    <w:rsid w:val="00117EA8"/>
    <w:rsid w:val="00117F92"/>
    <w:rsid w:val="00120096"/>
    <w:rsid w:val="00120A3F"/>
    <w:rsid w:val="001223F7"/>
    <w:rsid w:val="001224D1"/>
    <w:rsid w:val="001231C0"/>
    <w:rsid w:val="00123344"/>
    <w:rsid w:val="00123A17"/>
    <w:rsid w:val="00123B01"/>
    <w:rsid w:val="00123D25"/>
    <w:rsid w:val="001250DB"/>
    <w:rsid w:val="0012622B"/>
    <w:rsid w:val="00126C68"/>
    <w:rsid w:val="00127455"/>
    <w:rsid w:val="00131C9F"/>
    <w:rsid w:val="00132EB8"/>
    <w:rsid w:val="00133163"/>
    <w:rsid w:val="00133320"/>
    <w:rsid w:val="00134D27"/>
    <w:rsid w:val="00135C73"/>
    <w:rsid w:val="0013793A"/>
    <w:rsid w:val="001408D9"/>
    <w:rsid w:val="001431CE"/>
    <w:rsid w:val="001442F8"/>
    <w:rsid w:val="00145711"/>
    <w:rsid w:val="00146E9D"/>
    <w:rsid w:val="00147C2A"/>
    <w:rsid w:val="00147E4F"/>
    <w:rsid w:val="00150213"/>
    <w:rsid w:val="001527E6"/>
    <w:rsid w:val="00152D3F"/>
    <w:rsid w:val="0015313E"/>
    <w:rsid w:val="001552AB"/>
    <w:rsid w:val="00155546"/>
    <w:rsid w:val="00155880"/>
    <w:rsid w:val="00160232"/>
    <w:rsid w:val="0016364D"/>
    <w:rsid w:val="00164840"/>
    <w:rsid w:val="001651AF"/>
    <w:rsid w:val="00165531"/>
    <w:rsid w:val="0016599E"/>
    <w:rsid w:val="001703A8"/>
    <w:rsid w:val="0017213F"/>
    <w:rsid w:val="00172491"/>
    <w:rsid w:val="00172E2C"/>
    <w:rsid w:val="00176A74"/>
    <w:rsid w:val="00177E07"/>
    <w:rsid w:val="001805E6"/>
    <w:rsid w:val="0018151F"/>
    <w:rsid w:val="00181561"/>
    <w:rsid w:val="00182AE2"/>
    <w:rsid w:val="0018365D"/>
    <w:rsid w:val="00184503"/>
    <w:rsid w:val="00184B14"/>
    <w:rsid w:val="00185E58"/>
    <w:rsid w:val="0018762A"/>
    <w:rsid w:val="0019003F"/>
    <w:rsid w:val="00190BE4"/>
    <w:rsid w:val="001920BB"/>
    <w:rsid w:val="00192745"/>
    <w:rsid w:val="00194C12"/>
    <w:rsid w:val="001A178D"/>
    <w:rsid w:val="001A20E5"/>
    <w:rsid w:val="001A30CB"/>
    <w:rsid w:val="001A54D2"/>
    <w:rsid w:val="001A756B"/>
    <w:rsid w:val="001A771C"/>
    <w:rsid w:val="001B0EAD"/>
    <w:rsid w:val="001B525F"/>
    <w:rsid w:val="001B59F2"/>
    <w:rsid w:val="001B5B6F"/>
    <w:rsid w:val="001B6F18"/>
    <w:rsid w:val="001B770A"/>
    <w:rsid w:val="001B7AA9"/>
    <w:rsid w:val="001C0267"/>
    <w:rsid w:val="001C276E"/>
    <w:rsid w:val="001C2FCD"/>
    <w:rsid w:val="001C46FF"/>
    <w:rsid w:val="001C499C"/>
    <w:rsid w:val="001C6D5B"/>
    <w:rsid w:val="001C7AE5"/>
    <w:rsid w:val="001D06F4"/>
    <w:rsid w:val="001D54F0"/>
    <w:rsid w:val="001D5601"/>
    <w:rsid w:val="001D7A45"/>
    <w:rsid w:val="001E018F"/>
    <w:rsid w:val="001E30D6"/>
    <w:rsid w:val="001E4B91"/>
    <w:rsid w:val="001E4CC5"/>
    <w:rsid w:val="001E6CA8"/>
    <w:rsid w:val="001F0A01"/>
    <w:rsid w:val="001F0A2B"/>
    <w:rsid w:val="001F3018"/>
    <w:rsid w:val="001F494A"/>
    <w:rsid w:val="001F6992"/>
    <w:rsid w:val="001F738A"/>
    <w:rsid w:val="001F7F36"/>
    <w:rsid w:val="00200EAD"/>
    <w:rsid w:val="00207144"/>
    <w:rsid w:val="0021136B"/>
    <w:rsid w:val="002124C4"/>
    <w:rsid w:val="00212F57"/>
    <w:rsid w:val="002139C6"/>
    <w:rsid w:val="00213AA6"/>
    <w:rsid w:val="00213E8F"/>
    <w:rsid w:val="0021400B"/>
    <w:rsid w:val="00215356"/>
    <w:rsid w:val="00215E89"/>
    <w:rsid w:val="00224AAB"/>
    <w:rsid w:val="0022744E"/>
    <w:rsid w:val="002302A0"/>
    <w:rsid w:val="002308F2"/>
    <w:rsid w:val="00232499"/>
    <w:rsid w:val="00234283"/>
    <w:rsid w:val="00234B5F"/>
    <w:rsid w:val="002358F2"/>
    <w:rsid w:val="00241EDD"/>
    <w:rsid w:val="0024208B"/>
    <w:rsid w:val="00243C65"/>
    <w:rsid w:val="00246D2D"/>
    <w:rsid w:val="00247228"/>
    <w:rsid w:val="0025284B"/>
    <w:rsid w:val="002540D0"/>
    <w:rsid w:val="002547CD"/>
    <w:rsid w:val="0025487A"/>
    <w:rsid w:val="00255300"/>
    <w:rsid w:val="002558A4"/>
    <w:rsid w:val="00256526"/>
    <w:rsid w:val="00256633"/>
    <w:rsid w:val="002572EA"/>
    <w:rsid w:val="0025799B"/>
    <w:rsid w:val="00260A48"/>
    <w:rsid w:val="002615D5"/>
    <w:rsid w:val="00261B32"/>
    <w:rsid w:val="00261B4D"/>
    <w:rsid w:val="00262622"/>
    <w:rsid w:val="002648AD"/>
    <w:rsid w:val="002705C6"/>
    <w:rsid w:val="00271160"/>
    <w:rsid w:val="0027185D"/>
    <w:rsid w:val="0027651E"/>
    <w:rsid w:val="00276945"/>
    <w:rsid w:val="002769EB"/>
    <w:rsid w:val="002772BA"/>
    <w:rsid w:val="0028044D"/>
    <w:rsid w:val="002806CE"/>
    <w:rsid w:val="0028118E"/>
    <w:rsid w:val="00283D37"/>
    <w:rsid w:val="00291FDA"/>
    <w:rsid w:val="00297875"/>
    <w:rsid w:val="002A0069"/>
    <w:rsid w:val="002A091A"/>
    <w:rsid w:val="002A0ED8"/>
    <w:rsid w:val="002A3640"/>
    <w:rsid w:val="002A550F"/>
    <w:rsid w:val="002A687C"/>
    <w:rsid w:val="002A6B0B"/>
    <w:rsid w:val="002A7221"/>
    <w:rsid w:val="002A7EA6"/>
    <w:rsid w:val="002B2AD4"/>
    <w:rsid w:val="002B2C59"/>
    <w:rsid w:val="002C2155"/>
    <w:rsid w:val="002C2902"/>
    <w:rsid w:val="002C37CD"/>
    <w:rsid w:val="002C4B83"/>
    <w:rsid w:val="002C515E"/>
    <w:rsid w:val="002D11F1"/>
    <w:rsid w:val="002D1201"/>
    <w:rsid w:val="002D1793"/>
    <w:rsid w:val="002D18E4"/>
    <w:rsid w:val="002D34DA"/>
    <w:rsid w:val="002D4541"/>
    <w:rsid w:val="002D472B"/>
    <w:rsid w:val="002D4E7E"/>
    <w:rsid w:val="002D6FFE"/>
    <w:rsid w:val="002E1830"/>
    <w:rsid w:val="002E4583"/>
    <w:rsid w:val="002E4CDA"/>
    <w:rsid w:val="002E573A"/>
    <w:rsid w:val="002E5B65"/>
    <w:rsid w:val="002E6032"/>
    <w:rsid w:val="002E7BDD"/>
    <w:rsid w:val="002E7E71"/>
    <w:rsid w:val="002F10B6"/>
    <w:rsid w:val="002F14EB"/>
    <w:rsid w:val="002F2C26"/>
    <w:rsid w:val="002F5546"/>
    <w:rsid w:val="002F5C30"/>
    <w:rsid w:val="002F5D89"/>
    <w:rsid w:val="002F6192"/>
    <w:rsid w:val="002F6317"/>
    <w:rsid w:val="00300442"/>
    <w:rsid w:val="00302564"/>
    <w:rsid w:val="00302776"/>
    <w:rsid w:val="00303E6C"/>
    <w:rsid w:val="003046C6"/>
    <w:rsid w:val="00312153"/>
    <w:rsid w:val="00312BB1"/>
    <w:rsid w:val="0031386A"/>
    <w:rsid w:val="003138C1"/>
    <w:rsid w:val="00320B88"/>
    <w:rsid w:val="003229A5"/>
    <w:rsid w:val="00323B7D"/>
    <w:rsid w:val="00324DAD"/>
    <w:rsid w:val="003261F1"/>
    <w:rsid w:val="0032634F"/>
    <w:rsid w:val="00331F5D"/>
    <w:rsid w:val="00332559"/>
    <w:rsid w:val="00332D43"/>
    <w:rsid w:val="003344CA"/>
    <w:rsid w:val="00335B69"/>
    <w:rsid w:val="00335E89"/>
    <w:rsid w:val="00336304"/>
    <w:rsid w:val="00340400"/>
    <w:rsid w:val="00344361"/>
    <w:rsid w:val="00345474"/>
    <w:rsid w:val="0034777C"/>
    <w:rsid w:val="0035009C"/>
    <w:rsid w:val="00351ACF"/>
    <w:rsid w:val="00351EF6"/>
    <w:rsid w:val="003559E3"/>
    <w:rsid w:val="00355ADC"/>
    <w:rsid w:val="00356EFF"/>
    <w:rsid w:val="00360014"/>
    <w:rsid w:val="00361BFC"/>
    <w:rsid w:val="00363953"/>
    <w:rsid w:val="0036485A"/>
    <w:rsid w:val="00373A59"/>
    <w:rsid w:val="00373EB0"/>
    <w:rsid w:val="00375AB2"/>
    <w:rsid w:val="00375CB2"/>
    <w:rsid w:val="00376258"/>
    <w:rsid w:val="00377B0B"/>
    <w:rsid w:val="003816C4"/>
    <w:rsid w:val="00382502"/>
    <w:rsid w:val="00384D47"/>
    <w:rsid w:val="00391858"/>
    <w:rsid w:val="00392F75"/>
    <w:rsid w:val="0039409B"/>
    <w:rsid w:val="003952F4"/>
    <w:rsid w:val="00395A42"/>
    <w:rsid w:val="00396B2E"/>
    <w:rsid w:val="003A6C47"/>
    <w:rsid w:val="003A6E23"/>
    <w:rsid w:val="003B3B37"/>
    <w:rsid w:val="003B7371"/>
    <w:rsid w:val="003B74B1"/>
    <w:rsid w:val="003C13F3"/>
    <w:rsid w:val="003C1879"/>
    <w:rsid w:val="003C333B"/>
    <w:rsid w:val="003C7755"/>
    <w:rsid w:val="003D33D1"/>
    <w:rsid w:val="003D364E"/>
    <w:rsid w:val="003E0885"/>
    <w:rsid w:val="003E1B14"/>
    <w:rsid w:val="003E2D57"/>
    <w:rsid w:val="003E306F"/>
    <w:rsid w:val="003E3BCF"/>
    <w:rsid w:val="003E4AF2"/>
    <w:rsid w:val="003E5803"/>
    <w:rsid w:val="003E693D"/>
    <w:rsid w:val="003E7C3F"/>
    <w:rsid w:val="003F24C8"/>
    <w:rsid w:val="003F3026"/>
    <w:rsid w:val="003F31C0"/>
    <w:rsid w:val="003F5B4F"/>
    <w:rsid w:val="00400BE6"/>
    <w:rsid w:val="00405593"/>
    <w:rsid w:val="0040600B"/>
    <w:rsid w:val="00407BEA"/>
    <w:rsid w:val="00407D6B"/>
    <w:rsid w:val="00407E67"/>
    <w:rsid w:val="00414085"/>
    <w:rsid w:val="00416855"/>
    <w:rsid w:val="00417EE5"/>
    <w:rsid w:val="0042120C"/>
    <w:rsid w:val="00423DC1"/>
    <w:rsid w:val="00423F6B"/>
    <w:rsid w:val="00426218"/>
    <w:rsid w:val="00426889"/>
    <w:rsid w:val="00426FB1"/>
    <w:rsid w:val="00430AF9"/>
    <w:rsid w:val="004320E0"/>
    <w:rsid w:val="00433ABE"/>
    <w:rsid w:val="0043419D"/>
    <w:rsid w:val="00435B39"/>
    <w:rsid w:val="00435F63"/>
    <w:rsid w:val="004404FA"/>
    <w:rsid w:val="004435B3"/>
    <w:rsid w:val="004451F1"/>
    <w:rsid w:val="0044665F"/>
    <w:rsid w:val="00446986"/>
    <w:rsid w:val="00454621"/>
    <w:rsid w:val="00456DFB"/>
    <w:rsid w:val="00457445"/>
    <w:rsid w:val="00462370"/>
    <w:rsid w:val="00462702"/>
    <w:rsid w:val="00464FA1"/>
    <w:rsid w:val="004651B1"/>
    <w:rsid w:val="0047451A"/>
    <w:rsid w:val="004749EF"/>
    <w:rsid w:val="004776F6"/>
    <w:rsid w:val="00477795"/>
    <w:rsid w:val="00481208"/>
    <w:rsid w:val="00481272"/>
    <w:rsid w:val="00482DE2"/>
    <w:rsid w:val="00482E06"/>
    <w:rsid w:val="00483516"/>
    <w:rsid w:val="00483530"/>
    <w:rsid w:val="0048353F"/>
    <w:rsid w:val="00483B8D"/>
    <w:rsid w:val="004869A8"/>
    <w:rsid w:val="00490634"/>
    <w:rsid w:val="004912A2"/>
    <w:rsid w:val="004946EA"/>
    <w:rsid w:val="00494843"/>
    <w:rsid w:val="00495501"/>
    <w:rsid w:val="004962B0"/>
    <w:rsid w:val="004972CD"/>
    <w:rsid w:val="004A1B01"/>
    <w:rsid w:val="004A22D2"/>
    <w:rsid w:val="004A30D3"/>
    <w:rsid w:val="004A52D2"/>
    <w:rsid w:val="004A61BE"/>
    <w:rsid w:val="004A66C1"/>
    <w:rsid w:val="004A6C3C"/>
    <w:rsid w:val="004A7AE4"/>
    <w:rsid w:val="004B1D09"/>
    <w:rsid w:val="004B324C"/>
    <w:rsid w:val="004B4379"/>
    <w:rsid w:val="004B75DB"/>
    <w:rsid w:val="004C1E6D"/>
    <w:rsid w:val="004C3349"/>
    <w:rsid w:val="004C34BC"/>
    <w:rsid w:val="004C4CD6"/>
    <w:rsid w:val="004C62D7"/>
    <w:rsid w:val="004C7A7F"/>
    <w:rsid w:val="004D1EFD"/>
    <w:rsid w:val="004D3660"/>
    <w:rsid w:val="004D40B3"/>
    <w:rsid w:val="004E0467"/>
    <w:rsid w:val="004E0A3C"/>
    <w:rsid w:val="004E0F13"/>
    <w:rsid w:val="004E256C"/>
    <w:rsid w:val="004E4284"/>
    <w:rsid w:val="004E57A9"/>
    <w:rsid w:val="004E5EE4"/>
    <w:rsid w:val="004F0475"/>
    <w:rsid w:val="004F0742"/>
    <w:rsid w:val="004F07AB"/>
    <w:rsid w:val="004F086D"/>
    <w:rsid w:val="004F2251"/>
    <w:rsid w:val="004F26C7"/>
    <w:rsid w:val="004F2BB1"/>
    <w:rsid w:val="004F3147"/>
    <w:rsid w:val="004F461B"/>
    <w:rsid w:val="004F4943"/>
    <w:rsid w:val="004F49CB"/>
    <w:rsid w:val="004F5ACA"/>
    <w:rsid w:val="004F711D"/>
    <w:rsid w:val="00500065"/>
    <w:rsid w:val="0050209F"/>
    <w:rsid w:val="00503CE9"/>
    <w:rsid w:val="00503CEA"/>
    <w:rsid w:val="00503DBC"/>
    <w:rsid w:val="0050494D"/>
    <w:rsid w:val="00504D93"/>
    <w:rsid w:val="005059DB"/>
    <w:rsid w:val="00505E4D"/>
    <w:rsid w:val="00506F15"/>
    <w:rsid w:val="00507256"/>
    <w:rsid w:val="0050771A"/>
    <w:rsid w:val="005121A3"/>
    <w:rsid w:val="00512FF5"/>
    <w:rsid w:val="00513558"/>
    <w:rsid w:val="00514248"/>
    <w:rsid w:val="005143B3"/>
    <w:rsid w:val="00515F6A"/>
    <w:rsid w:val="005169C3"/>
    <w:rsid w:val="005169CB"/>
    <w:rsid w:val="00520137"/>
    <w:rsid w:val="005213EC"/>
    <w:rsid w:val="00521805"/>
    <w:rsid w:val="00523ABB"/>
    <w:rsid w:val="00524164"/>
    <w:rsid w:val="00525DFA"/>
    <w:rsid w:val="0052641C"/>
    <w:rsid w:val="0052655A"/>
    <w:rsid w:val="005271CB"/>
    <w:rsid w:val="0052736C"/>
    <w:rsid w:val="005276A8"/>
    <w:rsid w:val="0053424B"/>
    <w:rsid w:val="00534553"/>
    <w:rsid w:val="005352BC"/>
    <w:rsid w:val="0053702E"/>
    <w:rsid w:val="005370A1"/>
    <w:rsid w:val="00537949"/>
    <w:rsid w:val="00537F2D"/>
    <w:rsid w:val="0054405D"/>
    <w:rsid w:val="00545207"/>
    <w:rsid w:val="00545466"/>
    <w:rsid w:val="005455DF"/>
    <w:rsid w:val="0054592B"/>
    <w:rsid w:val="00546005"/>
    <w:rsid w:val="005467CF"/>
    <w:rsid w:val="00546B4C"/>
    <w:rsid w:val="00551199"/>
    <w:rsid w:val="0055143F"/>
    <w:rsid w:val="005529D7"/>
    <w:rsid w:val="00556674"/>
    <w:rsid w:val="0056015F"/>
    <w:rsid w:val="0056025B"/>
    <w:rsid w:val="0056498D"/>
    <w:rsid w:val="00567676"/>
    <w:rsid w:val="005731B6"/>
    <w:rsid w:val="00573C89"/>
    <w:rsid w:val="00574944"/>
    <w:rsid w:val="00574BDF"/>
    <w:rsid w:val="00576520"/>
    <w:rsid w:val="00576D89"/>
    <w:rsid w:val="00577F83"/>
    <w:rsid w:val="00581002"/>
    <w:rsid w:val="0058132F"/>
    <w:rsid w:val="00581B59"/>
    <w:rsid w:val="00582CF2"/>
    <w:rsid w:val="0058422C"/>
    <w:rsid w:val="00586AD9"/>
    <w:rsid w:val="00590D4E"/>
    <w:rsid w:val="005923F3"/>
    <w:rsid w:val="00594415"/>
    <w:rsid w:val="00595011"/>
    <w:rsid w:val="0059613F"/>
    <w:rsid w:val="005968D3"/>
    <w:rsid w:val="00596B98"/>
    <w:rsid w:val="005A08BB"/>
    <w:rsid w:val="005A128D"/>
    <w:rsid w:val="005A14A5"/>
    <w:rsid w:val="005A2426"/>
    <w:rsid w:val="005A5406"/>
    <w:rsid w:val="005A75E9"/>
    <w:rsid w:val="005A7D12"/>
    <w:rsid w:val="005B17FF"/>
    <w:rsid w:val="005B2521"/>
    <w:rsid w:val="005B3439"/>
    <w:rsid w:val="005B377C"/>
    <w:rsid w:val="005B3F4E"/>
    <w:rsid w:val="005B4134"/>
    <w:rsid w:val="005B5C6E"/>
    <w:rsid w:val="005C1607"/>
    <w:rsid w:val="005C3105"/>
    <w:rsid w:val="005C50D2"/>
    <w:rsid w:val="005C5B42"/>
    <w:rsid w:val="005C6288"/>
    <w:rsid w:val="005C64E1"/>
    <w:rsid w:val="005C6AE0"/>
    <w:rsid w:val="005C7742"/>
    <w:rsid w:val="005C7A04"/>
    <w:rsid w:val="005D204A"/>
    <w:rsid w:val="005D22D6"/>
    <w:rsid w:val="005D304D"/>
    <w:rsid w:val="005D37DB"/>
    <w:rsid w:val="005D5548"/>
    <w:rsid w:val="005D557C"/>
    <w:rsid w:val="005D589D"/>
    <w:rsid w:val="005D5F08"/>
    <w:rsid w:val="005D5F8A"/>
    <w:rsid w:val="005D63D5"/>
    <w:rsid w:val="005D6FAF"/>
    <w:rsid w:val="005D7CCC"/>
    <w:rsid w:val="005E0446"/>
    <w:rsid w:val="005E0AA2"/>
    <w:rsid w:val="005E1B1A"/>
    <w:rsid w:val="005E3867"/>
    <w:rsid w:val="005F44C6"/>
    <w:rsid w:val="005F47D7"/>
    <w:rsid w:val="005F587F"/>
    <w:rsid w:val="005F62CC"/>
    <w:rsid w:val="005F668D"/>
    <w:rsid w:val="006008F8"/>
    <w:rsid w:val="0060422A"/>
    <w:rsid w:val="006044DA"/>
    <w:rsid w:val="0060469B"/>
    <w:rsid w:val="00604790"/>
    <w:rsid w:val="006063EB"/>
    <w:rsid w:val="00607C23"/>
    <w:rsid w:val="00612F7D"/>
    <w:rsid w:val="00614FE3"/>
    <w:rsid w:val="00617AE5"/>
    <w:rsid w:val="00617C17"/>
    <w:rsid w:val="0062321A"/>
    <w:rsid w:val="00623346"/>
    <w:rsid w:val="006236D9"/>
    <w:rsid w:val="00623865"/>
    <w:rsid w:val="00630BD7"/>
    <w:rsid w:val="006378D6"/>
    <w:rsid w:val="006401F4"/>
    <w:rsid w:val="00640939"/>
    <w:rsid w:val="00640A6B"/>
    <w:rsid w:val="00640BC6"/>
    <w:rsid w:val="00642F9E"/>
    <w:rsid w:val="0064344E"/>
    <w:rsid w:val="00643B66"/>
    <w:rsid w:val="00644113"/>
    <w:rsid w:val="006450D6"/>
    <w:rsid w:val="0064524F"/>
    <w:rsid w:val="006473DE"/>
    <w:rsid w:val="00647ACA"/>
    <w:rsid w:val="00650A00"/>
    <w:rsid w:val="006531A1"/>
    <w:rsid w:val="00654C19"/>
    <w:rsid w:val="00654C3A"/>
    <w:rsid w:val="00654EED"/>
    <w:rsid w:val="006553AF"/>
    <w:rsid w:val="00656045"/>
    <w:rsid w:val="00657915"/>
    <w:rsid w:val="00660047"/>
    <w:rsid w:val="006619AF"/>
    <w:rsid w:val="00661BE5"/>
    <w:rsid w:val="006625F5"/>
    <w:rsid w:val="0066348A"/>
    <w:rsid w:val="006674EB"/>
    <w:rsid w:val="00670A28"/>
    <w:rsid w:val="00674351"/>
    <w:rsid w:val="00674684"/>
    <w:rsid w:val="00677CD9"/>
    <w:rsid w:val="0068119F"/>
    <w:rsid w:val="006812ED"/>
    <w:rsid w:val="00681864"/>
    <w:rsid w:val="00684708"/>
    <w:rsid w:val="006862C3"/>
    <w:rsid w:val="00691402"/>
    <w:rsid w:val="00691EA0"/>
    <w:rsid w:val="00691F74"/>
    <w:rsid w:val="00692D5B"/>
    <w:rsid w:val="00692FA9"/>
    <w:rsid w:val="00696BDB"/>
    <w:rsid w:val="006A163A"/>
    <w:rsid w:val="006A1698"/>
    <w:rsid w:val="006A366D"/>
    <w:rsid w:val="006A3A91"/>
    <w:rsid w:val="006A433B"/>
    <w:rsid w:val="006A6AFB"/>
    <w:rsid w:val="006A6DE1"/>
    <w:rsid w:val="006A7794"/>
    <w:rsid w:val="006B003A"/>
    <w:rsid w:val="006B093C"/>
    <w:rsid w:val="006B1B14"/>
    <w:rsid w:val="006B2A44"/>
    <w:rsid w:val="006C1500"/>
    <w:rsid w:val="006C2714"/>
    <w:rsid w:val="006C28E2"/>
    <w:rsid w:val="006C64DC"/>
    <w:rsid w:val="006C6CF4"/>
    <w:rsid w:val="006D0C83"/>
    <w:rsid w:val="006D1D44"/>
    <w:rsid w:val="006D54A4"/>
    <w:rsid w:val="006D5E97"/>
    <w:rsid w:val="006D75DE"/>
    <w:rsid w:val="006E0C74"/>
    <w:rsid w:val="006E0EB2"/>
    <w:rsid w:val="006E4134"/>
    <w:rsid w:val="006E5F20"/>
    <w:rsid w:val="006E62EE"/>
    <w:rsid w:val="006E75C1"/>
    <w:rsid w:val="006E7D63"/>
    <w:rsid w:val="006F3719"/>
    <w:rsid w:val="006F5630"/>
    <w:rsid w:val="006F79F4"/>
    <w:rsid w:val="006F7A37"/>
    <w:rsid w:val="0070005B"/>
    <w:rsid w:val="0070332D"/>
    <w:rsid w:val="00703FAA"/>
    <w:rsid w:val="00705117"/>
    <w:rsid w:val="00705CD3"/>
    <w:rsid w:val="007065B0"/>
    <w:rsid w:val="00711C65"/>
    <w:rsid w:val="007128E4"/>
    <w:rsid w:val="00721ADA"/>
    <w:rsid w:val="0072233A"/>
    <w:rsid w:val="00723204"/>
    <w:rsid w:val="00724A07"/>
    <w:rsid w:val="00726814"/>
    <w:rsid w:val="00727247"/>
    <w:rsid w:val="007278B0"/>
    <w:rsid w:val="00731E21"/>
    <w:rsid w:val="00732D72"/>
    <w:rsid w:val="00740266"/>
    <w:rsid w:val="007417E7"/>
    <w:rsid w:val="00742847"/>
    <w:rsid w:val="007431FA"/>
    <w:rsid w:val="00745433"/>
    <w:rsid w:val="00745753"/>
    <w:rsid w:val="00745B69"/>
    <w:rsid w:val="007475E5"/>
    <w:rsid w:val="007529BD"/>
    <w:rsid w:val="00752EBE"/>
    <w:rsid w:val="0075390C"/>
    <w:rsid w:val="00754B49"/>
    <w:rsid w:val="007551B7"/>
    <w:rsid w:val="0075531E"/>
    <w:rsid w:val="00756D46"/>
    <w:rsid w:val="00757E4A"/>
    <w:rsid w:val="007603C3"/>
    <w:rsid w:val="00761091"/>
    <w:rsid w:val="007618C8"/>
    <w:rsid w:val="00763502"/>
    <w:rsid w:val="007646BD"/>
    <w:rsid w:val="00764F30"/>
    <w:rsid w:val="00765E1A"/>
    <w:rsid w:val="00767A2C"/>
    <w:rsid w:val="00770071"/>
    <w:rsid w:val="00770A46"/>
    <w:rsid w:val="0077197A"/>
    <w:rsid w:val="00772C83"/>
    <w:rsid w:val="00773D2B"/>
    <w:rsid w:val="00773E96"/>
    <w:rsid w:val="007746C2"/>
    <w:rsid w:val="007748F6"/>
    <w:rsid w:val="0077645C"/>
    <w:rsid w:val="00776EF9"/>
    <w:rsid w:val="0077755F"/>
    <w:rsid w:val="0077794B"/>
    <w:rsid w:val="007820CA"/>
    <w:rsid w:val="00782172"/>
    <w:rsid w:val="00782242"/>
    <w:rsid w:val="0078252B"/>
    <w:rsid w:val="00785AFE"/>
    <w:rsid w:val="00787123"/>
    <w:rsid w:val="00790FB6"/>
    <w:rsid w:val="007911F1"/>
    <w:rsid w:val="00791A88"/>
    <w:rsid w:val="00794A3A"/>
    <w:rsid w:val="00795A49"/>
    <w:rsid w:val="00796A61"/>
    <w:rsid w:val="007A3098"/>
    <w:rsid w:val="007A51F6"/>
    <w:rsid w:val="007B05A5"/>
    <w:rsid w:val="007B0FA4"/>
    <w:rsid w:val="007B1570"/>
    <w:rsid w:val="007B2277"/>
    <w:rsid w:val="007B26C4"/>
    <w:rsid w:val="007B6124"/>
    <w:rsid w:val="007C1010"/>
    <w:rsid w:val="007C18BC"/>
    <w:rsid w:val="007C1959"/>
    <w:rsid w:val="007C2114"/>
    <w:rsid w:val="007C29FA"/>
    <w:rsid w:val="007C4129"/>
    <w:rsid w:val="007C4640"/>
    <w:rsid w:val="007C777A"/>
    <w:rsid w:val="007D1A73"/>
    <w:rsid w:val="007D2AE5"/>
    <w:rsid w:val="007D2F96"/>
    <w:rsid w:val="007D555F"/>
    <w:rsid w:val="007D6008"/>
    <w:rsid w:val="007D64A0"/>
    <w:rsid w:val="007D6F70"/>
    <w:rsid w:val="007D7CE3"/>
    <w:rsid w:val="007E2111"/>
    <w:rsid w:val="007E6BED"/>
    <w:rsid w:val="007F1BA5"/>
    <w:rsid w:val="007F218E"/>
    <w:rsid w:val="007F2B6E"/>
    <w:rsid w:val="007F5CB4"/>
    <w:rsid w:val="008021AD"/>
    <w:rsid w:val="008028F1"/>
    <w:rsid w:val="00803B19"/>
    <w:rsid w:val="00803FDD"/>
    <w:rsid w:val="00804AD9"/>
    <w:rsid w:val="00804F52"/>
    <w:rsid w:val="00805FAC"/>
    <w:rsid w:val="00806FB9"/>
    <w:rsid w:val="008106C1"/>
    <w:rsid w:val="00812DA7"/>
    <w:rsid w:val="0081451D"/>
    <w:rsid w:val="00814D13"/>
    <w:rsid w:val="00816002"/>
    <w:rsid w:val="00816CBB"/>
    <w:rsid w:val="00817E18"/>
    <w:rsid w:val="00823E5D"/>
    <w:rsid w:val="00824FA5"/>
    <w:rsid w:val="00825101"/>
    <w:rsid w:val="00826CF4"/>
    <w:rsid w:val="008271C7"/>
    <w:rsid w:val="0083217B"/>
    <w:rsid w:val="0083222A"/>
    <w:rsid w:val="00833E20"/>
    <w:rsid w:val="0083462B"/>
    <w:rsid w:val="008375E1"/>
    <w:rsid w:val="00837DAC"/>
    <w:rsid w:val="00840807"/>
    <w:rsid w:val="0084159B"/>
    <w:rsid w:val="00841C45"/>
    <w:rsid w:val="00843529"/>
    <w:rsid w:val="008435A0"/>
    <w:rsid w:val="00850A80"/>
    <w:rsid w:val="008515F4"/>
    <w:rsid w:val="00852243"/>
    <w:rsid w:val="0085244B"/>
    <w:rsid w:val="00852624"/>
    <w:rsid w:val="00853F30"/>
    <w:rsid w:val="00862DBC"/>
    <w:rsid w:val="00863132"/>
    <w:rsid w:val="0086696A"/>
    <w:rsid w:val="00866B69"/>
    <w:rsid w:val="0087045E"/>
    <w:rsid w:val="008712EB"/>
    <w:rsid w:val="00871AE7"/>
    <w:rsid w:val="008754A0"/>
    <w:rsid w:val="00877C8B"/>
    <w:rsid w:val="008806AA"/>
    <w:rsid w:val="00880819"/>
    <w:rsid w:val="00882135"/>
    <w:rsid w:val="008879C4"/>
    <w:rsid w:val="00887C73"/>
    <w:rsid w:val="00891E36"/>
    <w:rsid w:val="0089291B"/>
    <w:rsid w:val="00892F12"/>
    <w:rsid w:val="00893BDC"/>
    <w:rsid w:val="0089413B"/>
    <w:rsid w:val="008949DD"/>
    <w:rsid w:val="008954F4"/>
    <w:rsid w:val="00896E63"/>
    <w:rsid w:val="00897ECE"/>
    <w:rsid w:val="008A1FFB"/>
    <w:rsid w:val="008A251C"/>
    <w:rsid w:val="008A2630"/>
    <w:rsid w:val="008A5641"/>
    <w:rsid w:val="008A5F8B"/>
    <w:rsid w:val="008A61CF"/>
    <w:rsid w:val="008A6373"/>
    <w:rsid w:val="008B02C1"/>
    <w:rsid w:val="008B3551"/>
    <w:rsid w:val="008B6E8B"/>
    <w:rsid w:val="008C4A6B"/>
    <w:rsid w:val="008C7C3F"/>
    <w:rsid w:val="008D030E"/>
    <w:rsid w:val="008D04A4"/>
    <w:rsid w:val="008D04F6"/>
    <w:rsid w:val="008D359A"/>
    <w:rsid w:val="008D755D"/>
    <w:rsid w:val="008E1169"/>
    <w:rsid w:val="008E3551"/>
    <w:rsid w:val="008E456B"/>
    <w:rsid w:val="008F0261"/>
    <w:rsid w:val="008F1189"/>
    <w:rsid w:val="008F224C"/>
    <w:rsid w:val="008F2410"/>
    <w:rsid w:val="008F617A"/>
    <w:rsid w:val="008F671C"/>
    <w:rsid w:val="008F6DB4"/>
    <w:rsid w:val="00900EBF"/>
    <w:rsid w:val="009037BD"/>
    <w:rsid w:val="00905290"/>
    <w:rsid w:val="009134B3"/>
    <w:rsid w:val="009141B6"/>
    <w:rsid w:val="00914D67"/>
    <w:rsid w:val="00915D63"/>
    <w:rsid w:val="009167C7"/>
    <w:rsid w:val="00920380"/>
    <w:rsid w:val="009207D4"/>
    <w:rsid w:val="00921F5E"/>
    <w:rsid w:val="009251FF"/>
    <w:rsid w:val="00925D78"/>
    <w:rsid w:val="0092719B"/>
    <w:rsid w:val="0093109A"/>
    <w:rsid w:val="0093464E"/>
    <w:rsid w:val="009348A9"/>
    <w:rsid w:val="0093518A"/>
    <w:rsid w:val="00935C81"/>
    <w:rsid w:val="0094293D"/>
    <w:rsid w:val="00943F7C"/>
    <w:rsid w:val="00944DBC"/>
    <w:rsid w:val="00944EF8"/>
    <w:rsid w:val="00946E37"/>
    <w:rsid w:val="00947A4C"/>
    <w:rsid w:val="00952CD9"/>
    <w:rsid w:val="00952D25"/>
    <w:rsid w:val="00953B08"/>
    <w:rsid w:val="00954588"/>
    <w:rsid w:val="00954A56"/>
    <w:rsid w:val="0095598A"/>
    <w:rsid w:val="00955A4A"/>
    <w:rsid w:val="00956CE3"/>
    <w:rsid w:val="00960414"/>
    <w:rsid w:val="00960C64"/>
    <w:rsid w:val="009630E0"/>
    <w:rsid w:val="00967691"/>
    <w:rsid w:val="00971799"/>
    <w:rsid w:val="00971AE8"/>
    <w:rsid w:val="00971F8C"/>
    <w:rsid w:val="00973014"/>
    <w:rsid w:val="00973051"/>
    <w:rsid w:val="00973BAD"/>
    <w:rsid w:val="00975D1F"/>
    <w:rsid w:val="00975FB1"/>
    <w:rsid w:val="00976EC9"/>
    <w:rsid w:val="009818B6"/>
    <w:rsid w:val="009825AF"/>
    <w:rsid w:val="009833CB"/>
    <w:rsid w:val="009834AB"/>
    <w:rsid w:val="00983AC4"/>
    <w:rsid w:val="00983C67"/>
    <w:rsid w:val="009854B5"/>
    <w:rsid w:val="00986DB5"/>
    <w:rsid w:val="00990988"/>
    <w:rsid w:val="00992A60"/>
    <w:rsid w:val="00995115"/>
    <w:rsid w:val="009953E3"/>
    <w:rsid w:val="009A52B6"/>
    <w:rsid w:val="009B1DAF"/>
    <w:rsid w:val="009B5D79"/>
    <w:rsid w:val="009B6270"/>
    <w:rsid w:val="009B657B"/>
    <w:rsid w:val="009C1323"/>
    <w:rsid w:val="009C2A46"/>
    <w:rsid w:val="009C31CB"/>
    <w:rsid w:val="009C36A8"/>
    <w:rsid w:val="009C4CDA"/>
    <w:rsid w:val="009C5B9F"/>
    <w:rsid w:val="009D3F62"/>
    <w:rsid w:val="009D612D"/>
    <w:rsid w:val="009D65EF"/>
    <w:rsid w:val="009E070C"/>
    <w:rsid w:val="009E306E"/>
    <w:rsid w:val="009E42EB"/>
    <w:rsid w:val="009E582A"/>
    <w:rsid w:val="009E681E"/>
    <w:rsid w:val="009E7198"/>
    <w:rsid w:val="009E78E0"/>
    <w:rsid w:val="009E7D96"/>
    <w:rsid w:val="009F0B7D"/>
    <w:rsid w:val="009F106E"/>
    <w:rsid w:val="009F1B45"/>
    <w:rsid w:val="009F253C"/>
    <w:rsid w:val="009F2763"/>
    <w:rsid w:val="009F295E"/>
    <w:rsid w:val="009F66A5"/>
    <w:rsid w:val="009F6772"/>
    <w:rsid w:val="009F7652"/>
    <w:rsid w:val="00A014BF"/>
    <w:rsid w:val="00A01DB6"/>
    <w:rsid w:val="00A02B02"/>
    <w:rsid w:val="00A03BDB"/>
    <w:rsid w:val="00A07A0B"/>
    <w:rsid w:val="00A07AC5"/>
    <w:rsid w:val="00A10831"/>
    <w:rsid w:val="00A110B7"/>
    <w:rsid w:val="00A11DEA"/>
    <w:rsid w:val="00A12F0F"/>
    <w:rsid w:val="00A14EC3"/>
    <w:rsid w:val="00A14F0A"/>
    <w:rsid w:val="00A170F4"/>
    <w:rsid w:val="00A17108"/>
    <w:rsid w:val="00A20A97"/>
    <w:rsid w:val="00A21A2D"/>
    <w:rsid w:val="00A21C14"/>
    <w:rsid w:val="00A21E0B"/>
    <w:rsid w:val="00A221AF"/>
    <w:rsid w:val="00A223D9"/>
    <w:rsid w:val="00A22A39"/>
    <w:rsid w:val="00A2411D"/>
    <w:rsid w:val="00A24B76"/>
    <w:rsid w:val="00A26AE3"/>
    <w:rsid w:val="00A26E01"/>
    <w:rsid w:val="00A315FA"/>
    <w:rsid w:val="00A34E6A"/>
    <w:rsid w:val="00A37C7D"/>
    <w:rsid w:val="00A4114F"/>
    <w:rsid w:val="00A41847"/>
    <w:rsid w:val="00A42AE2"/>
    <w:rsid w:val="00A4356E"/>
    <w:rsid w:val="00A44893"/>
    <w:rsid w:val="00A44FD0"/>
    <w:rsid w:val="00A45C85"/>
    <w:rsid w:val="00A45CB5"/>
    <w:rsid w:val="00A47445"/>
    <w:rsid w:val="00A522C8"/>
    <w:rsid w:val="00A5233B"/>
    <w:rsid w:val="00A52519"/>
    <w:rsid w:val="00A53E56"/>
    <w:rsid w:val="00A541A2"/>
    <w:rsid w:val="00A54710"/>
    <w:rsid w:val="00A572DA"/>
    <w:rsid w:val="00A578D8"/>
    <w:rsid w:val="00A611A1"/>
    <w:rsid w:val="00A61ED9"/>
    <w:rsid w:val="00A64941"/>
    <w:rsid w:val="00A668A6"/>
    <w:rsid w:val="00A67E02"/>
    <w:rsid w:val="00A70331"/>
    <w:rsid w:val="00A708CB"/>
    <w:rsid w:val="00A71B7B"/>
    <w:rsid w:val="00A71B8E"/>
    <w:rsid w:val="00A7343B"/>
    <w:rsid w:val="00A74344"/>
    <w:rsid w:val="00A75F54"/>
    <w:rsid w:val="00A7688E"/>
    <w:rsid w:val="00A768C9"/>
    <w:rsid w:val="00A8020D"/>
    <w:rsid w:val="00A81CBC"/>
    <w:rsid w:val="00A8210E"/>
    <w:rsid w:val="00A83B48"/>
    <w:rsid w:val="00A841BD"/>
    <w:rsid w:val="00A84F47"/>
    <w:rsid w:val="00A86CA1"/>
    <w:rsid w:val="00A9172A"/>
    <w:rsid w:val="00A92546"/>
    <w:rsid w:val="00A94525"/>
    <w:rsid w:val="00A96534"/>
    <w:rsid w:val="00AA020E"/>
    <w:rsid w:val="00AA1CF0"/>
    <w:rsid w:val="00AA1F14"/>
    <w:rsid w:val="00AA271C"/>
    <w:rsid w:val="00AA3FFE"/>
    <w:rsid w:val="00AA5189"/>
    <w:rsid w:val="00AA64F6"/>
    <w:rsid w:val="00AB14DB"/>
    <w:rsid w:val="00AB393A"/>
    <w:rsid w:val="00AB7C8F"/>
    <w:rsid w:val="00AC0112"/>
    <w:rsid w:val="00AC2E62"/>
    <w:rsid w:val="00AC41DD"/>
    <w:rsid w:val="00AC699D"/>
    <w:rsid w:val="00AD1B59"/>
    <w:rsid w:val="00AD3429"/>
    <w:rsid w:val="00AD7391"/>
    <w:rsid w:val="00AE0629"/>
    <w:rsid w:val="00AE077B"/>
    <w:rsid w:val="00AE2AAF"/>
    <w:rsid w:val="00AE32AC"/>
    <w:rsid w:val="00AE333E"/>
    <w:rsid w:val="00AE50B2"/>
    <w:rsid w:val="00AE539A"/>
    <w:rsid w:val="00AE5C6E"/>
    <w:rsid w:val="00AE643D"/>
    <w:rsid w:val="00AE7203"/>
    <w:rsid w:val="00AE7AB5"/>
    <w:rsid w:val="00AF741C"/>
    <w:rsid w:val="00B007BA"/>
    <w:rsid w:val="00B0096A"/>
    <w:rsid w:val="00B00AB8"/>
    <w:rsid w:val="00B049F0"/>
    <w:rsid w:val="00B06875"/>
    <w:rsid w:val="00B06F14"/>
    <w:rsid w:val="00B11B83"/>
    <w:rsid w:val="00B12BDA"/>
    <w:rsid w:val="00B13831"/>
    <w:rsid w:val="00B15CEC"/>
    <w:rsid w:val="00B16A94"/>
    <w:rsid w:val="00B20B25"/>
    <w:rsid w:val="00B22F9F"/>
    <w:rsid w:val="00B26B6F"/>
    <w:rsid w:val="00B31B56"/>
    <w:rsid w:val="00B31FA5"/>
    <w:rsid w:val="00B3236D"/>
    <w:rsid w:val="00B3307B"/>
    <w:rsid w:val="00B34B8C"/>
    <w:rsid w:val="00B34C0C"/>
    <w:rsid w:val="00B351CB"/>
    <w:rsid w:val="00B40D44"/>
    <w:rsid w:val="00B4334B"/>
    <w:rsid w:val="00B4438D"/>
    <w:rsid w:val="00B4628C"/>
    <w:rsid w:val="00B50185"/>
    <w:rsid w:val="00B51799"/>
    <w:rsid w:val="00B527C5"/>
    <w:rsid w:val="00B536B5"/>
    <w:rsid w:val="00B555C1"/>
    <w:rsid w:val="00B5728B"/>
    <w:rsid w:val="00B572A8"/>
    <w:rsid w:val="00B5732F"/>
    <w:rsid w:val="00B576A3"/>
    <w:rsid w:val="00B60603"/>
    <w:rsid w:val="00B64911"/>
    <w:rsid w:val="00B671F4"/>
    <w:rsid w:val="00B67F11"/>
    <w:rsid w:val="00B70E41"/>
    <w:rsid w:val="00B7595C"/>
    <w:rsid w:val="00B81000"/>
    <w:rsid w:val="00B8473E"/>
    <w:rsid w:val="00B871BC"/>
    <w:rsid w:val="00B87311"/>
    <w:rsid w:val="00B9004B"/>
    <w:rsid w:val="00B90BCA"/>
    <w:rsid w:val="00B91317"/>
    <w:rsid w:val="00B916DA"/>
    <w:rsid w:val="00BA060A"/>
    <w:rsid w:val="00BA098A"/>
    <w:rsid w:val="00BA17C1"/>
    <w:rsid w:val="00BA1D52"/>
    <w:rsid w:val="00BA394D"/>
    <w:rsid w:val="00BA4165"/>
    <w:rsid w:val="00BB2072"/>
    <w:rsid w:val="00BB291A"/>
    <w:rsid w:val="00BB3396"/>
    <w:rsid w:val="00BB7837"/>
    <w:rsid w:val="00BC0F2C"/>
    <w:rsid w:val="00BC10ED"/>
    <w:rsid w:val="00BC1ABD"/>
    <w:rsid w:val="00BC2CD0"/>
    <w:rsid w:val="00BC4F7A"/>
    <w:rsid w:val="00BC58B4"/>
    <w:rsid w:val="00BC7A7B"/>
    <w:rsid w:val="00BD2F03"/>
    <w:rsid w:val="00BD55CA"/>
    <w:rsid w:val="00BD5E13"/>
    <w:rsid w:val="00BE0CDF"/>
    <w:rsid w:val="00BE0D08"/>
    <w:rsid w:val="00BE0F27"/>
    <w:rsid w:val="00BE21D2"/>
    <w:rsid w:val="00BE4040"/>
    <w:rsid w:val="00BE443A"/>
    <w:rsid w:val="00BE64E1"/>
    <w:rsid w:val="00BE69D6"/>
    <w:rsid w:val="00BE6DC9"/>
    <w:rsid w:val="00BF22E0"/>
    <w:rsid w:val="00BF269A"/>
    <w:rsid w:val="00BF3065"/>
    <w:rsid w:val="00BF47C9"/>
    <w:rsid w:val="00BF68AD"/>
    <w:rsid w:val="00BF68CB"/>
    <w:rsid w:val="00BF68D5"/>
    <w:rsid w:val="00C03214"/>
    <w:rsid w:val="00C0382E"/>
    <w:rsid w:val="00C04B4B"/>
    <w:rsid w:val="00C052EB"/>
    <w:rsid w:val="00C076F8"/>
    <w:rsid w:val="00C07A36"/>
    <w:rsid w:val="00C07B83"/>
    <w:rsid w:val="00C11757"/>
    <w:rsid w:val="00C148E2"/>
    <w:rsid w:val="00C14DB1"/>
    <w:rsid w:val="00C16A27"/>
    <w:rsid w:val="00C22AA4"/>
    <w:rsid w:val="00C24D93"/>
    <w:rsid w:val="00C27CA5"/>
    <w:rsid w:val="00C3066C"/>
    <w:rsid w:val="00C30B5A"/>
    <w:rsid w:val="00C3229A"/>
    <w:rsid w:val="00C366F3"/>
    <w:rsid w:val="00C41778"/>
    <w:rsid w:val="00C434EA"/>
    <w:rsid w:val="00C43B34"/>
    <w:rsid w:val="00C441FC"/>
    <w:rsid w:val="00C46D80"/>
    <w:rsid w:val="00C47A45"/>
    <w:rsid w:val="00C51C61"/>
    <w:rsid w:val="00C5222C"/>
    <w:rsid w:val="00C52850"/>
    <w:rsid w:val="00C56009"/>
    <w:rsid w:val="00C56222"/>
    <w:rsid w:val="00C60872"/>
    <w:rsid w:val="00C61D0B"/>
    <w:rsid w:val="00C65B6B"/>
    <w:rsid w:val="00C7074B"/>
    <w:rsid w:val="00C7078A"/>
    <w:rsid w:val="00C70B51"/>
    <w:rsid w:val="00C70FB9"/>
    <w:rsid w:val="00C71D8C"/>
    <w:rsid w:val="00C74B2E"/>
    <w:rsid w:val="00C76EA6"/>
    <w:rsid w:val="00C84B2C"/>
    <w:rsid w:val="00C85431"/>
    <w:rsid w:val="00C865B8"/>
    <w:rsid w:val="00C94014"/>
    <w:rsid w:val="00C94AF2"/>
    <w:rsid w:val="00C9562F"/>
    <w:rsid w:val="00C96B2D"/>
    <w:rsid w:val="00CA0AEE"/>
    <w:rsid w:val="00CA4358"/>
    <w:rsid w:val="00CA470A"/>
    <w:rsid w:val="00CA5060"/>
    <w:rsid w:val="00CA57FA"/>
    <w:rsid w:val="00CB27A9"/>
    <w:rsid w:val="00CB312E"/>
    <w:rsid w:val="00CB4301"/>
    <w:rsid w:val="00CB707A"/>
    <w:rsid w:val="00CB79B5"/>
    <w:rsid w:val="00CC109F"/>
    <w:rsid w:val="00CC20CA"/>
    <w:rsid w:val="00CC3D36"/>
    <w:rsid w:val="00CC3DDF"/>
    <w:rsid w:val="00CC43CF"/>
    <w:rsid w:val="00CC61F1"/>
    <w:rsid w:val="00CC6F95"/>
    <w:rsid w:val="00CD0EB0"/>
    <w:rsid w:val="00CD15A2"/>
    <w:rsid w:val="00CD30FA"/>
    <w:rsid w:val="00CD47E3"/>
    <w:rsid w:val="00CD57A9"/>
    <w:rsid w:val="00CD5D8A"/>
    <w:rsid w:val="00CD6053"/>
    <w:rsid w:val="00CD7509"/>
    <w:rsid w:val="00CE14CD"/>
    <w:rsid w:val="00CE28D2"/>
    <w:rsid w:val="00CE457A"/>
    <w:rsid w:val="00CE6F46"/>
    <w:rsid w:val="00CE7796"/>
    <w:rsid w:val="00CF3BC3"/>
    <w:rsid w:val="00CF3C89"/>
    <w:rsid w:val="00D00FDA"/>
    <w:rsid w:val="00D01D27"/>
    <w:rsid w:val="00D0636B"/>
    <w:rsid w:val="00D06BD8"/>
    <w:rsid w:val="00D10184"/>
    <w:rsid w:val="00D15333"/>
    <w:rsid w:val="00D17EE2"/>
    <w:rsid w:val="00D20D39"/>
    <w:rsid w:val="00D222B9"/>
    <w:rsid w:val="00D22FFC"/>
    <w:rsid w:val="00D24BB0"/>
    <w:rsid w:val="00D260C3"/>
    <w:rsid w:val="00D322BD"/>
    <w:rsid w:val="00D34C0F"/>
    <w:rsid w:val="00D36004"/>
    <w:rsid w:val="00D366E4"/>
    <w:rsid w:val="00D421EB"/>
    <w:rsid w:val="00D4268C"/>
    <w:rsid w:val="00D428BD"/>
    <w:rsid w:val="00D42A4B"/>
    <w:rsid w:val="00D43B0D"/>
    <w:rsid w:val="00D441C0"/>
    <w:rsid w:val="00D451E4"/>
    <w:rsid w:val="00D50BB9"/>
    <w:rsid w:val="00D5125B"/>
    <w:rsid w:val="00D5484C"/>
    <w:rsid w:val="00D6078E"/>
    <w:rsid w:val="00D623F7"/>
    <w:rsid w:val="00D638B5"/>
    <w:rsid w:val="00D676C0"/>
    <w:rsid w:val="00D725E3"/>
    <w:rsid w:val="00D7270A"/>
    <w:rsid w:val="00D72A82"/>
    <w:rsid w:val="00D72D55"/>
    <w:rsid w:val="00D73294"/>
    <w:rsid w:val="00D73537"/>
    <w:rsid w:val="00D81518"/>
    <w:rsid w:val="00D829F8"/>
    <w:rsid w:val="00D83F8C"/>
    <w:rsid w:val="00D848FF"/>
    <w:rsid w:val="00D91148"/>
    <w:rsid w:val="00D91953"/>
    <w:rsid w:val="00D91DEB"/>
    <w:rsid w:val="00D9203A"/>
    <w:rsid w:val="00D93331"/>
    <w:rsid w:val="00D958E5"/>
    <w:rsid w:val="00DA1CCC"/>
    <w:rsid w:val="00DA3C5F"/>
    <w:rsid w:val="00DA3E77"/>
    <w:rsid w:val="00DB2A9E"/>
    <w:rsid w:val="00DC2789"/>
    <w:rsid w:val="00DC3249"/>
    <w:rsid w:val="00DC343D"/>
    <w:rsid w:val="00DC4107"/>
    <w:rsid w:val="00DC4E1D"/>
    <w:rsid w:val="00DC5C92"/>
    <w:rsid w:val="00DC66A2"/>
    <w:rsid w:val="00DC6B9F"/>
    <w:rsid w:val="00DD2719"/>
    <w:rsid w:val="00DD62AC"/>
    <w:rsid w:val="00DD706C"/>
    <w:rsid w:val="00DE057C"/>
    <w:rsid w:val="00DE066F"/>
    <w:rsid w:val="00DE1069"/>
    <w:rsid w:val="00DE5D22"/>
    <w:rsid w:val="00DE7971"/>
    <w:rsid w:val="00DF03E0"/>
    <w:rsid w:val="00DF04B9"/>
    <w:rsid w:val="00DF1997"/>
    <w:rsid w:val="00DF1D92"/>
    <w:rsid w:val="00DF31F1"/>
    <w:rsid w:val="00DF5865"/>
    <w:rsid w:val="00E011C7"/>
    <w:rsid w:val="00E02C22"/>
    <w:rsid w:val="00E03477"/>
    <w:rsid w:val="00E0730A"/>
    <w:rsid w:val="00E07D7F"/>
    <w:rsid w:val="00E13A91"/>
    <w:rsid w:val="00E1400F"/>
    <w:rsid w:val="00E1438F"/>
    <w:rsid w:val="00E16A16"/>
    <w:rsid w:val="00E17E5D"/>
    <w:rsid w:val="00E206B6"/>
    <w:rsid w:val="00E22287"/>
    <w:rsid w:val="00E23C86"/>
    <w:rsid w:val="00E2583F"/>
    <w:rsid w:val="00E258FD"/>
    <w:rsid w:val="00E27262"/>
    <w:rsid w:val="00E27286"/>
    <w:rsid w:val="00E30B64"/>
    <w:rsid w:val="00E30C80"/>
    <w:rsid w:val="00E31B84"/>
    <w:rsid w:val="00E33C7D"/>
    <w:rsid w:val="00E34DE3"/>
    <w:rsid w:val="00E36EEE"/>
    <w:rsid w:val="00E37084"/>
    <w:rsid w:val="00E37584"/>
    <w:rsid w:val="00E37EDA"/>
    <w:rsid w:val="00E4026D"/>
    <w:rsid w:val="00E40496"/>
    <w:rsid w:val="00E40C56"/>
    <w:rsid w:val="00E42198"/>
    <w:rsid w:val="00E477DF"/>
    <w:rsid w:val="00E47F3E"/>
    <w:rsid w:val="00E50ECE"/>
    <w:rsid w:val="00E5132D"/>
    <w:rsid w:val="00E5298A"/>
    <w:rsid w:val="00E53073"/>
    <w:rsid w:val="00E532E5"/>
    <w:rsid w:val="00E53B98"/>
    <w:rsid w:val="00E54544"/>
    <w:rsid w:val="00E54B3C"/>
    <w:rsid w:val="00E54B8E"/>
    <w:rsid w:val="00E559AB"/>
    <w:rsid w:val="00E55F31"/>
    <w:rsid w:val="00E56B8C"/>
    <w:rsid w:val="00E60772"/>
    <w:rsid w:val="00E7192D"/>
    <w:rsid w:val="00E73F1B"/>
    <w:rsid w:val="00E76100"/>
    <w:rsid w:val="00E818F1"/>
    <w:rsid w:val="00E81FC6"/>
    <w:rsid w:val="00E822B6"/>
    <w:rsid w:val="00E924F2"/>
    <w:rsid w:val="00E94233"/>
    <w:rsid w:val="00E94334"/>
    <w:rsid w:val="00EA0628"/>
    <w:rsid w:val="00EA0823"/>
    <w:rsid w:val="00EA141A"/>
    <w:rsid w:val="00EA3291"/>
    <w:rsid w:val="00EA749A"/>
    <w:rsid w:val="00EB0BF6"/>
    <w:rsid w:val="00EB1A22"/>
    <w:rsid w:val="00EB36E6"/>
    <w:rsid w:val="00EB6346"/>
    <w:rsid w:val="00EB6463"/>
    <w:rsid w:val="00EB67B4"/>
    <w:rsid w:val="00EB6A74"/>
    <w:rsid w:val="00EB6B78"/>
    <w:rsid w:val="00EC0E96"/>
    <w:rsid w:val="00EC1034"/>
    <w:rsid w:val="00EC12B1"/>
    <w:rsid w:val="00EC4694"/>
    <w:rsid w:val="00EC564F"/>
    <w:rsid w:val="00ED01E1"/>
    <w:rsid w:val="00ED5322"/>
    <w:rsid w:val="00ED71B2"/>
    <w:rsid w:val="00EE2304"/>
    <w:rsid w:val="00EE2E5B"/>
    <w:rsid w:val="00EE50E4"/>
    <w:rsid w:val="00EE50E6"/>
    <w:rsid w:val="00EE5490"/>
    <w:rsid w:val="00EE623D"/>
    <w:rsid w:val="00EE73D6"/>
    <w:rsid w:val="00EF388A"/>
    <w:rsid w:val="00EF45E7"/>
    <w:rsid w:val="00EF4756"/>
    <w:rsid w:val="00EF5276"/>
    <w:rsid w:val="00EF5970"/>
    <w:rsid w:val="00EF788B"/>
    <w:rsid w:val="00F00CBF"/>
    <w:rsid w:val="00F05AE6"/>
    <w:rsid w:val="00F07E97"/>
    <w:rsid w:val="00F10B11"/>
    <w:rsid w:val="00F1110E"/>
    <w:rsid w:val="00F1165D"/>
    <w:rsid w:val="00F14A95"/>
    <w:rsid w:val="00F20ACA"/>
    <w:rsid w:val="00F21C6B"/>
    <w:rsid w:val="00F22236"/>
    <w:rsid w:val="00F23E07"/>
    <w:rsid w:val="00F24C28"/>
    <w:rsid w:val="00F254B4"/>
    <w:rsid w:val="00F260EC"/>
    <w:rsid w:val="00F26EA6"/>
    <w:rsid w:val="00F27FB7"/>
    <w:rsid w:val="00F3262B"/>
    <w:rsid w:val="00F35EFB"/>
    <w:rsid w:val="00F364BD"/>
    <w:rsid w:val="00F36688"/>
    <w:rsid w:val="00F377E8"/>
    <w:rsid w:val="00F45ED3"/>
    <w:rsid w:val="00F46497"/>
    <w:rsid w:val="00F502F1"/>
    <w:rsid w:val="00F510B3"/>
    <w:rsid w:val="00F513B7"/>
    <w:rsid w:val="00F51FC8"/>
    <w:rsid w:val="00F52E75"/>
    <w:rsid w:val="00F537FF"/>
    <w:rsid w:val="00F53930"/>
    <w:rsid w:val="00F541AE"/>
    <w:rsid w:val="00F560E6"/>
    <w:rsid w:val="00F56BCD"/>
    <w:rsid w:val="00F57D41"/>
    <w:rsid w:val="00F608C6"/>
    <w:rsid w:val="00F61577"/>
    <w:rsid w:val="00F61B43"/>
    <w:rsid w:val="00F620A3"/>
    <w:rsid w:val="00F62780"/>
    <w:rsid w:val="00F63470"/>
    <w:rsid w:val="00F644AC"/>
    <w:rsid w:val="00F649CF"/>
    <w:rsid w:val="00F64E6D"/>
    <w:rsid w:val="00F667D9"/>
    <w:rsid w:val="00F675E6"/>
    <w:rsid w:val="00F70BDD"/>
    <w:rsid w:val="00F70CCD"/>
    <w:rsid w:val="00F7169B"/>
    <w:rsid w:val="00F7280D"/>
    <w:rsid w:val="00F72ECF"/>
    <w:rsid w:val="00F736C1"/>
    <w:rsid w:val="00F73F6A"/>
    <w:rsid w:val="00F747F5"/>
    <w:rsid w:val="00F7543D"/>
    <w:rsid w:val="00F75EEE"/>
    <w:rsid w:val="00F75FD2"/>
    <w:rsid w:val="00F76C63"/>
    <w:rsid w:val="00F77085"/>
    <w:rsid w:val="00F77A5F"/>
    <w:rsid w:val="00F8034E"/>
    <w:rsid w:val="00F81CE6"/>
    <w:rsid w:val="00F832A9"/>
    <w:rsid w:val="00F835D7"/>
    <w:rsid w:val="00F85E49"/>
    <w:rsid w:val="00F85F5E"/>
    <w:rsid w:val="00F8689C"/>
    <w:rsid w:val="00F90083"/>
    <w:rsid w:val="00F90FB7"/>
    <w:rsid w:val="00F930A5"/>
    <w:rsid w:val="00F930E9"/>
    <w:rsid w:val="00F93FD5"/>
    <w:rsid w:val="00F94389"/>
    <w:rsid w:val="00F96492"/>
    <w:rsid w:val="00F97520"/>
    <w:rsid w:val="00F97A15"/>
    <w:rsid w:val="00FA2E87"/>
    <w:rsid w:val="00FA4ADE"/>
    <w:rsid w:val="00FA4CCE"/>
    <w:rsid w:val="00FA559B"/>
    <w:rsid w:val="00FA5AF6"/>
    <w:rsid w:val="00FA6080"/>
    <w:rsid w:val="00FA7DDC"/>
    <w:rsid w:val="00FB0082"/>
    <w:rsid w:val="00FB35D3"/>
    <w:rsid w:val="00FB3780"/>
    <w:rsid w:val="00FB6368"/>
    <w:rsid w:val="00FC078E"/>
    <w:rsid w:val="00FC2462"/>
    <w:rsid w:val="00FC3E6A"/>
    <w:rsid w:val="00FC4913"/>
    <w:rsid w:val="00FC6359"/>
    <w:rsid w:val="00FC6EEA"/>
    <w:rsid w:val="00FC7AB0"/>
    <w:rsid w:val="00FD0875"/>
    <w:rsid w:val="00FD1FDC"/>
    <w:rsid w:val="00FD3AEA"/>
    <w:rsid w:val="00FD4662"/>
    <w:rsid w:val="00FD721F"/>
    <w:rsid w:val="00FE2835"/>
    <w:rsid w:val="00FE653B"/>
    <w:rsid w:val="00FE6998"/>
    <w:rsid w:val="00FF0292"/>
    <w:rsid w:val="00FF2735"/>
    <w:rsid w:val="00FF3A89"/>
    <w:rsid w:val="00FF5487"/>
    <w:rsid w:val="00FF54DB"/>
    <w:rsid w:val="00FF5A56"/>
    <w:rsid w:val="00FF5A9A"/>
    <w:rsid w:val="00FF7F2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1361"/>
    <o:shapelayout v:ext="edit">
      <o:idmap v:ext="edit" data="1"/>
    </o:shapelayout>
  </w:shapeDefaults>
  <w:decimalSymbol w:val=","/>
  <w:listSeparator w:val=";"/>
  <w14:docId w14:val="56D2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96492"/>
    <w:rPr>
      <w:rFonts w:ascii="Arial" w:hAnsi="Arial"/>
      <w:sz w:val="22"/>
      <w:szCs w:val="24"/>
      <w:lang w:eastAsia="en-US"/>
    </w:rPr>
  </w:style>
  <w:style w:type="paragraph" w:styleId="berschrift1">
    <w:name w:val="heading 1"/>
    <w:basedOn w:val="Standard"/>
    <w:next w:val="Standard"/>
    <w:link w:val="berschrift1Zchn"/>
    <w:qFormat/>
    <w:rsid w:val="00E17E5D"/>
    <w:pPr>
      <w:keepNext/>
      <w:numPr>
        <w:numId w:val="1"/>
      </w:numPr>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E17E5D"/>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link w:val="berschrift3Zchn"/>
    <w:qFormat/>
    <w:rsid w:val="00E17E5D"/>
    <w:pPr>
      <w:keepNext/>
      <w:numPr>
        <w:ilvl w:val="2"/>
        <w:numId w:val="1"/>
      </w:numPr>
      <w:spacing w:before="240" w:after="60"/>
      <w:outlineLvl w:val="2"/>
    </w:pPr>
    <w:rPr>
      <w:rFonts w:cs="Arial"/>
      <w:b/>
      <w:bCs/>
      <w:sz w:val="26"/>
      <w:szCs w:val="26"/>
    </w:rPr>
  </w:style>
  <w:style w:type="paragraph" w:styleId="berschrift4">
    <w:name w:val="heading 4"/>
    <w:basedOn w:val="Standard"/>
    <w:next w:val="Standard"/>
    <w:link w:val="berschrift4Zchn"/>
    <w:qFormat/>
    <w:rsid w:val="002302A0"/>
    <w:pPr>
      <w:keepNext/>
      <w:spacing w:before="240" w:after="60"/>
      <w:outlineLvl w:val="3"/>
    </w:pPr>
    <w:rPr>
      <w:b/>
      <w:bCs/>
      <w:sz w:val="24"/>
      <w:szCs w:val="28"/>
    </w:rPr>
  </w:style>
  <w:style w:type="paragraph" w:styleId="berschrift5">
    <w:name w:val="heading 5"/>
    <w:basedOn w:val="Standard"/>
    <w:next w:val="Standard"/>
    <w:qFormat/>
    <w:rsid w:val="00E17E5D"/>
    <w:pPr>
      <w:numPr>
        <w:ilvl w:val="4"/>
        <w:numId w:val="1"/>
      </w:numPr>
      <w:spacing w:before="240" w:after="60"/>
      <w:outlineLvl w:val="4"/>
    </w:pPr>
    <w:rPr>
      <w:b/>
      <w:bCs/>
      <w:i/>
      <w:iCs/>
      <w:sz w:val="26"/>
      <w:szCs w:val="26"/>
    </w:rPr>
  </w:style>
  <w:style w:type="paragraph" w:styleId="berschrift6">
    <w:name w:val="heading 6"/>
    <w:basedOn w:val="Standard"/>
    <w:next w:val="Standard"/>
    <w:qFormat/>
    <w:rsid w:val="00E17E5D"/>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E17E5D"/>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E17E5D"/>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E17E5D"/>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schrift">
    <w:name w:val="Signature"/>
    <w:basedOn w:val="Standard"/>
  </w:style>
  <w:style w:type="paragraph" w:styleId="Sprechblasentext">
    <w:name w:val="Balloon Text"/>
    <w:basedOn w:val="Standard"/>
    <w:semiHidden/>
    <w:rsid w:val="00921F5E"/>
    <w:rPr>
      <w:rFonts w:ascii="Tahoma" w:hAnsi="Tahoma" w:cs="Tahoma"/>
      <w:sz w:val="16"/>
      <w:szCs w:val="16"/>
    </w:rPr>
  </w:style>
  <w:style w:type="table" w:styleId="Tabellenraster">
    <w:name w:val="Table Grid"/>
    <w:basedOn w:val="NormaleTabelle"/>
    <w:rsid w:val="001F3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990988"/>
    <w:pPr>
      <w:tabs>
        <w:tab w:val="center" w:pos="4536"/>
        <w:tab w:val="right" w:pos="9072"/>
      </w:tabs>
    </w:pPr>
  </w:style>
  <w:style w:type="paragraph" w:styleId="Fuzeile">
    <w:name w:val="footer"/>
    <w:basedOn w:val="Standard"/>
    <w:link w:val="FuzeileZchn"/>
    <w:rsid w:val="00990988"/>
    <w:pPr>
      <w:tabs>
        <w:tab w:val="center" w:pos="4536"/>
        <w:tab w:val="right" w:pos="9072"/>
      </w:tabs>
    </w:pPr>
  </w:style>
  <w:style w:type="character" w:styleId="Seitenzahl">
    <w:name w:val="page number"/>
    <w:basedOn w:val="Absatz-Standardschriftart"/>
    <w:rsid w:val="00990988"/>
  </w:style>
  <w:style w:type="paragraph" w:customStyle="1" w:styleId="Formatvorlage1">
    <w:name w:val="Formatvorlage1"/>
    <w:basedOn w:val="Standard"/>
    <w:link w:val="Formatvorlage1Zchn"/>
    <w:autoRedefine/>
    <w:rsid w:val="00F64E6D"/>
    <w:pPr>
      <w:spacing w:before="120" w:after="240"/>
    </w:pPr>
    <w:rPr>
      <w:rFonts w:cs="Arial"/>
      <w:iCs/>
      <w:szCs w:val="20"/>
      <w:lang w:eastAsia="de-DE"/>
    </w:rPr>
  </w:style>
  <w:style w:type="character" w:customStyle="1" w:styleId="Formatvorlage1Zchn">
    <w:name w:val="Formatvorlage1 Zchn"/>
    <w:basedOn w:val="Absatz-Standardschriftart"/>
    <w:link w:val="Formatvorlage1"/>
    <w:rsid w:val="00F64E6D"/>
    <w:rPr>
      <w:rFonts w:ascii="Arial" w:hAnsi="Arial" w:cs="Arial"/>
      <w:iCs/>
      <w:sz w:val="22"/>
    </w:rPr>
  </w:style>
  <w:style w:type="paragraph" w:styleId="Verzeichnis2">
    <w:name w:val="toc 2"/>
    <w:basedOn w:val="Standard"/>
    <w:next w:val="Standard"/>
    <w:autoRedefine/>
    <w:uiPriority w:val="39"/>
    <w:rsid w:val="00E73F1B"/>
    <w:pPr>
      <w:tabs>
        <w:tab w:val="left" w:pos="960"/>
        <w:tab w:val="right" w:leader="dot" w:pos="9062"/>
      </w:tabs>
      <w:spacing w:before="120" w:after="60"/>
      <w:ind w:left="221"/>
    </w:pPr>
  </w:style>
  <w:style w:type="paragraph" w:styleId="Verzeichnis1">
    <w:name w:val="toc 1"/>
    <w:basedOn w:val="Standard"/>
    <w:next w:val="Standard"/>
    <w:autoRedefine/>
    <w:uiPriority w:val="39"/>
    <w:rsid w:val="00E73F1B"/>
    <w:pPr>
      <w:spacing w:before="160" w:after="120"/>
    </w:pPr>
  </w:style>
  <w:style w:type="paragraph" w:styleId="Verzeichnis3">
    <w:name w:val="toc 3"/>
    <w:basedOn w:val="Standard"/>
    <w:next w:val="Standard"/>
    <w:autoRedefine/>
    <w:uiPriority w:val="39"/>
    <w:rsid w:val="00E73F1B"/>
    <w:pPr>
      <w:tabs>
        <w:tab w:val="left" w:pos="1200"/>
        <w:tab w:val="right" w:leader="dot" w:pos="9062"/>
      </w:tabs>
      <w:ind w:left="440"/>
    </w:pPr>
  </w:style>
  <w:style w:type="character" w:styleId="Hyperlink">
    <w:name w:val="Hyperlink"/>
    <w:basedOn w:val="Absatz-Standardschriftart"/>
    <w:uiPriority w:val="99"/>
    <w:rsid w:val="00BB2072"/>
    <w:rPr>
      <w:color w:val="0000FF"/>
      <w:u w:val="single"/>
    </w:rPr>
  </w:style>
  <w:style w:type="paragraph" w:styleId="Aufzhlungszeichen">
    <w:name w:val="List Bullet"/>
    <w:basedOn w:val="Standard"/>
    <w:rsid w:val="002806CE"/>
    <w:pPr>
      <w:numPr>
        <w:numId w:val="2"/>
      </w:numPr>
    </w:pPr>
  </w:style>
  <w:style w:type="character" w:customStyle="1" w:styleId="berschrift4Zchn">
    <w:name w:val="Überschrift 4 Zchn"/>
    <w:basedOn w:val="Absatz-Standardschriftart"/>
    <w:link w:val="berschrift4"/>
    <w:rsid w:val="00BA098A"/>
    <w:rPr>
      <w:rFonts w:ascii="Arial" w:hAnsi="Arial"/>
      <w:b/>
      <w:bCs/>
      <w:sz w:val="24"/>
      <w:szCs w:val="28"/>
      <w:lang w:val="de-DE" w:eastAsia="en-US" w:bidi="ar-SA"/>
    </w:rPr>
  </w:style>
  <w:style w:type="paragraph" w:customStyle="1" w:styleId="Hauptzeile">
    <w:name w:val="Hauptzeile"/>
    <w:basedOn w:val="Standard"/>
    <w:rsid w:val="007B26C4"/>
    <w:pPr>
      <w:pageBreakBefore/>
      <w:pBdr>
        <w:bottom w:val="single" w:sz="6" w:space="1" w:color="auto"/>
      </w:pBdr>
      <w:spacing w:before="1080" w:after="480"/>
      <w:jc w:val="right"/>
    </w:pPr>
    <w:rPr>
      <w:b/>
      <w:color w:val="008000"/>
      <w:sz w:val="48"/>
      <w:szCs w:val="20"/>
      <w:lang w:eastAsia="de-DE"/>
    </w:rPr>
  </w:style>
  <w:style w:type="character" w:styleId="Platzhaltertext">
    <w:name w:val="Placeholder Text"/>
    <w:basedOn w:val="Absatz-Standardschriftart"/>
    <w:uiPriority w:val="99"/>
    <w:semiHidden/>
    <w:rsid w:val="003E3BCF"/>
    <w:rPr>
      <w:color w:val="808080"/>
    </w:rPr>
  </w:style>
  <w:style w:type="character" w:customStyle="1" w:styleId="berschrift1Zchn">
    <w:name w:val="Überschrift 1 Zchn"/>
    <w:basedOn w:val="Absatz-Standardschriftart"/>
    <w:link w:val="berschrift1"/>
    <w:rsid w:val="00021BC9"/>
    <w:rPr>
      <w:rFonts w:ascii="Arial" w:hAnsi="Arial" w:cs="Arial"/>
      <w:b/>
      <w:bCs/>
      <w:kern w:val="32"/>
      <w:sz w:val="32"/>
      <w:szCs w:val="32"/>
      <w:lang w:eastAsia="en-US"/>
    </w:rPr>
  </w:style>
  <w:style w:type="paragraph" w:styleId="Listenabsatz">
    <w:name w:val="List Paragraph"/>
    <w:basedOn w:val="Standard"/>
    <w:uiPriority w:val="34"/>
    <w:qFormat/>
    <w:rsid w:val="000127F3"/>
    <w:pPr>
      <w:ind w:left="720"/>
      <w:contextualSpacing/>
    </w:pPr>
  </w:style>
  <w:style w:type="character" w:customStyle="1" w:styleId="berschrift2Zchn">
    <w:name w:val="Überschrift 2 Zchn"/>
    <w:basedOn w:val="Absatz-Standardschriftart"/>
    <w:link w:val="berschrift2"/>
    <w:rsid w:val="00791A88"/>
    <w:rPr>
      <w:rFonts w:ascii="Arial" w:hAnsi="Arial" w:cs="Arial"/>
      <w:b/>
      <w:bCs/>
      <w:i/>
      <w:iCs/>
      <w:sz w:val="28"/>
      <w:szCs w:val="28"/>
      <w:lang w:eastAsia="en-US"/>
    </w:rPr>
  </w:style>
  <w:style w:type="character" w:styleId="Kommentarzeichen">
    <w:name w:val="annotation reference"/>
    <w:basedOn w:val="Absatz-Standardschriftart"/>
    <w:rsid w:val="003F5B4F"/>
    <w:rPr>
      <w:sz w:val="16"/>
      <w:szCs w:val="16"/>
    </w:rPr>
  </w:style>
  <w:style w:type="paragraph" w:styleId="Kommentartext">
    <w:name w:val="annotation text"/>
    <w:basedOn w:val="Standard"/>
    <w:link w:val="KommentartextZchn"/>
    <w:rsid w:val="003F5B4F"/>
    <w:rPr>
      <w:sz w:val="20"/>
      <w:szCs w:val="20"/>
    </w:rPr>
  </w:style>
  <w:style w:type="character" w:customStyle="1" w:styleId="KommentartextZchn">
    <w:name w:val="Kommentartext Zchn"/>
    <w:basedOn w:val="Absatz-Standardschriftart"/>
    <w:link w:val="Kommentartext"/>
    <w:rsid w:val="003F5B4F"/>
    <w:rPr>
      <w:rFonts w:ascii="Arial" w:hAnsi="Arial"/>
      <w:lang w:eastAsia="en-US"/>
    </w:rPr>
  </w:style>
  <w:style w:type="paragraph" w:styleId="Kommentarthema">
    <w:name w:val="annotation subject"/>
    <w:basedOn w:val="Kommentartext"/>
    <w:next w:val="Kommentartext"/>
    <w:link w:val="KommentarthemaZchn"/>
    <w:rsid w:val="003F5B4F"/>
    <w:rPr>
      <w:b/>
      <w:bCs/>
    </w:rPr>
  </w:style>
  <w:style w:type="character" w:customStyle="1" w:styleId="KommentarthemaZchn">
    <w:name w:val="Kommentarthema Zchn"/>
    <w:basedOn w:val="KommentartextZchn"/>
    <w:link w:val="Kommentarthema"/>
    <w:rsid w:val="003F5B4F"/>
    <w:rPr>
      <w:rFonts w:ascii="Arial" w:hAnsi="Arial"/>
      <w:b/>
      <w:bCs/>
      <w:lang w:eastAsia="en-US"/>
    </w:rPr>
  </w:style>
  <w:style w:type="paragraph" w:styleId="Funotentext">
    <w:name w:val="footnote text"/>
    <w:basedOn w:val="Standard"/>
    <w:link w:val="FunotentextZchn"/>
    <w:rsid w:val="00C07B83"/>
    <w:rPr>
      <w:rFonts w:ascii="Times New Roman" w:eastAsia="SimSun" w:hAnsi="Times New Roman"/>
      <w:sz w:val="20"/>
      <w:szCs w:val="20"/>
      <w:lang w:eastAsia="de-DE"/>
    </w:rPr>
  </w:style>
  <w:style w:type="character" w:customStyle="1" w:styleId="FunotentextZchn">
    <w:name w:val="Fußnotentext Zchn"/>
    <w:basedOn w:val="Absatz-Standardschriftart"/>
    <w:link w:val="Funotentext"/>
    <w:rsid w:val="00C07B83"/>
    <w:rPr>
      <w:rFonts w:eastAsia="SimSun"/>
    </w:rPr>
  </w:style>
  <w:style w:type="character" w:customStyle="1" w:styleId="berschrift3Zchn">
    <w:name w:val="Überschrift 3 Zchn"/>
    <w:basedOn w:val="Absatz-Standardschriftart"/>
    <w:link w:val="berschrift3"/>
    <w:rsid w:val="00CC3D36"/>
    <w:rPr>
      <w:rFonts w:ascii="Arial" w:hAnsi="Arial" w:cs="Arial"/>
      <w:b/>
      <w:bCs/>
      <w:sz w:val="26"/>
      <w:szCs w:val="26"/>
      <w:lang w:eastAsia="en-US"/>
    </w:rPr>
  </w:style>
  <w:style w:type="paragraph" w:styleId="Verzeichnis4">
    <w:name w:val="toc 4"/>
    <w:basedOn w:val="Standard"/>
    <w:next w:val="Standard"/>
    <w:autoRedefine/>
    <w:uiPriority w:val="39"/>
    <w:unhideWhenUsed/>
    <w:rsid w:val="00DF03E0"/>
    <w:pPr>
      <w:spacing w:after="100" w:line="276" w:lineRule="auto"/>
      <w:ind w:left="660"/>
    </w:pPr>
    <w:rPr>
      <w:rFonts w:asciiTheme="minorHAnsi" w:eastAsiaTheme="minorEastAsia" w:hAnsiTheme="minorHAnsi" w:cstheme="minorBidi"/>
      <w:szCs w:val="22"/>
      <w:lang w:eastAsia="zh-CN"/>
    </w:rPr>
  </w:style>
  <w:style w:type="paragraph" w:styleId="Verzeichnis5">
    <w:name w:val="toc 5"/>
    <w:basedOn w:val="Standard"/>
    <w:next w:val="Standard"/>
    <w:autoRedefine/>
    <w:uiPriority w:val="39"/>
    <w:unhideWhenUsed/>
    <w:rsid w:val="00DF03E0"/>
    <w:pPr>
      <w:spacing w:after="100" w:line="276" w:lineRule="auto"/>
      <w:ind w:left="880"/>
    </w:pPr>
    <w:rPr>
      <w:rFonts w:asciiTheme="minorHAnsi" w:eastAsiaTheme="minorEastAsia" w:hAnsiTheme="minorHAnsi" w:cstheme="minorBidi"/>
      <w:szCs w:val="22"/>
      <w:lang w:eastAsia="zh-CN"/>
    </w:rPr>
  </w:style>
  <w:style w:type="paragraph" w:styleId="Verzeichnis6">
    <w:name w:val="toc 6"/>
    <w:basedOn w:val="Standard"/>
    <w:next w:val="Standard"/>
    <w:autoRedefine/>
    <w:uiPriority w:val="39"/>
    <w:unhideWhenUsed/>
    <w:rsid w:val="00DF03E0"/>
    <w:pPr>
      <w:spacing w:after="100" w:line="276" w:lineRule="auto"/>
      <w:ind w:left="1100"/>
    </w:pPr>
    <w:rPr>
      <w:rFonts w:asciiTheme="minorHAnsi" w:eastAsiaTheme="minorEastAsia" w:hAnsiTheme="minorHAnsi" w:cstheme="minorBidi"/>
      <w:szCs w:val="22"/>
      <w:lang w:eastAsia="zh-CN"/>
    </w:rPr>
  </w:style>
  <w:style w:type="paragraph" w:styleId="Verzeichnis7">
    <w:name w:val="toc 7"/>
    <w:basedOn w:val="Standard"/>
    <w:next w:val="Standard"/>
    <w:autoRedefine/>
    <w:uiPriority w:val="39"/>
    <w:unhideWhenUsed/>
    <w:rsid w:val="00DF03E0"/>
    <w:pPr>
      <w:spacing w:after="100" w:line="276" w:lineRule="auto"/>
      <w:ind w:left="1320"/>
    </w:pPr>
    <w:rPr>
      <w:rFonts w:asciiTheme="minorHAnsi" w:eastAsiaTheme="minorEastAsia" w:hAnsiTheme="minorHAnsi" w:cstheme="minorBidi"/>
      <w:szCs w:val="22"/>
      <w:lang w:eastAsia="zh-CN"/>
    </w:rPr>
  </w:style>
  <w:style w:type="paragraph" w:styleId="Verzeichnis8">
    <w:name w:val="toc 8"/>
    <w:basedOn w:val="Standard"/>
    <w:next w:val="Standard"/>
    <w:autoRedefine/>
    <w:uiPriority w:val="39"/>
    <w:unhideWhenUsed/>
    <w:rsid w:val="00DF03E0"/>
    <w:pPr>
      <w:spacing w:after="100" w:line="276" w:lineRule="auto"/>
      <w:ind w:left="1540"/>
    </w:pPr>
    <w:rPr>
      <w:rFonts w:asciiTheme="minorHAnsi" w:eastAsiaTheme="minorEastAsia" w:hAnsiTheme="minorHAnsi" w:cstheme="minorBidi"/>
      <w:szCs w:val="22"/>
      <w:lang w:eastAsia="zh-CN"/>
    </w:rPr>
  </w:style>
  <w:style w:type="paragraph" w:styleId="Verzeichnis9">
    <w:name w:val="toc 9"/>
    <w:basedOn w:val="Standard"/>
    <w:next w:val="Standard"/>
    <w:autoRedefine/>
    <w:uiPriority w:val="39"/>
    <w:unhideWhenUsed/>
    <w:rsid w:val="00DF03E0"/>
    <w:pPr>
      <w:spacing w:after="100" w:line="276" w:lineRule="auto"/>
      <w:ind w:left="1760"/>
    </w:pPr>
    <w:rPr>
      <w:rFonts w:asciiTheme="minorHAnsi" w:eastAsiaTheme="minorEastAsia" w:hAnsiTheme="minorHAnsi" w:cstheme="minorBidi"/>
      <w:szCs w:val="22"/>
      <w:lang w:eastAsia="zh-CN"/>
    </w:rPr>
  </w:style>
  <w:style w:type="character" w:customStyle="1" w:styleId="FuzeileZchn">
    <w:name w:val="Fußzeile Zchn"/>
    <w:basedOn w:val="Absatz-Standardschriftart"/>
    <w:link w:val="Fuzeile"/>
    <w:rsid w:val="00407E67"/>
    <w:rPr>
      <w:rFonts w:ascii="Arial" w:hAnsi="Arial"/>
      <w:sz w:val="22"/>
      <w:szCs w:val="24"/>
      <w:lang w:eastAsia="en-US"/>
    </w:rPr>
  </w:style>
  <w:style w:type="paragraph" w:styleId="StandardWeb">
    <w:name w:val="Normal (Web)"/>
    <w:basedOn w:val="Standard"/>
    <w:uiPriority w:val="99"/>
    <w:unhideWhenUsed/>
    <w:rsid w:val="00640A6B"/>
    <w:pPr>
      <w:spacing w:before="100" w:beforeAutospacing="1" w:after="100" w:afterAutospacing="1"/>
    </w:pPr>
    <w:rPr>
      <w:rFonts w:ascii="Times New Roman" w:hAnsi="Times New Roman"/>
      <w:sz w:val="24"/>
      <w:lang w:eastAsia="zh-CN"/>
    </w:rPr>
  </w:style>
  <w:style w:type="paragraph" w:styleId="berarbeitung">
    <w:name w:val="Revision"/>
    <w:hidden/>
    <w:uiPriority w:val="99"/>
    <w:semiHidden/>
    <w:rsid w:val="0059613F"/>
    <w:rPr>
      <w:rFonts w:ascii="Arial" w:hAnsi="Arial"/>
      <w:sz w:val="22"/>
      <w:szCs w:val="24"/>
      <w:lang w:eastAsia="en-US"/>
    </w:rPr>
  </w:style>
  <w:style w:type="paragraph" w:styleId="Textkrper">
    <w:name w:val="Body Text"/>
    <w:basedOn w:val="Standard"/>
    <w:link w:val="TextkrperZchn"/>
    <w:rsid w:val="00590D4E"/>
    <w:pPr>
      <w:ind w:right="-143"/>
    </w:pPr>
    <w:rPr>
      <w:rFonts w:ascii="Times New Roman" w:eastAsia="Times New Roman" w:hAnsi="Times New Roman"/>
      <w:sz w:val="24"/>
      <w:lang w:eastAsia="de-DE"/>
    </w:rPr>
  </w:style>
  <w:style w:type="character" w:customStyle="1" w:styleId="TextkrperZchn">
    <w:name w:val="Textkörper Zchn"/>
    <w:basedOn w:val="Absatz-Standardschriftart"/>
    <w:link w:val="Textkrper"/>
    <w:rsid w:val="00590D4E"/>
    <w:rPr>
      <w:rFonts w:eastAsia="Times New Roman"/>
      <w:sz w:val="24"/>
      <w:szCs w:val="24"/>
    </w:rPr>
  </w:style>
  <w:style w:type="paragraph" w:customStyle="1" w:styleId="AufzhlungmitPunkt">
    <w:name w:val="Aufzählung mit Punkt"/>
    <w:basedOn w:val="Standard"/>
    <w:rsid w:val="00590D4E"/>
    <w:pPr>
      <w:numPr>
        <w:numId w:val="33"/>
      </w:numPr>
      <w:tabs>
        <w:tab w:val="left" w:pos="289"/>
        <w:tab w:val="left" w:pos="578"/>
        <w:tab w:val="left" w:pos="1151"/>
        <w:tab w:val="left" w:pos="1440"/>
        <w:tab w:val="left" w:pos="4321"/>
        <w:tab w:val="left" w:pos="5761"/>
        <w:tab w:val="left" w:pos="9407"/>
      </w:tabs>
      <w:spacing w:after="280" w:line="280" w:lineRule="atLeast"/>
      <w:ind w:left="289" w:hanging="289"/>
      <w:jc w:val="both"/>
    </w:pPr>
    <w:rPr>
      <w:rFonts w:ascii="Times New Roman" w:eastAsia="Times New Roman" w:hAnsi="Times New Roman"/>
      <w:kern w:val="28"/>
      <w:sz w:val="24"/>
      <w:lang w:eastAsia="de-DE"/>
    </w:rPr>
  </w:style>
  <w:style w:type="paragraph" w:customStyle="1" w:styleId="EinrckunginderAufzhlung">
    <w:name w:val="Einrückung in der Aufzählung"/>
    <w:basedOn w:val="Standard"/>
    <w:next w:val="Standard"/>
    <w:rsid w:val="00590D4E"/>
    <w:pPr>
      <w:tabs>
        <w:tab w:val="left" w:pos="289"/>
        <w:tab w:val="left" w:pos="578"/>
        <w:tab w:val="left" w:pos="1151"/>
        <w:tab w:val="left" w:pos="1440"/>
        <w:tab w:val="left" w:pos="4321"/>
        <w:tab w:val="left" w:pos="5761"/>
        <w:tab w:val="left" w:pos="9407"/>
      </w:tabs>
      <w:spacing w:after="280" w:line="280" w:lineRule="atLeast"/>
      <w:ind w:left="289" w:hanging="289"/>
      <w:jc w:val="both"/>
    </w:pPr>
    <w:rPr>
      <w:rFonts w:ascii="Times New Roman" w:eastAsia="Times New Roman" w:hAnsi="Times New Roman"/>
      <w:kern w:val="28"/>
      <w:sz w:val="24"/>
      <w:szCs w:val="20"/>
      <w:lang w:eastAsia="de-DE"/>
    </w:rPr>
  </w:style>
  <w:style w:type="character" w:customStyle="1" w:styleId="KopfzeileZchn">
    <w:name w:val="Kopfzeile Zchn"/>
    <w:basedOn w:val="Absatz-Standardschriftart"/>
    <w:link w:val="Kopfzeile"/>
    <w:rsid w:val="00590D4E"/>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96492"/>
    <w:rPr>
      <w:rFonts w:ascii="Arial" w:hAnsi="Arial"/>
      <w:sz w:val="22"/>
      <w:szCs w:val="24"/>
      <w:lang w:eastAsia="en-US"/>
    </w:rPr>
  </w:style>
  <w:style w:type="paragraph" w:styleId="berschrift1">
    <w:name w:val="heading 1"/>
    <w:basedOn w:val="Standard"/>
    <w:next w:val="Standard"/>
    <w:link w:val="berschrift1Zchn"/>
    <w:qFormat/>
    <w:rsid w:val="00E17E5D"/>
    <w:pPr>
      <w:keepNext/>
      <w:numPr>
        <w:numId w:val="1"/>
      </w:numPr>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E17E5D"/>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link w:val="berschrift3Zchn"/>
    <w:qFormat/>
    <w:rsid w:val="00E17E5D"/>
    <w:pPr>
      <w:keepNext/>
      <w:numPr>
        <w:ilvl w:val="2"/>
        <w:numId w:val="1"/>
      </w:numPr>
      <w:spacing w:before="240" w:after="60"/>
      <w:outlineLvl w:val="2"/>
    </w:pPr>
    <w:rPr>
      <w:rFonts w:cs="Arial"/>
      <w:b/>
      <w:bCs/>
      <w:sz w:val="26"/>
      <w:szCs w:val="26"/>
    </w:rPr>
  </w:style>
  <w:style w:type="paragraph" w:styleId="berschrift4">
    <w:name w:val="heading 4"/>
    <w:basedOn w:val="Standard"/>
    <w:next w:val="Standard"/>
    <w:link w:val="berschrift4Zchn"/>
    <w:qFormat/>
    <w:rsid w:val="002302A0"/>
    <w:pPr>
      <w:keepNext/>
      <w:spacing w:before="240" w:after="60"/>
      <w:outlineLvl w:val="3"/>
    </w:pPr>
    <w:rPr>
      <w:b/>
      <w:bCs/>
      <w:sz w:val="24"/>
      <w:szCs w:val="28"/>
    </w:rPr>
  </w:style>
  <w:style w:type="paragraph" w:styleId="berschrift5">
    <w:name w:val="heading 5"/>
    <w:basedOn w:val="Standard"/>
    <w:next w:val="Standard"/>
    <w:qFormat/>
    <w:rsid w:val="00E17E5D"/>
    <w:pPr>
      <w:numPr>
        <w:ilvl w:val="4"/>
        <w:numId w:val="1"/>
      </w:numPr>
      <w:spacing w:before="240" w:after="60"/>
      <w:outlineLvl w:val="4"/>
    </w:pPr>
    <w:rPr>
      <w:b/>
      <w:bCs/>
      <w:i/>
      <w:iCs/>
      <w:sz w:val="26"/>
      <w:szCs w:val="26"/>
    </w:rPr>
  </w:style>
  <w:style w:type="paragraph" w:styleId="berschrift6">
    <w:name w:val="heading 6"/>
    <w:basedOn w:val="Standard"/>
    <w:next w:val="Standard"/>
    <w:qFormat/>
    <w:rsid w:val="00E17E5D"/>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E17E5D"/>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E17E5D"/>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E17E5D"/>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schrift">
    <w:name w:val="Signature"/>
    <w:basedOn w:val="Standard"/>
  </w:style>
  <w:style w:type="paragraph" w:styleId="Sprechblasentext">
    <w:name w:val="Balloon Text"/>
    <w:basedOn w:val="Standard"/>
    <w:semiHidden/>
    <w:rsid w:val="00921F5E"/>
    <w:rPr>
      <w:rFonts w:ascii="Tahoma" w:hAnsi="Tahoma" w:cs="Tahoma"/>
      <w:sz w:val="16"/>
      <w:szCs w:val="16"/>
    </w:rPr>
  </w:style>
  <w:style w:type="table" w:styleId="Tabellenraster">
    <w:name w:val="Table Grid"/>
    <w:basedOn w:val="NormaleTabelle"/>
    <w:rsid w:val="001F3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990988"/>
    <w:pPr>
      <w:tabs>
        <w:tab w:val="center" w:pos="4536"/>
        <w:tab w:val="right" w:pos="9072"/>
      </w:tabs>
    </w:pPr>
  </w:style>
  <w:style w:type="paragraph" w:styleId="Fuzeile">
    <w:name w:val="footer"/>
    <w:basedOn w:val="Standard"/>
    <w:link w:val="FuzeileZchn"/>
    <w:rsid w:val="00990988"/>
    <w:pPr>
      <w:tabs>
        <w:tab w:val="center" w:pos="4536"/>
        <w:tab w:val="right" w:pos="9072"/>
      </w:tabs>
    </w:pPr>
  </w:style>
  <w:style w:type="character" w:styleId="Seitenzahl">
    <w:name w:val="page number"/>
    <w:basedOn w:val="Absatz-Standardschriftart"/>
    <w:rsid w:val="00990988"/>
  </w:style>
  <w:style w:type="paragraph" w:customStyle="1" w:styleId="Formatvorlage1">
    <w:name w:val="Formatvorlage1"/>
    <w:basedOn w:val="Standard"/>
    <w:link w:val="Formatvorlage1Zchn"/>
    <w:autoRedefine/>
    <w:rsid w:val="00F64E6D"/>
    <w:pPr>
      <w:spacing w:before="120" w:after="240"/>
    </w:pPr>
    <w:rPr>
      <w:rFonts w:cs="Arial"/>
      <w:iCs/>
      <w:szCs w:val="20"/>
      <w:lang w:eastAsia="de-DE"/>
    </w:rPr>
  </w:style>
  <w:style w:type="character" w:customStyle="1" w:styleId="Formatvorlage1Zchn">
    <w:name w:val="Formatvorlage1 Zchn"/>
    <w:basedOn w:val="Absatz-Standardschriftart"/>
    <w:link w:val="Formatvorlage1"/>
    <w:rsid w:val="00F64E6D"/>
    <w:rPr>
      <w:rFonts w:ascii="Arial" w:hAnsi="Arial" w:cs="Arial"/>
      <w:iCs/>
      <w:sz w:val="22"/>
    </w:rPr>
  </w:style>
  <w:style w:type="paragraph" w:styleId="Verzeichnis2">
    <w:name w:val="toc 2"/>
    <w:basedOn w:val="Standard"/>
    <w:next w:val="Standard"/>
    <w:autoRedefine/>
    <w:uiPriority w:val="39"/>
    <w:rsid w:val="00E73F1B"/>
    <w:pPr>
      <w:tabs>
        <w:tab w:val="left" w:pos="960"/>
        <w:tab w:val="right" w:leader="dot" w:pos="9062"/>
      </w:tabs>
      <w:spacing w:before="120" w:after="60"/>
      <w:ind w:left="221"/>
    </w:pPr>
  </w:style>
  <w:style w:type="paragraph" w:styleId="Verzeichnis1">
    <w:name w:val="toc 1"/>
    <w:basedOn w:val="Standard"/>
    <w:next w:val="Standard"/>
    <w:autoRedefine/>
    <w:uiPriority w:val="39"/>
    <w:rsid w:val="00E73F1B"/>
    <w:pPr>
      <w:spacing w:before="160" w:after="120"/>
    </w:pPr>
  </w:style>
  <w:style w:type="paragraph" w:styleId="Verzeichnis3">
    <w:name w:val="toc 3"/>
    <w:basedOn w:val="Standard"/>
    <w:next w:val="Standard"/>
    <w:autoRedefine/>
    <w:uiPriority w:val="39"/>
    <w:rsid w:val="00E73F1B"/>
    <w:pPr>
      <w:tabs>
        <w:tab w:val="left" w:pos="1200"/>
        <w:tab w:val="right" w:leader="dot" w:pos="9062"/>
      </w:tabs>
      <w:ind w:left="440"/>
    </w:pPr>
  </w:style>
  <w:style w:type="character" w:styleId="Hyperlink">
    <w:name w:val="Hyperlink"/>
    <w:basedOn w:val="Absatz-Standardschriftart"/>
    <w:uiPriority w:val="99"/>
    <w:rsid w:val="00BB2072"/>
    <w:rPr>
      <w:color w:val="0000FF"/>
      <w:u w:val="single"/>
    </w:rPr>
  </w:style>
  <w:style w:type="paragraph" w:styleId="Aufzhlungszeichen">
    <w:name w:val="List Bullet"/>
    <w:basedOn w:val="Standard"/>
    <w:rsid w:val="002806CE"/>
    <w:pPr>
      <w:numPr>
        <w:numId w:val="2"/>
      </w:numPr>
    </w:pPr>
  </w:style>
  <w:style w:type="character" w:customStyle="1" w:styleId="berschrift4Zchn">
    <w:name w:val="Überschrift 4 Zchn"/>
    <w:basedOn w:val="Absatz-Standardschriftart"/>
    <w:link w:val="berschrift4"/>
    <w:rsid w:val="00BA098A"/>
    <w:rPr>
      <w:rFonts w:ascii="Arial" w:hAnsi="Arial"/>
      <w:b/>
      <w:bCs/>
      <w:sz w:val="24"/>
      <w:szCs w:val="28"/>
      <w:lang w:val="de-DE" w:eastAsia="en-US" w:bidi="ar-SA"/>
    </w:rPr>
  </w:style>
  <w:style w:type="paragraph" w:customStyle="1" w:styleId="Hauptzeile">
    <w:name w:val="Hauptzeile"/>
    <w:basedOn w:val="Standard"/>
    <w:rsid w:val="007B26C4"/>
    <w:pPr>
      <w:pageBreakBefore/>
      <w:pBdr>
        <w:bottom w:val="single" w:sz="6" w:space="1" w:color="auto"/>
      </w:pBdr>
      <w:spacing w:before="1080" w:after="480"/>
      <w:jc w:val="right"/>
    </w:pPr>
    <w:rPr>
      <w:b/>
      <w:color w:val="008000"/>
      <w:sz w:val="48"/>
      <w:szCs w:val="20"/>
      <w:lang w:eastAsia="de-DE"/>
    </w:rPr>
  </w:style>
  <w:style w:type="character" w:styleId="Platzhaltertext">
    <w:name w:val="Placeholder Text"/>
    <w:basedOn w:val="Absatz-Standardschriftart"/>
    <w:uiPriority w:val="99"/>
    <w:semiHidden/>
    <w:rsid w:val="003E3BCF"/>
    <w:rPr>
      <w:color w:val="808080"/>
    </w:rPr>
  </w:style>
  <w:style w:type="character" w:customStyle="1" w:styleId="berschrift1Zchn">
    <w:name w:val="Überschrift 1 Zchn"/>
    <w:basedOn w:val="Absatz-Standardschriftart"/>
    <w:link w:val="berschrift1"/>
    <w:rsid w:val="00021BC9"/>
    <w:rPr>
      <w:rFonts w:ascii="Arial" w:hAnsi="Arial" w:cs="Arial"/>
      <w:b/>
      <w:bCs/>
      <w:kern w:val="32"/>
      <w:sz w:val="32"/>
      <w:szCs w:val="32"/>
      <w:lang w:eastAsia="en-US"/>
    </w:rPr>
  </w:style>
  <w:style w:type="paragraph" w:styleId="Listenabsatz">
    <w:name w:val="List Paragraph"/>
    <w:basedOn w:val="Standard"/>
    <w:uiPriority w:val="34"/>
    <w:qFormat/>
    <w:rsid w:val="000127F3"/>
    <w:pPr>
      <w:ind w:left="720"/>
      <w:contextualSpacing/>
    </w:pPr>
  </w:style>
  <w:style w:type="character" w:customStyle="1" w:styleId="berschrift2Zchn">
    <w:name w:val="Überschrift 2 Zchn"/>
    <w:basedOn w:val="Absatz-Standardschriftart"/>
    <w:link w:val="berschrift2"/>
    <w:rsid w:val="00791A88"/>
    <w:rPr>
      <w:rFonts w:ascii="Arial" w:hAnsi="Arial" w:cs="Arial"/>
      <w:b/>
      <w:bCs/>
      <w:i/>
      <w:iCs/>
      <w:sz w:val="28"/>
      <w:szCs w:val="28"/>
      <w:lang w:eastAsia="en-US"/>
    </w:rPr>
  </w:style>
  <w:style w:type="character" w:styleId="Kommentarzeichen">
    <w:name w:val="annotation reference"/>
    <w:basedOn w:val="Absatz-Standardschriftart"/>
    <w:rsid w:val="003F5B4F"/>
    <w:rPr>
      <w:sz w:val="16"/>
      <w:szCs w:val="16"/>
    </w:rPr>
  </w:style>
  <w:style w:type="paragraph" w:styleId="Kommentartext">
    <w:name w:val="annotation text"/>
    <w:basedOn w:val="Standard"/>
    <w:link w:val="KommentartextZchn"/>
    <w:rsid w:val="003F5B4F"/>
    <w:rPr>
      <w:sz w:val="20"/>
      <w:szCs w:val="20"/>
    </w:rPr>
  </w:style>
  <w:style w:type="character" w:customStyle="1" w:styleId="KommentartextZchn">
    <w:name w:val="Kommentartext Zchn"/>
    <w:basedOn w:val="Absatz-Standardschriftart"/>
    <w:link w:val="Kommentartext"/>
    <w:rsid w:val="003F5B4F"/>
    <w:rPr>
      <w:rFonts w:ascii="Arial" w:hAnsi="Arial"/>
      <w:lang w:eastAsia="en-US"/>
    </w:rPr>
  </w:style>
  <w:style w:type="paragraph" w:styleId="Kommentarthema">
    <w:name w:val="annotation subject"/>
    <w:basedOn w:val="Kommentartext"/>
    <w:next w:val="Kommentartext"/>
    <w:link w:val="KommentarthemaZchn"/>
    <w:rsid w:val="003F5B4F"/>
    <w:rPr>
      <w:b/>
      <w:bCs/>
    </w:rPr>
  </w:style>
  <w:style w:type="character" w:customStyle="1" w:styleId="KommentarthemaZchn">
    <w:name w:val="Kommentarthema Zchn"/>
    <w:basedOn w:val="KommentartextZchn"/>
    <w:link w:val="Kommentarthema"/>
    <w:rsid w:val="003F5B4F"/>
    <w:rPr>
      <w:rFonts w:ascii="Arial" w:hAnsi="Arial"/>
      <w:b/>
      <w:bCs/>
      <w:lang w:eastAsia="en-US"/>
    </w:rPr>
  </w:style>
  <w:style w:type="paragraph" w:styleId="Funotentext">
    <w:name w:val="footnote text"/>
    <w:basedOn w:val="Standard"/>
    <w:link w:val="FunotentextZchn"/>
    <w:rsid w:val="00C07B83"/>
    <w:rPr>
      <w:rFonts w:ascii="Times New Roman" w:eastAsia="SimSun" w:hAnsi="Times New Roman"/>
      <w:sz w:val="20"/>
      <w:szCs w:val="20"/>
      <w:lang w:eastAsia="de-DE"/>
    </w:rPr>
  </w:style>
  <w:style w:type="character" w:customStyle="1" w:styleId="FunotentextZchn">
    <w:name w:val="Fußnotentext Zchn"/>
    <w:basedOn w:val="Absatz-Standardschriftart"/>
    <w:link w:val="Funotentext"/>
    <w:rsid w:val="00C07B83"/>
    <w:rPr>
      <w:rFonts w:eastAsia="SimSun"/>
    </w:rPr>
  </w:style>
  <w:style w:type="character" w:customStyle="1" w:styleId="berschrift3Zchn">
    <w:name w:val="Überschrift 3 Zchn"/>
    <w:basedOn w:val="Absatz-Standardschriftart"/>
    <w:link w:val="berschrift3"/>
    <w:rsid w:val="00CC3D36"/>
    <w:rPr>
      <w:rFonts w:ascii="Arial" w:hAnsi="Arial" w:cs="Arial"/>
      <w:b/>
      <w:bCs/>
      <w:sz w:val="26"/>
      <w:szCs w:val="26"/>
      <w:lang w:eastAsia="en-US"/>
    </w:rPr>
  </w:style>
  <w:style w:type="paragraph" w:styleId="Verzeichnis4">
    <w:name w:val="toc 4"/>
    <w:basedOn w:val="Standard"/>
    <w:next w:val="Standard"/>
    <w:autoRedefine/>
    <w:uiPriority w:val="39"/>
    <w:unhideWhenUsed/>
    <w:rsid w:val="00DF03E0"/>
    <w:pPr>
      <w:spacing w:after="100" w:line="276" w:lineRule="auto"/>
      <w:ind w:left="660"/>
    </w:pPr>
    <w:rPr>
      <w:rFonts w:asciiTheme="minorHAnsi" w:eastAsiaTheme="minorEastAsia" w:hAnsiTheme="minorHAnsi" w:cstheme="minorBidi"/>
      <w:szCs w:val="22"/>
      <w:lang w:eastAsia="zh-CN"/>
    </w:rPr>
  </w:style>
  <w:style w:type="paragraph" w:styleId="Verzeichnis5">
    <w:name w:val="toc 5"/>
    <w:basedOn w:val="Standard"/>
    <w:next w:val="Standard"/>
    <w:autoRedefine/>
    <w:uiPriority w:val="39"/>
    <w:unhideWhenUsed/>
    <w:rsid w:val="00DF03E0"/>
    <w:pPr>
      <w:spacing w:after="100" w:line="276" w:lineRule="auto"/>
      <w:ind w:left="880"/>
    </w:pPr>
    <w:rPr>
      <w:rFonts w:asciiTheme="minorHAnsi" w:eastAsiaTheme="minorEastAsia" w:hAnsiTheme="minorHAnsi" w:cstheme="minorBidi"/>
      <w:szCs w:val="22"/>
      <w:lang w:eastAsia="zh-CN"/>
    </w:rPr>
  </w:style>
  <w:style w:type="paragraph" w:styleId="Verzeichnis6">
    <w:name w:val="toc 6"/>
    <w:basedOn w:val="Standard"/>
    <w:next w:val="Standard"/>
    <w:autoRedefine/>
    <w:uiPriority w:val="39"/>
    <w:unhideWhenUsed/>
    <w:rsid w:val="00DF03E0"/>
    <w:pPr>
      <w:spacing w:after="100" w:line="276" w:lineRule="auto"/>
      <w:ind w:left="1100"/>
    </w:pPr>
    <w:rPr>
      <w:rFonts w:asciiTheme="minorHAnsi" w:eastAsiaTheme="minorEastAsia" w:hAnsiTheme="minorHAnsi" w:cstheme="minorBidi"/>
      <w:szCs w:val="22"/>
      <w:lang w:eastAsia="zh-CN"/>
    </w:rPr>
  </w:style>
  <w:style w:type="paragraph" w:styleId="Verzeichnis7">
    <w:name w:val="toc 7"/>
    <w:basedOn w:val="Standard"/>
    <w:next w:val="Standard"/>
    <w:autoRedefine/>
    <w:uiPriority w:val="39"/>
    <w:unhideWhenUsed/>
    <w:rsid w:val="00DF03E0"/>
    <w:pPr>
      <w:spacing w:after="100" w:line="276" w:lineRule="auto"/>
      <w:ind w:left="1320"/>
    </w:pPr>
    <w:rPr>
      <w:rFonts w:asciiTheme="minorHAnsi" w:eastAsiaTheme="minorEastAsia" w:hAnsiTheme="minorHAnsi" w:cstheme="minorBidi"/>
      <w:szCs w:val="22"/>
      <w:lang w:eastAsia="zh-CN"/>
    </w:rPr>
  </w:style>
  <w:style w:type="paragraph" w:styleId="Verzeichnis8">
    <w:name w:val="toc 8"/>
    <w:basedOn w:val="Standard"/>
    <w:next w:val="Standard"/>
    <w:autoRedefine/>
    <w:uiPriority w:val="39"/>
    <w:unhideWhenUsed/>
    <w:rsid w:val="00DF03E0"/>
    <w:pPr>
      <w:spacing w:after="100" w:line="276" w:lineRule="auto"/>
      <w:ind w:left="1540"/>
    </w:pPr>
    <w:rPr>
      <w:rFonts w:asciiTheme="minorHAnsi" w:eastAsiaTheme="minorEastAsia" w:hAnsiTheme="minorHAnsi" w:cstheme="minorBidi"/>
      <w:szCs w:val="22"/>
      <w:lang w:eastAsia="zh-CN"/>
    </w:rPr>
  </w:style>
  <w:style w:type="paragraph" w:styleId="Verzeichnis9">
    <w:name w:val="toc 9"/>
    <w:basedOn w:val="Standard"/>
    <w:next w:val="Standard"/>
    <w:autoRedefine/>
    <w:uiPriority w:val="39"/>
    <w:unhideWhenUsed/>
    <w:rsid w:val="00DF03E0"/>
    <w:pPr>
      <w:spacing w:after="100" w:line="276" w:lineRule="auto"/>
      <w:ind w:left="1760"/>
    </w:pPr>
    <w:rPr>
      <w:rFonts w:asciiTheme="minorHAnsi" w:eastAsiaTheme="minorEastAsia" w:hAnsiTheme="minorHAnsi" w:cstheme="minorBidi"/>
      <w:szCs w:val="22"/>
      <w:lang w:eastAsia="zh-CN"/>
    </w:rPr>
  </w:style>
  <w:style w:type="character" w:customStyle="1" w:styleId="FuzeileZchn">
    <w:name w:val="Fußzeile Zchn"/>
    <w:basedOn w:val="Absatz-Standardschriftart"/>
    <w:link w:val="Fuzeile"/>
    <w:rsid w:val="00407E67"/>
    <w:rPr>
      <w:rFonts w:ascii="Arial" w:hAnsi="Arial"/>
      <w:sz w:val="22"/>
      <w:szCs w:val="24"/>
      <w:lang w:eastAsia="en-US"/>
    </w:rPr>
  </w:style>
  <w:style w:type="paragraph" w:styleId="StandardWeb">
    <w:name w:val="Normal (Web)"/>
    <w:basedOn w:val="Standard"/>
    <w:uiPriority w:val="99"/>
    <w:unhideWhenUsed/>
    <w:rsid w:val="00640A6B"/>
    <w:pPr>
      <w:spacing w:before="100" w:beforeAutospacing="1" w:after="100" w:afterAutospacing="1"/>
    </w:pPr>
    <w:rPr>
      <w:rFonts w:ascii="Times New Roman" w:hAnsi="Times New Roman"/>
      <w:sz w:val="24"/>
      <w:lang w:eastAsia="zh-CN"/>
    </w:rPr>
  </w:style>
  <w:style w:type="paragraph" w:styleId="berarbeitung">
    <w:name w:val="Revision"/>
    <w:hidden/>
    <w:uiPriority w:val="99"/>
    <w:semiHidden/>
    <w:rsid w:val="0059613F"/>
    <w:rPr>
      <w:rFonts w:ascii="Arial" w:hAnsi="Arial"/>
      <w:sz w:val="22"/>
      <w:szCs w:val="24"/>
      <w:lang w:eastAsia="en-US"/>
    </w:rPr>
  </w:style>
  <w:style w:type="paragraph" w:styleId="Textkrper">
    <w:name w:val="Body Text"/>
    <w:basedOn w:val="Standard"/>
    <w:link w:val="TextkrperZchn"/>
    <w:rsid w:val="00590D4E"/>
    <w:pPr>
      <w:ind w:right="-143"/>
    </w:pPr>
    <w:rPr>
      <w:rFonts w:ascii="Times New Roman" w:eastAsia="Times New Roman" w:hAnsi="Times New Roman"/>
      <w:sz w:val="24"/>
      <w:lang w:eastAsia="de-DE"/>
    </w:rPr>
  </w:style>
  <w:style w:type="character" w:customStyle="1" w:styleId="TextkrperZchn">
    <w:name w:val="Textkörper Zchn"/>
    <w:basedOn w:val="Absatz-Standardschriftart"/>
    <w:link w:val="Textkrper"/>
    <w:rsid w:val="00590D4E"/>
    <w:rPr>
      <w:rFonts w:eastAsia="Times New Roman"/>
      <w:sz w:val="24"/>
      <w:szCs w:val="24"/>
    </w:rPr>
  </w:style>
  <w:style w:type="paragraph" w:customStyle="1" w:styleId="AufzhlungmitPunkt">
    <w:name w:val="Aufzählung mit Punkt"/>
    <w:basedOn w:val="Standard"/>
    <w:rsid w:val="00590D4E"/>
    <w:pPr>
      <w:numPr>
        <w:numId w:val="33"/>
      </w:numPr>
      <w:tabs>
        <w:tab w:val="left" w:pos="289"/>
        <w:tab w:val="left" w:pos="578"/>
        <w:tab w:val="left" w:pos="1151"/>
        <w:tab w:val="left" w:pos="1440"/>
        <w:tab w:val="left" w:pos="4321"/>
        <w:tab w:val="left" w:pos="5761"/>
        <w:tab w:val="left" w:pos="9407"/>
      </w:tabs>
      <w:spacing w:after="280" w:line="280" w:lineRule="atLeast"/>
      <w:ind w:left="289" w:hanging="289"/>
      <w:jc w:val="both"/>
    </w:pPr>
    <w:rPr>
      <w:rFonts w:ascii="Times New Roman" w:eastAsia="Times New Roman" w:hAnsi="Times New Roman"/>
      <w:kern w:val="28"/>
      <w:sz w:val="24"/>
      <w:lang w:eastAsia="de-DE"/>
    </w:rPr>
  </w:style>
  <w:style w:type="paragraph" w:customStyle="1" w:styleId="EinrckunginderAufzhlung">
    <w:name w:val="Einrückung in der Aufzählung"/>
    <w:basedOn w:val="Standard"/>
    <w:next w:val="Standard"/>
    <w:rsid w:val="00590D4E"/>
    <w:pPr>
      <w:tabs>
        <w:tab w:val="left" w:pos="289"/>
        <w:tab w:val="left" w:pos="578"/>
        <w:tab w:val="left" w:pos="1151"/>
        <w:tab w:val="left" w:pos="1440"/>
        <w:tab w:val="left" w:pos="4321"/>
        <w:tab w:val="left" w:pos="5761"/>
        <w:tab w:val="left" w:pos="9407"/>
      </w:tabs>
      <w:spacing w:after="280" w:line="280" w:lineRule="atLeast"/>
      <w:ind w:left="289" w:hanging="289"/>
      <w:jc w:val="both"/>
    </w:pPr>
    <w:rPr>
      <w:rFonts w:ascii="Times New Roman" w:eastAsia="Times New Roman" w:hAnsi="Times New Roman"/>
      <w:kern w:val="28"/>
      <w:sz w:val="24"/>
      <w:szCs w:val="20"/>
      <w:lang w:eastAsia="de-DE"/>
    </w:rPr>
  </w:style>
  <w:style w:type="character" w:customStyle="1" w:styleId="KopfzeileZchn">
    <w:name w:val="Kopfzeile Zchn"/>
    <w:basedOn w:val="Absatz-Standardschriftart"/>
    <w:link w:val="Kopfzeile"/>
    <w:rsid w:val="00590D4E"/>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111">
      <w:bodyDiv w:val="1"/>
      <w:marLeft w:val="0"/>
      <w:marRight w:val="0"/>
      <w:marTop w:val="0"/>
      <w:marBottom w:val="0"/>
      <w:divBdr>
        <w:top w:val="none" w:sz="0" w:space="0" w:color="auto"/>
        <w:left w:val="none" w:sz="0" w:space="0" w:color="auto"/>
        <w:bottom w:val="none" w:sz="0" w:space="0" w:color="auto"/>
        <w:right w:val="none" w:sz="0" w:space="0" w:color="auto"/>
      </w:divBdr>
    </w:div>
    <w:div w:id="307977326">
      <w:bodyDiv w:val="1"/>
      <w:marLeft w:val="0"/>
      <w:marRight w:val="0"/>
      <w:marTop w:val="0"/>
      <w:marBottom w:val="0"/>
      <w:divBdr>
        <w:top w:val="none" w:sz="0" w:space="0" w:color="auto"/>
        <w:left w:val="none" w:sz="0" w:space="0" w:color="auto"/>
        <w:bottom w:val="none" w:sz="0" w:space="0" w:color="auto"/>
        <w:right w:val="none" w:sz="0" w:space="0" w:color="auto"/>
      </w:divBdr>
      <w:divsChild>
        <w:div w:id="633147093">
          <w:marLeft w:val="0"/>
          <w:marRight w:val="0"/>
          <w:marTop w:val="202"/>
          <w:marBottom w:val="0"/>
          <w:divBdr>
            <w:top w:val="none" w:sz="0" w:space="0" w:color="auto"/>
            <w:left w:val="none" w:sz="0" w:space="0" w:color="auto"/>
            <w:bottom w:val="none" w:sz="0" w:space="0" w:color="auto"/>
            <w:right w:val="none" w:sz="0" w:space="0" w:color="auto"/>
          </w:divBdr>
        </w:div>
      </w:divsChild>
    </w:div>
    <w:div w:id="410199566">
      <w:bodyDiv w:val="1"/>
      <w:marLeft w:val="0"/>
      <w:marRight w:val="0"/>
      <w:marTop w:val="0"/>
      <w:marBottom w:val="0"/>
      <w:divBdr>
        <w:top w:val="none" w:sz="0" w:space="0" w:color="auto"/>
        <w:left w:val="none" w:sz="0" w:space="0" w:color="auto"/>
        <w:bottom w:val="none" w:sz="0" w:space="0" w:color="auto"/>
        <w:right w:val="none" w:sz="0" w:space="0" w:color="auto"/>
      </w:divBdr>
      <w:divsChild>
        <w:div w:id="1893225361">
          <w:marLeft w:val="288"/>
          <w:marRight w:val="0"/>
          <w:marTop w:val="202"/>
          <w:marBottom w:val="0"/>
          <w:divBdr>
            <w:top w:val="none" w:sz="0" w:space="0" w:color="auto"/>
            <w:left w:val="none" w:sz="0" w:space="0" w:color="auto"/>
            <w:bottom w:val="none" w:sz="0" w:space="0" w:color="auto"/>
            <w:right w:val="none" w:sz="0" w:space="0" w:color="auto"/>
          </w:divBdr>
        </w:div>
        <w:div w:id="1617330152">
          <w:marLeft w:val="288"/>
          <w:marRight w:val="0"/>
          <w:marTop w:val="202"/>
          <w:marBottom w:val="0"/>
          <w:divBdr>
            <w:top w:val="none" w:sz="0" w:space="0" w:color="auto"/>
            <w:left w:val="none" w:sz="0" w:space="0" w:color="auto"/>
            <w:bottom w:val="none" w:sz="0" w:space="0" w:color="auto"/>
            <w:right w:val="none" w:sz="0" w:space="0" w:color="auto"/>
          </w:divBdr>
        </w:div>
      </w:divsChild>
    </w:div>
    <w:div w:id="788234088">
      <w:bodyDiv w:val="1"/>
      <w:marLeft w:val="0"/>
      <w:marRight w:val="0"/>
      <w:marTop w:val="0"/>
      <w:marBottom w:val="0"/>
      <w:divBdr>
        <w:top w:val="none" w:sz="0" w:space="0" w:color="auto"/>
        <w:left w:val="none" w:sz="0" w:space="0" w:color="auto"/>
        <w:bottom w:val="none" w:sz="0" w:space="0" w:color="auto"/>
        <w:right w:val="none" w:sz="0" w:space="0" w:color="auto"/>
      </w:divBdr>
    </w:div>
    <w:div w:id="798651876">
      <w:bodyDiv w:val="1"/>
      <w:marLeft w:val="0"/>
      <w:marRight w:val="0"/>
      <w:marTop w:val="0"/>
      <w:marBottom w:val="0"/>
      <w:divBdr>
        <w:top w:val="none" w:sz="0" w:space="0" w:color="auto"/>
        <w:left w:val="none" w:sz="0" w:space="0" w:color="auto"/>
        <w:bottom w:val="none" w:sz="0" w:space="0" w:color="auto"/>
        <w:right w:val="none" w:sz="0" w:space="0" w:color="auto"/>
      </w:divBdr>
    </w:div>
    <w:div w:id="833762871">
      <w:bodyDiv w:val="1"/>
      <w:marLeft w:val="0"/>
      <w:marRight w:val="0"/>
      <w:marTop w:val="0"/>
      <w:marBottom w:val="0"/>
      <w:divBdr>
        <w:top w:val="none" w:sz="0" w:space="0" w:color="auto"/>
        <w:left w:val="none" w:sz="0" w:space="0" w:color="auto"/>
        <w:bottom w:val="none" w:sz="0" w:space="0" w:color="auto"/>
        <w:right w:val="none" w:sz="0" w:space="0" w:color="auto"/>
      </w:divBdr>
    </w:div>
    <w:div w:id="887573208">
      <w:bodyDiv w:val="1"/>
      <w:marLeft w:val="0"/>
      <w:marRight w:val="0"/>
      <w:marTop w:val="0"/>
      <w:marBottom w:val="0"/>
      <w:divBdr>
        <w:top w:val="none" w:sz="0" w:space="0" w:color="auto"/>
        <w:left w:val="none" w:sz="0" w:space="0" w:color="auto"/>
        <w:bottom w:val="none" w:sz="0" w:space="0" w:color="auto"/>
        <w:right w:val="none" w:sz="0" w:space="0" w:color="auto"/>
      </w:divBdr>
    </w:div>
    <w:div w:id="954677433">
      <w:bodyDiv w:val="1"/>
      <w:marLeft w:val="0"/>
      <w:marRight w:val="0"/>
      <w:marTop w:val="0"/>
      <w:marBottom w:val="0"/>
      <w:divBdr>
        <w:top w:val="none" w:sz="0" w:space="0" w:color="auto"/>
        <w:left w:val="none" w:sz="0" w:space="0" w:color="auto"/>
        <w:bottom w:val="none" w:sz="0" w:space="0" w:color="auto"/>
        <w:right w:val="none" w:sz="0" w:space="0" w:color="auto"/>
      </w:divBdr>
      <w:divsChild>
        <w:div w:id="1029716876">
          <w:marLeft w:val="446"/>
          <w:marRight w:val="0"/>
          <w:marTop w:val="307"/>
          <w:marBottom w:val="0"/>
          <w:divBdr>
            <w:top w:val="none" w:sz="0" w:space="0" w:color="auto"/>
            <w:left w:val="none" w:sz="0" w:space="0" w:color="auto"/>
            <w:bottom w:val="none" w:sz="0" w:space="0" w:color="auto"/>
            <w:right w:val="none" w:sz="0" w:space="0" w:color="auto"/>
          </w:divBdr>
        </w:div>
        <w:div w:id="1449467652">
          <w:marLeft w:val="446"/>
          <w:marRight w:val="0"/>
          <w:marTop w:val="307"/>
          <w:marBottom w:val="0"/>
          <w:divBdr>
            <w:top w:val="none" w:sz="0" w:space="0" w:color="auto"/>
            <w:left w:val="none" w:sz="0" w:space="0" w:color="auto"/>
            <w:bottom w:val="none" w:sz="0" w:space="0" w:color="auto"/>
            <w:right w:val="none" w:sz="0" w:space="0" w:color="auto"/>
          </w:divBdr>
        </w:div>
        <w:div w:id="194850829">
          <w:marLeft w:val="446"/>
          <w:marRight w:val="0"/>
          <w:marTop w:val="307"/>
          <w:marBottom w:val="0"/>
          <w:divBdr>
            <w:top w:val="none" w:sz="0" w:space="0" w:color="auto"/>
            <w:left w:val="none" w:sz="0" w:space="0" w:color="auto"/>
            <w:bottom w:val="none" w:sz="0" w:space="0" w:color="auto"/>
            <w:right w:val="none" w:sz="0" w:space="0" w:color="auto"/>
          </w:divBdr>
        </w:div>
        <w:div w:id="1289629325">
          <w:marLeft w:val="1282"/>
          <w:marRight w:val="0"/>
          <w:marTop w:val="115"/>
          <w:marBottom w:val="0"/>
          <w:divBdr>
            <w:top w:val="none" w:sz="0" w:space="0" w:color="auto"/>
            <w:left w:val="none" w:sz="0" w:space="0" w:color="auto"/>
            <w:bottom w:val="none" w:sz="0" w:space="0" w:color="auto"/>
            <w:right w:val="none" w:sz="0" w:space="0" w:color="auto"/>
          </w:divBdr>
        </w:div>
        <w:div w:id="334575539">
          <w:marLeft w:val="1282"/>
          <w:marRight w:val="0"/>
          <w:marTop w:val="115"/>
          <w:marBottom w:val="0"/>
          <w:divBdr>
            <w:top w:val="none" w:sz="0" w:space="0" w:color="auto"/>
            <w:left w:val="none" w:sz="0" w:space="0" w:color="auto"/>
            <w:bottom w:val="none" w:sz="0" w:space="0" w:color="auto"/>
            <w:right w:val="none" w:sz="0" w:space="0" w:color="auto"/>
          </w:divBdr>
        </w:div>
        <w:div w:id="1600486482">
          <w:marLeft w:val="446"/>
          <w:marRight w:val="0"/>
          <w:marTop w:val="307"/>
          <w:marBottom w:val="0"/>
          <w:divBdr>
            <w:top w:val="none" w:sz="0" w:space="0" w:color="auto"/>
            <w:left w:val="none" w:sz="0" w:space="0" w:color="auto"/>
            <w:bottom w:val="none" w:sz="0" w:space="0" w:color="auto"/>
            <w:right w:val="none" w:sz="0" w:space="0" w:color="auto"/>
          </w:divBdr>
        </w:div>
        <w:div w:id="1686321289">
          <w:marLeft w:val="1282"/>
          <w:marRight w:val="0"/>
          <w:marTop w:val="115"/>
          <w:marBottom w:val="0"/>
          <w:divBdr>
            <w:top w:val="none" w:sz="0" w:space="0" w:color="auto"/>
            <w:left w:val="none" w:sz="0" w:space="0" w:color="auto"/>
            <w:bottom w:val="none" w:sz="0" w:space="0" w:color="auto"/>
            <w:right w:val="none" w:sz="0" w:space="0" w:color="auto"/>
          </w:divBdr>
        </w:div>
        <w:div w:id="1572734861">
          <w:marLeft w:val="1282"/>
          <w:marRight w:val="0"/>
          <w:marTop w:val="115"/>
          <w:marBottom w:val="0"/>
          <w:divBdr>
            <w:top w:val="none" w:sz="0" w:space="0" w:color="auto"/>
            <w:left w:val="none" w:sz="0" w:space="0" w:color="auto"/>
            <w:bottom w:val="none" w:sz="0" w:space="0" w:color="auto"/>
            <w:right w:val="none" w:sz="0" w:space="0" w:color="auto"/>
          </w:divBdr>
        </w:div>
      </w:divsChild>
    </w:div>
    <w:div w:id="983318747">
      <w:bodyDiv w:val="1"/>
      <w:marLeft w:val="0"/>
      <w:marRight w:val="0"/>
      <w:marTop w:val="0"/>
      <w:marBottom w:val="0"/>
      <w:divBdr>
        <w:top w:val="none" w:sz="0" w:space="0" w:color="auto"/>
        <w:left w:val="none" w:sz="0" w:space="0" w:color="auto"/>
        <w:bottom w:val="none" w:sz="0" w:space="0" w:color="auto"/>
        <w:right w:val="none" w:sz="0" w:space="0" w:color="auto"/>
      </w:divBdr>
    </w:div>
    <w:div w:id="996497228">
      <w:bodyDiv w:val="1"/>
      <w:marLeft w:val="0"/>
      <w:marRight w:val="0"/>
      <w:marTop w:val="0"/>
      <w:marBottom w:val="0"/>
      <w:divBdr>
        <w:top w:val="none" w:sz="0" w:space="0" w:color="auto"/>
        <w:left w:val="none" w:sz="0" w:space="0" w:color="auto"/>
        <w:bottom w:val="none" w:sz="0" w:space="0" w:color="auto"/>
        <w:right w:val="none" w:sz="0" w:space="0" w:color="auto"/>
      </w:divBdr>
      <w:divsChild>
        <w:div w:id="861476907">
          <w:marLeft w:val="835"/>
          <w:marRight w:val="0"/>
          <w:marTop w:val="101"/>
          <w:marBottom w:val="0"/>
          <w:divBdr>
            <w:top w:val="none" w:sz="0" w:space="0" w:color="auto"/>
            <w:left w:val="none" w:sz="0" w:space="0" w:color="auto"/>
            <w:bottom w:val="none" w:sz="0" w:space="0" w:color="auto"/>
            <w:right w:val="none" w:sz="0" w:space="0" w:color="auto"/>
          </w:divBdr>
        </w:div>
        <w:div w:id="1214275727">
          <w:marLeft w:val="1426"/>
          <w:marRight w:val="0"/>
          <w:marTop w:val="101"/>
          <w:marBottom w:val="0"/>
          <w:divBdr>
            <w:top w:val="none" w:sz="0" w:space="0" w:color="auto"/>
            <w:left w:val="none" w:sz="0" w:space="0" w:color="auto"/>
            <w:bottom w:val="none" w:sz="0" w:space="0" w:color="auto"/>
            <w:right w:val="none" w:sz="0" w:space="0" w:color="auto"/>
          </w:divBdr>
        </w:div>
        <w:div w:id="639303958">
          <w:marLeft w:val="1426"/>
          <w:marRight w:val="0"/>
          <w:marTop w:val="101"/>
          <w:marBottom w:val="0"/>
          <w:divBdr>
            <w:top w:val="none" w:sz="0" w:space="0" w:color="auto"/>
            <w:left w:val="none" w:sz="0" w:space="0" w:color="auto"/>
            <w:bottom w:val="none" w:sz="0" w:space="0" w:color="auto"/>
            <w:right w:val="none" w:sz="0" w:space="0" w:color="auto"/>
          </w:divBdr>
        </w:div>
        <w:div w:id="1436176370">
          <w:marLeft w:val="1426"/>
          <w:marRight w:val="0"/>
          <w:marTop w:val="101"/>
          <w:marBottom w:val="0"/>
          <w:divBdr>
            <w:top w:val="none" w:sz="0" w:space="0" w:color="auto"/>
            <w:left w:val="none" w:sz="0" w:space="0" w:color="auto"/>
            <w:bottom w:val="none" w:sz="0" w:space="0" w:color="auto"/>
            <w:right w:val="none" w:sz="0" w:space="0" w:color="auto"/>
          </w:divBdr>
        </w:div>
        <w:div w:id="1654991693">
          <w:marLeft w:val="1426"/>
          <w:marRight w:val="0"/>
          <w:marTop w:val="101"/>
          <w:marBottom w:val="0"/>
          <w:divBdr>
            <w:top w:val="none" w:sz="0" w:space="0" w:color="auto"/>
            <w:left w:val="none" w:sz="0" w:space="0" w:color="auto"/>
            <w:bottom w:val="none" w:sz="0" w:space="0" w:color="auto"/>
            <w:right w:val="none" w:sz="0" w:space="0" w:color="auto"/>
          </w:divBdr>
        </w:div>
      </w:divsChild>
    </w:div>
    <w:div w:id="1049647385">
      <w:bodyDiv w:val="1"/>
      <w:marLeft w:val="0"/>
      <w:marRight w:val="0"/>
      <w:marTop w:val="0"/>
      <w:marBottom w:val="0"/>
      <w:divBdr>
        <w:top w:val="none" w:sz="0" w:space="0" w:color="auto"/>
        <w:left w:val="none" w:sz="0" w:space="0" w:color="auto"/>
        <w:bottom w:val="none" w:sz="0" w:space="0" w:color="auto"/>
        <w:right w:val="none" w:sz="0" w:space="0" w:color="auto"/>
      </w:divBdr>
    </w:div>
    <w:div w:id="1096946234">
      <w:bodyDiv w:val="1"/>
      <w:marLeft w:val="0"/>
      <w:marRight w:val="0"/>
      <w:marTop w:val="0"/>
      <w:marBottom w:val="0"/>
      <w:divBdr>
        <w:top w:val="none" w:sz="0" w:space="0" w:color="auto"/>
        <w:left w:val="none" w:sz="0" w:space="0" w:color="auto"/>
        <w:bottom w:val="none" w:sz="0" w:space="0" w:color="auto"/>
        <w:right w:val="none" w:sz="0" w:space="0" w:color="auto"/>
      </w:divBdr>
      <w:divsChild>
        <w:div w:id="1394813493">
          <w:marLeft w:val="734"/>
          <w:marRight w:val="0"/>
          <w:marTop w:val="230"/>
          <w:marBottom w:val="0"/>
          <w:divBdr>
            <w:top w:val="none" w:sz="0" w:space="0" w:color="auto"/>
            <w:left w:val="none" w:sz="0" w:space="0" w:color="auto"/>
            <w:bottom w:val="none" w:sz="0" w:space="0" w:color="auto"/>
            <w:right w:val="none" w:sz="0" w:space="0" w:color="auto"/>
          </w:divBdr>
        </w:div>
      </w:divsChild>
    </w:div>
    <w:div w:id="1675181768">
      <w:bodyDiv w:val="1"/>
      <w:marLeft w:val="0"/>
      <w:marRight w:val="0"/>
      <w:marTop w:val="0"/>
      <w:marBottom w:val="0"/>
      <w:divBdr>
        <w:top w:val="none" w:sz="0" w:space="0" w:color="auto"/>
        <w:left w:val="none" w:sz="0" w:space="0" w:color="auto"/>
        <w:bottom w:val="none" w:sz="0" w:space="0" w:color="auto"/>
        <w:right w:val="none" w:sz="0" w:space="0" w:color="auto"/>
      </w:divBdr>
    </w:div>
    <w:div w:id="1693455156">
      <w:bodyDiv w:val="1"/>
      <w:marLeft w:val="0"/>
      <w:marRight w:val="0"/>
      <w:marTop w:val="0"/>
      <w:marBottom w:val="0"/>
      <w:divBdr>
        <w:top w:val="none" w:sz="0" w:space="0" w:color="auto"/>
        <w:left w:val="none" w:sz="0" w:space="0" w:color="auto"/>
        <w:bottom w:val="none" w:sz="0" w:space="0" w:color="auto"/>
        <w:right w:val="none" w:sz="0" w:space="0" w:color="auto"/>
      </w:divBdr>
    </w:div>
    <w:div w:id="209847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comments" Target="comments.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URL xmlns="17c8a4af-221c-400e-ae0a-f05e99625a32">
      <Url xsi:nil="true"/>
      <Description xsi:nil="true"/>
    </URL>
    <Kommentare xmlns="$ListId:Dokument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AD479587D981A4198F057C392941805" ma:contentTypeVersion="" ma:contentTypeDescription="Ein neues Dokument erstellen." ma:contentTypeScope="" ma:versionID="e88406421f94478ef4bbd16b7a71b390">
  <xsd:schema xmlns:xsd="http://www.w3.org/2001/XMLSchema" xmlns:xs="http://www.w3.org/2001/XMLSchema" xmlns:p="http://schemas.microsoft.com/office/2006/metadata/properties" xmlns:ns2="$ListId:Dokumente;" xmlns:ns3="17c8a4af-221c-400e-ae0a-f05e99625a32" targetNamespace="http://schemas.microsoft.com/office/2006/metadata/properties" ma:root="true" ma:fieldsID="59bc02c4d2880029497e32d605bef9b9" ns2:_="" ns3:_="">
    <xsd:import namespace="$ListId:Dokumente;"/>
    <xsd:import namespace="17c8a4af-221c-400e-ae0a-f05e99625a32"/>
    <xsd:element name="properties">
      <xsd:complexType>
        <xsd:sequence>
          <xsd:element name="documentManagement">
            <xsd:complexType>
              <xsd:all>
                <xsd:element ref="ns2:Kommentare" minOccurs="0"/>
                <xsd:element ref="ns3: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kumente;" elementFormDefault="qualified">
    <xsd:import namespace="http://schemas.microsoft.com/office/2006/documentManagement/types"/>
    <xsd:import namespace="http://schemas.microsoft.com/office/infopath/2007/PartnerControls"/>
    <xsd:element name="Kommentare" ma:index="8" nillable="true" ma:displayName="Kommentar" ma:internalName="Kommentar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c8a4af-221c-400e-ae0a-f05e99625a32" elementFormDefault="qualified">
    <xsd:import namespace="http://schemas.microsoft.com/office/2006/documentManagement/types"/>
    <xsd:import namespace="http://schemas.microsoft.com/office/infopath/2007/PartnerControls"/>
    <xsd:element name="URL" ma:index="9"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68023-D1EF-4A98-9A1A-E3204D80D202}">
  <ds:schemaRefs>
    <ds:schemaRef ds:uri="http://schemas.microsoft.com/office/2006/metadata/longProperties"/>
  </ds:schemaRefs>
</ds:datastoreItem>
</file>

<file path=customXml/itemProps2.xml><?xml version="1.0" encoding="utf-8"?>
<ds:datastoreItem xmlns:ds="http://schemas.openxmlformats.org/officeDocument/2006/customXml" ds:itemID="{D2CCB108-24D6-437D-BCA7-6FD749C7C4C4}">
  <ds:schemaRefs>
    <ds:schemaRef ds:uri="http://schemas.microsoft.com/office/2006/documentManagement/types"/>
    <ds:schemaRef ds:uri="http://purl.org/dc/elements/1.1/"/>
    <ds:schemaRef ds:uri="http://purl.org/dc/dcmitype/"/>
    <ds:schemaRef ds:uri="http://schemas.microsoft.com/office/2006/metadata/properties"/>
    <ds:schemaRef ds:uri="17c8a4af-221c-400e-ae0a-f05e99625a32"/>
    <ds:schemaRef ds:uri="http://www.w3.org/XML/1998/namespace"/>
    <ds:schemaRef ds:uri="http://schemas.microsoft.com/office/infopath/2007/PartnerControls"/>
    <ds:schemaRef ds:uri="http://schemas.openxmlformats.org/package/2006/metadata/core-properties"/>
    <ds:schemaRef ds:uri="$ListId:Dokumente;"/>
    <ds:schemaRef ds:uri="http://purl.org/dc/terms/"/>
  </ds:schemaRefs>
</ds:datastoreItem>
</file>

<file path=customXml/itemProps3.xml><?xml version="1.0" encoding="utf-8"?>
<ds:datastoreItem xmlns:ds="http://schemas.openxmlformats.org/officeDocument/2006/customXml" ds:itemID="{0017CA50-54A1-4D85-9B72-003911BF9D17}">
  <ds:schemaRefs>
    <ds:schemaRef ds:uri="http://schemas.microsoft.com/sharepoint/v3/contenttype/forms"/>
  </ds:schemaRefs>
</ds:datastoreItem>
</file>

<file path=customXml/itemProps4.xml><?xml version="1.0" encoding="utf-8"?>
<ds:datastoreItem xmlns:ds="http://schemas.openxmlformats.org/officeDocument/2006/customXml" ds:itemID="{F00C000B-E599-4F70-B086-2E6C56855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Dokumente;"/>
    <ds:schemaRef ds:uri="17c8a4af-221c-400e-ae0a-f05e99625a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119DEA-33CE-4A76-81E0-7E547CB0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5B36D92A</Template>
  <TotalTime>0</TotalTime>
  <Pages>86</Pages>
  <Words>9519</Words>
  <Characters>77045</Characters>
  <Application>Microsoft Office Word</Application>
  <DocSecurity>0</DocSecurity>
  <Lines>642</Lines>
  <Paragraphs>172</Paragraphs>
  <ScaleCrop>false</ScaleCrop>
  <HeadingPairs>
    <vt:vector size="2" baseType="variant">
      <vt:variant>
        <vt:lpstr>Titel</vt:lpstr>
      </vt:variant>
      <vt:variant>
        <vt:i4>1</vt:i4>
      </vt:variant>
    </vt:vector>
  </HeadingPairs>
  <TitlesOfParts>
    <vt:vector size="1" baseType="lpstr">
      <vt:lpstr>1</vt:lpstr>
    </vt:vector>
  </TitlesOfParts>
  <Company>PROACTIV</Company>
  <LinksUpToDate>false</LinksUpToDate>
  <CharactersWithSpaces>86392</CharactersWithSpaces>
  <SharedDoc>false</SharedDoc>
  <HLinks>
    <vt:vector size="450" baseType="variant">
      <vt:variant>
        <vt:i4>1048625</vt:i4>
      </vt:variant>
      <vt:variant>
        <vt:i4>458</vt:i4>
      </vt:variant>
      <vt:variant>
        <vt:i4>0</vt:i4>
      </vt:variant>
      <vt:variant>
        <vt:i4>5</vt:i4>
      </vt:variant>
      <vt:variant>
        <vt:lpwstr/>
      </vt:variant>
      <vt:variant>
        <vt:lpwstr>_Toc355102715</vt:lpwstr>
      </vt:variant>
      <vt:variant>
        <vt:i4>1048625</vt:i4>
      </vt:variant>
      <vt:variant>
        <vt:i4>452</vt:i4>
      </vt:variant>
      <vt:variant>
        <vt:i4>0</vt:i4>
      </vt:variant>
      <vt:variant>
        <vt:i4>5</vt:i4>
      </vt:variant>
      <vt:variant>
        <vt:lpwstr/>
      </vt:variant>
      <vt:variant>
        <vt:lpwstr>_Toc355102714</vt:lpwstr>
      </vt:variant>
      <vt:variant>
        <vt:i4>1048625</vt:i4>
      </vt:variant>
      <vt:variant>
        <vt:i4>446</vt:i4>
      </vt:variant>
      <vt:variant>
        <vt:i4>0</vt:i4>
      </vt:variant>
      <vt:variant>
        <vt:i4>5</vt:i4>
      </vt:variant>
      <vt:variant>
        <vt:lpwstr/>
      </vt:variant>
      <vt:variant>
        <vt:lpwstr>_Toc355102713</vt:lpwstr>
      </vt:variant>
      <vt:variant>
        <vt:i4>1048625</vt:i4>
      </vt:variant>
      <vt:variant>
        <vt:i4>440</vt:i4>
      </vt:variant>
      <vt:variant>
        <vt:i4>0</vt:i4>
      </vt:variant>
      <vt:variant>
        <vt:i4>5</vt:i4>
      </vt:variant>
      <vt:variant>
        <vt:lpwstr/>
      </vt:variant>
      <vt:variant>
        <vt:lpwstr>_Toc355102712</vt:lpwstr>
      </vt:variant>
      <vt:variant>
        <vt:i4>1048625</vt:i4>
      </vt:variant>
      <vt:variant>
        <vt:i4>434</vt:i4>
      </vt:variant>
      <vt:variant>
        <vt:i4>0</vt:i4>
      </vt:variant>
      <vt:variant>
        <vt:i4>5</vt:i4>
      </vt:variant>
      <vt:variant>
        <vt:lpwstr/>
      </vt:variant>
      <vt:variant>
        <vt:lpwstr>_Toc355102711</vt:lpwstr>
      </vt:variant>
      <vt:variant>
        <vt:i4>1048625</vt:i4>
      </vt:variant>
      <vt:variant>
        <vt:i4>428</vt:i4>
      </vt:variant>
      <vt:variant>
        <vt:i4>0</vt:i4>
      </vt:variant>
      <vt:variant>
        <vt:i4>5</vt:i4>
      </vt:variant>
      <vt:variant>
        <vt:lpwstr/>
      </vt:variant>
      <vt:variant>
        <vt:lpwstr>_Toc355102710</vt:lpwstr>
      </vt:variant>
      <vt:variant>
        <vt:i4>1114161</vt:i4>
      </vt:variant>
      <vt:variant>
        <vt:i4>422</vt:i4>
      </vt:variant>
      <vt:variant>
        <vt:i4>0</vt:i4>
      </vt:variant>
      <vt:variant>
        <vt:i4>5</vt:i4>
      </vt:variant>
      <vt:variant>
        <vt:lpwstr/>
      </vt:variant>
      <vt:variant>
        <vt:lpwstr>_Toc355102709</vt:lpwstr>
      </vt:variant>
      <vt:variant>
        <vt:i4>1114161</vt:i4>
      </vt:variant>
      <vt:variant>
        <vt:i4>416</vt:i4>
      </vt:variant>
      <vt:variant>
        <vt:i4>0</vt:i4>
      </vt:variant>
      <vt:variant>
        <vt:i4>5</vt:i4>
      </vt:variant>
      <vt:variant>
        <vt:lpwstr/>
      </vt:variant>
      <vt:variant>
        <vt:lpwstr>_Toc355102708</vt:lpwstr>
      </vt:variant>
      <vt:variant>
        <vt:i4>1114161</vt:i4>
      </vt:variant>
      <vt:variant>
        <vt:i4>410</vt:i4>
      </vt:variant>
      <vt:variant>
        <vt:i4>0</vt:i4>
      </vt:variant>
      <vt:variant>
        <vt:i4>5</vt:i4>
      </vt:variant>
      <vt:variant>
        <vt:lpwstr/>
      </vt:variant>
      <vt:variant>
        <vt:lpwstr>_Toc355102707</vt:lpwstr>
      </vt:variant>
      <vt:variant>
        <vt:i4>1114161</vt:i4>
      </vt:variant>
      <vt:variant>
        <vt:i4>404</vt:i4>
      </vt:variant>
      <vt:variant>
        <vt:i4>0</vt:i4>
      </vt:variant>
      <vt:variant>
        <vt:i4>5</vt:i4>
      </vt:variant>
      <vt:variant>
        <vt:lpwstr/>
      </vt:variant>
      <vt:variant>
        <vt:lpwstr>_Toc355102706</vt:lpwstr>
      </vt:variant>
      <vt:variant>
        <vt:i4>1114161</vt:i4>
      </vt:variant>
      <vt:variant>
        <vt:i4>398</vt:i4>
      </vt:variant>
      <vt:variant>
        <vt:i4>0</vt:i4>
      </vt:variant>
      <vt:variant>
        <vt:i4>5</vt:i4>
      </vt:variant>
      <vt:variant>
        <vt:lpwstr/>
      </vt:variant>
      <vt:variant>
        <vt:lpwstr>_Toc355102705</vt:lpwstr>
      </vt:variant>
      <vt:variant>
        <vt:i4>1114161</vt:i4>
      </vt:variant>
      <vt:variant>
        <vt:i4>392</vt:i4>
      </vt:variant>
      <vt:variant>
        <vt:i4>0</vt:i4>
      </vt:variant>
      <vt:variant>
        <vt:i4>5</vt:i4>
      </vt:variant>
      <vt:variant>
        <vt:lpwstr/>
      </vt:variant>
      <vt:variant>
        <vt:lpwstr>_Toc355102704</vt:lpwstr>
      </vt:variant>
      <vt:variant>
        <vt:i4>1114161</vt:i4>
      </vt:variant>
      <vt:variant>
        <vt:i4>386</vt:i4>
      </vt:variant>
      <vt:variant>
        <vt:i4>0</vt:i4>
      </vt:variant>
      <vt:variant>
        <vt:i4>5</vt:i4>
      </vt:variant>
      <vt:variant>
        <vt:lpwstr/>
      </vt:variant>
      <vt:variant>
        <vt:lpwstr>_Toc355102703</vt:lpwstr>
      </vt:variant>
      <vt:variant>
        <vt:i4>1114161</vt:i4>
      </vt:variant>
      <vt:variant>
        <vt:i4>380</vt:i4>
      </vt:variant>
      <vt:variant>
        <vt:i4>0</vt:i4>
      </vt:variant>
      <vt:variant>
        <vt:i4>5</vt:i4>
      </vt:variant>
      <vt:variant>
        <vt:lpwstr/>
      </vt:variant>
      <vt:variant>
        <vt:lpwstr>_Toc355102702</vt:lpwstr>
      </vt:variant>
      <vt:variant>
        <vt:i4>1114161</vt:i4>
      </vt:variant>
      <vt:variant>
        <vt:i4>374</vt:i4>
      </vt:variant>
      <vt:variant>
        <vt:i4>0</vt:i4>
      </vt:variant>
      <vt:variant>
        <vt:i4>5</vt:i4>
      </vt:variant>
      <vt:variant>
        <vt:lpwstr/>
      </vt:variant>
      <vt:variant>
        <vt:lpwstr>_Toc355102701</vt:lpwstr>
      </vt:variant>
      <vt:variant>
        <vt:i4>1114161</vt:i4>
      </vt:variant>
      <vt:variant>
        <vt:i4>368</vt:i4>
      </vt:variant>
      <vt:variant>
        <vt:i4>0</vt:i4>
      </vt:variant>
      <vt:variant>
        <vt:i4>5</vt:i4>
      </vt:variant>
      <vt:variant>
        <vt:lpwstr/>
      </vt:variant>
      <vt:variant>
        <vt:lpwstr>_Toc355102700</vt:lpwstr>
      </vt:variant>
      <vt:variant>
        <vt:i4>1572912</vt:i4>
      </vt:variant>
      <vt:variant>
        <vt:i4>362</vt:i4>
      </vt:variant>
      <vt:variant>
        <vt:i4>0</vt:i4>
      </vt:variant>
      <vt:variant>
        <vt:i4>5</vt:i4>
      </vt:variant>
      <vt:variant>
        <vt:lpwstr/>
      </vt:variant>
      <vt:variant>
        <vt:lpwstr>_Toc355102699</vt:lpwstr>
      </vt:variant>
      <vt:variant>
        <vt:i4>1572912</vt:i4>
      </vt:variant>
      <vt:variant>
        <vt:i4>356</vt:i4>
      </vt:variant>
      <vt:variant>
        <vt:i4>0</vt:i4>
      </vt:variant>
      <vt:variant>
        <vt:i4>5</vt:i4>
      </vt:variant>
      <vt:variant>
        <vt:lpwstr/>
      </vt:variant>
      <vt:variant>
        <vt:lpwstr>_Toc355102698</vt:lpwstr>
      </vt:variant>
      <vt:variant>
        <vt:i4>1572912</vt:i4>
      </vt:variant>
      <vt:variant>
        <vt:i4>350</vt:i4>
      </vt:variant>
      <vt:variant>
        <vt:i4>0</vt:i4>
      </vt:variant>
      <vt:variant>
        <vt:i4>5</vt:i4>
      </vt:variant>
      <vt:variant>
        <vt:lpwstr/>
      </vt:variant>
      <vt:variant>
        <vt:lpwstr>_Toc355102697</vt:lpwstr>
      </vt:variant>
      <vt:variant>
        <vt:i4>1572912</vt:i4>
      </vt:variant>
      <vt:variant>
        <vt:i4>344</vt:i4>
      </vt:variant>
      <vt:variant>
        <vt:i4>0</vt:i4>
      </vt:variant>
      <vt:variant>
        <vt:i4>5</vt:i4>
      </vt:variant>
      <vt:variant>
        <vt:lpwstr/>
      </vt:variant>
      <vt:variant>
        <vt:lpwstr>_Toc355102696</vt:lpwstr>
      </vt:variant>
      <vt:variant>
        <vt:i4>1572912</vt:i4>
      </vt:variant>
      <vt:variant>
        <vt:i4>338</vt:i4>
      </vt:variant>
      <vt:variant>
        <vt:i4>0</vt:i4>
      </vt:variant>
      <vt:variant>
        <vt:i4>5</vt:i4>
      </vt:variant>
      <vt:variant>
        <vt:lpwstr/>
      </vt:variant>
      <vt:variant>
        <vt:lpwstr>_Toc355102695</vt:lpwstr>
      </vt:variant>
      <vt:variant>
        <vt:i4>1572912</vt:i4>
      </vt:variant>
      <vt:variant>
        <vt:i4>332</vt:i4>
      </vt:variant>
      <vt:variant>
        <vt:i4>0</vt:i4>
      </vt:variant>
      <vt:variant>
        <vt:i4>5</vt:i4>
      </vt:variant>
      <vt:variant>
        <vt:lpwstr/>
      </vt:variant>
      <vt:variant>
        <vt:lpwstr>_Toc355102694</vt:lpwstr>
      </vt:variant>
      <vt:variant>
        <vt:i4>1572912</vt:i4>
      </vt:variant>
      <vt:variant>
        <vt:i4>326</vt:i4>
      </vt:variant>
      <vt:variant>
        <vt:i4>0</vt:i4>
      </vt:variant>
      <vt:variant>
        <vt:i4>5</vt:i4>
      </vt:variant>
      <vt:variant>
        <vt:lpwstr/>
      </vt:variant>
      <vt:variant>
        <vt:lpwstr>_Toc355102693</vt:lpwstr>
      </vt:variant>
      <vt:variant>
        <vt:i4>1572912</vt:i4>
      </vt:variant>
      <vt:variant>
        <vt:i4>320</vt:i4>
      </vt:variant>
      <vt:variant>
        <vt:i4>0</vt:i4>
      </vt:variant>
      <vt:variant>
        <vt:i4>5</vt:i4>
      </vt:variant>
      <vt:variant>
        <vt:lpwstr/>
      </vt:variant>
      <vt:variant>
        <vt:lpwstr>_Toc355102692</vt:lpwstr>
      </vt:variant>
      <vt:variant>
        <vt:i4>1572912</vt:i4>
      </vt:variant>
      <vt:variant>
        <vt:i4>314</vt:i4>
      </vt:variant>
      <vt:variant>
        <vt:i4>0</vt:i4>
      </vt:variant>
      <vt:variant>
        <vt:i4>5</vt:i4>
      </vt:variant>
      <vt:variant>
        <vt:lpwstr/>
      </vt:variant>
      <vt:variant>
        <vt:lpwstr>_Toc355102691</vt:lpwstr>
      </vt:variant>
      <vt:variant>
        <vt:i4>1572912</vt:i4>
      </vt:variant>
      <vt:variant>
        <vt:i4>308</vt:i4>
      </vt:variant>
      <vt:variant>
        <vt:i4>0</vt:i4>
      </vt:variant>
      <vt:variant>
        <vt:i4>5</vt:i4>
      </vt:variant>
      <vt:variant>
        <vt:lpwstr/>
      </vt:variant>
      <vt:variant>
        <vt:lpwstr>_Toc355102690</vt:lpwstr>
      </vt:variant>
      <vt:variant>
        <vt:i4>1638448</vt:i4>
      </vt:variant>
      <vt:variant>
        <vt:i4>302</vt:i4>
      </vt:variant>
      <vt:variant>
        <vt:i4>0</vt:i4>
      </vt:variant>
      <vt:variant>
        <vt:i4>5</vt:i4>
      </vt:variant>
      <vt:variant>
        <vt:lpwstr/>
      </vt:variant>
      <vt:variant>
        <vt:lpwstr>_Toc355102689</vt:lpwstr>
      </vt:variant>
      <vt:variant>
        <vt:i4>1638448</vt:i4>
      </vt:variant>
      <vt:variant>
        <vt:i4>296</vt:i4>
      </vt:variant>
      <vt:variant>
        <vt:i4>0</vt:i4>
      </vt:variant>
      <vt:variant>
        <vt:i4>5</vt:i4>
      </vt:variant>
      <vt:variant>
        <vt:lpwstr/>
      </vt:variant>
      <vt:variant>
        <vt:lpwstr>_Toc355102688</vt:lpwstr>
      </vt:variant>
      <vt:variant>
        <vt:i4>1638448</vt:i4>
      </vt:variant>
      <vt:variant>
        <vt:i4>290</vt:i4>
      </vt:variant>
      <vt:variant>
        <vt:i4>0</vt:i4>
      </vt:variant>
      <vt:variant>
        <vt:i4>5</vt:i4>
      </vt:variant>
      <vt:variant>
        <vt:lpwstr/>
      </vt:variant>
      <vt:variant>
        <vt:lpwstr>_Toc355102687</vt:lpwstr>
      </vt:variant>
      <vt:variant>
        <vt:i4>1638448</vt:i4>
      </vt:variant>
      <vt:variant>
        <vt:i4>284</vt:i4>
      </vt:variant>
      <vt:variant>
        <vt:i4>0</vt:i4>
      </vt:variant>
      <vt:variant>
        <vt:i4>5</vt:i4>
      </vt:variant>
      <vt:variant>
        <vt:lpwstr/>
      </vt:variant>
      <vt:variant>
        <vt:lpwstr>_Toc355102686</vt:lpwstr>
      </vt:variant>
      <vt:variant>
        <vt:i4>1638448</vt:i4>
      </vt:variant>
      <vt:variant>
        <vt:i4>278</vt:i4>
      </vt:variant>
      <vt:variant>
        <vt:i4>0</vt:i4>
      </vt:variant>
      <vt:variant>
        <vt:i4>5</vt:i4>
      </vt:variant>
      <vt:variant>
        <vt:lpwstr/>
      </vt:variant>
      <vt:variant>
        <vt:lpwstr>_Toc355102685</vt:lpwstr>
      </vt:variant>
      <vt:variant>
        <vt:i4>1638448</vt:i4>
      </vt:variant>
      <vt:variant>
        <vt:i4>272</vt:i4>
      </vt:variant>
      <vt:variant>
        <vt:i4>0</vt:i4>
      </vt:variant>
      <vt:variant>
        <vt:i4>5</vt:i4>
      </vt:variant>
      <vt:variant>
        <vt:lpwstr/>
      </vt:variant>
      <vt:variant>
        <vt:lpwstr>_Toc355102684</vt:lpwstr>
      </vt:variant>
      <vt:variant>
        <vt:i4>1638448</vt:i4>
      </vt:variant>
      <vt:variant>
        <vt:i4>266</vt:i4>
      </vt:variant>
      <vt:variant>
        <vt:i4>0</vt:i4>
      </vt:variant>
      <vt:variant>
        <vt:i4>5</vt:i4>
      </vt:variant>
      <vt:variant>
        <vt:lpwstr/>
      </vt:variant>
      <vt:variant>
        <vt:lpwstr>_Toc355102683</vt:lpwstr>
      </vt:variant>
      <vt:variant>
        <vt:i4>1638448</vt:i4>
      </vt:variant>
      <vt:variant>
        <vt:i4>260</vt:i4>
      </vt:variant>
      <vt:variant>
        <vt:i4>0</vt:i4>
      </vt:variant>
      <vt:variant>
        <vt:i4>5</vt:i4>
      </vt:variant>
      <vt:variant>
        <vt:lpwstr/>
      </vt:variant>
      <vt:variant>
        <vt:lpwstr>_Toc355102682</vt:lpwstr>
      </vt:variant>
      <vt:variant>
        <vt:i4>1638448</vt:i4>
      </vt:variant>
      <vt:variant>
        <vt:i4>254</vt:i4>
      </vt:variant>
      <vt:variant>
        <vt:i4>0</vt:i4>
      </vt:variant>
      <vt:variant>
        <vt:i4>5</vt:i4>
      </vt:variant>
      <vt:variant>
        <vt:lpwstr/>
      </vt:variant>
      <vt:variant>
        <vt:lpwstr>_Toc355102681</vt:lpwstr>
      </vt:variant>
      <vt:variant>
        <vt:i4>1638448</vt:i4>
      </vt:variant>
      <vt:variant>
        <vt:i4>248</vt:i4>
      </vt:variant>
      <vt:variant>
        <vt:i4>0</vt:i4>
      </vt:variant>
      <vt:variant>
        <vt:i4>5</vt:i4>
      </vt:variant>
      <vt:variant>
        <vt:lpwstr/>
      </vt:variant>
      <vt:variant>
        <vt:lpwstr>_Toc355102680</vt:lpwstr>
      </vt:variant>
      <vt:variant>
        <vt:i4>1441840</vt:i4>
      </vt:variant>
      <vt:variant>
        <vt:i4>242</vt:i4>
      </vt:variant>
      <vt:variant>
        <vt:i4>0</vt:i4>
      </vt:variant>
      <vt:variant>
        <vt:i4>5</vt:i4>
      </vt:variant>
      <vt:variant>
        <vt:lpwstr/>
      </vt:variant>
      <vt:variant>
        <vt:lpwstr>_Toc355102679</vt:lpwstr>
      </vt:variant>
      <vt:variant>
        <vt:i4>1441840</vt:i4>
      </vt:variant>
      <vt:variant>
        <vt:i4>236</vt:i4>
      </vt:variant>
      <vt:variant>
        <vt:i4>0</vt:i4>
      </vt:variant>
      <vt:variant>
        <vt:i4>5</vt:i4>
      </vt:variant>
      <vt:variant>
        <vt:lpwstr/>
      </vt:variant>
      <vt:variant>
        <vt:lpwstr>_Toc355102678</vt:lpwstr>
      </vt:variant>
      <vt:variant>
        <vt:i4>1441840</vt:i4>
      </vt:variant>
      <vt:variant>
        <vt:i4>230</vt:i4>
      </vt:variant>
      <vt:variant>
        <vt:i4>0</vt:i4>
      </vt:variant>
      <vt:variant>
        <vt:i4>5</vt:i4>
      </vt:variant>
      <vt:variant>
        <vt:lpwstr/>
      </vt:variant>
      <vt:variant>
        <vt:lpwstr>_Toc355102677</vt:lpwstr>
      </vt:variant>
      <vt:variant>
        <vt:i4>1441840</vt:i4>
      </vt:variant>
      <vt:variant>
        <vt:i4>224</vt:i4>
      </vt:variant>
      <vt:variant>
        <vt:i4>0</vt:i4>
      </vt:variant>
      <vt:variant>
        <vt:i4>5</vt:i4>
      </vt:variant>
      <vt:variant>
        <vt:lpwstr/>
      </vt:variant>
      <vt:variant>
        <vt:lpwstr>_Toc355102676</vt:lpwstr>
      </vt:variant>
      <vt:variant>
        <vt:i4>1441840</vt:i4>
      </vt:variant>
      <vt:variant>
        <vt:i4>218</vt:i4>
      </vt:variant>
      <vt:variant>
        <vt:i4>0</vt:i4>
      </vt:variant>
      <vt:variant>
        <vt:i4>5</vt:i4>
      </vt:variant>
      <vt:variant>
        <vt:lpwstr/>
      </vt:variant>
      <vt:variant>
        <vt:lpwstr>_Toc355102675</vt:lpwstr>
      </vt:variant>
      <vt:variant>
        <vt:i4>1441840</vt:i4>
      </vt:variant>
      <vt:variant>
        <vt:i4>212</vt:i4>
      </vt:variant>
      <vt:variant>
        <vt:i4>0</vt:i4>
      </vt:variant>
      <vt:variant>
        <vt:i4>5</vt:i4>
      </vt:variant>
      <vt:variant>
        <vt:lpwstr/>
      </vt:variant>
      <vt:variant>
        <vt:lpwstr>_Toc355102674</vt:lpwstr>
      </vt:variant>
      <vt:variant>
        <vt:i4>1441840</vt:i4>
      </vt:variant>
      <vt:variant>
        <vt:i4>206</vt:i4>
      </vt:variant>
      <vt:variant>
        <vt:i4>0</vt:i4>
      </vt:variant>
      <vt:variant>
        <vt:i4>5</vt:i4>
      </vt:variant>
      <vt:variant>
        <vt:lpwstr/>
      </vt:variant>
      <vt:variant>
        <vt:lpwstr>_Toc355102673</vt:lpwstr>
      </vt:variant>
      <vt:variant>
        <vt:i4>1441840</vt:i4>
      </vt:variant>
      <vt:variant>
        <vt:i4>200</vt:i4>
      </vt:variant>
      <vt:variant>
        <vt:i4>0</vt:i4>
      </vt:variant>
      <vt:variant>
        <vt:i4>5</vt:i4>
      </vt:variant>
      <vt:variant>
        <vt:lpwstr/>
      </vt:variant>
      <vt:variant>
        <vt:lpwstr>_Toc355102672</vt:lpwstr>
      </vt:variant>
      <vt:variant>
        <vt:i4>1441840</vt:i4>
      </vt:variant>
      <vt:variant>
        <vt:i4>194</vt:i4>
      </vt:variant>
      <vt:variant>
        <vt:i4>0</vt:i4>
      </vt:variant>
      <vt:variant>
        <vt:i4>5</vt:i4>
      </vt:variant>
      <vt:variant>
        <vt:lpwstr/>
      </vt:variant>
      <vt:variant>
        <vt:lpwstr>_Toc355102671</vt:lpwstr>
      </vt:variant>
      <vt:variant>
        <vt:i4>1441840</vt:i4>
      </vt:variant>
      <vt:variant>
        <vt:i4>188</vt:i4>
      </vt:variant>
      <vt:variant>
        <vt:i4>0</vt:i4>
      </vt:variant>
      <vt:variant>
        <vt:i4>5</vt:i4>
      </vt:variant>
      <vt:variant>
        <vt:lpwstr/>
      </vt:variant>
      <vt:variant>
        <vt:lpwstr>_Toc355102670</vt:lpwstr>
      </vt:variant>
      <vt:variant>
        <vt:i4>1507376</vt:i4>
      </vt:variant>
      <vt:variant>
        <vt:i4>182</vt:i4>
      </vt:variant>
      <vt:variant>
        <vt:i4>0</vt:i4>
      </vt:variant>
      <vt:variant>
        <vt:i4>5</vt:i4>
      </vt:variant>
      <vt:variant>
        <vt:lpwstr/>
      </vt:variant>
      <vt:variant>
        <vt:lpwstr>_Toc355102669</vt:lpwstr>
      </vt:variant>
      <vt:variant>
        <vt:i4>1507376</vt:i4>
      </vt:variant>
      <vt:variant>
        <vt:i4>176</vt:i4>
      </vt:variant>
      <vt:variant>
        <vt:i4>0</vt:i4>
      </vt:variant>
      <vt:variant>
        <vt:i4>5</vt:i4>
      </vt:variant>
      <vt:variant>
        <vt:lpwstr/>
      </vt:variant>
      <vt:variant>
        <vt:lpwstr>_Toc355102668</vt:lpwstr>
      </vt:variant>
      <vt:variant>
        <vt:i4>1507376</vt:i4>
      </vt:variant>
      <vt:variant>
        <vt:i4>170</vt:i4>
      </vt:variant>
      <vt:variant>
        <vt:i4>0</vt:i4>
      </vt:variant>
      <vt:variant>
        <vt:i4>5</vt:i4>
      </vt:variant>
      <vt:variant>
        <vt:lpwstr/>
      </vt:variant>
      <vt:variant>
        <vt:lpwstr>_Toc355102667</vt:lpwstr>
      </vt:variant>
      <vt:variant>
        <vt:i4>1507376</vt:i4>
      </vt:variant>
      <vt:variant>
        <vt:i4>164</vt:i4>
      </vt:variant>
      <vt:variant>
        <vt:i4>0</vt:i4>
      </vt:variant>
      <vt:variant>
        <vt:i4>5</vt:i4>
      </vt:variant>
      <vt:variant>
        <vt:lpwstr/>
      </vt:variant>
      <vt:variant>
        <vt:lpwstr>_Toc355102666</vt:lpwstr>
      </vt:variant>
      <vt:variant>
        <vt:i4>1507376</vt:i4>
      </vt:variant>
      <vt:variant>
        <vt:i4>158</vt:i4>
      </vt:variant>
      <vt:variant>
        <vt:i4>0</vt:i4>
      </vt:variant>
      <vt:variant>
        <vt:i4>5</vt:i4>
      </vt:variant>
      <vt:variant>
        <vt:lpwstr/>
      </vt:variant>
      <vt:variant>
        <vt:lpwstr>_Toc355102665</vt:lpwstr>
      </vt:variant>
      <vt:variant>
        <vt:i4>1507376</vt:i4>
      </vt:variant>
      <vt:variant>
        <vt:i4>152</vt:i4>
      </vt:variant>
      <vt:variant>
        <vt:i4>0</vt:i4>
      </vt:variant>
      <vt:variant>
        <vt:i4>5</vt:i4>
      </vt:variant>
      <vt:variant>
        <vt:lpwstr/>
      </vt:variant>
      <vt:variant>
        <vt:lpwstr>_Toc355102664</vt:lpwstr>
      </vt:variant>
      <vt:variant>
        <vt:i4>1507376</vt:i4>
      </vt:variant>
      <vt:variant>
        <vt:i4>146</vt:i4>
      </vt:variant>
      <vt:variant>
        <vt:i4>0</vt:i4>
      </vt:variant>
      <vt:variant>
        <vt:i4>5</vt:i4>
      </vt:variant>
      <vt:variant>
        <vt:lpwstr/>
      </vt:variant>
      <vt:variant>
        <vt:lpwstr>_Toc355102663</vt:lpwstr>
      </vt:variant>
      <vt:variant>
        <vt:i4>1507376</vt:i4>
      </vt:variant>
      <vt:variant>
        <vt:i4>140</vt:i4>
      </vt:variant>
      <vt:variant>
        <vt:i4>0</vt:i4>
      </vt:variant>
      <vt:variant>
        <vt:i4>5</vt:i4>
      </vt:variant>
      <vt:variant>
        <vt:lpwstr/>
      </vt:variant>
      <vt:variant>
        <vt:lpwstr>_Toc355102662</vt:lpwstr>
      </vt:variant>
      <vt:variant>
        <vt:i4>1507376</vt:i4>
      </vt:variant>
      <vt:variant>
        <vt:i4>134</vt:i4>
      </vt:variant>
      <vt:variant>
        <vt:i4>0</vt:i4>
      </vt:variant>
      <vt:variant>
        <vt:i4>5</vt:i4>
      </vt:variant>
      <vt:variant>
        <vt:lpwstr/>
      </vt:variant>
      <vt:variant>
        <vt:lpwstr>_Toc355102661</vt:lpwstr>
      </vt:variant>
      <vt:variant>
        <vt:i4>1507376</vt:i4>
      </vt:variant>
      <vt:variant>
        <vt:i4>128</vt:i4>
      </vt:variant>
      <vt:variant>
        <vt:i4>0</vt:i4>
      </vt:variant>
      <vt:variant>
        <vt:i4>5</vt:i4>
      </vt:variant>
      <vt:variant>
        <vt:lpwstr/>
      </vt:variant>
      <vt:variant>
        <vt:lpwstr>_Toc355102660</vt:lpwstr>
      </vt:variant>
      <vt:variant>
        <vt:i4>1310768</vt:i4>
      </vt:variant>
      <vt:variant>
        <vt:i4>122</vt:i4>
      </vt:variant>
      <vt:variant>
        <vt:i4>0</vt:i4>
      </vt:variant>
      <vt:variant>
        <vt:i4>5</vt:i4>
      </vt:variant>
      <vt:variant>
        <vt:lpwstr/>
      </vt:variant>
      <vt:variant>
        <vt:lpwstr>_Toc355102659</vt:lpwstr>
      </vt:variant>
      <vt:variant>
        <vt:i4>1310768</vt:i4>
      </vt:variant>
      <vt:variant>
        <vt:i4>116</vt:i4>
      </vt:variant>
      <vt:variant>
        <vt:i4>0</vt:i4>
      </vt:variant>
      <vt:variant>
        <vt:i4>5</vt:i4>
      </vt:variant>
      <vt:variant>
        <vt:lpwstr/>
      </vt:variant>
      <vt:variant>
        <vt:lpwstr>_Toc355102658</vt:lpwstr>
      </vt:variant>
      <vt:variant>
        <vt:i4>1310768</vt:i4>
      </vt:variant>
      <vt:variant>
        <vt:i4>110</vt:i4>
      </vt:variant>
      <vt:variant>
        <vt:i4>0</vt:i4>
      </vt:variant>
      <vt:variant>
        <vt:i4>5</vt:i4>
      </vt:variant>
      <vt:variant>
        <vt:lpwstr/>
      </vt:variant>
      <vt:variant>
        <vt:lpwstr>_Toc355102657</vt:lpwstr>
      </vt:variant>
      <vt:variant>
        <vt:i4>1310768</vt:i4>
      </vt:variant>
      <vt:variant>
        <vt:i4>104</vt:i4>
      </vt:variant>
      <vt:variant>
        <vt:i4>0</vt:i4>
      </vt:variant>
      <vt:variant>
        <vt:i4>5</vt:i4>
      </vt:variant>
      <vt:variant>
        <vt:lpwstr/>
      </vt:variant>
      <vt:variant>
        <vt:lpwstr>_Toc355102656</vt:lpwstr>
      </vt:variant>
      <vt:variant>
        <vt:i4>1310768</vt:i4>
      </vt:variant>
      <vt:variant>
        <vt:i4>98</vt:i4>
      </vt:variant>
      <vt:variant>
        <vt:i4>0</vt:i4>
      </vt:variant>
      <vt:variant>
        <vt:i4>5</vt:i4>
      </vt:variant>
      <vt:variant>
        <vt:lpwstr/>
      </vt:variant>
      <vt:variant>
        <vt:lpwstr>_Toc355102655</vt:lpwstr>
      </vt:variant>
      <vt:variant>
        <vt:i4>1310768</vt:i4>
      </vt:variant>
      <vt:variant>
        <vt:i4>92</vt:i4>
      </vt:variant>
      <vt:variant>
        <vt:i4>0</vt:i4>
      </vt:variant>
      <vt:variant>
        <vt:i4>5</vt:i4>
      </vt:variant>
      <vt:variant>
        <vt:lpwstr/>
      </vt:variant>
      <vt:variant>
        <vt:lpwstr>_Toc355102654</vt:lpwstr>
      </vt:variant>
      <vt:variant>
        <vt:i4>1310768</vt:i4>
      </vt:variant>
      <vt:variant>
        <vt:i4>86</vt:i4>
      </vt:variant>
      <vt:variant>
        <vt:i4>0</vt:i4>
      </vt:variant>
      <vt:variant>
        <vt:i4>5</vt:i4>
      </vt:variant>
      <vt:variant>
        <vt:lpwstr/>
      </vt:variant>
      <vt:variant>
        <vt:lpwstr>_Toc355102653</vt:lpwstr>
      </vt:variant>
      <vt:variant>
        <vt:i4>1310768</vt:i4>
      </vt:variant>
      <vt:variant>
        <vt:i4>80</vt:i4>
      </vt:variant>
      <vt:variant>
        <vt:i4>0</vt:i4>
      </vt:variant>
      <vt:variant>
        <vt:i4>5</vt:i4>
      </vt:variant>
      <vt:variant>
        <vt:lpwstr/>
      </vt:variant>
      <vt:variant>
        <vt:lpwstr>_Toc355102652</vt:lpwstr>
      </vt:variant>
      <vt:variant>
        <vt:i4>1310768</vt:i4>
      </vt:variant>
      <vt:variant>
        <vt:i4>74</vt:i4>
      </vt:variant>
      <vt:variant>
        <vt:i4>0</vt:i4>
      </vt:variant>
      <vt:variant>
        <vt:i4>5</vt:i4>
      </vt:variant>
      <vt:variant>
        <vt:lpwstr/>
      </vt:variant>
      <vt:variant>
        <vt:lpwstr>_Toc355102651</vt:lpwstr>
      </vt:variant>
      <vt:variant>
        <vt:i4>1310768</vt:i4>
      </vt:variant>
      <vt:variant>
        <vt:i4>68</vt:i4>
      </vt:variant>
      <vt:variant>
        <vt:i4>0</vt:i4>
      </vt:variant>
      <vt:variant>
        <vt:i4>5</vt:i4>
      </vt:variant>
      <vt:variant>
        <vt:lpwstr/>
      </vt:variant>
      <vt:variant>
        <vt:lpwstr>_Toc355102650</vt:lpwstr>
      </vt:variant>
      <vt:variant>
        <vt:i4>1376304</vt:i4>
      </vt:variant>
      <vt:variant>
        <vt:i4>62</vt:i4>
      </vt:variant>
      <vt:variant>
        <vt:i4>0</vt:i4>
      </vt:variant>
      <vt:variant>
        <vt:i4>5</vt:i4>
      </vt:variant>
      <vt:variant>
        <vt:lpwstr/>
      </vt:variant>
      <vt:variant>
        <vt:lpwstr>_Toc355102649</vt:lpwstr>
      </vt:variant>
      <vt:variant>
        <vt:i4>1376304</vt:i4>
      </vt:variant>
      <vt:variant>
        <vt:i4>56</vt:i4>
      </vt:variant>
      <vt:variant>
        <vt:i4>0</vt:i4>
      </vt:variant>
      <vt:variant>
        <vt:i4>5</vt:i4>
      </vt:variant>
      <vt:variant>
        <vt:lpwstr/>
      </vt:variant>
      <vt:variant>
        <vt:lpwstr>_Toc355102648</vt:lpwstr>
      </vt:variant>
      <vt:variant>
        <vt:i4>1376304</vt:i4>
      </vt:variant>
      <vt:variant>
        <vt:i4>50</vt:i4>
      </vt:variant>
      <vt:variant>
        <vt:i4>0</vt:i4>
      </vt:variant>
      <vt:variant>
        <vt:i4>5</vt:i4>
      </vt:variant>
      <vt:variant>
        <vt:lpwstr/>
      </vt:variant>
      <vt:variant>
        <vt:lpwstr>_Toc355102647</vt:lpwstr>
      </vt:variant>
      <vt:variant>
        <vt:i4>1376304</vt:i4>
      </vt:variant>
      <vt:variant>
        <vt:i4>44</vt:i4>
      </vt:variant>
      <vt:variant>
        <vt:i4>0</vt:i4>
      </vt:variant>
      <vt:variant>
        <vt:i4>5</vt:i4>
      </vt:variant>
      <vt:variant>
        <vt:lpwstr/>
      </vt:variant>
      <vt:variant>
        <vt:lpwstr>_Toc355102646</vt:lpwstr>
      </vt:variant>
      <vt:variant>
        <vt:i4>1376304</vt:i4>
      </vt:variant>
      <vt:variant>
        <vt:i4>38</vt:i4>
      </vt:variant>
      <vt:variant>
        <vt:i4>0</vt:i4>
      </vt:variant>
      <vt:variant>
        <vt:i4>5</vt:i4>
      </vt:variant>
      <vt:variant>
        <vt:lpwstr/>
      </vt:variant>
      <vt:variant>
        <vt:lpwstr>_Toc355102645</vt:lpwstr>
      </vt:variant>
      <vt:variant>
        <vt:i4>1376304</vt:i4>
      </vt:variant>
      <vt:variant>
        <vt:i4>32</vt:i4>
      </vt:variant>
      <vt:variant>
        <vt:i4>0</vt:i4>
      </vt:variant>
      <vt:variant>
        <vt:i4>5</vt:i4>
      </vt:variant>
      <vt:variant>
        <vt:lpwstr/>
      </vt:variant>
      <vt:variant>
        <vt:lpwstr>_Toc355102644</vt:lpwstr>
      </vt:variant>
      <vt:variant>
        <vt:i4>1376304</vt:i4>
      </vt:variant>
      <vt:variant>
        <vt:i4>26</vt:i4>
      </vt:variant>
      <vt:variant>
        <vt:i4>0</vt:i4>
      </vt:variant>
      <vt:variant>
        <vt:i4>5</vt:i4>
      </vt:variant>
      <vt:variant>
        <vt:lpwstr/>
      </vt:variant>
      <vt:variant>
        <vt:lpwstr>_Toc355102643</vt:lpwstr>
      </vt:variant>
      <vt:variant>
        <vt:i4>1376304</vt:i4>
      </vt:variant>
      <vt:variant>
        <vt:i4>20</vt:i4>
      </vt:variant>
      <vt:variant>
        <vt:i4>0</vt:i4>
      </vt:variant>
      <vt:variant>
        <vt:i4>5</vt:i4>
      </vt:variant>
      <vt:variant>
        <vt:lpwstr/>
      </vt:variant>
      <vt:variant>
        <vt:lpwstr>_Toc355102642</vt:lpwstr>
      </vt:variant>
      <vt:variant>
        <vt:i4>1376304</vt:i4>
      </vt:variant>
      <vt:variant>
        <vt:i4>14</vt:i4>
      </vt:variant>
      <vt:variant>
        <vt:i4>0</vt:i4>
      </vt:variant>
      <vt:variant>
        <vt:i4>5</vt:i4>
      </vt:variant>
      <vt:variant>
        <vt:lpwstr/>
      </vt:variant>
      <vt:variant>
        <vt:lpwstr>_Toc355102641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Markus Düben</dc:creator>
  <cp:lastModifiedBy>Settelmeier, Jan</cp:lastModifiedBy>
  <cp:revision>36</cp:revision>
  <cp:lastPrinted>2016-04-22T10:49:00Z</cp:lastPrinted>
  <dcterms:created xsi:type="dcterms:W3CDTF">2017-09-06T11:29:00Z</dcterms:created>
  <dcterms:modified xsi:type="dcterms:W3CDTF">2017-09-27T09:02:00Z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0x0101005AD479587D981A4198F057C392941805</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display_urn">
    <vt:lpwstr>Matthes, Michael</vt:lpwstr>
  </property>
</Properties>
</file>